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Look w:val="01E0" w:firstRow="1" w:lastRow="1" w:firstColumn="1" w:lastColumn="1" w:noHBand="0" w:noVBand="0"/>
      </w:tblPr>
      <w:tblGrid>
        <w:gridCol w:w="9288"/>
      </w:tblGrid>
      <w:tr w:rsidR="0030535A" w14:paraId="2E329C26" w14:textId="77777777" w:rsidTr="00B458ED">
        <w:trPr>
          <w:trHeight w:val="14134"/>
        </w:trPr>
        <w:tc>
          <w:tcPr>
            <w:tcW w:w="9288" w:type="dxa"/>
          </w:tcPr>
          <w:p w14:paraId="67EB41DC" w14:textId="77777777" w:rsidR="0030535A" w:rsidRPr="002F4E19" w:rsidRDefault="0030535A" w:rsidP="004A172F">
            <w:pPr>
              <w:spacing w:after="0" w:line="240" w:lineRule="auto"/>
              <w:jc w:val="center"/>
              <w:rPr>
                <w:b/>
                <w:bCs/>
                <w:sz w:val="30"/>
                <w:szCs w:val="30"/>
              </w:rPr>
            </w:pPr>
            <w:bookmarkStart w:id="0" w:name="_Hlk110151449"/>
            <w:r w:rsidRPr="00E41E7A">
              <w:br w:type="page"/>
            </w:r>
            <w:r w:rsidRPr="002F4E19">
              <w:rPr>
                <w:b/>
                <w:bCs/>
                <w:sz w:val="30"/>
                <w:szCs w:val="30"/>
              </w:rPr>
              <w:t>TRƯỜNG ĐẠI HỌC BÁCH KHOA HÀ NỘI</w:t>
            </w:r>
          </w:p>
          <w:p w14:paraId="124509F0" w14:textId="520264FF" w:rsidR="0030535A" w:rsidRPr="00392F14" w:rsidRDefault="00F0550A" w:rsidP="004A172F">
            <w:r>
              <w:rPr>
                <w:noProof/>
              </w:rPr>
              <mc:AlternateContent>
                <mc:Choice Requires="wps">
                  <w:drawing>
                    <wp:anchor distT="4294967295" distB="4294967295" distL="114300" distR="114300" simplePos="0" relativeHeight="251659776" behindDoc="0" locked="0" layoutInCell="1" allowOverlap="1" wp14:anchorId="2C287198" wp14:editId="5AFDB47F">
                      <wp:simplePos x="0" y="0"/>
                      <wp:positionH relativeFrom="column">
                        <wp:posOffset>2463165</wp:posOffset>
                      </wp:positionH>
                      <wp:positionV relativeFrom="paragraph">
                        <wp:posOffset>22224</wp:posOffset>
                      </wp:positionV>
                      <wp:extent cx="1363980" cy="0"/>
                      <wp:effectExtent l="0" t="0" r="0" b="0"/>
                      <wp:wrapNone/>
                      <wp:docPr id="344068108" name="Straight Connector 344068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B1D0AF" id="Straight Connector 344068108"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3.95pt,1.75pt" to="301.3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" strokecolor="black [3213]" strokeweight="1pt">
                      <o:lock v:ext="edit" shapetype="f"/>
                    </v:line>
                  </w:pict>
                </mc:Fallback>
              </mc:AlternateContent>
            </w:r>
          </w:p>
          <w:p w14:paraId="7D9B08D6" w14:textId="77777777" w:rsidR="0030535A" w:rsidRPr="00AE1825" w:rsidRDefault="0030535A" w:rsidP="004A172F">
            <w:pPr>
              <w:jc w:val="center"/>
            </w:pPr>
            <w:r>
              <w:rPr>
                <w:noProof/>
              </w:rPr>
              <w:drawing>
                <wp:inline distT="0" distB="0" distL="0" distR="0" wp14:anchorId="3A533250" wp14:editId="24BE0ACB">
                  <wp:extent cx="549910" cy="812800"/>
                  <wp:effectExtent l="19050" t="0" r="254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3FAEF2FA" w14:textId="77777777" w:rsidR="0030535A" w:rsidRPr="00AE1825" w:rsidRDefault="0030535A" w:rsidP="004A172F">
            <w:pPr>
              <w:jc w:val="center"/>
            </w:pPr>
          </w:p>
          <w:p w14:paraId="35AC36C4" w14:textId="77777777" w:rsidR="0030535A" w:rsidRDefault="0030535A" w:rsidP="004A172F">
            <w:pPr>
              <w:jc w:val="center"/>
            </w:pPr>
          </w:p>
          <w:p w14:paraId="2ABDBDCB" w14:textId="77777777" w:rsidR="00786A9A" w:rsidRDefault="00786A9A" w:rsidP="00B458ED"/>
          <w:p w14:paraId="667E727B" w14:textId="1C0F1FD5" w:rsidR="00786A9A" w:rsidRDefault="0030535A" w:rsidP="00A819D5">
            <w:pPr>
              <w:jc w:val="center"/>
              <w:rPr>
                <w:b/>
                <w:sz w:val="40"/>
                <w:szCs w:val="40"/>
                <w:lang w:val="de-DE"/>
              </w:rPr>
            </w:pPr>
            <w:r>
              <w:rPr>
                <w:b/>
                <w:sz w:val="40"/>
                <w:szCs w:val="40"/>
                <w:lang w:val="de-DE"/>
              </w:rPr>
              <w:br/>
            </w:r>
            <w:r w:rsidRPr="00277072">
              <w:rPr>
                <w:b/>
                <w:sz w:val="40"/>
                <w:szCs w:val="40"/>
                <w:lang w:val="de-DE"/>
              </w:rPr>
              <w:t xml:space="preserve">ĐỒ ÁN </w:t>
            </w:r>
            <w:r w:rsidR="00BA3B6F">
              <w:rPr>
                <w:b/>
                <w:sz w:val="40"/>
                <w:szCs w:val="40"/>
                <w:lang w:val="de-DE"/>
              </w:rPr>
              <w:t>NGHIÊN CỨU CỬ NHÂN</w:t>
            </w:r>
          </w:p>
          <w:p w14:paraId="6B116FFE" w14:textId="4B945EB2" w:rsidR="000444B3" w:rsidRDefault="000444B3" w:rsidP="00BA3B6F">
            <w:pPr>
              <w:jc w:val="center"/>
              <w:rPr>
                <w:b/>
                <w:iCs/>
                <w:sz w:val="28"/>
                <w:szCs w:val="28"/>
              </w:rPr>
            </w:pPr>
            <w:r>
              <w:rPr>
                <w:b/>
                <w:iCs/>
                <w:sz w:val="28"/>
                <w:szCs w:val="28"/>
              </w:rPr>
              <w:t>THIẾT KẾ HỆ THỐNG ĐỊNH VỊ TRONG NHÀ ỨNG DỤNG CÔNG NGHỆ ULTRA WIDEBAND</w:t>
            </w:r>
          </w:p>
          <w:p w14:paraId="1601BCFD" w14:textId="51AC73CB" w:rsidR="00A819D5" w:rsidRDefault="00A819D5" w:rsidP="00BA3B6F">
            <w:pPr>
              <w:jc w:val="center"/>
              <w:rPr>
                <w:b/>
                <w:iCs/>
                <w:sz w:val="28"/>
                <w:szCs w:val="28"/>
              </w:rPr>
            </w:pPr>
            <w:r>
              <w:rPr>
                <w:b/>
                <w:iCs/>
                <w:sz w:val="28"/>
                <w:szCs w:val="28"/>
              </w:rPr>
              <w:t>Đỗ Anh Dũng</w:t>
            </w:r>
          </w:p>
          <w:p w14:paraId="5FE324C9" w14:textId="4BC67B5B" w:rsidR="00A819D5" w:rsidRPr="00A819D5" w:rsidRDefault="00A819D5" w:rsidP="00BA3B6F">
            <w:pPr>
              <w:jc w:val="center"/>
              <w:rPr>
                <w:bCs/>
                <w:iCs/>
                <w:sz w:val="28"/>
                <w:szCs w:val="28"/>
              </w:rPr>
            </w:pPr>
            <w:r>
              <w:rPr>
                <w:bCs/>
                <w:iCs/>
                <w:sz w:val="28"/>
                <w:szCs w:val="28"/>
              </w:rPr>
              <w:t>dung.da181421@sis.hust.edu.vn</w:t>
            </w:r>
          </w:p>
          <w:p w14:paraId="50AF3CA7" w14:textId="6394F05C" w:rsidR="000444B3" w:rsidRDefault="000444B3" w:rsidP="00EE50A3">
            <w:pPr>
              <w:jc w:val="center"/>
              <w:rPr>
                <w:b/>
                <w:iCs/>
                <w:sz w:val="28"/>
                <w:szCs w:val="28"/>
              </w:rPr>
            </w:pPr>
            <w:r>
              <w:rPr>
                <w:b/>
                <w:iCs/>
                <w:sz w:val="28"/>
                <w:szCs w:val="28"/>
              </w:rPr>
              <w:t>Ngành Kỹ thuật điều khiển và tự động hóa</w:t>
            </w:r>
          </w:p>
          <w:p w14:paraId="63D5EDC9" w14:textId="33927990" w:rsidR="000444B3" w:rsidRDefault="000444B3" w:rsidP="00EE50A3">
            <w:pPr>
              <w:jc w:val="center"/>
              <w:rPr>
                <w:b/>
                <w:iCs/>
                <w:sz w:val="28"/>
                <w:szCs w:val="28"/>
              </w:rPr>
            </w:pPr>
            <w:r>
              <w:rPr>
                <w:b/>
                <w:iCs/>
                <w:sz w:val="28"/>
                <w:szCs w:val="28"/>
              </w:rPr>
              <w:t>Chuyên ngành Kỹ thuật đo và tin học công nghiệp</w:t>
            </w:r>
          </w:p>
          <w:p w14:paraId="2CB4010F" w14:textId="77777777" w:rsidR="00A819D5" w:rsidRDefault="00A819D5" w:rsidP="00BA3B6F">
            <w:pPr>
              <w:ind w:firstLine="0"/>
              <w:jc w:val="left"/>
              <w:rPr>
                <w:b/>
                <w:iCs/>
                <w:sz w:val="28"/>
                <w:szCs w:val="28"/>
              </w:rPr>
            </w:pPr>
          </w:p>
          <w:p w14:paraId="6822A029" w14:textId="77777777" w:rsidR="00A819D5" w:rsidRDefault="00A819D5" w:rsidP="00BA3B6F">
            <w:pPr>
              <w:ind w:firstLine="0"/>
              <w:jc w:val="left"/>
              <w:rPr>
                <w:b/>
                <w:iCs/>
                <w:sz w:val="28"/>
                <w:szCs w:val="28"/>
              </w:rPr>
            </w:pPr>
          </w:p>
          <w:p w14:paraId="1F81101D" w14:textId="77777777" w:rsidR="00A819D5" w:rsidRDefault="00A819D5" w:rsidP="00BA3B6F">
            <w:pPr>
              <w:ind w:firstLine="0"/>
              <w:jc w:val="left"/>
              <w:rPr>
                <w:b/>
                <w:iCs/>
                <w:sz w:val="28"/>
                <w:szCs w:val="28"/>
              </w:rPr>
            </w:pPr>
          </w:p>
          <w:p w14:paraId="0D7C0445" w14:textId="5329B53A" w:rsidR="0030535A" w:rsidRPr="00BA3B6F" w:rsidRDefault="0030535A" w:rsidP="00BA3B6F">
            <w:pPr>
              <w:ind w:firstLine="0"/>
              <w:jc w:val="left"/>
              <w:rPr>
                <w:b/>
                <w:iCs/>
                <w:sz w:val="28"/>
                <w:szCs w:val="28"/>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0444B3" w:rsidRPr="00847CAC" w14:paraId="72FD0159" w14:textId="77777777" w:rsidTr="00BA3B6F">
              <w:trPr>
                <w:trHeight w:val="485"/>
              </w:trPr>
              <w:tc>
                <w:tcPr>
                  <w:tcW w:w="3261" w:type="dxa"/>
                </w:tcPr>
                <w:p w14:paraId="188E7954" w14:textId="77777777" w:rsidR="000444B3" w:rsidRPr="000A17C7" w:rsidRDefault="000444B3" w:rsidP="005A4D20">
                  <w:pPr>
                    <w:framePr w:hSpace="180" w:wrap="around" w:vAnchor="text" w:hAnchor="text" w:y="1"/>
                    <w:ind w:firstLine="318"/>
                    <w:suppressOverlap/>
                    <w:rPr>
                      <w:b/>
                    </w:rPr>
                  </w:pPr>
                  <w:r w:rsidRPr="000A17C7">
                    <w:rPr>
                      <w:b/>
                    </w:rPr>
                    <w:t>Giảng viên hướng dẫn:</w:t>
                  </w:r>
                </w:p>
              </w:tc>
              <w:tc>
                <w:tcPr>
                  <w:tcW w:w="5351" w:type="dxa"/>
                </w:tcPr>
                <w:p w14:paraId="2CD142D0" w14:textId="7EE10601" w:rsidR="000444B3" w:rsidRPr="00847CAC" w:rsidRDefault="00F0550A" w:rsidP="005A4D20">
                  <w:pPr>
                    <w:framePr w:hSpace="180" w:wrap="around" w:vAnchor="text" w:hAnchor="text" w:y="1"/>
                    <w:ind w:firstLine="0"/>
                    <w:suppressOverlap/>
                  </w:pPr>
                  <w:r>
                    <w:rPr>
                      <w:noProof/>
                    </w:rPr>
                    <mc:AlternateContent>
                      <mc:Choice Requires="wps">
                        <w:drawing>
                          <wp:anchor distT="0" distB="0" distL="114300" distR="114300" simplePos="0" relativeHeight="251657728" behindDoc="0" locked="0" layoutInCell="1" allowOverlap="1" wp14:anchorId="71668C6E" wp14:editId="31EA26D8">
                            <wp:simplePos x="0" y="0"/>
                            <wp:positionH relativeFrom="column">
                              <wp:posOffset>1619250</wp:posOffset>
                            </wp:positionH>
                            <wp:positionV relativeFrom="paragraph">
                              <wp:posOffset>161290</wp:posOffset>
                            </wp:positionV>
                            <wp:extent cx="1903095" cy="419100"/>
                            <wp:effectExtent l="0" t="0" r="0" b="0"/>
                            <wp:wrapNone/>
                            <wp:docPr id="344068107" name="Text Box 344068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49B7F" w14:textId="77777777" w:rsidR="000444B3" w:rsidRPr="007A73B4" w:rsidRDefault="000444B3" w:rsidP="000444B3">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668C6E" id="_x0000_t202" coordsize="21600,21600" o:spt="202" path="m,l,21600r21600,l21600,xe">
                            <v:stroke joinstyle="miter"/>
                            <v:path gradientshapeok="t" o:connecttype="rect"/>
                          </v:shapetype>
                          <v:shape id="Text Box 344068107" o:spid="_x0000_s1026" type="#_x0000_t202" style="position:absolute;left:0;text-align:left;margin-left:127.5pt;margin-top:12.7pt;width:149.85pt;height: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" filled="f" stroked="f" strokeweight=".5pt">
                            <v:textbox>
                              <w:txbxContent>
                                <w:p w14:paraId="78A49B7F" w14:textId="77777777" w:rsidR="000444B3" w:rsidRPr="007A73B4" w:rsidRDefault="000444B3" w:rsidP="000444B3">
                                  <w:r w:rsidRPr="004270E9">
                                    <w:rPr>
                                      <w:sz w:val="20"/>
                                    </w:rPr>
                                    <w:t xml:space="preserve"> </w:t>
                                  </w:r>
                                  <w:r>
                                    <w:rPr>
                                      <w:sz w:val="20"/>
                                    </w:rPr>
                                    <w:t xml:space="preserve">   </w:t>
                                  </w:r>
                                  <w:r w:rsidRPr="004270E9">
                                    <w:rPr>
                                      <w:sz w:val="20"/>
                                    </w:rPr>
                                    <w:t>Chữ ký của GVHD</w:t>
                                  </w:r>
                                </w:p>
                              </w:txbxContent>
                            </v:textbox>
                          </v:shape>
                        </w:pict>
                      </mc:Fallback>
                    </mc:AlternateContent>
                  </w:r>
                  <w:r>
                    <w:rPr>
                      <w:noProof/>
                    </w:rPr>
                    <mc:AlternateContent>
                      <mc:Choice Requires="wps">
                        <w:drawing>
                          <wp:anchor distT="4294967295" distB="4294967295" distL="114300" distR="114300" simplePos="0" relativeHeight="251656704" behindDoc="0" locked="0" layoutInCell="1" allowOverlap="1" wp14:anchorId="31C9682A" wp14:editId="18C32F45">
                            <wp:simplePos x="0" y="0"/>
                            <wp:positionH relativeFrom="column">
                              <wp:posOffset>2083435</wp:posOffset>
                            </wp:positionH>
                            <wp:positionV relativeFrom="paragraph">
                              <wp:posOffset>234314</wp:posOffset>
                            </wp:positionV>
                            <wp:extent cx="1475740" cy="0"/>
                            <wp:effectExtent l="0" t="0" r="0" b="0"/>
                            <wp:wrapNone/>
                            <wp:docPr id="344068106" name="Straight Connector 344068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DC51F" id="Straight Connector 344068106"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4.05pt,18.45pt" to="280.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" strokecolor="black [3213]">
                            <o:lock v:ext="edit" shapetype="f"/>
                          </v:line>
                        </w:pict>
                      </mc:Fallback>
                    </mc:AlternateContent>
                  </w:r>
                  <w:r w:rsidR="000444B3">
                    <w:t>PGS.TS. Hoàng Sỹ Hồng</w:t>
                  </w:r>
                </w:p>
              </w:tc>
            </w:tr>
            <w:tr w:rsidR="000444B3" w:rsidRPr="00847CAC" w14:paraId="24CF40D2" w14:textId="77777777" w:rsidTr="00F1489C">
              <w:tc>
                <w:tcPr>
                  <w:tcW w:w="3261" w:type="dxa"/>
                </w:tcPr>
                <w:p w14:paraId="6F29A0BA" w14:textId="77777777" w:rsidR="000444B3" w:rsidRPr="000A17C7" w:rsidRDefault="000444B3" w:rsidP="005A4D20">
                  <w:pPr>
                    <w:framePr w:hSpace="180" w:wrap="around" w:vAnchor="text" w:hAnchor="text" w:y="1"/>
                    <w:ind w:firstLine="0"/>
                    <w:suppressOverlap/>
                    <w:rPr>
                      <w:b/>
                    </w:rPr>
                  </w:pPr>
                </w:p>
                <w:p w14:paraId="2B07E0E7" w14:textId="0B151AE8" w:rsidR="000444B3" w:rsidRPr="000A17C7" w:rsidRDefault="003C2D09" w:rsidP="005A4D20">
                  <w:pPr>
                    <w:framePr w:hSpace="180" w:wrap="around" w:vAnchor="text" w:hAnchor="text" w:y="1"/>
                    <w:ind w:firstLine="318"/>
                    <w:suppressOverlap/>
                    <w:rPr>
                      <w:b/>
                    </w:rPr>
                  </w:pPr>
                  <w:r>
                    <w:rPr>
                      <w:b/>
                    </w:rPr>
                    <w:t>Khoa</w:t>
                  </w:r>
                </w:p>
              </w:tc>
              <w:tc>
                <w:tcPr>
                  <w:tcW w:w="5351" w:type="dxa"/>
                </w:tcPr>
                <w:p w14:paraId="684BD5F5" w14:textId="3001D979" w:rsidR="000444B3" w:rsidRDefault="000444B3" w:rsidP="005A4D20">
                  <w:pPr>
                    <w:framePr w:hSpace="180" w:wrap="around" w:vAnchor="text" w:hAnchor="text" w:y="1"/>
                    <w:suppressOverlap/>
                  </w:pPr>
                </w:p>
                <w:p w14:paraId="405C0241" w14:textId="672F17EF" w:rsidR="000444B3" w:rsidRPr="00847CAC" w:rsidRDefault="003C2D09" w:rsidP="005A4D20">
                  <w:pPr>
                    <w:framePr w:hSpace="180" w:wrap="around" w:vAnchor="text" w:hAnchor="text" w:y="1"/>
                    <w:ind w:firstLine="0"/>
                    <w:suppressOverlap/>
                  </w:pPr>
                  <w:r>
                    <w:t>Tự động hóa</w:t>
                  </w:r>
                  <w:r w:rsidR="000444B3">
                    <w:t xml:space="preserve"> </w:t>
                  </w:r>
                </w:p>
              </w:tc>
            </w:tr>
            <w:tr w:rsidR="005C5DFF" w:rsidRPr="00847CAC" w14:paraId="178614C8" w14:textId="77777777" w:rsidTr="00F1489C">
              <w:tc>
                <w:tcPr>
                  <w:tcW w:w="3261" w:type="dxa"/>
                </w:tcPr>
                <w:p w14:paraId="4E2732FB" w14:textId="0940365D" w:rsidR="005C5DFF" w:rsidRPr="000A17C7" w:rsidRDefault="005C5DFF" w:rsidP="005A4D20">
                  <w:pPr>
                    <w:framePr w:hSpace="180" w:wrap="around" w:vAnchor="text" w:hAnchor="text" w:y="1"/>
                    <w:ind w:firstLine="0"/>
                    <w:suppressOverlap/>
                    <w:rPr>
                      <w:b/>
                    </w:rPr>
                  </w:pPr>
                  <w:r>
                    <w:rPr>
                      <w:b/>
                    </w:rPr>
                    <w:t xml:space="preserve">     Trường</w:t>
                  </w:r>
                </w:p>
              </w:tc>
              <w:tc>
                <w:tcPr>
                  <w:tcW w:w="5351" w:type="dxa"/>
                </w:tcPr>
                <w:p w14:paraId="50DBB39B" w14:textId="46482756" w:rsidR="005C5DFF" w:rsidRDefault="005C5DFF" w:rsidP="005A4D20">
                  <w:pPr>
                    <w:framePr w:hSpace="180" w:wrap="around" w:vAnchor="text" w:hAnchor="text" w:y="1"/>
                    <w:ind w:firstLine="0"/>
                    <w:suppressOverlap/>
                  </w:pPr>
                  <w:r>
                    <w:t>Điện – Điện tử</w:t>
                  </w:r>
                </w:p>
              </w:tc>
            </w:tr>
          </w:tbl>
          <w:p w14:paraId="529F45F2" w14:textId="77777777" w:rsidR="00130091" w:rsidRDefault="00130091" w:rsidP="00BA3B6F">
            <w:pPr>
              <w:ind w:firstLine="0"/>
              <w:jc w:val="center"/>
              <w:rPr>
                <w:b/>
                <w:bCs/>
                <w:sz w:val="28"/>
                <w:szCs w:val="28"/>
                <w:lang w:val="de-DE"/>
              </w:rPr>
            </w:pPr>
          </w:p>
          <w:p w14:paraId="15490ADE" w14:textId="38869A2E" w:rsidR="00BF0A5E" w:rsidRPr="00BA3B6F" w:rsidRDefault="00BF0A5E" w:rsidP="00BA3B6F">
            <w:pPr>
              <w:ind w:firstLine="0"/>
              <w:jc w:val="center"/>
              <w:rPr>
                <w:b/>
                <w:bCs/>
                <w:sz w:val="28"/>
                <w:szCs w:val="28"/>
                <w:lang w:val="de-DE"/>
              </w:rPr>
            </w:pPr>
            <w:r w:rsidRPr="00BA3B6F">
              <w:rPr>
                <w:b/>
                <w:bCs/>
                <w:sz w:val="28"/>
                <w:szCs w:val="28"/>
                <w:lang w:val="de-DE"/>
              </w:rPr>
              <w:t>Hà Nộ</w:t>
            </w:r>
            <w:r w:rsidR="0041090F" w:rsidRPr="00BA3B6F">
              <w:rPr>
                <w:b/>
                <w:bCs/>
                <w:sz w:val="28"/>
                <w:szCs w:val="28"/>
                <w:lang w:val="de-DE"/>
              </w:rPr>
              <w:t>i,</w:t>
            </w:r>
            <w:r w:rsidRPr="00BA3B6F">
              <w:rPr>
                <w:b/>
                <w:bCs/>
                <w:sz w:val="28"/>
                <w:szCs w:val="28"/>
                <w:lang w:val="de-DE"/>
              </w:rPr>
              <w:t xml:space="preserve"> </w:t>
            </w:r>
            <w:r w:rsidR="00BA3B6F">
              <w:rPr>
                <w:b/>
                <w:bCs/>
                <w:sz w:val="28"/>
                <w:szCs w:val="28"/>
                <w:lang w:val="de-DE"/>
              </w:rPr>
              <w:t>8</w:t>
            </w:r>
            <w:r w:rsidR="00130091">
              <w:rPr>
                <w:b/>
                <w:bCs/>
                <w:sz w:val="28"/>
                <w:szCs w:val="28"/>
                <w:lang w:val="de-DE"/>
              </w:rPr>
              <w:t>/</w:t>
            </w:r>
            <w:r w:rsidRPr="00BA3B6F">
              <w:rPr>
                <w:b/>
                <w:bCs/>
                <w:sz w:val="28"/>
                <w:szCs w:val="28"/>
                <w:lang w:val="de-DE"/>
              </w:rPr>
              <w:t>20</w:t>
            </w:r>
            <w:r w:rsidR="00BA3B6F">
              <w:rPr>
                <w:b/>
                <w:bCs/>
                <w:sz w:val="28"/>
                <w:szCs w:val="28"/>
                <w:lang w:val="de-DE"/>
              </w:rPr>
              <w:t>22</w:t>
            </w:r>
          </w:p>
        </w:tc>
      </w:tr>
    </w:tbl>
    <w:p w14:paraId="669D2BCE" w14:textId="77777777" w:rsidR="00B836A5" w:rsidRDefault="00B836A5" w:rsidP="003218B5">
      <w:pPr>
        <w:pStyle w:val="Heading1"/>
        <w:numPr>
          <w:ilvl w:val="0"/>
          <w:numId w:val="0"/>
        </w:numPr>
        <w:jc w:val="both"/>
        <w:sectPr w:rsidR="00B836A5" w:rsidSect="001D44FF">
          <w:footerReference w:type="even" r:id="rId9"/>
          <w:footerReference w:type="default" r:id="rId10"/>
          <w:footerReference w:type="first" r:id="rId11"/>
          <w:pgSz w:w="11906" w:h="16838" w:code="9"/>
          <w:pgMar w:top="1134" w:right="1138" w:bottom="1411" w:left="1699" w:header="850" w:footer="432" w:gutter="0"/>
          <w:pgNumType w:fmt="upperLetter" w:start="1"/>
          <w:cols w:space="454"/>
          <w:docGrid w:type="lines" w:linePitch="360"/>
        </w:sectPr>
      </w:pPr>
    </w:p>
    <w:p w14:paraId="4A050CB7" w14:textId="3EC59309" w:rsidR="00C77B39" w:rsidRDefault="00C77B39" w:rsidP="003218B5">
      <w:pPr>
        <w:ind w:firstLine="0"/>
      </w:pP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3218B5" w14:paraId="06612BB8" w14:textId="77777777" w:rsidTr="002D23BB">
        <w:tc>
          <w:tcPr>
            <w:tcW w:w="4680" w:type="dxa"/>
          </w:tcPr>
          <w:p w14:paraId="45FC8275" w14:textId="77777777" w:rsidR="003218B5" w:rsidRDefault="003218B5" w:rsidP="00ED1090">
            <w:pPr>
              <w:ind w:firstLine="0"/>
              <w:jc w:val="center"/>
            </w:pPr>
            <w:r>
              <w:t>BỘ GIÁO DỤC &amp; ĐÀO TẠO</w:t>
            </w:r>
          </w:p>
          <w:p w14:paraId="0325AC62" w14:textId="77777777" w:rsidR="003218B5" w:rsidRDefault="003218B5" w:rsidP="00ED1090">
            <w:pPr>
              <w:ind w:firstLine="0"/>
              <w:jc w:val="center"/>
              <w:rPr>
                <w:b/>
              </w:rPr>
            </w:pPr>
            <w:r>
              <w:rPr>
                <w:b/>
              </w:rPr>
              <w:t>TRƯỜNG ĐH BÁCH KHOA HÀ NỘI</w:t>
            </w:r>
          </w:p>
        </w:tc>
        <w:tc>
          <w:tcPr>
            <w:tcW w:w="5670" w:type="dxa"/>
          </w:tcPr>
          <w:p w14:paraId="5752D1F7" w14:textId="77777777" w:rsidR="003218B5" w:rsidRDefault="003218B5" w:rsidP="004745E1">
            <w:pPr>
              <w:ind w:firstLine="0"/>
              <w:rPr>
                <w:b/>
              </w:rPr>
            </w:pPr>
            <w:r>
              <w:rPr>
                <w:b/>
              </w:rPr>
              <w:t>CỘNG HÒA XÃ HỘI CHỦ NGHĨA VIỆT NAM</w:t>
            </w:r>
          </w:p>
          <w:p w14:paraId="1F4DCA93" w14:textId="77777777" w:rsidR="003218B5" w:rsidRDefault="003218B5" w:rsidP="00ED1090">
            <w:pPr>
              <w:ind w:firstLine="0"/>
              <w:jc w:val="center"/>
              <w:rPr>
                <w:b/>
              </w:rPr>
            </w:pPr>
            <w:r>
              <w:rPr>
                <w:b/>
              </w:rPr>
              <w:t>Độc lập – Tự do -  Hạnh phúc</w:t>
            </w:r>
          </w:p>
        </w:tc>
      </w:tr>
    </w:tbl>
    <w:p w14:paraId="45BB3CE3" w14:textId="77777777" w:rsidR="003218B5" w:rsidRDefault="003218B5" w:rsidP="004745E1">
      <w:pPr>
        <w:spacing w:line="240" w:lineRule="auto"/>
        <w:ind w:firstLine="0"/>
        <w:jc w:val="center"/>
        <w:rPr>
          <w:b/>
          <w:sz w:val="28"/>
          <w:szCs w:val="28"/>
        </w:rPr>
      </w:pPr>
      <w:r>
        <w:rPr>
          <w:b/>
          <w:sz w:val="28"/>
          <w:szCs w:val="28"/>
        </w:rPr>
        <w:t>NHIỆM VỤ</w:t>
      </w:r>
    </w:p>
    <w:p w14:paraId="2D41FC74" w14:textId="4A942BE8" w:rsidR="003218B5" w:rsidRPr="000C01A1" w:rsidRDefault="003218B5" w:rsidP="000C01A1">
      <w:pPr>
        <w:spacing w:line="240" w:lineRule="auto"/>
        <w:ind w:firstLine="0"/>
        <w:jc w:val="center"/>
        <w:rPr>
          <w:b/>
          <w:sz w:val="28"/>
          <w:szCs w:val="28"/>
        </w:rPr>
      </w:pPr>
      <w:r>
        <w:rPr>
          <w:b/>
          <w:sz w:val="28"/>
          <w:szCs w:val="28"/>
        </w:rPr>
        <w:t>ĐỒ ÁN TỐT NGHIỆP</w:t>
      </w:r>
    </w:p>
    <w:p w14:paraId="577EACC8" w14:textId="3C0927C4" w:rsidR="003218B5" w:rsidRPr="00DB150D" w:rsidRDefault="003218B5" w:rsidP="00750211">
      <w:pPr>
        <w:spacing w:before="13"/>
        <w:ind w:firstLine="0"/>
        <w:rPr>
          <w:sz w:val="28"/>
          <w:szCs w:val="28"/>
        </w:rPr>
      </w:pPr>
      <w:r>
        <w:rPr>
          <w:sz w:val="28"/>
          <w:szCs w:val="28"/>
        </w:rPr>
        <w:t xml:space="preserve">Họ và tên sinh viên: </w:t>
      </w:r>
      <w:r w:rsidR="00DB150D">
        <w:rPr>
          <w:b/>
          <w:bCs/>
          <w:sz w:val="28"/>
          <w:szCs w:val="28"/>
        </w:rPr>
        <w:t>Đỗ Anh Dũng</w:t>
      </w:r>
      <w:r w:rsidR="00DB150D">
        <w:rPr>
          <w:b/>
          <w:bCs/>
          <w:sz w:val="28"/>
          <w:szCs w:val="28"/>
        </w:rPr>
        <w:tab/>
      </w:r>
      <w:r w:rsidR="00DB150D">
        <w:rPr>
          <w:b/>
          <w:bCs/>
          <w:sz w:val="28"/>
          <w:szCs w:val="28"/>
        </w:rPr>
        <w:tab/>
      </w:r>
      <w:r w:rsidR="00DB150D">
        <w:rPr>
          <w:sz w:val="28"/>
          <w:szCs w:val="28"/>
        </w:rPr>
        <w:t xml:space="preserve">Mã số sinh viên: </w:t>
      </w:r>
      <w:r w:rsidR="00DB150D" w:rsidRPr="008C6356">
        <w:rPr>
          <w:b/>
          <w:bCs/>
          <w:sz w:val="28"/>
          <w:szCs w:val="28"/>
        </w:rPr>
        <w:t>20181421</w:t>
      </w:r>
    </w:p>
    <w:p w14:paraId="31B748CD" w14:textId="47965385" w:rsidR="003218B5" w:rsidRDefault="003218B5" w:rsidP="00750211">
      <w:pPr>
        <w:spacing w:before="13"/>
        <w:ind w:right="-705" w:firstLine="0"/>
        <w:rPr>
          <w:sz w:val="28"/>
          <w:szCs w:val="28"/>
        </w:rPr>
      </w:pPr>
      <w:r>
        <w:rPr>
          <w:sz w:val="28"/>
          <w:szCs w:val="28"/>
        </w:rPr>
        <w:t>K</w:t>
      </w:r>
      <w:r w:rsidR="00DB150D">
        <w:rPr>
          <w:sz w:val="28"/>
          <w:szCs w:val="28"/>
        </w:rPr>
        <w:t xml:space="preserve">hóa: </w:t>
      </w:r>
      <w:r w:rsidR="00DB150D">
        <w:rPr>
          <w:sz w:val="28"/>
          <w:szCs w:val="28"/>
        </w:rPr>
        <w:tab/>
      </w:r>
      <w:r w:rsidR="00DB150D">
        <w:rPr>
          <w:sz w:val="28"/>
          <w:szCs w:val="28"/>
        </w:rPr>
        <w:tab/>
      </w:r>
      <w:r w:rsidR="00DB150D">
        <w:rPr>
          <w:sz w:val="28"/>
          <w:szCs w:val="28"/>
        </w:rPr>
        <w:tab/>
      </w:r>
      <w:r w:rsidR="00DB150D" w:rsidRPr="00DB150D">
        <w:rPr>
          <w:b/>
          <w:bCs/>
          <w:sz w:val="28"/>
          <w:szCs w:val="28"/>
        </w:rPr>
        <w:t>63</w:t>
      </w:r>
    </w:p>
    <w:p w14:paraId="6D0EFD8B" w14:textId="42B970EA" w:rsidR="00DB150D" w:rsidRDefault="00DB150D" w:rsidP="00750211">
      <w:pPr>
        <w:spacing w:before="13"/>
        <w:ind w:right="-705" w:firstLine="0"/>
        <w:rPr>
          <w:b/>
          <w:bCs/>
          <w:sz w:val="28"/>
          <w:szCs w:val="28"/>
        </w:rPr>
      </w:pPr>
      <w:r>
        <w:rPr>
          <w:sz w:val="28"/>
          <w:szCs w:val="28"/>
        </w:rPr>
        <w:t xml:space="preserve">Trường: </w:t>
      </w:r>
      <w:r>
        <w:rPr>
          <w:sz w:val="28"/>
          <w:szCs w:val="28"/>
        </w:rPr>
        <w:tab/>
      </w:r>
      <w:r>
        <w:rPr>
          <w:sz w:val="28"/>
          <w:szCs w:val="28"/>
        </w:rPr>
        <w:tab/>
      </w:r>
      <w:r w:rsidRPr="00DB150D">
        <w:rPr>
          <w:b/>
          <w:bCs/>
          <w:sz w:val="28"/>
          <w:szCs w:val="28"/>
        </w:rPr>
        <w:t>Điện – Điện tử</w:t>
      </w:r>
    </w:p>
    <w:p w14:paraId="5F2D966D" w14:textId="49968903" w:rsidR="00DB150D" w:rsidRPr="00DB150D" w:rsidRDefault="00DB150D" w:rsidP="00750211">
      <w:pPr>
        <w:spacing w:before="13"/>
        <w:ind w:right="-705" w:firstLine="0"/>
        <w:rPr>
          <w:sz w:val="28"/>
          <w:szCs w:val="28"/>
        </w:rPr>
      </w:pPr>
      <w:r>
        <w:rPr>
          <w:sz w:val="28"/>
          <w:szCs w:val="28"/>
        </w:rPr>
        <w:t xml:space="preserve">Ngành: </w:t>
      </w:r>
      <w:r>
        <w:rPr>
          <w:sz w:val="28"/>
          <w:szCs w:val="28"/>
        </w:rPr>
        <w:tab/>
      </w:r>
      <w:r>
        <w:rPr>
          <w:sz w:val="28"/>
          <w:szCs w:val="28"/>
        </w:rPr>
        <w:tab/>
      </w:r>
      <w:r w:rsidRPr="00DB150D">
        <w:rPr>
          <w:b/>
          <w:bCs/>
          <w:sz w:val="28"/>
          <w:szCs w:val="28"/>
        </w:rPr>
        <w:t>Kỹ thuật đo &amp; Tin học công nghiệp</w:t>
      </w:r>
    </w:p>
    <w:p w14:paraId="5F70B9A3" w14:textId="2F26B028" w:rsidR="003218B5" w:rsidRDefault="003218B5" w:rsidP="00750211">
      <w:pPr>
        <w:numPr>
          <w:ilvl w:val="0"/>
          <w:numId w:val="22"/>
        </w:numPr>
        <w:spacing w:before="13" w:after="0"/>
        <w:rPr>
          <w:i/>
          <w:sz w:val="28"/>
          <w:szCs w:val="28"/>
        </w:rPr>
      </w:pPr>
      <w:r>
        <w:rPr>
          <w:i/>
          <w:sz w:val="28"/>
          <w:szCs w:val="28"/>
        </w:rPr>
        <w:t>Tên đề tài:</w:t>
      </w:r>
    </w:p>
    <w:p w14:paraId="7A40B569" w14:textId="508807AD" w:rsidR="008C6356" w:rsidRPr="008C6356" w:rsidRDefault="008C6356" w:rsidP="008C6356">
      <w:pPr>
        <w:spacing w:before="13" w:after="0"/>
        <w:rPr>
          <w:iCs/>
          <w:sz w:val="28"/>
          <w:szCs w:val="28"/>
        </w:rPr>
      </w:pPr>
      <w:r>
        <w:rPr>
          <w:iCs/>
          <w:sz w:val="28"/>
          <w:szCs w:val="28"/>
        </w:rPr>
        <w:t>Thiết kế hệ thống định vị trong nhà ứng dụng công nghệ Ultra Wideband</w:t>
      </w:r>
    </w:p>
    <w:p w14:paraId="301A2CAC" w14:textId="77777777" w:rsidR="003218B5" w:rsidRDefault="003218B5" w:rsidP="00750211">
      <w:pPr>
        <w:numPr>
          <w:ilvl w:val="0"/>
          <w:numId w:val="22"/>
        </w:numPr>
        <w:spacing w:before="13" w:after="0"/>
        <w:rPr>
          <w:i/>
          <w:sz w:val="28"/>
          <w:szCs w:val="28"/>
        </w:rPr>
      </w:pPr>
      <w:bookmarkStart w:id="1" w:name="_gjdgxs" w:colFirst="0" w:colLast="0"/>
      <w:bookmarkEnd w:id="1"/>
      <w:r>
        <w:rPr>
          <w:i/>
          <w:sz w:val="28"/>
          <w:szCs w:val="28"/>
        </w:rPr>
        <w:t>Nội dung đề tài:</w:t>
      </w:r>
    </w:p>
    <w:p w14:paraId="53B436EB" w14:textId="5A3D11E2" w:rsidR="003218B5" w:rsidRDefault="008C6356" w:rsidP="009D379D">
      <w:pPr>
        <w:spacing w:before="13" w:after="0"/>
        <w:rPr>
          <w:sz w:val="28"/>
          <w:szCs w:val="28"/>
        </w:rPr>
      </w:pPr>
      <w:r>
        <w:rPr>
          <w:sz w:val="28"/>
          <w:szCs w:val="28"/>
        </w:rPr>
        <w:t xml:space="preserve">Hệ thống định vị trong nhà bao gồm </w:t>
      </w:r>
      <w:r w:rsidR="009D379D">
        <w:rPr>
          <w:sz w:val="28"/>
          <w:szCs w:val="28"/>
        </w:rPr>
        <w:t>hệ thống định vị sử dụng công nghệ Ultra Wideband, thiết bị chuyển tiếp dữ liệu từ hệ thống tới Cloud, Cloud lưu trữ dữ liệu và giao diện theo dõi dữ liệu của hệ thống. Đồ án tập trung vào phân tích, lựa chọn, thiết kế hệ thống định vị và thiết bị chuyển tiếp dữ liệu, hay còn gọi là gateway.</w:t>
      </w:r>
    </w:p>
    <w:p w14:paraId="73E3E3F7" w14:textId="59A5686B" w:rsidR="006E5614" w:rsidRDefault="006E5614" w:rsidP="009D379D">
      <w:pPr>
        <w:spacing w:before="13" w:after="0"/>
        <w:rPr>
          <w:sz w:val="28"/>
          <w:szCs w:val="28"/>
        </w:rPr>
      </w:pPr>
      <w:r>
        <w:rPr>
          <w:sz w:val="28"/>
          <w:szCs w:val="28"/>
        </w:rPr>
        <w:t>Hệ thống định vị được xây dựng dựa trên module UWB DWM1001. Gateway quản lý mạng qua giao thức Bluetooth Low Energy, giao tiếp với Cloud</w:t>
      </w:r>
      <w:r w:rsidR="00CE5083">
        <w:rPr>
          <w:sz w:val="28"/>
          <w:szCs w:val="28"/>
        </w:rPr>
        <w:t xml:space="preserve"> bằng MQTTS</w:t>
      </w:r>
      <w:r>
        <w:rPr>
          <w:sz w:val="28"/>
          <w:szCs w:val="28"/>
        </w:rPr>
        <w:t xml:space="preserve"> qua WiFi, Ethernet</w:t>
      </w:r>
      <w:r w:rsidR="009968D7">
        <w:rPr>
          <w:sz w:val="28"/>
          <w:szCs w:val="28"/>
        </w:rPr>
        <w:t>. Hệ thống được thiết kế, tích hợp các tính năng và thử nghiệm qua nhiều bài kiểm tra, môi trường khác nhau để sẵn sàng cho một hệ thống</w:t>
      </w:r>
      <w:r w:rsidR="00AF7FAA">
        <w:rPr>
          <w:sz w:val="28"/>
          <w:szCs w:val="28"/>
        </w:rPr>
        <w:t xml:space="preserve"> thực tế</w:t>
      </w:r>
      <w:r w:rsidR="009968D7">
        <w:rPr>
          <w:sz w:val="28"/>
          <w:szCs w:val="28"/>
        </w:rPr>
        <w:t>.</w:t>
      </w:r>
    </w:p>
    <w:p w14:paraId="54EA17AE" w14:textId="02D7E5F6" w:rsidR="00750211" w:rsidRPr="00C44C8E" w:rsidRDefault="00C44C8E" w:rsidP="00C44C8E">
      <w:pPr>
        <w:pStyle w:val="ListParagraph"/>
        <w:numPr>
          <w:ilvl w:val="0"/>
          <w:numId w:val="22"/>
        </w:numPr>
        <w:spacing w:before="13" w:after="0"/>
        <w:rPr>
          <w:i/>
          <w:iCs/>
          <w:sz w:val="28"/>
          <w:szCs w:val="28"/>
        </w:rPr>
      </w:pPr>
      <w:r>
        <w:rPr>
          <w:i/>
          <w:iCs/>
          <w:sz w:val="28"/>
          <w:szCs w:val="28"/>
        </w:rPr>
        <w:t xml:space="preserve">Cán bộ hướng dẫn: </w:t>
      </w:r>
      <w:r>
        <w:rPr>
          <w:sz w:val="28"/>
          <w:szCs w:val="28"/>
        </w:rPr>
        <w:t>PGS. TS Hoàng Sỹ Hồng</w:t>
      </w:r>
    </w:p>
    <w:p w14:paraId="43ABB49B" w14:textId="3C9CB3F6" w:rsidR="003218B5" w:rsidRDefault="003218B5" w:rsidP="00750211">
      <w:pPr>
        <w:numPr>
          <w:ilvl w:val="0"/>
          <w:numId w:val="22"/>
        </w:numPr>
        <w:spacing w:before="13" w:after="0"/>
        <w:ind w:left="714" w:hanging="357"/>
        <w:rPr>
          <w:i/>
          <w:sz w:val="28"/>
          <w:szCs w:val="28"/>
        </w:rPr>
      </w:pPr>
      <w:r>
        <w:rPr>
          <w:i/>
          <w:sz w:val="28"/>
          <w:szCs w:val="28"/>
        </w:rPr>
        <w:t>Thời gian giao đề tài</w:t>
      </w:r>
      <w:r w:rsidR="00C44C8E">
        <w:rPr>
          <w:i/>
          <w:sz w:val="28"/>
          <w:szCs w:val="28"/>
        </w:rPr>
        <w:t xml:space="preserve">:  </w:t>
      </w:r>
      <w:r w:rsidR="00C44C8E">
        <w:rPr>
          <w:iCs/>
          <w:sz w:val="28"/>
          <w:szCs w:val="28"/>
        </w:rPr>
        <w:t>15/04/2022</w:t>
      </w:r>
    </w:p>
    <w:p w14:paraId="0313C467" w14:textId="5421851A" w:rsidR="003218B5" w:rsidRPr="003B3FDF" w:rsidRDefault="003218B5" w:rsidP="003B3FDF">
      <w:pPr>
        <w:numPr>
          <w:ilvl w:val="0"/>
          <w:numId w:val="22"/>
        </w:numPr>
        <w:spacing w:before="13" w:after="0"/>
        <w:ind w:left="714" w:hanging="357"/>
        <w:rPr>
          <w:i/>
          <w:sz w:val="28"/>
          <w:szCs w:val="28"/>
        </w:rPr>
      </w:pPr>
      <w:r>
        <w:rPr>
          <w:i/>
          <w:sz w:val="28"/>
          <w:szCs w:val="28"/>
        </w:rPr>
        <w:t>Thời gian hoàn thành:</w:t>
      </w:r>
      <w:r w:rsidR="00C44C8E">
        <w:rPr>
          <w:sz w:val="28"/>
          <w:szCs w:val="28"/>
        </w:rPr>
        <w:t xml:space="preserve"> 08/08/2022</w:t>
      </w:r>
    </w:p>
    <w:p w14:paraId="28626641" w14:textId="59E574A1" w:rsidR="003218B5" w:rsidRDefault="003218B5" w:rsidP="00526975">
      <w:pPr>
        <w:ind w:left="4320" w:firstLine="0"/>
        <w:rPr>
          <w:i/>
          <w:sz w:val="28"/>
          <w:szCs w:val="28"/>
        </w:rPr>
      </w:pPr>
      <w:r>
        <w:rPr>
          <w:i/>
          <w:sz w:val="28"/>
          <w:szCs w:val="28"/>
        </w:rPr>
        <w:t>Ngày...... tháng …...... năm</w:t>
      </w:r>
      <w:r w:rsidR="004C2D17">
        <w:rPr>
          <w:i/>
          <w:sz w:val="28"/>
          <w:szCs w:val="28"/>
        </w:rPr>
        <w:t xml:space="preserve"> </w:t>
      </w:r>
      <w:r>
        <w:rPr>
          <w:i/>
          <w:sz w:val="28"/>
          <w:szCs w:val="28"/>
        </w:rPr>
        <w:t>2022</w:t>
      </w:r>
    </w:p>
    <w:p w14:paraId="61F9A65A" w14:textId="2988643F" w:rsidR="003218B5" w:rsidRDefault="003218B5" w:rsidP="00C44C8E">
      <w:pPr>
        <w:ind w:firstLine="2127"/>
        <w:rPr>
          <w:b/>
          <w:i/>
          <w:sz w:val="28"/>
          <w:szCs w:val="28"/>
        </w:rPr>
      </w:pPr>
      <w:r>
        <w:rPr>
          <w:b/>
          <w:sz w:val="28"/>
          <w:szCs w:val="28"/>
        </w:rPr>
        <w:tab/>
      </w:r>
      <w:r>
        <w:rPr>
          <w:b/>
          <w:sz w:val="28"/>
          <w:szCs w:val="28"/>
        </w:rPr>
        <w:tab/>
      </w:r>
      <w:r>
        <w:rPr>
          <w:b/>
          <w:sz w:val="28"/>
          <w:szCs w:val="28"/>
        </w:rPr>
        <w:tab/>
      </w:r>
      <w:r>
        <w:rPr>
          <w:b/>
          <w:sz w:val="28"/>
          <w:szCs w:val="28"/>
        </w:rPr>
        <w:tab/>
      </w:r>
      <w:r w:rsidR="00C44C8E">
        <w:rPr>
          <w:b/>
          <w:sz w:val="28"/>
          <w:szCs w:val="28"/>
        </w:rPr>
        <w:t xml:space="preserve">    </w:t>
      </w:r>
      <w:r>
        <w:rPr>
          <w:b/>
          <w:sz w:val="28"/>
          <w:szCs w:val="28"/>
        </w:rPr>
        <w:t>CÁN BỘ HƯỚNG DẪN</w:t>
      </w:r>
    </w:p>
    <w:p w14:paraId="3CA6A6D9" w14:textId="605B9FDB" w:rsidR="00C77B39" w:rsidRDefault="00C77B39" w:rsidP="00C77B39"/>
    <w:p w14:paraId="36108A46" w14:textId="3395609E" w:rsidR="00C77B39" w:rsidRDefault="00C77B39" w:rsidP="00C77B39"/>
    <w:p w14:paraId="2FE21E3E" w14:textId="77777777" w:rsidR="00DC69D1" w:rsidRDefault="00DC69D1" w:rsidP="00DC69D1"/>
    <w:p w14:paraId="266CA09D" w14:textId="77777777" w:rsidR="00DC69D1" w:rsidRDefault="00DC69D1" w:rsidP="00DC69D1"/>
    <w:p w14:paraId="1BC74FF1" w14:textId="696AC482" w:rsidR="008511BC" w:rsidRPr="008F7EFC" w:rsidRDefault="00505F1B" w:rsidP="008F7EFC">
      <w:pPr>
        <w:jc w:val="center"/>
        <w:rPr>
          <w:b/>
          <w:bCs/>
          <w:sz w:val="32"/>
          <w:szCs w:val="32"/>
        </w:rPr>
      </w:pPr>
      <w:r w:rsidRPr="008F7EFC">
        <w:rPr>
          <w:b/>
          <w:bCs/>
          <w:sz w:val="32"/>
          <w:szCs w:val="32"/>
        </w:rPr>
        <w:t>L</w:t>
      </w:r>
      <w:r w:rsidR="00DC69D1" w:rsidRPr="008F7EFC">
        <w:rPr>
          <w:b/>
          <w:bCs/>
          <w:sz w:val="32"/>
          <w:szCs w:val="32"/>
        </w:rPr>
        <w:t>ời cảm ơn</w:t>
      </w:r>
    </w:p>
    <w:p w14:paraId="3036168D" w14:textId="2B427803" w:rsidR="00C77B39" w:rsidRDefault="008511BC" w:rsidP="008F7EFC">
      <w:r>
        <w:t>Đầu tiên em xin gửi lời cảm ơn đến PGS. TS Hoàng Sĩ Hồng, người đã trực tiếp hướng dẫn cho em thực hiện đề tài này. Thầy đã giúp em định hướng suy nghĩ và hướng đi trong suốt thời gian em thực hiện đề tài. Em xin chân thành cảm ơn các thầy, cô giáo đã trực tiếp giảng dạy, chia sẻ những kiến thức cả về học thuật lẫn đời sống cho em trong những năm tháng tại Bách Khoa Hà Nội. Lời cảm ơn cuối cùng em gửi tới các anh tại Trung tâm vi điện tử và tin học, Viện Ứng Dụng Công Nghệ Nacentech và tập thể Lab MANDevices.</w:t>
      </w:r>
    </w:p>
    <w:p w14:paraId="1E5E30C4" w14:textId="3D7CBCFE" w:rsidR="00F21285" w:rsidRPr="008F7EFC" w:rsidRDefault="008754D6" w:rsidP="008F7EFC">
      <w:pPr>
        <w:jc w:val="center"/>
        <w:rPr>
          <w:b/>
          <w:bCs/>
          <w:sz w:val="32"/>
          <w:szCs w:val="32"/>
        </w:rPr>
      </w:pPr>
      <w:r w:rsidRPr="008F7EFC">
        <w:rPr>
          <w:b/>
          <w:bCs/>
          <w:sz w:val="32"/>
          <w:szCs w:val="32"/>
        </w:rPr>
        <w:t>Tóm tắt nội dung đồ án</w:t>
      </w:r>
    </w:p>
    <w:p w14:paraId="756B2673" w14:textId="3B9E84F5" w:rsidR="00B25901" w:rsidRDefault="00B25901" w:rsidP="00B25901">
      <w:r>
        <w:t>Số hóa vạn vật đang là một trong những xu thế của cuộc cách mạng công nghệ 4.0, trong đó các hệ thống quản lý</w:t>
      </w:r>
      <w:r w:rsidR="00FF6642">
        <w:t xml:space="preserve"> hàng hóa</w:t>
      </w:r>
      <w:r>
        <w:t xml:space="preserve"> đang được các công ty, nhà máy , xí nghiệp rất quan tâm và đầu tư, phát triển số hóa hệ thống</w:t>
      </w:r>
      <w:r w:rsidR="00FF6642">
        <w:t>. Một trong những dữ liệu đầu vào cực kì quan trọng cho hệ thống quản lý đó là dữ liệu vị trí.</w:t>
      </w:r>
      <w:r w:rsidR="00FA6735">
        <w:t xml:space="preserve"> Đã có rất nhiều công nghệ được đưa ra để đáp ứng nhu cầu của từng bài toán cụ thể, ứng với đó là các hệ thống từ hiện trường, gateway, server hay cloud.</w:t>
      </w:r>
      <w:r w:rsidR="00751AF1">
        <w:t xml:space="preserve"> Qua thời gian nghiên cứu, thu thập thông tin, em đã chọn đề tài “Thiết kế hệ thống định vị trong nhà ứng dụng công nghệ Ultra Wideband”</w:t>
      </w:r>
      <w:r w:rsidR="00131982">
        <w:t xml:space="preserve"> để có cơ hội tiếp cận đến các bài toá</w:t>
      </w:r>
      <w:r w:rsidR="00DF51EC">
        <w:t>n đó.</w:t>
      </w:r>
    </w:p>
    <w:p w14:paraId="67108920" w14:textId="39D90AF6" w:rsidR="009860C3" w:rsidRDefault="008F7EFC" w:rsidP="009860C3">
      <w:r>
        <w:t>Kết quả đồ án cơ bản hoàn thiện được mục tiêu đề ra.</w:t>
      </w:r>
      <w:r w:rsidR="00C16EC8">
        <w:t xml:space="preserve"> Đề tài hướng tới ứng dụng thực tế ngay tại hiện trường, yêu cầu cao về khả năng làm việc ổn định và lâu dài. Thiết bị được thiết kế hướng tới </w:t>
      </w:r>
      <w:r w:rsidR="009A4F3A">
        <w:t xml:space="preserve">tiệm cận </w:t>
      </w:r>
      <w:r w:rsidR="00C16EC8">
        <w:t>sản phẩm thương mại.</w:t>
      </w:r>
    </w:p>
    <w:p w14:paraId="5686408E" w14:textId="2C5F285C" w:rsidR="009860C3" w:rsidRDefault="009860C3" w:rsidP="009860C3">
      <w:r>
        <w:t>Các kiến thức và kỹ năng đạt được:</w:t>
      </w:r>
    </w:p>
    <w:p w14:paraId="599C2950" w14:textId="58603F11" w:rsidR="009860C3" w:rsidRDefault="009860C3" w:rsidP="009860C3">
      <w:pPr>
        <w:pStyle w:val="ListParagraph"/>
        <w:numPr>
          <w:ilvl w:val="0"/>
          <w:numId w:val="23"/>
        </w:numPr>
      </w:pPr>
      <w:r>
        <w:t>Kiến thức về Bluetooth Low Energy</w:t>
      </w:r>
    </w:p>
    <w:p w14:paraId="7F6059B8" w14:textId="2E99E4C1" w:rsidR="009860C3" w:rsidRDefault="009860C3" w:rsidP="009860C3">
      <w:pPr>
        <w:pStyle w:val="ListParagraph"/>
        <w:numPr>
          <w:ilvl w:val="0"/>
          <w:numId w:val="23"/>
        </w:numPr>
      </w:pPr>
      <w:r>
        <w:t>Giao tiếp giữa ESP32 và các module trên thiết bị</w:t>
      </w:r>
    </w:p>
    <w:p w14:paraId="60E97C34" w14:textId="255E598A" w:rsidR="009860C3" w:rsidRDefault="009860C3" w:rsidP="009860C3">
      <w:pPr>
        <w:pStyle w:val="ListParagraph"/>
        <w:numPr>
          <w:ilvl w:val="0"/>
          <w:numId w:val="23"/>
        </w:numPr>
      </w:pPr>
      <w:r>
        <w:t xml:space="preserve">Kiến thức về MQTT, TLS, giao tiếp với </w:t>
      </w:r>
      <w:r w:rsidR="00634897">
        <w:t>cloud</w:t>
      </w:r>
      <w:r>
        <w:t xml:space="preserve"> qua MQTT</w:t>
      </w:r>
    </w:p>
    <w:p w14:paraId="4D123C24" w14:textId="30351129" w:rsidR="00E77732" w:rsidRDefault="00634897" w:rsidP="00BB2E67">
      <w:pPr>
        <w:pStyle w:val="ListParagraph"/>
        <w:numPr>
          <w:ilvl w:val="0"/>
          <w:numId w:val="23"/>
        </w:numPr>
      </w:pPr>
      <w:r>
        <w:t>Kiến thức về WiFi, Ethernet, Smartconfig cho thiết bị WiFi</w:t>
      </w:r>
    </w:p>
    <w:p w14:paraId="2A1D4958" w14:textId="02425C1E" w:rsidR="00E77732" w:rsidRDefault="00E77732" w:rsidP="00E77732">
      <w:pPr>
        <w:pStyle w:val="ListParagraph"/>
        <w:ind w:left="6237" w:firstLine="0"/>
      </w:pPr>
      <w:r>
        <w:t>Sinh viên thực hiện</w:t>
      </w:r>
    </w:p>
    <w:p w14:paraId="43F45EE1" w14:textId="6CDB799C" w:rsidR="00E77732" w:rsidRPr="00E77732" w:rsidRDefault="00E77732" w:rsidP="00E77732">
      <w:pPr>
        <w:pStyle w:val="ListParagraph"/>
        <w:ind w:left="6521" w:firstLine="0"/>
        <w:rPr>
          <w:sz w:val="20"/>
        </w:rPr>
      </w:pPr>
      <w:r w:rsidRPr="00E77732">
        <w:rPr>
          <w:sz w:val="20"/>
        </w:rPr>
        <w:t>Ký và ghi rõ họ tên</w:t>
      </w:r>
    </w:p>
    <w:p w14:paraId="45150E4E" w14:textId="503E54A7" w:rsidR="00E77732" w:rsidRDefault="00E77732" w:rsidP="00E77732">
      <w:pPr>
        <w:pStyle w:val="ListParagraph"/>
        <w:ind w:left="6237" w:firstLine="0"/>
      </w:pPr>
    </w:p>
    <w:p w14:paraId="3005A4F7" w14:textId="190673F6" w:rsidR="00941F69" w:rsidRDefault="00A14D23" w:rsidP="00A14D23">
      <w:pPr>
        <w:tabs>
          <w:tab w:val="left" w:pos="3779"/>
        </w:tabs>
        <w:ind w:firstLine="0"/>
      </w:pPr>
      <w:r>
        <w:tab/>
      </w:r>
    </w:p>
    <w:p w14:paraId="4FED331A" w14:textId="6396534C" w:rsidR="00A14D23" w:rsidRPr="00A14D23" w:rsidRDefault="00A14D23" w:rsidP="00A14D23">
      <w:pPr>
        <w:tabs>
          <w:tab w:val="left" w:pos="3779"/>
        </w:tabs>
        <w:sectPr w:rsidR="00A14D23" w:rsidRPr="00A14D23" w:rsidSect="001D44FF">
          <w:footerReference w:type="default" r:id="rId12"/>
          <w:pgSz w:w="11906" w:h="16838" w:code="9"/>
          <w:pgMar w:top="720" w:right="1412" w:bottom="720" w:left="1985" w:header="720" w:footer="391" w:gutter="0"/>
          <w:pgNumType w:fmt="lowerRoman" w:start="1"/>
          <w:cols w:space="454"/>
          <w:docGrid w:type="lines" w:linePitch="360"/>
        </w:sectPr>
      </w:pPr>
      <w:r>
        <w:tab/>
      </w:r>
    </w:p>
    <w:p w14:paraId="66FBD803" w14:textId="77777777" w:rsidR="00B836A5" w:rsidRDefault="00B836A5" w:rsidP="00504FCE">
      <w:pPr>
        <w:ind w:firstLine="0"/>
      </w:pPr>
    </w:p>
    <w:p w14:paraId="78803572" w14:textId="10F4BBF2" w:rsidR="00941F69" w:rsidRPr="001D44FF" w:rsidRDefault="00941F69" w:rsidP="001D44FF">
      <w:pPr>
        <w:jc w:val="center"/>
        <w:rPr>
          <w:b/>
          <w:bCs/>
          <w:sz w:val="32"/>
          <w:szCs w:val="32"/>
        </w:rPr>
      </w:pPr>
      <w:bookmarkStart w:id="2" w:name="_Toc110947336"/>
      <w:r w:rsidRPr="001D44FF">
        <w:rPr>
          <w:b/>
          <w:bCs/>
          <w:sz w:val="32"/>
          <w:szCs w:val="32"/>
        </w:rPr>
        <w:t>MỤC LỤC</w:t>
      </w:r>
      <w:bookmarkEnd w:id="2"/>
    </w:p>
    <w:sdt>
      <w:sdtPr>
        <w:rPr>
          <w:rFonts w:ascii="Times New Roman" w:eastAsiaTheme="minorHAnsi" w:hAnsi="Times New Roman" w:cs="Angsana New"/>
          <w:color w:val="auto"/>
          <w:kern w:val="2"/>
          <w:sz w:val="26"/>
          <w:szCs w:val="20"/>
        </w:rPr>
        <w:id w:val="816229275"/>
        <w:docPartObj>
          <w:docPartGallery w:val="Table of Contents"/>
          <w:docPartUnique/>
        </w:docPartObj>
      </w:sdtPr>
      <w:sdtEndPr>
        <w:rPr>
          <w:b/>
          <w:bCs/>
          <w:noProof/>
        </w:rPr>
      </w:sdtEndPr>
      <w:sdtContent>
        <w:p w14:paraId="694B7EB3" w14:textId="28FD584D" w:rsidR="001D44FF" w:rsidRDefault="001D44FF">
          <w:pPr>
            <w:pStyle w:val="TOCHeading"/>
          </w:pPr>
        </w:p>
        <w:p w14:paraId="57FD2E28" w14:textId="0F7E8926" w:rsidR="001D44FF" w:rsidRDefault="001D44FF">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110947470" w:history="1">
            <w:r w:rsidRPr="00BA409A">
              <w:rPr>
                <w:rStyle w:val="Hyperlink"/>
                <w:noProof/>
              </w:rPr>
              <w:t>CHƯƠNG 1. TÌM HIỂU CHUNG VỀ HỆ THỐNG ĐỊNH VỊ TRONG NHÀ</w:t>
            </w:r>
            <w:r>
              <w:rPr>
                <w:noProof/>
                <w:webHidden/>
              </w:rPr>
              <w:tab/>
            </w:r>
            <w:r>
              <w:rPr>
                <w:noProof/>
                <w:webHidden/>
              </w:rPr>
              <w:fldChar w:fldCharType="begin"/>
            </w:r>
            <w:r>
              <w:rPr>
                <w:noProof/>
                <w:webHidden/>
              </w:rPr>
              <w:instrText xml:space="preserve"> PAGEREF _Toc110947470 \h </w:instrText>
            </w:r>
            <w:r>
              <w:rPr>
                <w:noProof/>
                <w:webHidden/>
              </w:rPr>
            </w:r>
            <w:r>
              <w:rPr>
                <w:noProof/>
                <w:webHidden/>
              </w:rPr>
              <w:fldChar w:fldCharType="separate"/>
            </w:r>
            <w:r w:rsidR="007D414B">
              <w:rPr>
                <w:noProof/>
                <w:webHidden/>
              </w:rPr>
              <w:t>1</w:t>
            </w:r>
            <w:r>
              <w:rPr>
                <w:noProof/>
                <w:webHidden/>
              </w:rPr>
              <w:fldChar w:fldCharType="end"/>
            </w:r>
          </w:hyperlink>
        </w:p>
        <w:p w14:paraId="26E08D2C" w14:textId="0482573B"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71" w:history="1">
            <w:r w:rsidR="001D44FF" w:rsidRPr="00BA409A">
              <w:rPr>
                <w:rStyle w:val="Hyperlink"/>
                <w:noProof/>
              </w:rPr>
              <w:t>1.1 Bài toán định vị trong nhà</w:t>
            </w:r>
            <w:r w:rsidR="001D44FF">
              <w:rPr>
                <w:noProof/>
                <w:webHidden/>
              </w:rPr>
              <w:tab/>
            </w:r>
            <w:r w:rsidR="001D44FF">
              <w:rPr>
                <w:noProof/>
                <w:webHidden/>
              </w:rPr>
              <w:fldChar w:fldCharType="begin"/>
            </w:r>
            <w:r w:rsidR="001D44FF">
              <w:rPr>
                <w:noProof/>
                <w:webHidden/>
              </w:rPr>
              <w:instrText xml:space="preserve"> PAGEREF _Toc110947471 \h </w:instrText>
            </w:r>
            <w:r w:rsidR="001D44FF">
              <w:rPr>
                <w:noProof/>
                <w:webHidden/>
              </w:rPr>
            </w:r>
            <w:r w:rsidR="001D44FF">
              <w:rPr>
                <w:noProof/>
                <w:webHidden/>
              </w:rPr>
              <w:fldChar w:fldCharType="separate"/>
            </w:r>
            <w:r w:rsidR="007D414B">
              <w:rPr>
                <w:noProof/>
                <w:webHidden/>
              </w:rPr>
              <w:t>1</w:t>
            </w:r>
            <w:r w:rsidR="001D44FF">
              <w:rPr>
                <w:noProof/>
                <w:webHidden/>
              </w:rPr>
              <w:fldChar w:fldCharType="end"/>
            </w:r>
          </w:hyperlink>
        </w:p>
        <w:p w14:paraId="0F94A642" w14:textId="516C54B0"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72" w:history="1">
            <w:r w:rsidR="001D44FF" w:rsidRPr="00BA409A">
              <w:rPr>
                <w:rStyle w:val="Hyperlink"/>
                <w:noProof/>
              </w:rPr>
              <w:t>1.2 Công nghệ Ultra Wide-Band</w:t>
            </w:r>
            <w:r w:rsidR="001D44FF">
              <w:rPr>
                <w:noProof/>
                <w:webHidden/>
              </w:rPr>
              <w:tab/>
            </w:r>
            <w:r w:rsidR="001D44FF">
              <w:rPr>
                <w:noProof/>
                <w:webHidden/>
              </w:rPr>
              <w:fldChar w:fldCharType="begin"/>
            </w:r>
            <w:r w:rsidR="001D44FF">
              <w:rPr>
                <w:noProof/>
                <w:webHidden/>
              </w:rPr>
              <w:instrText xml:space="preserve"> PAGEREF _Toc110947472 \h </w:instrText>
            </w:r>
            <w:r w:rsidR="001D44FF">
              <w:rPr>
                <w:noProof/>
                <w:webHidden/>
              </w:rPr>
            </w:r>
            <w:r w:rsidR="001D44FF">
              <w:rPr>
                <w:noProof/>
                <w:webHidden/>
              </w:rPr>
              <w:fldChar w:fldCharType="separate"/>
            </w:r>
            <w:r w:rsidR="007D414B">
              <w:rPr>
                <w:noProof/>
                <w:webHidden/>
              </w:rPr>
              <w:t>5</w:t>
            </w:r>
            <w:r w:rsidR="001D44FF">
              <w:rPr>
                <w:noProof/>
                <w:webHidden/>
              </w:rPr>
              <w:fldChar w:fldCharType="end"/>
            </w:r>
          </w:hyperlink>
        </w:p>
        <w:p w14:paraId="54BADA36" w14:textId="5F962597" w:rsidR="001D44FF" w:rsidRDefault="00000000">
          <w:pPr>
            <w:pStyle w:val="TOC3"/>
            <w:rPr>
              <w:rFonts w:asciiTheme="minorHAnsi" w:eastAsiaTheme="minorEastAsia" w:hAnsiTheme="minorHAnsi" w:cstheme="minorBidi"/>
              <w:noProof/>
              <w:kern w:val="0"/>
              <w:sz w:val="22"/>
              <w:szCs w:val="22"/>
            </w:rPr>
          </w:pPr>
          <w:hyperlink w:anchor="_Toc110947473" w:history="1">
            <w:r w:rsidR="001D44FF" w:rsidRPr="00BA409A">
              <w:rPr>
                <w:rStyle w:val="Hyperlink"/>
                <w:noProof/>
              </w:rPr>
              <w:t>1.2.1 Nguyên lý các phương pháp đo</w:t>
            </w:r>
            <w:r w:rsidR="001D44FF">
              <w:rPr>
                <w:noProof/>
                <w:webHidden/>
              </w:rPr>
              <w:tab/>
            </w:r>
            <w:r w:rsidR="001D44FF">
              <w:rPr>
                <w:noProof/>
                <w:webHidden/>
              </w:rPr>
              <w:fldChar w:fldCharType="begin"/>
            </w:r>
            <w:r w:rsidR="001D44FF">
              <w:rPr>
                <w:noProof/>
                <w:webHidden/>
              </w:rPr>
              <w:instrText xml:space="preserve"> PAGEREF _Toc110947473 \h </w:instrText>
            </w:r>
            <w:r w:rsidR="001D44FF">
              <w:rPr>
                <w:noProof/>
                <w:webHidden/>
              </w:rPr>
            </w:r>
            <w:r w:rsidR="001D44FF">
              <w:rPr>
                <w:noProof/>
                <w:webHidden/>
              </w:rPr>
              <w:fldChar w:fldCharType="separate"/>
            </w:r>
            <w:r w:rsidR="007D414B">
              <w:rPr>
                <w:noProof/>
                <w:webHidden/>
              </w:rPr>
              <w:t>5</w:t>
            </w:r>
            <w:r w:rsidR="001D44FF">
              <w:rPr>
                <w:noProof/>
                <w:webHidden/>
              </w:rPr>
              <w:fldChar w:fldCharType="end"/>
            </w:r>
          </w:hyperlink>
        </w:p>
        <w:p w14:paraId="1F523837" w14:textId="4154440B" w:rsidR="001D44FF" w:rsidRDefault="00000000">
          <w:pPr>
            <w:pStyle w:val="TOC3"/>
            <w:rPr>
              <w:rFonts w:asciiTheme="minorHAnsi" w:eastAsiaTheme="minorEastAsia" w:hAnsiTheme="minorHAnsi" w:cstheme="minorBidi"/>
              <w:noProof/>
              <w:kern w:val="0"/>
              <w:sz w:val="22"/>
              <w:szCs w:val="22"/>
            </w:rPr>
          </w:pPr>
          <w:hyperlink w:anchor="_Toc110947474" w:history="1">
            <w:r w:rsidR="001D44FF" w:rsidRPr="00BA409A">
              <w:rPr>
                <w:rStyle w:val="Hyperlink"/>
                <w:noProof/>
              </w:rPr>
              <w:t>1.2.2 Tổng quan</w:t>
            </w:r>
            <w:r w:rsidR="001D44FF">
              <w:rPr>
                <w:noProof/>
                <w:webHidden/>
              </w:rPr>
              <w:tab/>
            </w:r>
            <w:r w:rsidR="001D44FF">
              <w:rPr>
                <w:noProof/>
                <w:webHidden/>
              </w:rPr>
              <w:fldChar w:fldCharType="begin"/>
            </w:r>
            <w:r w:rsidR="001D44FF">
              <w:rPr>
                <w:noProof/>
                <w:webHidden/>
              </w:rPr>
              <w:instrText xml:space="preserve"> PAGEREF _Toc110947474 \h </w:instrText>
            </w:r>
            <w:r w:rsidR="001D44FF">
              <w:rPr>
                <w:noProof/>
                <w:webHidden/>
              </w:rPr>
            </w:r>
            <w:r w:rsidR="001D44FF">
              <w:rPr>
                <w:noProof/>
                <w:webHidden/>
              </w:rPr>
              <w:fldChar w:fldCharType="separate"/>
            </w:r>
            <w:r w:rsidR="007D414B">
              <w:rPr>
                <w:noProof/>
                <w:webHidden/>
              </w:rPr>
              <w:t>7</w:t>
            </w:r>
            <w:r w:rsidR="001D44FF">
              <w:rPr>
                <w:noProof/>
                <w:webHidden/>
              </w:rPr>
              <w:fldChar w:fldCharType="end"/>
            </w:r>
          </w:hyperlink>
        </w:p>
        <w:p w14:paraId="30434D5B" w14:textId="55F5AFE7"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75" w:history="1">
            <w:r w:rsidR="001D44FF" w:rsidRPr="00BA409A">
              <w:rPr>
                <w:rStyle w:val="Hyperlink"/>
                <w:noProof/>
              </w:rPr>
              <w:t>1.3 Google Cloud IoT Core</w:t>
            </w:r>
            <w:r w:rsidR="001D44FF">
              <w:rPr>
                <w:noProof/>
                <w:webHidden/>
              </w:rPr>
              <w:tab/>
            </w:r>
            <w:r w:rsidR="001D44FF">
              <w:rPr>
                <w:noProof/>
                <w:webHidden/>
              </w:rPr>
              <w:fldChar w:fldCharType="begin"/>
            </w:r>
            <w:r w:rsidR="001D44FF">
              <w:rPr>
                <w:noProof/>
                <w:webHidden/>
              </w:rPr>
              <w:instrText xml:space="preserve"> PAGEREF _Toc110947475 \h </w:instrText>
            </w:r>
            <w:r w:rsidR="001D44FF">
              <w:rPr>
                <w:noProof/>
                <w:webHidden/>
              </w:rPr>
            </w:r>
            <w:r w:rsidR="001D44FF">
              <w:rPr>
                <w:noProof/>
                <w:webHidden/>
              </w:rPr>
              <w:fldChar w:fldCharType="separate"/>
            </w:r>
            <w:r w:rsidR="007D414B">
              <w:rPr>
                <w:noProof/>
                <w:webHidden/>
              </w:rPr>
              <w:t>10</w:t>
            </w:r>
            <w:r w:rsidR="001D44FF">
              <w:rPr>
                <w:noProof/>
                <w:webHidden/>
              </w:rPr>
              <w:fldChar w:fldCharType="end"/>
            </w:r>
          </w:hyperlink>
        </w:p>
        <w:p w14:paraId="20FB5874" w14:textId="77FAA858" w:rsidR="001D44FF" w:rsidRDefault="00000000">
          <w:pPr>
            <w:pStyle w:val="TOC3"/>
            <w:rPr>
              <w:rFonts w:asciiTheme="minorHAnsi" w:eastAsiaTheme="minorEastAsia" w:hAnsiTheme="minorHAnsi" w:cstheme="minorBidi"/>
              <w:noProof/>
              <w:kern w:val="0"/>
              <w:sz w:val="22"/>
              <w:szCs w:val="22"/>
            </w:rPr>
          </w:pPr>
          <w:hyperlink w:anchor="_Toc110947476" w:history="1">
            <w:r w:rsidR="001D44FF" w:rsidRPr="00BA409A">
              <w:rPr>
                <w:rStyle w:val="Hyperlink"/>
                <w:noProof/>
              </w:rPr>
              <w:t>1.3.1 Tổng quan</w:t>
            </w:r>
            <w:r w:rsidR="001D44FF">
              <w:rPr>
                <w:noProof/>
                <w:webHidden/>
              </w:rPr>
              <w:tab/>
            </w:r>
            <w:r w:rsidR="001D44FF">
              <w:rPr>
                <w:noProof/>
                <w:webHidden/>
              </w:rPr>
              <w:fldChar w:fldCharType="begin"/>
            </w:r>
            <w:r w:rsidR="001D44FF">
              <w:rPr>
                <w:noProof/>
                <w:webHidden/>
              </w:rPr>
              <w:instrText xml:space="preserve"> PAGEREF _Toc110947476 \h </w:instrText>
            </w:r>
            <w:r w:rsidR="001D44FF">
              <w:rPr>
                <w:noProof/>
                <w:webHidden/>
              </w:rPr>
            </w:r>
            <w:r w:rsidR="001D44FF">
              <w:rPr>
                <w:noProof/>
                <w:webHidden/>
              </w:rPr>
              <w:fldChar w:fldCharType="separate"/>
            </w:r>
            <w:r w:rsidR="007D414B">
              <w:rPr>
                <w:noProof/>
                <w:webHidden/>
              </w:rPr>
              <w:t>10</w:t>
            </w:r>
            <w:r w:rsidR="001D44FF">
              <w:rPr>
                <w:noProof/>
                <w:webHidden/>
              </w:rPr>
              <w:fldChar w:fldCharType="end"/>
            </w:r>
          </w:hyperlink>
        </w:p>
        <w:p w14:paraId="657D1D0D" w14:textId="6F7BADF1" w:rsidR="001D44FF" w:rsidRDefault="00000000">
          <w:pPr>
            <w:pStyle w:val="TOC3"/>
            <w:rPr>
              <w:rFonts w:asciiTheme="minorHAnsi" w:eastAsiaTheme="minorEastAsia" w:hAnsiTheme="minorHAnsi" w:cstheme="minorBidi"/>
              <w:noProof/>
              <w:kern w:val="0"/>
              <w:sz w:val="22"/>
              <w:szCs w:val="22"/>
            </w:rPr>
          </w:pPr>
          <w:hyperlink w:anchor="_Toc110947477" w:history="1">
            <w:r w:rsidR="001D44FF" w:rsidRPr="00BA409A">
              <w:rPr>
                <w:rStyle w:val="Hyperlink"/>
                <w:noProof/>
              </w:rPr>
              <w:t>1.3.2 Cấu trúc</w:t>
            </w:r>
            <w:r w:rsidR="001D44FF">
              <w:rPr>
                <w:noProof/>
                <w:webHidden/>
              </w:rPr>
              <w:tab/>
            </w:r>
            <w:r w:rsidR="001D44FF">
              <w:rPr>
                <w:noProof/>
                <w:webHidden/>
              </w:rPr>
              <w:fldChar w:fldCharType="begin"/>
            </w:r>
            <w:r w:rsidR="001D44FF">
              <w:rPr>
                <w:noProof/>
                <w:webHidden/>
              </w:rPr>
              <w:instrText xml:space="preserve"> PAGEREF _Toc110947477 \h </w:instrText>
            </w:r>
            <w:r w:rsidR="001D44FF">
              <w:rPr>
                <w:noProof/>
                <w:webHidden/>
              </w:rPr>
            </w:r>
            <w:r w:rsidR="001D44FF">
              <w:rPr>
                <w:noProof/>
                <w:webHidden/>
              </w:rPr>
              <w:fldChar w:fldCharType="separate"/>
            </w:r>
            <w:r w:rsidR="007D414B">
              <w:rPr>
                <w:noProof/>
                <w:webHidden/>
              </w:rPr>
              <w:t>12</w:t>
            </w:r>
            <w:r w:rsidR="001D44FF">
              <w:rPr>
                <w:noProof/>
                <w:webHidden/>
              </w:rPr>
              <w:fldChar w:fldCharType="end"/>
            </w:r>
          </w:hyperlink>
        </w:p>
        <w:p w14:paraId="0BD05D6F" w14:textId="2B7FF159"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78" w:history="1">
            <w:r w:rsidR="001D44FF" w:rsidRPr="00BA409A">
              <w:rPr>
                <w:rStyle w:val="Hyperlink"/>
                <w:noProof/>
              </w:rPr>
              <w:t>1.4 MQTT</w:t>
            </w:r>
            <w:r w:rsidR="001D44FF">
              <w:rPr>
                <w:noProof/>
                <w:webHidden/>
              </w:rPr>
              <w:tab/>
            </w:r>
            <w:r w:rsidR="001D44FF">
              <w:rPr>
                <w:noProof/>
                <w:webHidden/>
              </w:rPr>
              <w:fldChar w:fldCharType="begin"/>
            </w:r>
            <w:r w:rsidR="001D44FF">
              <w:rPr>
                <w:noProof/>
                <w:webHidden/>
              </w:rPr>
              <w:instrText xml:space="preserve"> PAGEREF _Toc110947478 \h </w:instrText>
            </w:r>
            <w:r w:rsidR="001D44FF">
              <w:rPr>
                <w:noProof/>
                <w:webHidden/>
              </w:rPr>
            </w:r>
            <w:r w:rsidR="001D44FF">
              <w:rPr>
                <w:noProof/>
                <w:webHidden/>
              </w:rPr>
              <w:fldChar w:fldCharType="separate"/>
            </w:r>
            <w:r w:rsidR="007D414B">
              <w:rPr>
                <w:noProof/>
                <w:webHidden/>
              </w:rPr>
              <w:t>14</w:t>
            </w:r>
            <w:r w:rsidR="001D44FF">
              <w:rPr>
                <w:noProof/>
                <w:webHidden/>
              </w:rPr>
              <w:fldChar w:fldCharType="end"/>
            </w:r>
          </w:hyperlink>
        </w:p>
        <w:p w14:paraId="539D1967" w14:textId="407A2548"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79" w:history="1">
            <w:r w:rsidR="001D44FF" w:rsidRPr="00BA409A">
              <w:rPr>
                <w:rStyle w:val="Hyperlink"/>
                <w:noProof/>
              </w:rPr>
              <w:t>1.5 TLS</w:t>
            </w:r>
            <w:r w:rsidR="001D44FF">
              <w:rPr>
                <w:noProof/>
                <w:webHidden/>
              </w:rPr>
              <w:tab/>
            </w:r>
            <w:r w:rsidR="001D44FF">
              <w:rPr>
                <w:noProof/>
                <w:webHidden/>
              </w:rPr>
              <w:fldChar w:fldCharType="begin"/>
            </w:r>
            <w:r w:rsidR="001D44FF">
              <w:rPr>
                <w:noProof/>
                <w:webHidden/>
              </w:rPr>
              <w:instrText xml:space="preserve"> PAGEREF _Toc110947479 \h </w:instrText>
            </w:r>
            <w:r w:rsidR="001D44FF">
              <w:rPr>
                <w:noProof/>
                <w:webHidden/>
              </w:rPr>
            </w:r>
            <w:r w:rsidR="001D44FF">
              <w:rPr>
                <w:noProof/>
                <w:webHidden/>
              </w:rPr>
              <w:fldChar w:fldCharType="separate"/>
            </w:r>
            <w:r w:rsidR="007D414B">
              <w:rPr>
                <w:noProof/>
                <w:webHidden/>
              </w:rPr>
              <w:t>16</w:t>
            </w:r>
            <w:r w:rsidR="001D44FF">
              <w:rPr>
                <w:noProof/>
                <w:webHidden/>
              </w:rPr>
              <w:fldChar w:fldCharType="end"/>
            </w:r>
          </w:hyperlink>
        </w:p>
        <w:p w14:paraId="4CE47975" w14:textId="5A143043"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80" w:history="1">
            <w:r w:rsidR="001D44FF" w:rsidRPr="00BA409A">
              <w:rPr>
                <w:rStyle w:val="Hyperlink"/>
                <w:noProof/>
              </w:rPr>
              <w:t>1.6 Kết luận chương</w:t>
            </w:r>
            <w:r w:rsidR="001D44FF">
              <w:rPr>
                <w:noProof/>
                <w:webHidden/>
              </w:rPr>
              <w:tab/>
            </w:r>
            <w:r w:rsidR="001D44FF">
              <w:rPr>
                <w:noProof/>
                <w:webHidden/>
              </w:rPr>
              <w:fldChar w:fldCharType="begin"/>
            </w:r>
            <w:r w:rsidR="001D44FF">
              <w:rPr>
                <w:noProof/>
                <w:webHidden/>
              </w:rPr>
              <w:instrText xml:space="preserve"> PAGEREF _Toc110947480 \h </w:instrText>
            </w:r>
            <w:r w:rsidR="001D44FF">
              <w:rPr>
                <w:noProof/>
                <w:webHidden/>
              </w:rPr>
            </w:r>
            <w:r w:rsidR="001D44FF">
              <w:rPr>
                <w:noProof/>
                <w:webHidden/>
              </w:rPr>
              <w:fldChar w:fldCharType="separate"/>
            </w:r>
            <w:r w:rsidR="007D414B">
              <w:rPr>
                <w:noProof/>
                <w:webHidden/>
              </w:rPr>
              <w:t>18</w:t>
            </w:r>
            <w:r w:rsidR="001D44FF">
              <w:rPr>
                <w:noProof/>
                <w:webHidden/>
              </w:rPr>
              <w:fldChar w:fldCharType="end"/>
            </w:r>
          </w:hyperlink>
        </w:p>
        <w:p w14:paraId="74144CB3" w14:textId="48ABC436" w:rsidR="001D44FF" w:rsidRDefault="00000000">
          <w:pPr>
            <w:pStyle w:val="TOC1"/>
            <w:rPr>
              <w:rFonts w:asciiTheme="minorHAnsi" w:eastAsiaTheme="minorEastAsia" w:hAnsiTheme="minorHAnsi" w:cstheme="minorBidi"/>
              <w:b w:val="0"/>
              <w:noProof/>
              <w:kern w:val="0"/>
              <w:sz w:val="22"/>
              <w:szCs w:val="22"/>
            </w:rPr>
          </w:pPr>
          <w:hyperlink w:anchor="_Toc110947481" w:history="1">
            <w:r w:rsidR="001D44FF" w:rsidRPr="00BA409A">
              <w:rPr>
                <w:rStyle w:val="Hyperlink"/>
                <w:noProof/>
              </w:rPr>
              <w:t>CHƯƠNG 2. THIẾT KẾ HỆ THỐNG</w:t>
            </w:r>
            <w:r w:rsidR="001D44FF">
              <w:rPr>
                <w:noProof/>
                <w:webHidden/>
              </w:rPr>
              <w:tab/>
            </w:r>
            <w:r w:rsidR="001D44FF">
              <w:rPr>
                <w:noProof/>
                <w:webHidden/>
              </w:rPr>
              <w:fldChar w:fldCharType="begin"/>
            </w:r>
            <w:r w:rsidR="001D44FF">
              <w:rPr>
                <w:noProof/>
                <w:webHidden/>
              </w:rPr>
              <w:instrText xml:space="preserve"> PAGEREF _Toc110947481 \h </w:instrText>
            </w:r>
            <w:r w:rsidR="001D44FF">
              <w:rPr>
                <w:noProof/>
                <w:webHidden/>
              </w:rPr>
            </w:r>
            <w:r w:rsidR="001D44FF">
              <w:rPr>
                <w:noProof/>
                <w:webHidden/>
              </w:rPr>
              <w:fldChar w:fldCharType="separate"/>
            </w:r>
            <w:r w:rsidR="007D414B">
              <w:rPr>
                <w:noProof/>
                <w:webHidden/>
              </w:rPr>
              <w:t>20</w:t>
            </w:r>
            <w:r w:rsidR="001D44FF">
              <w:rPr>
                <w:noProof/>
                <w:webHidden/>
              </w:rPr>
              <w:fldChar w:fldCharType="end"/>
            </w:r>
          </w:hyperlink>
        </w:p>
        <w:p w14:paraId="49CF6F01" w14:textId="28F10117"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82" w:history="1">
            <w:r w:rsidR="001D44FF" w:rsidRPr="00BA409A">
              <w:rPr>
                <w:rStyle w:val="Hyperlink"/>
                <w:noProof/>
              </w:rPr>
              <w:t>2.1 Mục tiêu</w:t>
            </w:r>
            <w:r w:rsidR="001D44FF">
              <w:rPr>
                <w:noProof/>
                <w:webHidden/>
              </w:rPr>
              <w:tab/>
            </w:r>
            <w:r w:rsidR="001D44FF">
              <w:rPr>
                <w:noProof/>
                <w:webHidden/>
              </w:rPr>
              <w:fldChar w:fldCharType="begin"/>
            </w:r>
            <w:r w:rsidR="001D44FF">
              <w:rPr>
                <w:noProof/>
                <w:webHidden/>
              </w:rPr>
              <w:instrText xml:space="preserve"> PAGEREF _Toc110947482 \h </w:instrText>
            </w:r>
            <w:r w:rsidR="001D44FF">
              <w:rPr>
                <w:noProof/>
                <w:webHidden/>
              </w:rPr>
            </w:r>
            <w:r w:rsidR="001D44FF">
              <w:rPr>
                <w:noProof/>
                <w:webHidden/>
              </w:rPr>
              <w:fldChar w:fldCharType="separate"/>
            </w:r>
            <w:r w:rsidR="007D414B">
              <w:rPr>
                <w:noProof/>
                <w:webHidden/>
              </w:rPr>
              <w:t>20</w:t>
            </w:r>
            <w:r w:rsidR="001D44FF">
              <w:rPr>
                <w:noProof/>
                <w:webHidden/>
              </w:rPr>
              <w:fldChar w:fldCharType="end"/>
            </w:r>
          </w:hyperlink>
        </w:p>
        <w:p w14:paraId="35E25C7F" w14:textId="2AFFDA34"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83" w:history="1">
            <w:r w:rsidR="001D44FF" w:rsidRPr="00BA409A">
              <w:rPr>
                <w:rStyle w:val="Hyperlink"/>
                <w:noProof/>
              </w:rPr>
              <w:t>2.2 Thiết kế tổng thể</w:t>
            </w:r>
            <w:r w:rsidR="001D44FF">
              <w:rPr>
                <w:noProof/>
                <w:webHidden/>
              </w:rPr>
              <w:tab/>
            </w:r>
            <w:r w:rsidR="001D44FF">
              <w:rPr>
                <w:noProof/>
                <w:webHidden/>
              </w:rPr>
              <w:fldChar w:fldCharType="begin"/>
            </w:r>
            <w:r w:rsidR="001D44FF">
              <w:rPr>
                <w:noProof/>
                <w:webHidden/>
              </w:rPr>
              <w:instrText xml:space="preserve"> PAGEREF _Toc110947483 \h </w:instrText>
            </w:r>
            <w:r w:rsidR="001D44FF">
              <w:rPr>
                <w:noProof/>
                <w:webHidden/>
              </w:rPr>
            </w:r>
            <w:r w:rsidR="001D44FF">
              <w:rPr>
                <w:noProof/>
                <w:webHidden/>
              </w:rPr>
              <w:fldChar w:fldCharType="separate"/>
            </w:r>
            <w:r w:rsidR="007D414B">
              <w:rPr>
                <w:noProof/>
                <w:webHidden/>
              </w:rPr>
              <w:t>20</w:t>
            </w:r>
            <w:r w:rsidR="001D44FF">
              <w:rPr>
                <w:noProof/>
                <w:webHidden/>
              </w:rPr>
              <w:fldChar w:fldCharType="end"/>
            </w:r>
          </w:hyperlink>
        </w:p>
        <w:p w14:paraId="48033387" w14:textId="4DFCFF4E"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84" w:history="1">
            <w:r w:rsidR="001D44FF" w:rsidRPr="00BA409A">
              <w:rPr>
                <w:rStyle w:val="Hyperlink"/>
                <w:noProof/>
              </w:rPr>
              <w:t>2.3 Module Ultra wideband</w:t>
            </w:r>
            <w:r w:rsidR="001D44FF">
              <w:rPr>
                <w:noProof/>
                <w:webHidden/>
              </w:rPr>
              <w:tab/>
            </w:r>
            <w:r w:rsidR="001D44FF">
              <w:rPr>
                <w:noProof/>
                <w:webHidden/>
              </w:rPr>
              <w:fldChar w:fldCharType="begin"/>
            </w:r>
            <w:r w:rsidR="001D44FF">
              <w:rPr>
                <w:noProof/>
                <w:webHidden/>
              </w:rPr>
              <w:instrText xml:space="preserve"> PAGEREF _Toc110947484 \h </w:instrText>
            </w:r>
            <w:r w:rsidR="001D44FF">
              <w:rPr>
                <w:noProof/>
                <w:webHidden/>
              </w:rPr>
            </w:r>
            <w:r w:rsidR="001D44FF">
              <w:rPr>
                <w:noProof/>
                <w:webHidden/>
              </w:rPr>
              <w:fldChar w:fldCharType="separate"/>
            </w:r>
            <w:r w:rsidR="007D414B">
              <w:rPr>
                <w:noProof/>
                <w:webHidden/>
              </w:rPr>
              <w:t>21</w:t>
            </w:r>
            <w:r w:rsidR="001D44FF">
              <w:rPr>
                <w:noProof/>
                <w:webHidden/>
              </w:rPr>
              <w:fldChar w:fldCharType="end"/>
            </w:r>
          </w:hyperlink>
        </w:p>
        <w:p w14:paraId="3DDC8F25" w14:textId="5CA3060B" w:rsidR="001D44FF" w:rsidRDefault="00000000">
          <w:pPr>
            <w:pStyle w:val="TOC3"/>
            <w:rPr>
              <w:rFonts w:asciiTheme="minorHAnsi" w:eastAsiaTheme="minorEastAsia" w:hAnsiTheme="minorHAnsi" w:cstheme="minorBidi"/>
              <w:noProof/>
              <w:kern w:val="0"/>
              <w:sz w:val="22"/>
              <w:szCs w:val="22"/>
            </w:rPr>
          </w:pPr>
          <w:hyperlink w:anchor="_Toc110947485" w:history="1">
            <w:r w:rsidR="001D44FF" w:rsidRPr="00BA409A">
              <w:rPr>
                <w:rStyle w:val="Hyperlink"/>
                <w:noProof/>
              </w:rPr>
              <w:t>2.3.1 Microchip ATA835x</w:t>
            </w:r>
            <w:r w:rsidR="001D44FF">
              <w:rPr>
                <w:noProof/>
                <w:webHidden/>
              </w:rPr>
              <w:tab/>
            </w:r>
            <w:r w:rsidR="001D44FF">
              <w:rPr>
                <w:noProof/>
                <w:webHidden/>
              </w:rPr>
              <w:fldChar w:fldCharType="begin"/>
            </w:r>
            <w:r w:rsidR="001D44FF">
              <w:rPr>
                <w:noProof/>
                <w:webHidden/>
              </w:rPr>
              <w:instrText xml:space="preserve"> PAGEREF _Toc110947485 \h </w:instrText>
            </w:r>
            <w:r w:rsidR="001D44FF">
              <w:rPr>
                <w:noProof/>
                <w:webHidden/>
              </w:rPr>
            </w:r>
            <w:r w:rsidR="001D44FF">
              <w:rPr>
                <w:noProof/>
                <w:webHidden/>
              </w:rPr>
              <w:fldChar w:fldCharType="separate"/>
            </w:r>
            <w:r w:rsidR="007D414B">
              <w:rPr>
                <w:noProof/>
                <w:webHidden/>
              </w:rPr>
              <w:t>22</w:t>
            </w:r>
            <w:r w:rsidR="001D44FF">
              <w:rPr>
                <w:noProof/>
                <w:webHidden/>
              </w:rPr>
              <w:fldChar w:fldCharType="end"/>
            </w:r>
          </w:hyperlink>
        </w:p>
        <w:p w14:paraId="516C54C2" w14:textId="2AB55A04" w:rsidR="001D44FF" w:rsidRDefault="00000000">
          <w:pPr>
            <w:pStyle w:val="TOC3"/>
            <w:rPr>
              <w:rFonts w:asciiTheme="minorHAnsi" w:eastAsiaTheme="minorEastAsia" w:hAnsiTheme="minorHAnsi" w:cstheme="minorBidi"/>
              <w:noProof/>
              <w:kern w:val="0"/>
              <w:sz w:val="22"/>
              <w:szCs w:val="22"/>
            </w:rPr>
          </w:pPr>
          <w:hyperlink w:anchor="_Toc110947486" w:history="1">
            <w:r w:rsidR="001D44FF" w:rsidRPr="00BA409A">
              <w:rPr>
                <w:rStyle w:val="Hyperlink"/>
                <w:noProof/>
              </w:rPr>
              <w:t>2.3.2 NXP SR150</w:t>
            </w:r>
            <w:r w:rsidR="001D44FF">
              <w:rPr>
                <w:noProof/>
                <w:webHidden/>
              </w:rPr>
              <w:tab/>
            </w:r>
            <w:r w:rsidR="001D44FF">
              <w:rPr>
                <w:noProof/>
                <w:webHidden/>
              </w:rPr>
              <w:fldChar w:fldCharType="begin"/>
            </w:r>
            <w:r w:rsidR="001D44FF">
              <w:rPr>
                <w:noProof/>
                <w:webHidden/>
              </w:rPr>
              <w:instrText xml:space="preserve"> PAGEREF _Toc110947486 \h </w:instrText>
            </w:r>
            <w:r w:rsidR="001D44FF">
              <w:rPr>
                <w:noProof/>
                <w:webHidden/>
              </w:rPr>
            </w:r>
            <w:r w:rsidR="001D44FF">
              <w:rPr>
                <w:noProof/>
                <w:webHidden/>
              </w:rPr>
              <w:fldChar w:fldCharType="separate"/>
            </w:r>
            <w:r w:rsidR="007D414B">
              <w:rPr>
                <w:noProof/>
                <w:webHidden/>
              </w:rPr>
              <w:t>22</w:t>
            </w:r>
            <w:r w:rsidR="001D44FF">
              <w:rPr>
                <w:noProof/>
                <w:webHidden/>
              </w:rPr>
              <w:fldChar w:fldCharType="end"/>
            </w:r>
          </w:hyperlink>
        </w:p>
        <w:p w14:paraId="43FC79E8" w14:textId="7C8426B6" w:rsidR="001D44FF" w:rsidRDefault="00000000">
          <w:pPr>
            <w:pStyle w:val="TOC3"/>
            <w:rPr>
              <w:rFonts w:asciiTheme="minorHAnsi" w:eastAsiaTheme="minorEastAsia" w:hAnsiTheme="minorHAnsi" w:cstheme="minorBidi"/>
              <w:noProof/>
              <w:kern w:val="0"/>
              <w:sz w:val="22"/>
              <w:szCs w:val="22"/>
            </w:rPr>
          </w:pPr>
          <w:hyperlink w:anchor="_Toc110947487" w:history="1">
            <w:r w:rsidR="001D44FF" w:rsidRPr="00BA409A">
              <w:rPr>
                <w:rStyle w:val="Hyperlink"/>
                <w:noProof/>
              </w:rPr>
              <w:t>2.3.3 Decawave DW1000</w:t>
            </w:r>
            <w:r w:rsidR="001D44FF">
              <w:rPr>
                <w:noProof/>
                <w:webHidden/>
              </w:rPr>
              <w:tab/>
            </w:r>
            <w:r w:rsidR="001D44FF">
              <w:rPr>
                <w:noProof/>
                <w:webHidden/>
              </w:rPr>
              <w:fldChar w:fldCharType="begin"/>
            </w:r>
            <w:r w:rsidR="001D44FF">
              <w:rPr>
                <w:noProof/>
                <w:webHidden/>
              </w:rPr>
              <w:instrText xml:space="preserve"> PAGEREF _Toc110947487 \h </w:instrText>
            </w:r>
            <w:r w:rsidR="001D44FF">
              <w:rPr>
                <w:noProof/>
                <w:webHidden/>
              </w:rPr>
            </w:r>
            <w:r w:rsidR="001D44FF">
              <w:rPr>
                <w:noProof/>
                <w:webHidden/>
              </w:rPr>
              <w:fldChar w:fldCharType="separate"/>
            </w:r>
            <w:r w:rsidR="007D414B">
              <w:rPr>
                <w:noProof/>
                <w:webHidden/>
              </w:rPr>
              <w:t>23</w:t>
            </w:r>
            <w:r w:rsidR="001D44FF">
              <w:rPr>
                <w:noProof/>
                <w:webHidden/>
              </w:rPr>
              <w:fldChar w:fldCharType="end"/>
            </w:r>
          </w:hyperlink>
        </w:p>
        <w:p w14:paraId="47DD948B" w14:textId="222A9150"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88" w:history="1">
            <w:r w:rsidR="001D44FF" w:rsidRPr="00BA409A">
              <w:rPr>
                <w:rStyle w:val="Hyperlink"/>
                <w:noProof/>
              </w:rPr>
              <w:t>2.4 Mô hình mạng hệ thống dựa trên module DWM1001</w:t>
            </w:r>
            <w:r w:rsidR="001D44FF">
              <w:rPr>
                <w:noProof/>
                <w:webHidden/>
              </w:rPr>
              <w:tab/>
            </w:r>
            <w:r w:rsidR="001D44FF">
              <w:rPr>
                <w:noProof/>
                <w:webHidden/>
              </w:rPr>
              <w:fldChar w:fldCharType="begin"/>
            </w:r>
            <w:r w:rsidR="001D44FF">
              <w:rPr>
                <w:noProof/>
                <w:webHidden/>
              </w:rPr>
              <w:instrText xml:space="preserve"> PAGEREF _Toc110947488 \h </w:instrText>
            </w:r>
            <w:r w:rsidR="001D44FF">
              <w:rPr>
                <w:noProof/>
                <w:webHidden/>
              </w:rPr>
            </w:r>
            <w:r w:rsidR="001D44FF">
              <w:rPr>
                <w:noProof/>
                <w:webHidden/>
              </w:rPr>
              <w:fldChar w:fldCharType="separate"/>
            </w:r>
            <w:r w:rsidR="007D414B">
              <w:rPr>
                <w:noProof/>
                <w:webHidden/>
              </w:rPr>
              <w:t>24</w:t>
            </w:r>
            <w:r w:rsidR="001D44FF">
              <w:rPr>
                <w:noProof/>
                <w:webHidden/>
              </w:rPr>
              <w:fldChar w:fldCharType="end"/>
            </w:r>
          </w:hyperlink>
        </w:p>
        <w:p w14:paraId="1A987B7B" w14:textId="0EBD7145" w:rsidR="001D44FF" w:rsidRDefault="00000000">
          <w:pPr>
            <w:pStyle w:val="TOC3"/>
            <w:rPr>
              <w:rFonts w:asciiTheme="minorHAnsi" w:eastAsiaTheme="minorEastAsia" w:hAnsiTheme="minorHAnsi" w:cstheme="minorBidi"/>
              <w:noProof/>
              <w:kern w:val="0"/>
              <w:sz w:val="22"/>
              <w:szCs w:val="22"/>
            </w:rPr>
          </w:pPr>
          <w:hyperlink w:anchor="_Toc110947489" w:history="1">
            <w:r w:rsidR="001D44FF" w:rsidRPr="00BA409A">
              <w:rPr>
                <w:rStyle w:val="Hyperlink"/>
                <w:noProof/>
              </w:rPr>
              <w:t>2.4.1 Mô tả hoạt động của mạng UWB</w:t>
            </w:r>
            <w:r w:rsidR="001D44FF">
              <w:rPr>
                <w:noProof/>
                <w:webHidden/>
              </w:rPr>
              <w:tab/>
            </w:r>
            <w:r w:rsidR="001D44FF">
              <w:rPr>
                <w:noProof/>
                <w:webHidden/>
              </w:rPr>
              <w:fldChar w:fldCharType="begin"/>
            </w:r>
            <w:r w:rsidR="001D44FF">
              <w:rPr>
                <w:noProof/>
                <w:webHidden/>
              </w:rPr>
              <w:instrText xml:space="preserve"> PAGEREF _Toc110947489 \h </w:instrText>
            </w:r>
            <w:r w:rsidR="001D44FF">
              <w:rPr>
                <w:noProof/>
                <w:webHidden/>
              </w:rPr>
            </w:r>
            <w:r w:rsidR="001D44FF">
              <w:rPr>
                <w:noProof/>
                <w:webHidden/>
              </w:rPr>
              <w:fldChar w:fldCharType="separate"/>
            </w:r>
            <w:r w:rsidR="007D414B">
              <w:rPr>
                <w:noProof/>
                <w:webHidden/>
              </w:rPr>
              <w:t>26</w:t>
            </w:r>
            <w:r w:rsidR="001D44FF">
              <w:rPr>
                <w:noProof/>
                <w:webHidden/>
              </w:rPr>
              <w:fldChar w:fldCharType="end"/>
            </w:r>
          </w:hyperlink>
        </w:p>
        <w:p w14:paraId="66C5CF22" w14:textId="1EAAE434" w:rsidR="001D44FF" w:rsidRDefault="00000000">
          <w:pPr>
            <w:pStyle w:val="TOC3"/>
            <w:rPr>
              <w:rFonts w:asciiTheme="minorHAnsi" w:eastAsiaTheme="minorEastAsia" w:hAnsiTheme="minorHAnsi" w:cstheme="minorBidi"/>
              <w:noProof/>
              <w:kern w:val="0"/>
              <w:sz w:val="22"/>
              <w:szCs w:val="22"/>
            </w:rPr>
          </w:pPr>
          <w:hyperlink w:anchor="_Toc110947490" w:history="1">
            <w:r w:rsidR="001D44FF" w:rsidRPr="00BA409A">
              <w:rPr>
                <w:rStyle w:val="Hyperlink"/>
                <w:noProof/>
              </w:rPr>
              <w:t>2.4.2 Các mô hình mạng cho DWM1001</w:t>
            </w:r>
            <w:r w:rsidR="001D44FF">
              <w:rPr>
                <w:noProof/>
                <w:webHidden/>
              </w:rPr>
              <w:tab/>
            </w:r>
            <w:r w:rsidR="001D44FF">
              <w:rPr>
                <w:noProof/>
                <w:webHidden/>
              </w:rPr>
              <w:fldChar w:fldCharType="begin"/>
            </w:r>
            <w:r w:rsidR="001D44FF">
              <w:rPr>
                <w:noProof/>
                <w:webHidden/>
              </w:rPr>
              <w:instrText xml:space="preserve"> PAGEREF _Toc110947490 \h </w:instrText>
            </w:r>
            <w:r w:rsidR="001D44FF">
              <w:rPr>
                <w:noProof/>
                <w:webHidden/>
              </w:rPr>
            </w:r>
            <w:r w:rsidR="001D44FF">
              <w:rPr>
                <w:noProof/>
                <w:webHidden/>
              </w:rPr>
              <w:fldChar w:fldCharType="separate"/>
            </w:r>
            <w:r w:rsidR="007D414B">
              <w:rPr>
                <w:noProof/>
                <w:webHidden/>
              </w:rPr>
              <w:t>27</w:t>
            </w:r>
            <w:r w:rsidR="001D44FF">
              <w:rPr>
                <w:noProof/>
                <w:webHidden/>
              </w:rPr>
              <w:fldChar w:fldCharType="end"/>
            </w:r>
          </w:hyperlink>
        </w:p>
        <w:p w14:paraId="4DA8470F" w14:textId="565476BC" w:rsidR="001D44FF" w:rsidRDefault="00000000">
          <w:pPr>
            <w:pStyle w:val="TOC3"/>
            <w:rPr>
              <w:rFonts w:asciiTheme="minorHAnsi" w:eastAsiaTheme="minorEastAsia" w:hAnsiTheme="minorHAnsi" w:cstheme="minorBidi"/>
              <w:noProof/>
              <w:kern w:val="0"/>
              <w:sz w:val="22"/>
              <w:szCs w:val="22"/>
            </w:rPr>
          </w:pPr>
          <w:hyperlink w:anchor="_Toc110947491" w:history="1">
            <w:r w:rsidR="001D44FF" w:rsidRPr="00BA409A">
              <w:rPr>
                <w:rStyle w:val="Hyperlink"/>
                <w:noProof/>
              </w:rPr>
              <w:t>2.4.3 Công nghệ Bluetooth Low Energy</w:t>
            </w:r>
            <w:r w:rsidR="001D44FF">
              <w:rPr>
                <w:noProof/>
                <w:webHidden/>
              </w:rPr>
              <w:tab/>
            </w:r>
            <w:r w:rsidR="001D44FF">
              <w:rPr>
                <w:noProof/>
                <w:webHidden/>
              </w:rPr>
              <w:fldChar w:fldCharType="begin"/>
            </w:r>
            <w:r w:rsidR="001D44FF">
              <w:rPr>
                <w:noProof/>
                <w:webHidden/>
              </w:rPr>
              <w:instrText xml:space="preserve"> PAGEREF _Toc110947491 \h </w:instrText>
            </w:r>
            <w:r w:rsidR="001D44FF">
              <w:rPr>
                <w:noProof/>
                <w:webHidden/>
              </w:rPr>
            </w:r>
            <w:r w:rsidR="001D44FF">
              <w:rPr>
                <w:noProof/>
                <w:webHidden/>
              </w:rPr>
              <w:fldChar w:fldCharType="separate"/>
            </w:r>
            <w:r w:rsidR="007D414B">
              <w:rPr>
                <w:noProof/>
                <w:webHidden/>
              </w:rPr>
              <w:t>29</w:t>
            </w:r>
            <w:r w:rsidR="001D44FF">
              <w:rPr>
                <w:noProof/>
                <w:webHidden/>
              </w:rPr>
              <w:fldChar w:fldCharType="end"/>
            </w:r>
          </w:hyperlink>
        </w:p>
        <w:p w14:paraId="4BBAE004" w14:textId="3DB35FBB"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492" w:history="1">
            <w:r w:rsidR="001D44FF" w:rsidRPr="00BA409A">
              <w:rPr>
                <w:rStyle w:val="Hyperlink"/>
                <w:noProof/>
              </w:rPr>
              <w:t>2.5 Thiết kế Gateway</w:t>
            </w:r>
            <w:r w:rsidR="001D44FF">
              <w:rPr>
                <w:noProof/>
                <w:webHidden/>
              </w:rPr>
              <w:tab/>
            </w:r>
            <w:r w:rsidR="001D44FF">
              <w:rPr>
                <w:noProof/>
                <w:webHidden/>
              </w:rPr>
              <w:fldChar w:fldCharType="begin"/>
            </w:r>
            <w:r w:rsidR="001D44FF">
              <w:rPr>
                <w:noProof/>
                <w:webHidden/>
              </w:rPr>
              <w:instrText xml:space="preserve"> PAGEREF _Toc110947492 \h </w:instrText>
            </w:r>
            <w:r w:rsidR="001D44FF">
              <w:rPr>
                <w:noProof/>
                <w:webHidden/>
              </w:rPr>
            </w:r>
            <w:r w:rsidR="001D44FF">
              <w:rPr>
                <w:noProof/>
                <w:webHidden/>
              </w:rPr>
              <w:fldChar w:fldCharType="separate"/>
            </w:r>
            <w:r w:rsidR="007D414B">
              <w:rPr>
                <w:noProof/>
                <w:webHidden/>
              </w:rPr>
              <w:t>35</w:t>
            </w:r>
            <w:r w:rsidR="001D44FF">
              <w:rPr>
                <w:noProof/>
                <w:webHidden/>
              </w:rPr>
              <w:fldChar w:fldCharType="end"/>
            </w:r>
          </w:hyperlink>
        </w:p>
        <w:p w14:paraId="5B30E3ED" w14:textId="4AC85B0C" w:rsidR="001D44FF" w:rsidRDefault="00000000">
          <w:pPr>
            <w:pStyle w:val="TOC3"/>
            <w:rPr>
              <w:rFonts w:asciiTheme="minorHAnsi" w:eastAsiaTheme="minorEastAsia" w:hAnsiTheme="minorHAnsi" w:cstheme="minorBidi"/>
              <w:noProof/>
              <w:kern w:val="0"/>
              <w:sz w:val="22"/>
              <w:szCs w:val="22"/>
            </w:rPr>
          </w:pPr>
          <w:hyperlink w:anchor="_Toc110947493" w:history="1">
            <w:r w:rsidR="001D44FF" w:rsidRPr="00BA409A">
              <w:rPr>
                <w:rStyle w:val="Hyperlink"/>
                <w:noProof/>
              </w:rPr>
              <w:t>2.5.1 Yêu cầu hệ thống</w:t>
            </w:r>
            <w:r w:rsidR="001D44FF">
              <w:rPr>
                <w:noProof/>
                <w:webHidden/>
              </w:rPr>
              <w:tab/>
            </w:r>
            <w:r w:rsidR="001D44FF">
              <w:rPr>
                <w:noProof/>
                <w:webHidden/>
              </w:rPr>
              <w:fldChar w:fldCharType="begin"/>
            </w:r>
            <w:r w:rsidR="001D44FF">
              <w:rPr>
                <w:noProof/>
                <w:webHidden/>
              </w:rPr>
              <w:instrText xml:space="preserve"> PAGEREF _Toc110947493 \h </w:instrText>
            </w:r>
            <w:r w:rsidR="001D44FF">
              <w:rPr>
                <w:noProof/>
                <w:webHidden/>
              </w:rPr>
            </w:r>
            <w:r w:rsidR="001D44FF">
              <w:rPr>
                <w:noProof/>
                <w:webHidden/>
              </w:rPr>
              <w:fldChar w:fldCharType="separate"/>
            </w:r>
            <w:r w:rsidR="007D414B">
              <w:rPr>
                <w:noProof/>
                <w:webHidden/>
              </w:rPr>
              <w:t>35</w:t>
            </w:r>
            <w:r w:rsidR="001D44FF">
              <w:rPr>
                <w:noProof/>
                <w:webHidden/>
              </w:rPr>
              <w:fldChar w:fldCharType="end"/>
            </w:r>
          </w:hyperlink>
        </w:p>
        <w:p w14:paraId="7DA4D934" w14:textId="24388F50" w:rsidR="001D44FF" w:rsidRDefault="00000000">
          <w:pPr>
            <w:pStyle w:val="TOC3"/>
            <w:rPr>
              <w:rFonts w:asciiTheme="minorHAnsi" w:eastAsiaTheme="minorEastAsia" w:hAnsiTheme="minorHAnsi" w:cstheme="minorBidi"/>
              <w:noProof/>
              <w:kern w:val="0"/>
              <w:sz w:val="22"/>
              <w:szCs w:val="22"/>
            </w:rPr>
          </w:pPr>
          <w:hyperlink w:anchor="_Toc110947494" w:history="1">
            <w:r w:rsidR="001D44FF" w:rsidRPr="00BA409A">
              <w:rPr>
                <w:rStyle w:val="Hyperlink"/>
                <w:noProof/>
              </w:rPr>
              <w:t>2.5.2 Tổng quan hệ thống</w:t>
            </w:r>
            <w:r w:rsidR="001D44FF">
              <w:rPr>
                <w:noProof/>
                <w:webHidden/>
              </w:rPr>
              <w:tab/>
            </w:r>
            <w:r w:rsidR="001D44FF">
              <w:rPr>
                <w:noProof/>
                <w:webHidden/>
              </w:rPr>
              <w:fldChar w:fldCharType="begin"/>
            </w:r>
            <w:r w:rsidR="001D44FF">
              <w:rPr>
                <w:noProof/>
                <w:webHidden/>
              </w:rPr>
              <w:instrText xml:space="preserve"> PAGEREF _Toc110947494 \h </w:instrText>
            </w:r>
            <w:r w:rsidR="001D44FF">
              <w:rPr>
                <w:noProof/>
                <w:webHidden/>
              </w:rPr>
            </w:r>
            <w:r w:rsidR="001D44FF">
              <w:rPr>
                <w:noProof/>
                <w:webHidden/>
              </w:rPr>
              <w:fldChar w:fldCharType="separate"/>
            </w:r>
            <w:r w:rsidR="007D414B">
              <w:rPr>
                <w:noProof/>
                <w:webHidden/>
              </w:rPr>
              <w:t>37</w:t>
            </w:r>
            <w:r w:rsidR="001D44FF">
              <w:rPr>
                <w:noProof/>
                <w:webHidden/>
              </w:rPr>
              <w:fldChar w:fldCharType="end"/>
            </w:r>
          </w:hyperlink>
        </w:p>
        <w:p w14:paraId="382DA57D" w14:textId="02B5B9F8" w:rsidR="001D44FF" w:rsidRDefault="00000000">
          <w:pPr>
            <w:pStyle w:val="TOC3"/>
            <w:rPr>
              <w:rFonts w:asciiTheme="minorHAnsi" w:eastAsiaTheme="minorEastAsia" w:hAnsiTheme="minorHAnsi" w:cstheme="minorBidi"/>
              <w:noProof/>
              <w:kern w:val="0"/>
              <w:sz w:val="22"/>
              <w:szCs w:val="22"/>
            </w:rPr>
          </w:pPr>
          <w:hyperlink w:anchor="_Toc110947495" w:history="1">
            <w:r w:rsidR="001D44FF" w:rsidRPr="00BA409A">
              <w:rPr>
                <w:rStyle w:val="Hyperlink"/>
                <w:noProof/>
              </w:rPr>
              <w:t>2.5.3 Thiết kế khối nguồn</w:t>
            </w:r>
            <w:r w:rsidR="001D44FF">
              <w:rPr>
                <w:noProof/>
                <w:webHidden/>
              </w:rPr>
              <w:tab/>
            </w:r>
            <w:r w:rsidR="001D44FF">
              <w:rPr>
                <w:noProof/>
                <w:webHidden/>
              </w:rPr>
              <w:fldChar w:fldCharType="begin"/>
            </w:r>
            <w:r w:rsidR="001D44FF">
              <w:rPr>
                <w:noProof/>
                <w:webHidden/>
              </w:rPr>
              <w:instrText xml:space="preserve"> PAGEREF _Toc110947495 \h </w:instrText>
            </w:r>
            <w:r w:rsidR="001D44FF">
              <w:rPr>
                <w:noProof/>
                <w:webHidden/>
              </w:rPr>
            </w:r>
            <w:r w:rsidR="001D44FF">
              <w:rPr>
                <w:noProof/>
                <w:webHidden/>
              </w:rPr>
              <w:fldChar w:fldCharType="separate"/>
            </w:r>
            <w:r w:rsidR="007D414B">
              <w:rPr>
                <w:noProof/>
                <w:webHidden/>
              </w:rPr>
              <w:t>37</w:t>
            </w:r>
            <w:r w:rsidR="001D44FF">
              <w:rPr>
                <w:noProof/>
                <w:webHidden/>
              </w:rPr>
              <w:fldChar w:fldCharType="end"/>
            </w:r>
          </w:hyperlink>
        </w:p>
        <w:p w14:paraId="4A328127" w14:textId="34821A84" w:rsidR="001D44FF" w:rsidRDefault="00000000">
          <w:pPr>
            <w:pStyle w:val="TOC3"/>
            <w:rPr>
              <w:rFonts w:asciiTheme="minorHAnsi" w:eastAsiaTheme="minorEastAsia" w:hAnsiTheme="minorHAnsi" w:cstheme="minorBidi"/>
              <w:noProof/>
              <w:kern w:val="0"/>
              <w:sz w:val="22"/>
              <w:szCs w:val="22"/>
            </w:rPr>
          </w:pPr>
          <w:hyperlink w:anchor="_Toc110947496" w:history="1">
            <w:r w:rsidR="001D44FF" w:rsidRPr="00BA409A">
              <w:rPr>
                <w:rStyle w:val="Hyperlink"/>
                <w:noProof/>
              </w:rPr>
              <w:t>2.5.4 Thiết kế khối xử lý trung tâm</w:t>
            </w:r>
            <w:r w:rsidR="001D44FF">
              <w:rPr>
                <w:noProof/>
                <w:webHidden/>
              </w:rPr>
              <w:tab/>
            </w:r>
            <w:r w:rsidR="001D44FF">
              <w:rPr>
                <w:noProof/>
                <w:webHidden/>
              </w:rPr>
              <w:fldChar w:fldCharType="begin"/>
            </w:r>
            <w:r w:rsidR="001D44FF">
              <w:rPr>
                <w:noProof/>
                <w:webHidden/>
              </w:rPr>
              <w:instrText xml:space="preserve"> PAGEREF _Toc110947496 \h </w:instrText>
            </w:r>
            <w:r w:rsidR="001D44FF">
              <w:rPr>
                <w:noProof/>
                <w:webHidden/>
              </w:rPr>
            </w:r>
            <w:r w:rsidR="001D44FF">
              <w:rPr>
                <w:noProof/>
                <w:webHidden/>
              </w:rPr>
              <w:fldChar w:fldCharType="separate"/>
            </w:r>
            <w:r w:rsidR="007D414B">
              <w:rPr>
                <w:noProof/>
                <w:webHidden/>
              </w:rPr>
              <w:t>42</w:t>
            </w:r>
            <w:r w:rsidR="001D44FF">
              <w:rPr>
                <w:noProof/>
                <w:webHidden/>
              </w:rPr>
              <w:fldChar w:fldCharType="end"/>
            </w:r>
          </w:hyperlink>
        </w:p>
        <w:p w14:paraId="0E919FB8" w14:textId="79E57431" w:rsidR="001D44FF" w:rsidRDefault="00000000">
          <w:pPr>
            <w:pStyle w:val="TOC3"/>
            <w:rPr>
              <w:rFonts w:asciiTheme="minorHAnsi" w:eastAsiaTheme="minorEastAsia" w:hAnsiTheme="minorHAnsi" w:cstheme="minorBidi"/>
              <w:noProof/>
              <w:kern w:val="0"/>
              <w:sz w:val="22"/>
              <w:szCs w:val="22"/>
            </w:rPr>
          </w:pPr>
          <w:hyperlink w:anchor="_Toc110947497" w:history="1">
            <w:r w:rsidR="001D44FF" w:rsidRPr="00BA409A">
              <w:rPr>
                <w:rStyle w:val="Hyperlink"/>
                <w:noProof/>
              </w:rPr>
              <w:t>2.5.5 Khối lưu trữ dữ liệu</w:t>
            </w:r>
            <w:r w:rsidR="001D44FF">
              <w:rPr>
                <w:noProof/>
                <w:webHidden/>
              </w:rPr>
              <w:tab/>
            </w:r>
            <w:r w:rsidR="001D44FF">
              <w:rPr>
                <w:noProof/>
                <w:webHidden/>
              </w:rPr>
              <w:fldChar w:fldCharType="begin"/>
            </w:r>
            <w:r w:rsidR="001D44FF">
              <w:rPr>
                <w:noProof/>
                <w:webHidden/>
              </w:rPr>
              <w:instrText xml:space="preserve"> PAGEREF _Toc110947497 \h </w:instrText>
            </w:r>
            <w:r w:rsidR="001D44FF">
              <w:rPr>
                <w:noProof/>
                <w:webHidden/>
              </w:rPr>
            </w:r>
            <w:r w:rsidR="001D44FF">
              <w:rPr>
                <w:noProof/>
                <w:webHidden/>
              </w:rPr>
              <w:fldChar w:fldCharType="separate"/>
            </w:r>
            <w:r w:rsidR="007D414B">
              <w:rPr>
                <w:noProof/>
                <w:webHidden/>
              </w:rPr>
              <w:t>45</w:t>
            </w:r>
            <w:r w:rsidR="001D44FF">
              <w:rPr>
                <w:noProof/>
                <w:webHidden/>
              </w:rPr>
              <w:fldChar w:fldCharType="end"/>
            </w:r>
          </w:hyperlink>
        </w:p>
        <w:p w14:paraId="03A91490" w14:textId="1ED6FDE8" w:rsidR="001D44FF" w:rsidRDefault="00000000">
          <w:pPr>
            <w:pStyle w:val="TOC3"/>
            <w:rPr>
              <w:rFonts w:asciiTheme="minorHAnsi" w:eastAsiaTheme="minorEastAsia" w:hAnsiTheme="minorHAnsi" w:cstheme="minorBidi"/>
              <w:noProof/>
              <w:kern w:val="0"/>
              <w:sz w:val="22"/>
              <w:szCs w:val="22"/>
            </w:rPr>
          </w:pPr>
          <w:hyperlink w:anchor="_Toc110947498" w:history="1">
            <w:r w:rsidR="001D44FF" w:rsidRPr="00BA409A">
              <w:rPr>
                <w:rStyle w:val="Hyperlink"/>
                <w:noProof/>
              </w:rPr>
              <w:t>2.5.6 Thiết kế khối Ethernet</w:t>
            </w:r>
            <w:r w:rsidR="001D44FF">
              <w:rPr>
                <w:noProof/>
                <w:webHidden/>
              </w:rPr>
              <w:tab/>
            </w:r>
            <w:r w:rsidR="001D44FF">
              <w:rPr>
                <w:noProof/>
                <w:webHidden/>
              </w:rPr>
              <w:fldChar w:fldCharType="begin"/>
            </w:r>
            <w:r w:rsidR="001D44FF">
              <w:rPr>
                <w:noProof/>
                <w:webHidden/>
              </w:rPr>
              <w:instrText xml:space="preserve"> PAGEREF _Toc110947498 \h </w:instrText>
            </w:r>
            <w:r w:rsidR="001D44FF">
              <w:rPr>
                <w:noProof/>
                <w:webHidden/>
              </w:rPr>
            </w:r>
            <w:r w:rsidR="001D44FF">
              <w:rPr>
                <w:noProof/>
                <w:webHidden/>
              </w:rPr>
              <w:fldChar w:fldCharType="separate"/>
            </w:r>
            <w:r w:rsidR="007D414B">
              <w:rPr>
                <w:noProof/>
                <w:webHidden/>
              </w:rPr>
              <w:t>47</w:t>
            </w:r>
            <w:r w:rsidR="001D44FF">
              <w:rPr>
                <w:noProof/>
                <w:webHidden/>
              </w:rPr>
              <w:fldChar w:fldCharType="end"/>
            </w:r>
          </w:hyperlink>
        </w:p>
        <w:p w14:paraId="08868D11" w14:textId="39BEC31D" w:rsidR="001D44FF" w:rsidRDefault="00000000">
          <w:pPr>
            <w:pStyle w:val="TOC3"/>
            <w:rPr>
              <w:rFonts w:asciiTheme="minorHAnsi" w:eastAsiaTheme="minorEastAsia" w:hAnsiTheme="minorHAnsi" w:cstheme="minorBidi"/>
              <w:noProof/>
              <w:kern w:val="0"/>
              <w:sz w:val="22"/>
              <w:szCs w:val="22"/>
            </w:rPr>
          </w:pPr>
          <w:hyperlink w:anchor="_Toc110947499" w:history="1">
            <w:r w:rsidR="001D44FF" w:rsidRPr="00BA409A">
              <w:rPr>
                <w:rStyle w:val="Hyperlink"/>
                <w:noProof/>
              </w:rPr>
              <w:t>2.5.7 Thiết kế khối hiển thị, thông báo</w:t>
            </w:r>
            <w:r w:rsidR="001D44FF">
              <w:rPr>
                <w:noProof/>
                <w:webHidden/>
              </w:rPr>
              <w:tab/>
            </w:r>
            <w:r w:rsidR="001D44FF">
              <w:rPr>
                <w:noProof/>
                <w:webHidden/>
              </w:rPr>
              <w:fldChar w:fldCharType="begin"/>
            </w:r>
            <w:r w:rsidR="001D44FF">
              <w:rPr>
                <w:noProof/>
                <w:webHidden/>
              </w:rPr>
              <w:instrText xml:space="preserve"> PAGEREF _Toc110947499 \h </w:instrText>
            </w:r>
            <w:r w:rsidR="001D44FF">
              <w:rPr>
                <w:noProof/>
                <w:webHidden/>
              </w:rPr>
            </w:r>
            <w:r w:rsidR="001D44FF">
              <w:rPr>
                <w:noProof/>
                <w:webHidden/>
              </w:rPr>
              <w:fldChar w:fldCharType="separate"/>
            </w:r>
            <w:r w:rsidR="007D414B">
              <w:rPr>
                <w:noProof/>
                <w:webHidden/>
              </w:rPr>
              <w:t>50</w:t>
            </w:r>
            <w:r w:rsidR="001D44FF">
              <w:rPr>
                <w:noProof/>
                <w:webHidden/>
              </w:rPr>
              <w:fldChar w:fldCharType="end"/>
            </w:r>
          </w:hyperlink>
        </w:p>
        <w:p w14:paraId="2CDE73DC" w14:textId="28423103"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500" w:history="1">
            <w:r w:rsidR="001D44FF" w:rsidRPr="00BA409A">
              <w:rPr>
                <w:rStyle w:val="Hyperlink"/>
                <w:noProof/>
              </w:rPr>
              <w:t>2.6 Thiết kế Firmware</w:t>
            </w:r>
            <w:r w:rsidR="001D44FF">
              <w:rPr>
                <w:noProof/>
                <w:webHidden/>
              </w:rPr>
              <w:tab/>
            </w:r>
            <w:r w:rsidR="001D44FF">
              <w:rPr>
                <w:noProof/>
                <w:webHidden/>
              </w:rPr>
              <w:fldChar w:fldCharType="begin"/>
            </w:r>
            <w:r w:rsidR="001D44FF">
              <w:rPr>
                <w:noProof/>
                <w:webHidden/>
              </w:rPr>
              <w:instrText xml:space="preserve"> PAGEREF _Toc110947500 \h </w:instrText>
            </w:r>
            <w:r w:rsidR="001D44FF">
              <w:rPr>
                <w:noProof/>
                <w:webHidden/>
              </w:rPr>
            </w:r>
            <w:r w:rsidR="001D44FF">
              <w:rPr>
                <w:noProof/>
                <w:webHidden/>
              </w:rPr>
              <w:fldChar w:fldCharType="separate"/>
            </w:r>
            <w:r w:rsidR="007D414B">
              <w:rPr>
                <w:noProof/>
                <w:webHidden/>
              </w:rPr>
              <w:t>52</w:t>
            </w:r>
            <w:r w:rsidR="001D44FF">
              <w:rPr>
                <w:noProof/>
                <w:webHidden/>
              </w:rPr>
              <w:fldChar w:fldCharType="end"/>
            </w:r>
          </w:hyperlink>
        </w:p>
        <w:p w14:paraId="6D0F789D" w14:textId="70DD17DB" w:rsidR="001D44FF" w:rsidRDefault="00000000">
          <w:pPr>
            <w:pStyle w:val="TOC3"/>
            <w:rPr>
              <w:rFonts w:asciiTheme="minorHAnsi" w:eastAsiaTheme="minorEastAsia" w:hAnsiTheme="minorHAnsi" w:cstheme="minorBidi"/>
              <w:noProof/>
              <w:kern w:val="0"/>
              <w:sz w:val="22"/>
              <w:szCs w:val="22"/>
            </w:rPr>
          </w:pPr>
          <w:hyperlink w:anchor="_Toc110947501" w:history="1">
            <w:r w:rsidR="001D44FF" w:rsidRPr="00BA409A">
              <w:rPr>
                <w:rStyle w:val="Hyperlink"/>
                <w:noProof/>
              </w:rPr>
              <w:t>2.6.1 Quản lý Node</w:t>
            </w:r>
            <w:r w:rsidR="001D44FF">
              <w:rPr>
                <w:noProof/>
                <w:webHidden/>
              </w:rPr>
              <w:tab/>
            </w:r>
            <w:r w:rsidR="001D44FF">
              <w:rPr>
                <w:noProof/>
                <w:webHidden/>
              </w:rPr>
              <w:fldChar w:fldCharType="begin"/>
            </w:r>
            <w:r w:rsidR="001D44FF">
              <w:rPr>
                <w:noProof/>
                <w:webHidden/>
              </w:rPr>
              <w:instrText xml:space="preserve"> PAGEREF _Toc110947501 \h </w:instrText>
            </w:r>
            <w:r w:rsidR="001D44FF">
              <w:rPr>
                <w:noProof/>
                <w:webHidden/>
              </w:rPr>
            </w:r>
            <w:r w:rsidR="001D44FF">
              <w:rPr>
                <w:noProof/>
                <w:webHidden/>
              </w:rPr>
              <w:fldChar w:fldCharType="separate"/>
            </w:r>
            <w:r w:rsidR="007D414B">
              <w:rPr>
                <w:noProof/>
                <w:webHidden/>
              </w:rPr>
              <w:t>54</w:t>
            </w:r>
            <w:r w:rsidR="001D44FF">
              <w:rPr>
                <w:noProof/>
                <w:webHidden/>
              </w:rPr>
              <w:fldChar w:fldCharType="end"/>
            </w:r>
          </w:hyperlink>
        </w:p>
        <w:p w14:paraId="059319FF" w14:textId="45F462C8" w:rsidR="001D44FF" w:rsidRDefault="00000000">
          <w:pPr>
            <w:pStyle w:val="TOC3"/>
            <w:rPr>
              <w:rFonts w:asciiTheme="minorHAnsi" w:eastAsiaTheme="minorEastAsia" w:hAnsiTheme="minorHAnsi" w:cstheme="minorBidi"/>
              <w:noProof/>
              <w:kern w:val="0"/>
              <w:sz w:val="22"/>
              <w:szCs w:val="22"/>
            </w:rPr>
          </w:pPr>
          <w:hyperlink w:anchor="_Toc110947502" w:history="1">
            <w:r w:rsidR="001D44FF" w:rsidRPr="00BA409A">
              <w:rPr>
                <w:rStyle w:val="Hyperlink"/>
                <w:noProof/>
              </w:rPr>
              <w:t>2.6.2 MQTT</w:t>
            </w:r>
            <w:r w:rsidR="001D44FF">
              <w:rPr>
                <w:noProof/>
                <w:webHidden/>
              </w:rPr>
              <w:tab/>
            </w:r>
            <w:r w:rsidR="001D44FF">
              <w:rPr>
                <w:noProof/>
                <w:webHidden/>
              </w:rPr>
              <w:fldChar w:fldCharType="begin"/>
            </w:r>
            <w:r w:rsidR="001D44FF">
              <w:rPr>
                <w:noProof/>
                <w:webHidden/>
              </w:rPr>
              <w:instrText xml:space="preserve"> PAGEREF _Toc110947502 \h </w:instrText>
            </w:r>
            <w:r w:rsidR="001D44FF">
              <w:rPr>
                <w:noProof/>
                <w:webHidden/>
              </w:rPr>
            </w:r>
            <w:r w:rsidR="001D44FF">
              <w:rPr>
                <w:noProof/>
                <w:webHidden/>
              </w:rPr>
              <w:fldChar w:fldCharType="separate"/>
            </w:r>
            <w:r w:rsidR="007D414B">
              <w:rPr>
                <w:noProof/>
                <w:webHidden/>
              </w:rPr>
              <w:t>59</w:t>
            </w:r>
            <w:r w:rsidR="001D44FF">
              <w:rPr>
                <w:noProof/>
                <w:webHidden/>
              </w:rPr>
              <w:fldChar w:fldCharType="end"/>
            </w:r>
          </w:hyperlink>
        </w:p>
        <w:p w14:paraId="775901F5" w14:textId="49B970F7" w:rsidR="001D44FF" w:rsidRDefault="00000000">
          <w:pPr>
            <w:pStyle w:val="TOC3"/>
            <w:rPr>
              <w:rFonts w:asciiTheme="minorHAnsi" w:eastAsiaTheme="minorEastAsia" w:hAnsiTheme="minorHAnsi" w:cstheme="minorBidi"/>
              <w:noProof/>
              <w:kern w:val="0"/>
              <w:sz w:val="22"/>
              <w:szCs w:val="22"/>
            </w:rPr>
          </w:pPr>
          <w:hyperlink w:anchor="_Toc110947503" w:history="1">
            <w:r w:rsidR="001D44FF" w:rsidRPr="00BA409A">
              <w:rPr>
                <w:rStyle w:val="Hyperlink"/>
                <w:noProof/>
              </w:rPr>
              <w:t>2.6.3 Smartconfig</w:t>
            </w:r>
            <w:r w:rsidR="001D44FF">
              <w:rPr>
                <w:noProof/>
                <w:webHidden/>
              </w:rPr>
              <w:tab/>
            </w:r>
            <w:r w:rsidR="001D44FF">
              <w:rPr>
                <w:noProof/>
                <w:webHidden/>
              </w:rPr>
              <w:fldChar w:fldCharType="begin"/>
            </w:r>
            <w:r w:rsidR="001D44FF">
              <w:rPr>
                <w:noProof/>
                <w:webHidden/>
              </w:rPr>
              <w:instrText xml:space="preserve"> PAGEREF _Toc110947503 \h </w:instrText>
            </w:r>
            <w:r w:rsidR="001D44FF">
              <w:rPr>
                <w:noProof/>
                <w:webHidden/>
              </w:rPr>
            </w:r>
            <w:r w:rsidR="001D44FF">
              <w:rPr>
                <w:noProof/>
                <w:webHidden/>
              </w:rPr>
              <w:fldChar w:fldCharType="separate"/>
            </w:r>
            <w:r w:rsidR="007D414B">
              <w:rPr>
                <w:noProof/>
                <w:webHidden/>
              </w:rPr>
              <w:t>62</w:t>
            </w:r>
            <w:r w:rsidR="001D44FF">
              <w:rPr>
                <w:noProof/>
                <w:webHidden/>
              </w:rPr>
              <w:fldChar w:fldCharType="end"/>
            </w:r>
          </w:hyperlink>
        </w:p>
        <w:p w14:paraId="2CAD084B" w14:textId="407BC780" w:rsidR="001D44FF" w:rsidRDefault="00000000">
          <w:pPr>
            <w:pStyle w:val="TOC3"/>
            <w:rPr>
              <w:rFonts w:asciiTheme="minorHAnsi" w:eastAsiaTheme="minorEastAsia" w:hAnsiTheme="minorHAnsi" w:cstheme="minorBidi"/>
              <w:noProof/>
              <w:kern w:val="0"/>
              <w:sz w:val="22"/>
              <w:szCs w:val="22"/>
            </w:rPr>
          </w:pPr>
          <w:hyperlink w:anchor="_Toc110947504" w:history="1">
            <w:r w:rsidR="001D44FF" w:rsidRPr="00BA409A">
              <w:rPr>
                <w:rStyle w:val="Hyperlink"/>
                <w:noProof/>
              </w:rPr>
              <w:t>2.6.4 Ethernet</w:t>
            </w:r>
            <w:r w:rsidR="001D44FF">
              <w:rPr>
                <w:noProof/>
                <w:webHidden/>
              </w:rPr>
              <w:tab/>
            </w:r>
            <w:r w:rsidR="001D44FF">
              <w:rPr>
                <w:noProof/>
                <w:webHidden/>
              </w:rPr>
              <w:fldChar w:fldCharType="begin"/>
            </w:r>
            <w:r w:rsidR="001D44FF">
              <w:rPr>
                <w:noProof/>
                <w:webHidden/>
              </w:rPr>
              <w:instrText xml:space="preserve"> PAGEREF _Toc110947504 \h </w:instrText>
            </w:r>
            <w:r w:rsidR="001D44FF">
              <w:rPr>
                <w:noProof/>
                <w:webHidden/>
              </w:rPr>
            </w:r>
            <w:r w:rsidR="001D44FF">
              <w:rPr>
                <w:noProof/>
                <w:webHidden/>
              </w:rPr>
              <w:fldChar w:fldCharType="separate"/>
            </w:r>
            <w:r w:rsidR="007D414B">
              <w:rPr>
                <w:noProof/>
                <w:webHidden/>
              </w:rPr>
              <w:t>64</w:t>
            </w:r>
            <w:r w:rsidR="001D44FF">
              <w:rPr>
                <w:noProof/>
                <w:webHidden/>
              </w:rPr>
              <w:fldChar w:fldCharType="end"/>
            </w:r>
          </w:hyperlink>
        </w:p>
        <w:p w14:paraId="0523FB7E" w14:textId="3282C83A" w:rsidR="001D44FF" w:rsidRDefault="00000000">
          <w:pPr>
            <w:pStyle w:val="TOC1"/>
            <w:rPr>
              <w:rFonts w:asciiTheme="minorHAnsi" w:eastAsiaTheme="minorEastAsia" w:hAnsiTheme="minorHAnsi" w:cstheme="minorBidi"/>
              <w:b w:val="0"/>
              <w:noProof/>
              <w:kern w:val="0"/>
              <w:sz w:val="22"/>
              <w:szCs w:val="22"/>
            </w:rPr>
          </w:pPr>
          <w:hyperlink w:anchor="_Toc110947505" w:history="1">
            <w:r w:rsidR="001D44FF" w:rsidRPr="00BA409A">
              <w:rPr>
                <w:rStyle w:val="Hyperlink"/>
                <w:noProof/>
              </w:rPr>
              <w:t>CHƯƠNG 3. KẾT QUẢ THỬ NGHIỆM VÀ ĐÁNH GIÁ</w:t>
            </w:r>
            <w:r w:rsidR="001D44FF">
              <w:rPr>
                <w:noProof/>
                <w:webHidden/>
              </w:rPr>
              <w:tab/>
            </w:r>
            <w:r w:rsidR="001D44FF">
              <w:rPr>
                <w:noProof/>
                <w:webHidden/>
              </w:rPr>
              <w:fldChar w:fldCharType="begin"/>
            </w:r>
            <w:r w:rsidR="001D44FF">
              <w:rPr>
                <w:noProof/>
                <w:webHidden/>
              </w:rPr>
              <w:instrText xml:space="preserve"> PAGEREF _Toc110947505 \h </w:instrText>
            </w:r>
            <w:r w:rsidR="001D44FF">
              <w:rPr>
                <w:noProof/>
                <w:webHidden/>
              </w:rPr>
            </w:r>
            <w:r w:rsidR="001D44FF">
              <w:rPr>
                <w:noProof/>
                <w:webHidden/>
              </w:rPr>
              <w:fldChar w:fldCharType="separate"/>
            </w:r>
            <w:r w:rsidR="007D414B">
              <w:rPr>
                <w:noProof/>
                <w:webHidden/>
              </w:rPr>
              <w:t>66</w:t>
            </w:r>
            <w:r w:rsidR="001D44FF">
              <w:rPr>
                <w:noProof/>
                <w:webHidden/>
              </w:rPr>
              <w:fldChar w:fldCharType="end"/>
            </w:r>
          </w:hyperlink>
        </w:p>
        <w:p w14:paraId="5073C6DF" w14:textId="126E6AFA"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506" w:history="1">
            <w:r w:rsidR="001D44FF" w:rsidRPr="00BA409A">
              <w:rPr>
                <w:rStyle w:val="Hyperlink"/>
                <w:noProof/>
              </w:rPr>
              <w:t>3.1 Kết quả thiết kế, chế tạo</w:t>
            </w:r>
            <w:r w:rsidR="001D44FF">
              <w:rPr>
                <w:noProof/>
                <w:webHidden/>
              </w:rPr>
              <w:tab/>
            </w:r>
            <w:r w:rsidR="001D44FF">
              <w:rPr>
                <w:noProof/>
                <w:webHidden/>
              </w:rPr>
              <w:fldChar w:fldCharType="begin"/>
            </w:r>
            <w:r w:rsidR="001D44FF">
              <w:rPr>
                <w:noProof/>
                <w:webHidden/>
              </w:rPr>
              <w:instrText xml:space="preserve"> PAGEREF _Toc110947506 \h </w:instrText>
            </w:r>
            <w:r w:rsidR="001D44FF">
              <w:rPr>
                <w:noProof/>
                <w:webHidden/>
              </w:rPr>
            </w:r>
            <w:r w:rsidR="001D44FF">
              <w:rPr>
                <w:noProof/>
                <w:webHidden/>
              </w:rPr>
              <w:fldChar w:fldCharType="separate"/>
            </w:r>
            <w:r w:rsidR="007D414B">
              <w:rPr>
                <w:noProof/>
                <w:webHidden/>
              </w:rPr>
              <w:t>66</w:t>
            </w:r>
            <w:r w:rsidR="001D44FF">
              <w:rPr>
                <w:noProof/>
                <w:webHidden/>
              </w:rPr>
              <w:fldChar w:fldCharType="end"/>
            </w:r>
          </w:hyperlink>
        </w:p>
        <w:p w14:paraId="04A13866" w14:textId="00ABFADB"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507" w:history="1">
            <w:r w:rsidR="001D44FF" w:rsidRPr="00BA409A">
              <w:rPr>
                <w:rStyle w:val="Hyperlink"/>
                <w:noProof/>
              </w:rPr>
              <w:t>3.2 Kết quả thử nghiệm</w:t>
            </w:r>
            <w:r w:rsidR="001D44FF">
              <w:rPr>
                <w:noProof/>
                <w:webHidden/>
              </w:rPr>
              <w:tab/>
            </w:r>
            <w:r w:rsidR="001D44FF">
              <w:rPr>
                <w:noProof/>
                <w:webHidden/>
              </w:rPr>
              <w:fldChar w:fldCharType="begin"/>
            </w:r>
            <w:r w:rsidR="001D44FF">
              <w:rPr>
                <w:noProof/>
                <w:webHidden/>
              </w:rPr>
              <w:instrText xml:space="preserve"> PAGEREF _Toc110947507 \h </w:instrText>
            </w:r>
            <w:r w:rsidR="001D44FF">
              <w:rPr>
                <w:noProof/>
                <w:webHidden/>
              </w:rPr>
            </w:r>
            <w:r w:rsidR="001D44FF">
              <w:rPr>
                <w:noProof/>
                <w:webHidden/>
              </w:rPr>
              <w:fldChar w:fldCharType="separate"/>
            </w:r>
            <w:r w:rsidR="007D414B">
              <w:rPr>
                <w:noProof/>
                <w:webHidden/>
              </w:rPr>
              <w:t>67</w:t>
            </w:r>
            <w:r w:rsidR="001D44FF">
              <w:rPr>
                <w:noProof/>
                <w:webHidden/>
              </w:rPr>
              <w:fldChar w:fldCharType="end"/>
            </w:r>
          </w:hyperlink>
        </w:p>
        <w:p w14:paraId="37FD5D4C" w14:textId="4092CA15" w:rsidR="001D44FF" w:rsidRDefault="00000000">
          <w:pPr>
            <w:pStyle w:val="TOC3"/>
            <w:rPr>
              <w:rFonts w:asciiTheme="minorHAnsi" w:eastAsiaTheme="minorEastAsia" w:hAnsiTheme="minorHAnsi" w:cstheme="minorBidi"/>
              <w:noProof/>
              <w:kern w:val="0"/>
              <w:sz w:val="22"/>
              <w:szCs w:val="22"/>
            </w:rPr>
          </w:pPr>
          <w:hyperlink w:anchor="_Toc110947508" w:history="1">
            <w:r w:rsidR="001D44FF" w:rsidRPr="00BA409A">
              <w:rPr>
                <w:rStyle w:val="Hyperlink"/>
                <w:noProof/>
              </w:rPr>
              <w:t>3.2.1 Kiểm tra hoạt động của thiết bị</w:t>
            </w:r>
            <w:r w:rsidR="001D44FF">
              <w:rPr>
                <w:noProof/>
                <w:webHidden/>
              </w:rPr>
              <w:tab/>
            </w:r>
            <w:r w:rsidR="001D44FF">
              <w:rPr>
                <w:noProof/>
                <w:webHidden/>
              </w:rPr>
              <w:fldChar w:fldCharType="begin"/>
            </w:r>
            <w:r w:rsidR="001D44FF">
              <w:rPr>
                <w:noProof/>
                <w:webHidden/>
              </w:rPr>
              <w:instrText xml:space="preserve"> PAGEREF _Toc110947508 \h </w:instrText>
            </w:r>
            <w:r w:rsidR="001D44FF">
              <w:rPr>
                <w:noProof/>
                <w:webHidden/>
              </w:rPr>
            </w:r>
            <w:r w:rsidR="001D44FF">
              <w:rPr>
                <w:noProof/>
                <w:webHidden/>
              </w:rPr>
              <w:fldChar w:fldCharType="separate"/>
            </w:r>
            <w:r w:rsidR="007D414B">
              <w:rPr>
                <w:noProof/>
                <w:webHidden/>
              </w:rPr>
              <w:t>67</w:t>
            </w:r>
            <w:r w:rsidR="001D44FF">
              <w:rPr>
                <w:noProof/>
                <w:webHidden/>
              </w:rPr>
              <w:fldChar w:fldCharType="end"/>
            </w:r>
          </w:hyperlink>
        </w:p>
        <w:p w14:paraId="0DF107F3" w14:textId="1695BC81" w:rsidR="001D44FF" w:rsidRDefault="00000000">
          <w:pPr>
            <w:pStyle w:val="TOC3"/>
            <w:rPr>
              <w:rFonts w:asciiTheme="minorHAnsi" w:eastAsiaTheme="minorEastAsia" w:hAnsiTheme="minorHAnsi" w:cstheme="minorBidi"/>
              <w:noProof/>
              <w:kern w:val="0"/>
              <w:sz w:val="22"/>
              <w:szCs w:val="22"/>
            </w:rPr>
          </w:pPr>
          <w:hyperlink w:anchor="_Toc110947509" w:history="1">
            <w:r w:rsidR="001D44FF" w:rsidRPr="00BA409A">
              <w:rPr>
                <w:rStyle w:val="Hyperlink"/>
                <w:noProof/>
              </w:rPr>
              <w:t>3.2.2 Thử nghiệm tính năng của hệ thống</w:t>
            </w:r>
            <w:r w:rsidR="001D44FF">
              <w:rPr>
                <w:noProof/>
                <w:webHidden/>
              </w:rPr>
              <w:tab/>
            </w:r>
            <w:r w:rsidR="001D44FF">
              <w:rPr>
                <w:noProof/>
                <w:webHidden/>
              </w:rPr>
              <w:fldChar w:fldCharType="begin"/>
            </w:r>
            <w:r w:rsidR="001D44FF">
              <w:rPr>
                <w:noProof/>
                <w:webHidden/>
              </w:rPr>
              <w:instrText xml:space="preserve"> PAGEREF _Toc110947509 \h </w:instrText>
            </w:r>
            <w:r w:rsidR="001D44FF">
              <w:rPr>
                <w:noProof/>
                <w:webHidden/>
              </w:rPr>
            </w:r>
            <w:r w:rsidR="001D44FF">
              <w:rPr>
                <w:noProof/>
                <w:webHidden/>
              </w:rPr>
              <w:fldChar w:fldCharType="separate"/>
            </w:r>
            <w:r w:rsidR="007D414B">
              <w:rPr>
                <w:noProof/>
                <w:webHidden/>
              </w:rPr>
              <w:t>71</w:t>
            </w:r>
            <w:r w:rsidR="001D44FF">
              <w:rPr>
                <w:noProof/>
                <w:webHidden/>
              </w:rPr>
              <w:fldChar w:fldCharType="end"/>
            </w:r>
          </w:hyperlink>
        </w:p>
        <w:p w14:paraId="72CAB8DC" w14:textId="430FB65B" w:rsidR="001D44FF" w:rsidRDefault="00000000">
          <w:pPr>
            <w:pStyle w:val="TOC1"/>
            <w:rPr>
              <w:rFonts w:asciiTheme="minorHAnsi" w:eastAsiaTheme="minorEastAsia" w:hAnsiTheme="minorHAnsi" w:cstheme="minorBidi"/>
              <w:b w:val="0"/>
              <w:noProof/>
              <w:kern w:val="0"/>
              <w:sz w:val="22"/>
              <w:szCs w:val="22"/>
            </w:rPr>
          </w:pPr>
          <w:hyperlink w:anchor="_Toc110947510" w:history="1">
            <w:r w:rsidR="001D44FF" w:rsidRPr="00BA409A">
              <w:rPr>
                <w:rStyle w:val="Hyperlink"/>
                <w:noProof/>
              </w:rPr>
              <w:t>CHƯƠNG 4. KẾT LUẬN</w:t>
            </w:r>
            <w:r w:rsidR="001D44FF">
              <w:rPr>
                <w:noProof/>
                <w:webHidden/>
              </w:rPr>
              <w:tab/>
            </w:r>
            <w:r w:rsidR="001D44FF">
              <w:rPr>
                <w:noProof/>
                <w:webHidden/>
              </w:rPr>
              <w:fldChar w:fldCharType="begin"/>
            </w:r>
            <w:r w:rsidR="001D44FF">
              <w:rPr>
                <w:noProof/>
                <w:webHidden/>
              </w:rPr>
              <w:instrText xml:space="preserve"> PAGEREF _Toc110947510 \h </w:instrText>
            </w:r>
            <w:r w:rsidR="001D44FF">
              <w:rPr>
                <w:noProof/>
                <w:webHidden/>
              </w:rPr>
            </w:r>
            <w:r w:rsidR="001D44FF">
              <w:rPr>
                <w:noProof/>
                <w:webHidden/>
              </w:rPr>
              <w:fldChar w:fldCharType="separate"/>
            </w:r>
            <w:r w:rsidR="007D414B">
              <w:rPr>
                <w:noProof/>
                <w:webHidden/>
              </w:rPr>
              <w:t>75</w:t>
            </w:r>
            <w:r w:rsidR="001D44FF">
              <w:rPr>
                <w:noProof/>
                <w:webHidden/>
              </w:rPr>
              <w:fldChar w:fldCharType="end"/>
            </w:r>
          </w:hyperlink>
        </w:p>
        <w:p w14:paraId="6622C9FA" w14:textId="6A7A774A"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511" w:history="1">
            <w:r w:rsidR="001D44FF" w:rsidRPr="00BA409A">
              <w:rPr>
                <w:rStyle w:val="Hyperlink"/>
                <w:noProof/>
              </w:rPr>
              <w:t>4.1 Kết luận chung</w:t>
            </w:r>
            <w:r w:rsidR="001D44FF">
              <w:rPr>
                <w:noProof/>
                <w:webHidden/>
              </w:rPr>
              <w:tab/>
            </w:r>
            <w:r w:rsidR="001D44FF">
              <w:rPr>
                <w:noProof/>
                <w:webHidden/>
              </w:rPr>
              <w:fldChar w:fldCharType="begin"/>
            </w:r>
            <w:r w:rsidR="001D44FF">
              <w:rPr>
                <w:noProof/>
                <w:webHidden/>
              </w:rPr>
              <w:instrText xml:space="preserve"> PAGEREF _Toc110947511 \h </w:instrText>
            </w:r>
            <w:r w:rsidR="001D44FF">
              <w:rPr>
                <w:noProof/>
                <w:webHidden/>
              </w:rPr>
            </w:r>
            <w:r w:rsidR="001D44FF">
              <w:rPr>
                <w:noProof/>
                <w:webHidden/>
              </w:rPr>
              <w:fldChar w:fldCharType="separate"/>
            </w:r>
            <w:r w:rsidR="007D414B">
              <w:rPr>
                <w:noProof/>
                <w:webHidden/>
              </w:rPr>
              <w:t>77</w:t>
            </w:r>
            <w:r w:rsidR="001D44FF">
              <w:rPr>
                <w:noProof/>
                <w:webHidden/>
              </w:rPr>
              <w:fldChar w:fldCharType="end"/>
            </w:r>
          </w:hyperlink>
        </w:p>
        <w:p w14:paraId="5FAB77FA" w14:textId="4F34F617" w:rsidR="001D44FF" w:rsidRDefault="00000000">
          <w:pPr>
            <w:pStyle w:val="TOC2"/>
            <w:tabs>
              <w:tab w:val="right" w:leader="dot" w:pos="9059"/>
            </w:tabs>
            <w:rPr>
              <w:rFonts w:asciiTheme="minorHAnsi" w:eastAsiaTheme="minorEastAsia" w:hAnsiTheme="minorHAnsi" w:cstheme="minorBidi"/>
              <w:b w:val="0"/>
              <w:i w:val="0"/>
              <w:noProof/>
              <w:kern w:val="0"/>
              <w:sz w:val="22"/>
              <w:szCs w:val="22"/>
            </w:rPr>
          </w:pPr>
          <w:hyperlink w:anchor="_Toc110947512" w:history="1">
            <w:r w:rsidR="001D44FF" w:rsidRPr="00BA409A">
              <w:rPr>
                <w:rStyle w:val="Hyperlink"/>
                <w:noProof/>
              </w:rPr>
              <w:t>4.2 Hướng phát triển</w:t>
            </w:r>
            <w:r w:rsidR="001D44FF">
              <w:rPr>
                <w:noProof/>
                <w:webHidden/>
              </w:rPr>
              <w:tab/>
            </w:r>
            <w:r w:rsidR="001D44FF">
              <w:rPr>
                <w:noProof/>
                <w:webHidden/>
              </w:rPr>
              <w:fldChar w:fldCharType="begin"/>
            </w:r>
            <w:r w:rsidR="001D44FF">
              <w:rPr>
                <w:noProof/>
                <w:webHidden/>
              </w:rPr>
              <w:instrText xml:space="preserve"> PAGEREF _Toc110947512 \h </w:instrText>
            </w:r>
            <w:r w:rsidR="001D44FF">
              <w:rPr>
                <w:noProof/>
                <w:webHidden/>
              </w:rPr>
            </w:r>
            <w:r w:rsidR="001D44FF">
              <w:rPr>
                <w:noProof/>
                <w:webHidden/>
              </w:rPr>
              <w:fldChar w:fldCharType="separate"/>
            </w:r>
            <w:r w:rsidR="007D414B">
              <w:rPr>
                <w:noProof/>
                <w:webHidden/>
              </w:rPr>
              <w:t>78</w:t>
            </w:r>
            <w:r w:rsidR="001D44FF">
              <w:rPr>
                <w:noProof/>
                <w:webHidden/>
              </w:rPr>
              <w:fldChar w:fldCharType="end"/>
            </w:r>
          </w:hyperlink>
        </w:p>
        <w:p w14:paraId="50268AD6" w14:textId="32AB6D1C" w:rsidR="001D44FF" w:rsidRDefault="00000000">
          <w:pPr>
            <w:pStyle w:val="TOC1"/>
            <w:rPr>
              <w:rFonts w:asciiTheme="minorHAnsi" w:eastAsiaTheme="minorEastAsia" w:hAnsiTheme="minorHAnsi" w:cstheme="minorBidi"/>
              <w:b w:val="0"/>
              <w:noProof/>
              <w:kern w:val="0"/>
              <w:sz w:val="22"/>
              <w:szCs w:val="22"/>
            </w:rPr>
          </w:pPr>
          <w:hyperlink w:anchor="_Toc110947513" w:history="1">
            <w:r w:rsidR="001D44FF" w:rsidRPr="00BA409A">
              <w:rPr>
                <w:rStyle w:val="Hyperlink"/>
                <w:noProof/>
                <w:lang w:val="de-DE"/>
              </w:rPr>
              <w:t>TÀI LIỆU THAM KHẢO</w:t>
            </w:r>
            <w:r w:rsidR="001D44FF">
              <w:rPr>
                <w:noProof/>
                <w:webHidden/>
              </w:rPr>
              <w:tab/>
            </w:r>
            <w:r w:rsidR="001D44FF">
              <w:rPr>
                <w:noProof/>
                <w:webHidden/>
              </w:rPr>
              <w:fldChar w:fldCharType="begin"/>
            </w:r>
            <w:r w:rsidR="001D44FF">
              <w:rPr>
                <w:noProof/>
                <w:webHidden/>
              </w:rPr>
              <w:instrText xml:space="preserve"> PAGEREF _Toc110947513 \h </w:instrText>
            </w:r>
            <w:r w:rsidR="001D44FF">
              <w:rPr>
                <w:noProof/>
                <w:webHidden/>
              </w:rPr>
            </w:r>
            <w:r w:rsidR="001D44FF">
              <w:rPr>
                <w:noProof/>
                <w:webHidden/>
              </w:rPr>
              <w:fldChar w:fldCharType="separate"/>
            </w:r>
            <w:r w:rsidR="007D414B">
              <w:rPr>
                <w:noProof/>
                <w:webHidden/>
              </w:rPr>
              <w:t>79</w:t>
            </w:r>
            <w:r w:rsidR="001D44FF">
              <w:rPr>
                <w:noProof/>
                <w:webHidden/>
              </w:rPr>
              <w:fldChar w:fldCharType="end"/>
            </w:r>
          </w:hyperlink>
        </w:p>
        <w:p w14:paraId="10487CC3" w14:textId="71A9057C" w:rsidR="001D44FF" w:rsidRDefault="001D44FF">
          <w:r>
            <w:rPr>
              <w:b/>
              <w:bCs/>
              <w:noProof/>
            </w:rPr>
            <w:fldChar w:fldCharType="end"/>
          </w:r>
        </w:p>
      </w:sdtContent>
    </w:sdt>
    <w:p w14:paraId="67E9D5EC" w14:textId="2F1F915B" w:rsidR="00C77B39" w:rsidRDefault="00C77B39"/>
    <w:p w14:paraId="17DAF29B" w14:textId="77777777" w:rsidR="00941F69" w:rsidRPr="00941F69" w:rsidRDefault="00941F69" w:rsidP="00941F69"/>
    <w:p w14:paraId="07C7201F" w14:textId="77777777" w:rsidR="00941F69" w:rsidRDefault="00941F69" w:rsidP="00941F69">
      <w:pPr>
        <w:tabs>
          <w:tab w:val="center" w:pos="4894"/>
        </w:tabs>
      </w:pPr>
    </w:p>
    <w:p w14:paraId="545C71EE" w14:textId="77777777" w:rsidR="0051122E" w:rsidRDefault="0051122E" w:rsidP="0051122E">
      <w:pPr>
        <w:tabs>
          <w:tab w:val="center" w:pos="4894"/>
        </w:tabs>
        <w:ind w:firstLine="0"/>
      </w:pPr>
    </w:p>
    <w:p w14:paraId="30F6E546" w14:textId="77777777" w:rsidR="001D44FF" w:rsidRDefault="001D44FF" w:rsidP="001D44FF">
      <w:pPr>
        <w:rPr>
          <w:b/>
          <w:bCs/>
          <w:sz w:val="32"/>
          <w:szCs w:val="32"/>
        </w:rPr>
      </w:pPr>
      <w:bookmarkStart w:id="3" w:name="_Toc110947337"/>
    </w:p>
    <w:p w14:paraId="41BAC36A" w14:textId="77777777" w:rsidR="001D44FF" w:rsidRDefault="001D44FF" w:rsidP="001D44FF">
      <w:pPr>
        <w:jc w:val="center"/>
        <w:rPr>
          <w:b/>
          <w:bCs/>
          <w:sz w:val="32"/>
          <w:szCs w:val="32"/>
        </w:rPr>
      </w:pPr>
    </w:p>
    <w:p w14:paraId="334BCC29" w14:textId="77777777" w:rsidR="001D44FF" w:rsidRDefault="001D44FF" w:rsidP="001D44FF">
      <w:pPr>
        <w:jc w:val="center"/>
        <w:rPr>
          <w:b/>
          <w:bCs/>
          <w:sz w:val="32"/>
          <w:szCs w:val="32"/>
        </w:rPr>
      </w:pPr>
    </w:p>
    <w:p w14:paraId="30BA88CD" w14:textId="77777777" w:rsidR="001D44FF" w:rsidRDefault="001D44FF" w:rsidP="001D44FF">
      <w:pPr>
        <w:jc w:val="center"/>
        <w:rPr>
          <w:b/>
          <w:bCs/>
          <w:sz w:val="32"/>
          <w:szCs w:val="32"/>
        </w:rPr>
      </w:pPr>
    </w:p>
    <w:p w14:paraId="1F058492" w14:textId="7DE40C58" w:rsidR="0051122E" w:rsidRPr="001D44FF" w:rsidRDefault="0051122E" w:rsidP="001D44FF">
      <w:pPr>
        <w:jc w:val="center"/>
        <w:rPr>
          <w:b/>
          <w:bCs/>
          <w:sz w:val="32"/>
          <w:szCs w:val="32"/>
        </w:rPr>
      </w:pPr>
      <w:r w:rsidRPr="001D44FF">
        <w:rPr>
          <w:b/>
          <w:bCs/>
          <w:sz w:val="32"/>
          <w:szCs w:val="32"/>
        </w:rPr>
        <w:lastRenderedPageBreak/>
        <w:t>D</w:t>
      </w:r>
      <w:r w:rsidR="00321414" w:rsidRPr="001D44FF">
        <w:rPr>
          <w:b/>
          <w:bCs/>
          <w:sz w:val="32"/>
          <w:szCs w:val="32"/>
        </w:rPr>
        <w:t>ANH MỤC HÌNH VẼ</w:t>
      </w:r>
      <w:bookmarkEnd w:id="3"/>
    </w:p>
    <w:p w14:paraId="265EAC1A" w14:textId="3A08F61C" w:rsidR="001D44FF" w:rsidRDefault="0051122E">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110947528" w:history="1">
        <w:r w:rsidR="001D44FF" w:rsidRPr="00BC21D1">
          <w:rPr>
            <w:rStyle w:val="Hyperlink"/>
            <w:noProof/>
          </w:rPr>
          <w:t>Hình 1.1 Biểu đồ dựa trên độ chính xác và độ bao phủ</w:t>
        </w:r>
        <w:r w:rsidR="001D44FF">
          <w:rPr>
            <w:noProof/>
            <w:webHidden/>
          </w:rPr>
          <w:tab/>
        </w:r>
        <w:r w:rsidR="001D44FF">
          <w:rPr>
            <w:noProof/>
            <w:webHidden/>
          </w:rPr>
          <w:fldChar w:fldCharType="begin"/>
        </w:r>
        <w:r w:rsidR="001D44FF">
          <w:rPr>
            <w:noProof/>
            <w:webHidden/>
          </w:rPr>
          <w:instrText xml:space="preserve"> PAGEREF _Toc110947528 \h </w:instrText>
        </w:r>
        <w:r w:rsidR="001D44FF">
          <w:rPr>
            <w:noProof/>
            <w:webHidden/>
          </w:rPr>
        </w:r>
        <w:r w:rsidR="001D44FF">
          <w:rPr>
            <w:noProof/>
            <w:webHidden/>
          </w:rPr>
          <w:fldChar w:fldCharType="separate"/>
        </w:r>
        <w:r w:rsidR="007D414B">
          <w:rPr>
            <w:noProof/>
            <w:webHidden/>
          </w:rPr>
          <w:t>3</w:t>
        </w:r>
        <w:r w:rsidR="001D44FF">
          <w:rPr>
            <w:noProof/>
            <w:webHidden/>
          </w:rPr>
          <w:fldChar w:fldCharType="end"/>
        </w:r>
      </w:hyperlink>
    </w:p>
    <w:p w14:paraId="18FD2B54" w14:textId="2E6920E3"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29" w:history="1">
        <w:r w:rsidR="001D44FF" w:rsidRPr="00BC21D1">
          <w:rPr>
            <w:rStyle w:val="Hyperlink"/>
            <w:noProof/>
          </w:rPr>
          <w:t>Hình 1.2 Tương quan giữa độ chính xác và bước sóng sóng mang</w:t>
        </w:r>
        <w:r w:rsidR="001D44FF">
          <w:rPr>
            <w:noProof/>
            <w:webHidden/>
          </w:rPr>
          <w:tab/>
        </w:r>
        <w:r w:rsidR="001D44FF">
          <w:rPr>
            <w:noProof/>
            <w:webHidden/>
          </w:rPr>
          <w:fldChar w:fldCharType="begin"/>
        </w:r>
        <w:r w:rsidR="001D44FF">
          <w:rPr>
            <w:noProof/>
            <w:webHidden/>
          </w:rPr>
          <w:instrText xml:space="preserve"> PAGEREF _Toc110947529 \h </w:instrText>
        </w:r>
        <w:r w:rsidR="001D44FF">
          <w:rPr>
            <w:noProof/>
            <w:webHidden/>
          </w:rPr>
        </w:r>
        <w:r w:rsidR="001D44FF">
          <w:rPr>
            <w:noProof/>
            <w:webHidden/>
          </w:rPr>
          <w:fldChar w:fldCharType="separate"/>
        </w:r>
        <w:r w:rsidR="007D414B">
          <w:rPr>
            <w:noProof/>
            <w:webHidden/>
          </w:rPr>
          <w:t>3</w:t>
        </w:r>
        <w:r w:rsidR="001D44FF">
          <w:rPr>
            <w:noProof/>
            <w:webHidden/>
          </w:rPr>
          <w:fldChar w:fldCharType="end"/>
        </w:r>
      </w:hyperlink>
    </w:p>
    <w:p w14:paraId="4373ECBD" w14:textId="5B715CB3"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0" w:history="1">
        <w:r w:rsidR="001D44FF" w:rsidRPr="00BC21D1">
          <w:rPr>
            <w:rStyle w:val="Hyperlink"/>
            <w:noProof/>
          </w:rPr>
          <w:t>Hình 1.3 So sánh tổng quan các công nghệ định vị trong nhà</w:t>
        </w:r>
        <w:r w:rsidR="001D44FF">
          <w:rPr>
            <w:noProof/>
            <w:webHidden/>
          </w:rPr>
          <w:tab/>
        </w:r>
        <w:r w:rsidR="001D44FF">
          <w:rPr>
            <w:noProof/>
            <w:webHidden/>
          </w:rPr>
          <w:fldChar w:fldCharType="begin"/>
        </w:r>
        <w:r w:rsidR="001D44FF">
          <w:rPr>
            <w:noProof/>
            <w:webHidden/>
          </w:rPr>
          <w:instrText xml:space="preserve"> PAGEREF _Toc110947530 \h </w:instrText>
        </w:r>
        <w:r w:rsidR="001D44FF">
          <w:rPr>
            <w:noProof/>
            <w:webHidden/>
          </w:rPr>
        </w:r>
        <w:r w:rsidR="001D44FF">
          <w:rPr>
            <w:noProof/>
            <w:webHidden/>
          </w:rPr>
          <w:fldChar w:fldCharType="separate"/>
        </w:r>
        <w:r w:rsidR="007D414B">
          <w:rPr>
            <w:noProof/>
            <w:webHidden/>
          </w:rPr>
          <w:t>4</w:t>
        </w:r>
        <w:r w:rsidR="001D44FF">
          <w:rPr>
            <w:noProof/>
            <w:webHidden/>
          </w:rPr>
          <w:fldChar w:fldCharType="end"/>
        </w:r>
      </w:hyperlink>
    </w:p>
    <w:p w14:paraId="514DE37A" w14:textId="7E0F82AD"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1" w:history="1">
        <w:r w:rsidR="001D44FF" w:rsidRPr="00BC21D1">
          <w:rPr>
            <w:rStyle w:val="Hyperlink"/>
            <w:noProof/>
          </w:rPr>
          <w:t>Hình 1.4 Phương pháp đo ToA/ToF</w:t>
        </w:r>
        <w:r w:rsidR="001D44FF">
          <w:rPr>
            <w:noProof/>
            <w:webHidden/>
          </w:rPr>
          <w:tab/>
        </w:r>
        <w:r w:rsidR="001D44FF">
          <w:rPr>
            <w:noProof/>
            <w:webHidden/>
          </w:rPr>
          <w:fldChar w:fldCharType="begin"/>
        </w:r>
        <w:r w:rsidR="001D44FF">
          <w:rPr>
            <w:noProof/>
            <w:webHidden/>
          </w:rPr>
          <w:instrText xml:space="preserve"> PAGEREF _Toc110947531 \h </w:instrText>
        </w:r>
        <w:r w:rsidR="001D44FF">
          <w:rPr>
            <w:noProof/>
            <w:webHidden/>
          </w:rPr>
        </w:r>
        <w:r w:rsidR="001D44FF">
          <w:rPr>
            <w:noProof/>
            <w:webHidden/>
          </w:rPr>
          <w:fldChar w:fldCharType="separate"/>
        </w:r>
        <w:r w:rsidR="007D414B">
          <w:rPr>
            <w:noProof/>
            <w:webHidden/>
          </w:rPr>
          <w:t>6</w:t>
        </w:r>
        <w:r w:rsidR="001D44FF">
          <w:rPr>
            <w:noProof/>
            <w:webHidden/>
          </w:rPr>
          <w:fldChar w:fldCharType="end"/>
        </w:r>
      </w:hyperlink>
    </w:p>
    <w:p w14:paraId="341CB0D6" w14:textId="2C5F5A43"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2" w:history="1">
        <w:r w:rsidR="001D44FF" w:rsidRPr="00BC21D1">
          <w:rPr>
            <w:rStyle w:val="Hyperlink"/>
            <w:noProof/>
          </w:rPr>
          <w:t>Hình 1.5 TDoA trong định vị GNSS</w:t>
        </w:r>
        <w:r w:rsidR="001D44FF">
          <w:rPr>
            <w:noProof/>
            <w:webHidden/>
          </w:rPr>
          <w:tab/>
        </w:r>
        <w:r w:rsidR="001D44FF">
          <w:rPr>
            <w:noProof/>
            <w:webHidden/>
          </w:rPr>
          <w:fldChar w:fldCharType="begin"/>
        </w:r>
        <w:r w:rsidR="001D44FF">
          <w:rPr>
            <w:noProof/>
            <w:webHidden/>
          </w:rPr>
          <w:instrText xml:space="preserve"> PAGEREF _Toc110947532 \h </w:instrText>
        </w:r>
        <w:r w:rsidR="001D44FF">
          <w:rPr>
            <w:noProof/>
            <w:webHidden/>
          </w:rPr>
        </w:r>
        <w:r w:rsidR="001D44FF">
          <w:rPr>
            <w:noProof/>
            <w:webHidden/>
          </w:rPr>
          <w:fldChar w:fldCharType="separate"/>
        </w:r>
        <w:r w:rsidR="007D414B">
          <w:rPr>
            <w:noProof/>
            <w:webHidden/>
          </w:rPr>
          <w:t>6</w:t>
        </w:r>
        <w:r w:rsidR="001D44FF">
          <w:rPr>
            <w:noProof/>
            <w:webHidden/>
          </w:rPr>
          <w:fldChar w:fldCharType="end"/>
        </w:r>
      </w:hyperlink>
    </w:p>
    <w:p w14:paraId="4BB8E2B3" w14:textId="37F9F200"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3" w:history="1">
        <w:r w:rsidR="001D44FF" w:rsidRPr="00BC21D1">
          <w:rPr>
            <w:rStyle w:val="Hyperlink"/>
            <w:noProof/>
          </w:rPr>
          <w:t>Hình 1.6 Phương pháp Two-way Ranging</w:t>
        </w:r>
        <w:r w:rsidR="001D44FF">
          <w:rPr>
            <w:noProof/>
            <w:webHidden/>
          </w:rPr>
          <w:tab/>
        </w:r>
        <w:r w:rsidR="001D44FF">
          <w:rPr>
            <w:noProof/>
            <w:webHidden/>
          </w:rPr>
          <w:fldChar w:fldCharType="begin"/>
        </w:r>
        <w:r w:rsidR="001D44FF">
          <w:rPr>
            <w:noProof/>
            <w:webHidden/>
          </w:rPr>
          <w:instrText xml:space="preserve"> PAGEREF _Toc110947533 \h </w:instrText>
        </w:r>
        <w:r w:rsidR="001D44FF">
          <w:rPr>
            <w:noProof/>
            <w:webHidden/>
          </w:rPr>
        </w:r>
        <w:r w:rsidR="001D44FF">
          <w:rPr>
            <w:noProof/>
            <w:webHidden/>
          </w:rPr>
          <w:fldChar w:fldCharType="separate"/>
        </w:r>
        <w:r w:rsidR="007D414B">
          <w:rPr>
            <w:noProof/>
            <w:webHidden/>
          </w:rPr>
          <w:t>7</w:t>
        </w:r>
        <w:r w:rsidR="001D44FF">
          <w:rPr>
            <w:noProof/>
            <w:webHidden/>
          </w:rPr>
          <w:fldChar w:fldCharType="end"/>
        </w:r>
      </w:hyperlink>
    </w:p>
    <w:p w14:paraId="0EDDC885" w14:textId="5D985C10"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4" w:history="1">
        <w:r w:rsidR="001D44FF" w:rsidRPr="00BC21D1">
          <w:rPr>
            <w:rStyle w:val="Hyperlink"/>
            <w:noProof/>
          </w:rPr>
          <w:t>Hình 1.7 Mô hình mẫu giữa Cloud IoT Core với các dịch vụ khác của GCP</w:t>
        </w:r>
        <w:r w:rsidR="001D44FF">
          <w:rPr>
            <w:noProof/>
            <w:webHidden/>
          </w:rPr>
          <w:tab/>
        </w:r>
        <w:r w:rsidR="001D44FF">
          <w:rPr>
            <w:noProof/>
            <w:webHidden/>
          </w:rPr>
          <w:fldChar w:fldCharType="begin"/>
        </w:r>
        <w:r w:rsidR="001D44FF">
          <w:rPr>
            <w:noProof/>
            <w:webHidden/>
          </w:rPr>
          <w:instrText xml:space="preserve"> PAGEREF _Toc110947534 \h </w:instrText>
        </w:r>
        <w:r w:rsidR="001D44FF">
          <w:rPr>
            <w:noProof/>
            <w:webHidden/>
          </w:rPr>
        </w:r>
        <w:r w:rsidR="001D44FF">
          <w:rPr>
            <w:noProof/>
            <w:webHidden/>
          </w:rPr>
          <w:fldChar w:fldCharType="separate"/>
        </w:r>
        <w:r w:rsidR="007D414B">
          <w:rPr>
            <w:noProof/>
            <w:webHidden/>
          </w:rPr>
          <w:t>11</w:t>
        </w:r>
        <w:r w:rsidR="001D44FF">
          <w:rPr>
            <w:noProof/>
            <w:webHidden/>
          </w:rPr>
          <w:fldChar w:fldCharType="end"/>
        </w:r>
      </w:hyperlink>
    </w:p>
    <w:p w14:paraId="6D624179" w14:textId="5358EC04"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5" w:history="1">
        <w:r w:rsidR="001D44FF" w:rsidRPr="00BC21D1">
          <w:rPr>
            <w:rStyle w:val="Hyperlink"/>
            <w:noProof/>
          </w:rPr>
          <w:t>Hình 1.8 Google Cloud IoT Core</w:t>
        </w:r>
        <w:r w:rsidR="001D44FF">
          <w:rPr>
            <w:noProof/>
            <w:webHidden/>
          </w:rPr>
          <w:tab/>
        </w:r>
        <w:r w:rsidR="001D44FF">
          <w:rPr>
            <w:noProof/>
            <w:webHidden/>
          </w:rPr>
          <w:fldChar w:fldCharType="begin"/>
        </w:r>
        <w:r w:rsidR="001D44FF">
          <w:rPr>
            <w:noProof/>
            <w:webHidden/>
          </w:rPr>
          <w:instrText xml:space="preserve"> PAGEREF _Toc110947535 \h </w:instrText>
        </w:r>
        <w:r w:rsidR="001D44FF">
          <w:rPr>
            <w:noProof/>
            <w:webHidden/>
          </w:rPr>
        </w:r>
        <w:r w:rsidR="001D44FF">
          <w:rPr>
            <w:noProof/>
            <w:webHidden/>
          </w:rPr>
          <w:fldChar w:fldCharType="separate"/>
        </w:r>
        <w:r w:rsidR="007D414B">
          <w:rPr>
            <w:noProof/>
            <w:webHidden/>
          </w:rPr>
          <w:t>12</w:t>
        </w:r>
        <w:r w:rsidR="001D44FF">
          <w:rPr>
            <w:noProof/>
            <w:webHidden/>
          </w:rPr>
          <w:fldChar w:fldCharType="end"/>
        </w:r>
      </w:hyperlink>
    </w:p>
    <w:p w14:paraId="6D76B0C5" w14:textId="191D01CB"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6" w:history="1">
        <w:r w:rsidR="001D44FF" w:rsidRPr="00BC21D1">
          <w:rPr>
            <w:rStyle w:val="Hyperlink"/>
            <w:noProof/>
          </w:rPr>
          <w:t>Hình 1.9 Giao thức MQTT</w:t>
        </w:r>
        <w:r w:rsidR="001D44FF">
          <w:rPr>
            <w:noProof/>
            <w:webHidden/>
          </w:rPr>
          <w:tab/>
        </w:r>
        <w:r w:rsidR="001D44FF">
          <w:rPr>
            <w:noProof/>
            <w:webHidden/>
          </w:rPr>
          <w:fldChar w:fldCharType="begin"/>
        </w:r>
        <w:r w:rsidR="001D44FF">
          <w:rPr>
            <w:noProof/>
            <w:webHidden/>
          </w:rPr>
          <w:instrText xml:space="preserve"> PAGEREF _Toc110947536 \h </w:instrText>
        </w:r>
        <w:r w:rsidR="001D44FF">
          <w:rPr>
            <w:noProof/>
            <w:webHidden/>
          </w:rPr>
        </w:r>
        <w:r w:rsidR="001D44FF">
          <w:rPr>
            <w:noProof/>
            <w:webHidden/>
          </w:rPr>
          <w:fldChar w:fldCharType="separate"/>
        </w:r>
        <w:r w:rsidR="007D414B">
          <w:rPr>
            <w:noProof/>
            <w:webHidden/>
          </w:rPr>
          <w:t>14</w:t>
        </w:r>
        <w:r w:rsidR="001D44FF">
          <w:rPr>
            <w:noProof/>
            <w:webHidden/>
          </w:rPr>
          <w:fldChar w:fldCharType="end"/>
        </w:r>
      </w:hyperlink>
    </w:p>
    <w:p w14:paraId="7D687278" w14:textId="402D1045"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7" w:history="1">
        <w:r w:rsidR="001D44FF" w:rsidRPr="00BC21D1">
          <w:rPr>
            <w:rStyle w:val="Hyperlink"/>
            <w:noProof/>
          </w:rPr>
          <w:t>Hình 1.10 Cách hoạt động của chứng chỉ TLS</w:t>
        </w:r>
        <w:r w:rsidR="001D44FF">
          <w:rPr>
            <w:noProof/>
            <w:webHidden/>
          </w:rPr>
          <w:tab/>
        </w:r>
        <w:r w:rsidR="001D44FF">
          <w:rPr>
            <w:noProof/>
            <w:webHidden/>
          </w:rPr>
          <w:fldChar w:fldCharType="begin"/>
        </w:r>
        <w:r w:rsidR="001D44FF">
          <w:rPr>
            <w:noProof/>
            <w:webHidden/>
          </w:rPr>
          <w:instrText xml:space="preserve"> PAGEREF _Toc110947537 \h </w:instrText>
        </w:r>
        <w:r w:rsidR="001D44FF">
          <w:rPr>
            <w:noProof/>
            <w:webHidden/>
          </w:rPr>
        </w:r>
        <w:r w:rsidR="001D44FF">
          <w:rPr>
            <w:noProof/>
            <w:webHidden/>
          </w:rPr>
          <w:fldChar w:fldCharType="separate"/>
        </w:r>
        <w:r w:rsidR="007D414B">
          <w:rPr>
            <w:noProof/>
            <w:webHidden/>
          </w:rPr>
          <w:t>16</w:t>
        </w:r>
        <w:r w:rsidR="001D44FF">
          <w:rPr>
            <w:noProof/>
            <w:webHidden/>
          </w:rPr>
          <w:fldChar w:fldCharType="end"/>
        </w:r>
      </w:hyperlink>
    </w:p>
    <w:p w14:paraId="2AFC5E01" w14:textId="794A1457"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8" w:history="1">
        <w:r w:rsidR="001D44FF" w:rsidRPr="00BC21D1">
          <w:rPr>
            <w:rStyle w:val="Hyperlink"/>
            <w:noProof/>
          </w:rPr>
          <w:t>Hình 1.11 Mã hóa đối xứng</w:t>
        </w:r>
        <w:r w:rsidR="001D44FF">
          <w:rPr>
            <w:noProof/>
            <w:webHidden/>
          </w:rPr>
          <w:tab/>
        </w:r>
        <w:r w:rsidR="001D44FF">
          <w:rPr>
            <w:noProof/>
            <w:webHidden/>
          </w:rPr>
          <w:fldChar w:fldCharType="begin"/>
        </w:r>
        <w:r w:rsidR="001D44FF">
          <w:rPr>
            <w:noProof/>
            <w:webHidden/>
          </w:rPr>
          <w:instrText xml:space="preserve"> PAGEREF _Toc110947538 \h </w:instrText>
        </w:r>
        <w:r w:rsidR="001D44FF">
          <w:rPr>
            <w:noProof/>
            <w:webHidden/>
          </w:rPr>
        </w:r>
        <w:r w:rsidR="001D44FF">
          <w:rPr>
            <w:noProof/>
            <w:webHidden/>
          </w:rPr>
          <w:fldChar w:fldCharType="separate"/>
        </w:r>
        <w:r w:rsidR="007D414B">
          <w:rPr>
            <w:noProof/>
            <w:webHidden/>
          </w:rPr>
          <w:t>17</w:t>
        </w:r>
        <w:r w:rsidR="001D44FF">
          <w:rPr>
            <w:noProof/>
            <w:webHidden/>
          </w:rPr>
          <w:fldChar w:fldCharType="end"/>
        </w:r>
      </w:hyperlink>
    </w:p>
    <w:p w14:paraId="2EAF224F" w14:textId="2A3AE0A2"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39" w:history="1">
        <w:r w:rsidR="001D44FF" w:rsidRPr="00BC21D1">
          <w:rPr>
            <w:rStyle w:val="Hyperlink"/>
            <w:noProof/>
          </w:rPr>
          <w:t>Hình 1.12 Quá trình trao đổi session key trong TLS</w:t>
        </w:r>
        <w:r w:rsidR="001D44FF">
          <w:rPr>
            <w:noProof/>
            <w:webHidden/>
          </w:rPr>
          <w:tab/>
        </w:r>
        <w:r w:rsidR="001D44FF">
          <w:rPr>
            <w:noProof/>
            <w:webHidden/>
          </w:rPr>
          <w:fldChar w:fldCharType="begin"/>
        </w:r>
        <w:r w:rsidR="001D44FF">
          <w:rPr>
            <w:noProof/>
            <w:webHidden/>
          </w:rPr>
          <w:instrText xml:space="preserve"> PAGEREF _Toc110947539 \h </w:instrText>
        </w:r>
        <w:r w:rsidR="001D44FF">
          <w:rPr>
            <w:noProof/>
            <w:webHidden/>
          </w:rPr>
        </w:r>
        <w:r w:rsidR="001D44FF">
          <w:rPr>
            <w:noProof/>
            <w:webHidden/>
          </w:rPr>
          <w:fldChar w:fldCharType="separate"/>
        </w:r>
        <w:r w:rsidR="007D414B">
          <w:rPr>
            <w:noProof/>
            <w:webHidden/>
          </w:rPr>
          <w:t>18</w:t>
        </w:r>
        <w:r w:rsidR="001D44FF">
          <w:rPr>
            <w:noProof/>
            <w:webHidden/>
          </w:rPr>
          <w:fldChar w:fldCharType="end"/>
        </w:r>
      </w:hyperlink>
    </w:p>
    <w:p w14:paraId="0FC3F14A" w14:textId="3782948E"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0" w:history="1">
        <w:r w:rsidR="001D44FF" w:rsidRPr="00BC21D1">
          <w:rPr>
            <w:rStyle w:val="Hyperlink"/>
            <w:noProof/>
          </w:rPr>
          <w:t>Hình 2.1 Kit thử nghiệm ATA835</w:t>
        </w:r>
        <w:r w:rsidR="001D44FF">
          <w:rPr>
            <w:noProof/>
            <w:webHidden/>
          </w:rPr>
          <w:tab/>
        </w:r>
        <w:r w:rsidR="001D44FF">
          <w:rPr>
            <w:noProof/>
            <w:webHidden/>
          </w:rPr>
          <w:fldChar w:fldCharType="begin"/>
        </w:r>
        <w:r w:rsidR="001D44FF">
          <w:rPr>
            <w:noProof/>
            <w:webHidden/>
          </w:rPr>
          <w:instrText xml:space="preserve"> PAGEREF _Toc110947540 \h </w:instrText>
        </w:r>
        <w:r w:rsidR="001D44FF">
          <w:rPr>
            <w:noProof/>
            <w:webHidden/>
          </w:rPr>
        </w:r>
        <w:r w:rsidR="001D44FF">
          <w:rPr>
            <w:noProof/>
            <w:webHidden/>
          </w:rPr>
          <w:fldChar w:fldCharType="separate"/>
        </w:r>
        <w:r w:rsidR="007D414B">
          <w:rPr>
            <w:noProof/>
            <w:webHidden/>
          </w:rPr>
          <w:t>22</w:t>
        </w:r>
        <w:r w:rsidR="001D44FF">
          <w:rPr>
            <w:noProof/>
            <w:webHidden/>
          </w:rPr>
          <w:fldChar w:fldCharType="end"/>
        </w:r>
      </w:hyperlink>
    </w:p>
    <w:p w14:paraId="6B0C6D63" w14:textId="6EA3CA3E"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1" w:history="1">
        <w:r w:rsidR="001D44FF" w:rsidRPr="00BC21D1">
          <w:rPr>
            <w:rStyle w:val="Hyperlink"/>
            <w:noProof/>
          </w:rPr>
          <w:t>Hình 2.2 Kit phát triển dựa trên SR150</w:t>
        </w:r>
        <w:r w:rsidR="001D44FF">
          <w:rPr>
            <w:noProof/>
            <w:webHidden/>
          </w:rPr>
          <w:tab/>
        </w:r>
        <w:r w:rsidR="001D44FF">
          <w:rPr>
            <w:noProof/>
            <w:webHidden/>
          </w:rPr>
          <w:fldChar w:fldCharType="begin"/>
        </w:r>
        <w:r w:rsidR="001D44FF">
          <w:rPr>
            <w:noProof/>
            <w:webHidden/>
          </w:rPr>
          <w:instrText xml:space="preserve"> PAGEREF _Toc110947541 \h </w:instrText>
        </w:r>
        <w:r w:rsidR="001D44FF">
          <w:rPr>
            <w:noProof/>
            <w:webHidden/>
          </w:rPr>
        </w:r>
        <w:r w:rsidR="001D44FF">
          <w:rPr>
            <w:noProof/>
            <w:webHidden/>
          </w:rPr>
          <w:fldChar w:fldCharType="separate"/>
        </w:r>
        <w:r w:rsidR="007D414B">
          <w:rPr>
            <w:noProof/>
            <w:webHidden/>
          </w:rPr>
          <w:t>23</w:t>
        </w:r>
        <w:r w:rsidR="001D44FF">
          <w:rPr>
            <w:noProof/>
            <w:webHidden/>
          </w:rPr>
          <w:fldChar w:fldCharType="end"/>
        </w:r>
      </w:hyperlink>
    </w:p>
    <w:p w14:paraId="56CD5012" w14:textId="418352B2"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2" w:history="1">
        <w:r w:rsidR="001D44FF" w:rsidRPr="00BC21D1">
          <w:rPr>
            <w:rStyle w:val="Hyperlink"/>
            <w:noProof/>
          </w:rPr>
          <w:t>Hình 2.3 Module DWM1001</w:t>
        </w:r>
        <w:r w:rsidR="001D44FF">
          <w:rPr>
            <w:noProof/>
            <w:webHidden/>
          </w:rPr>
          <w:tab/>
        </w:r>
        <w:r w:rsidR="001D44FF">
          <w:rPr>
            <w:noProof/>
            <w:webHidden/>
          </w:rPr>
          <w:fldChar w:fldCharType="begin"/>
        </w:r>
        <w:r w:rsidR="001D44FF">
          <w:rPr>
            <w:noProof/>
            <w:webHidden/>
          </w:rPr>
          <w:instrText xml:space="preserve"> PAGEREF _Toc110947542 \h </w:instrText>
        </w:r>
        <w:r w:rsidR="001D44FF">
          <w:rPr>
            <w:noProof/>
            <w:webHidden/>
          </w:rPr>
        </w:r>
        <w:r w:rsidR="001D44FF">
          <w:rPr>
            <w:noProof/>
            <w:webHidden/>
          </w:rPr>
          <w:fldChar w:fldCharType="separate"/>
        </w:r>
        <w:r w:rsidR="007D414B">
          <w:rPr>
            <w:noProof/>
            <w:webHidden/>
          </w:rPr>
          <w:t>24</w:t>
        </w:r>
        <w:r w:rsidR="001D44FF">
          <w:rPr>
            <w:noProof/>
            <w:webHidden/>
          </w:rPr>
          <w:fldChar w:fldCharType="end"/>
        </w:r>
      </w:hyperlink>
    </w:p>
    <w:p w14:paraId="1D85ABF7" w14:textId="669DE6B3"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3" w:history="1">
        <w:r w:rsidR="001D44FF" w:rsidRPr="00BC21D1">
          <w:rPr>
            <w:rStyle w:val="Hyperlink"/>
            <w:noProof/>
          </w:rPr>
          <w:t>Hình 2.4 Kit phát triển DWM1001-DEV</w:t>
        </w:r>
        <w:r w:rsidR="001D44FF">
          <w:rPr>
            <w:noProof/>
            <w:webHidden/>
          </w:rPr>
          <w:tab/>
        </w:r>
        <w:r w:rsidR="001D44FF">
          <w:rPr>
            <w:noProof/>
            <w:webHidden/>
          </w:rPr>
          <w:fldChar w:fldCharType="begin"/>
        </w:r>
        <w:r w:rsidR="001D44FF">
          <w:rPr>
            <w:noProof/>
            <w:webHidden/>
          </w:rPr>
          <w:instrText xml:space="preserve"> PAGEREF _Toc110947543 \h </w:instrText>
        </w:r>
        <w:r w:rsidR="001D44FF">
          <w:rPr>
            <w:noProof/>
            <w:webHidden/>
          </w:rPr>
        </w:r>
        <w:r w:rsidR="001D44FF">
          <w:rPr>
            <w:noProof/>
            <w:webHidden/>
          </w:rPr>
          <w:fldChar w:fldCharType="separate"/>
        </w:r>
        <w:r w:rsidR="007D414B">
          <w:rPr>
            <w:noProof/>
            <w:webHidden/>
          </w:rPr>
          <w:t>24</w:t>
        </w:r>
        <w:r w:rsidR="001D44FF">
          <w:rPr>
            <w:noProof/>
            <w:webHidden/>
          </w:rPr>
          <w:fldChar w:fldCharType="end"/>
        </w:r>
      </w:hyperlink>
    </w:p>
    <w:p w14:paraId="2C22EC03" w14:textId="1D4B6CC7"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4" w:history="1">
        <w:r w:rsidR="001D44FF" w:rsidRPr="00BC21D1">
          <w:rPr>
            <w:rStyle w:val="Hyperlink"/>
            <w:noProof/>
          </w:rPr>
          <w:t>Hình 2.5 Cấu trúc của siêu khung truyền</w:t>
        </w:r>
        <w:r w:rsidR="001D44FF">
          <w:rPr>
            <w:noProof/>
            <w:webHidden/>
          </w:rPr>
          <w:tab/>
        </w:r>
        <w:r w:rsidR="001D44FF">
          <w:rPr>
            <w:noProof/>
            <w:webHidden/>
          </w:rPr>
          <w:fldChar w:fldCharType="begin"/>
        </w:r>
        <w:r w:rsidR="001D44FF">
          <w:rPr>
            <w:noProof/>
            <w:webHidden/>
          </w:rPr>
          <w:instrText xml:space="preserve"> PAGEREF _Toc110947544 \h </w:instrText>
        </w:r>
        <w:r w:rsidR="001D44FF">
          <w:rPr>
            <w:noProof/>
            <w:webHidden/>
          </w:rPr>
        </w:r>
        <w:r w:rsidR="001D44FF">
          <w:rPr>
            <w:noProof/>
            <w:webHidden/>
          </w:rPr>
          <w:fldChar w:fldCharType="separate"/>
        </w:r>
        <w:r w:rsidR="007D414B">
          <w:rPr>
            <w:noProof/>
            <w:webHidden/>
          </w:rPr>
          <w:t>27</w:t>
        </w:r>
        <w:r w:rsidR="001D44FF">
          <w:rPr>
            <w:noProof/>
            <w:webHidden/>
          </w:rPr>
          <w:fldChar w:fldCharType="end"/>
        </w:r>
      </w:hyperlink>
    </w:p>
    <w:p w14:paraId="52C4FB4B" w14:textId="0CEC8D21"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5" w:history="1">
        <w:r w:rsidR="001D44FF" w:rsidRPr="00BC21D1">
          <w:rPr>
            <w:rStyle w:val="Hyperlink"/>
            <w:noProof/>
          </w:rPr>
          <w:t>Hình 2.6 Mô hình sử dụng bridge node</w:t>
        </w:r>
        <w:r w:rsidR="001D44FF">
          <w:rPr>
            <w:noProof/>
            <w:webHidden/>
          </w:rPr>
          <w:tab/>
        </w:r>
        <w:r w:rsidR="001D44FF">
          <w:rPr>
            <w:noProof/>
            <w:webHidden/>
          </w:rPr>
          <w:fldChar w:fldCharType="begin"/>
        </w:r>
        <w:r w:rsidR="001D44FF">
          <w:rPr>
            <w:noProof/>
            <w:webHidden/>
          </w:rPr>
          <w:instrText xml:space="preserve"> PAGEREF _Toc110947545 \h </w:instrText>
        </w:r>
        <w:r w:rsidR="001D44FF">
          <w:rPr>
            <w:noProof/>
            <w:webHidden/>
          </w:rPr>
        </w:r>
        <w:r w:rsidR="001D44FF">
          <w:rPr>
            <w:noProof/>
            <w:webHidden/>
          </w:rPr>
          <w:fldChar w:fldCharType="separate"/>
        </w:r>
        <w:r w:rsidR="007D414B">
          <w:rPr>
            <w:noProof/>
            <w:webHidden/>
          </w:rPr>
          <w:t>28</w:t>
        </w:r>
        <w:r w:rsidR="001D44FF">
          <w:rPr>
            <w:noProof/>
            <w:webHidden/>
          </w:rPr>
          <w:fldChar w:fldCharType="end"/>
        </w:r>
      </w:hyperlink>
    </w:p>
    <w:p w14:paraId="69E93BAB" w14:textId="0C520779"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6" w:history="1">
        <w:r w:rsidR="001D44FF" w:rsidRPr="00BC21D1">
          <w:rPr>
            <w:rStyle w:val="Hyperlink"/>
            <w:noProof/>
          </w:rPr>
          <w:t>Hình 2.7 Mô hình sử dụng gateway BLE</w:t>
        </w:r>
        <w:r w:rsidR="001D44FF">
          <w:rPr>
            <w:noProof/>
            <w:webHidden/>
          </w:rPr>
          <w:tab/>
        </w:r>
        <w:r w:rsidR="001D44FF">
          <w:rPr>
            <w:noProof/>
            <w:webHidden/>
          </w:rPr>
          <w:fldChar w:fldCharType="begin"/>
        </w:r>
        <w:r w:rsidR="001D44FF">
          <w:rPr>
            <w:noProof/>
            <w:webHidden/>
          </w:rPr>
          <w:instrText xml:space="preserve"> PAGEREF _Toc110947546 \h </w:instrText>
        </w:r>
        <w:r w:rsidR="001D44FF">
          <w:rPr>
            <w:noProof/>
            <w:webHidden/>
          </w:rPr>
        </w:r>
        <w:r w:rsidR="001D44FF">
          <w:rPr>
            <w:noProof/>
            <w:webHidden/>
          </w:rPr>
          <w:fldChar w:fldCharType="separate"/>
        </w:r>
        <w:r w:rsidR="007D414B">
          <w:rPr>
            <w:noProof/>
            <w:webHidden/>
          </w:rPr>
          <w:t>29</w:t>
        </w:r>
        <w:r w:rsidR="001D44FF">
          <w:rPr>
            <w:noProof/>
            <w:webHidden/>
          </w:rPr>
          <w:fldChar w:fldCharType="end"/>
        </w:r>
      </w:hyperlink>
    </w:p>
    <w:p w14:paraId="33A2FDA4" w14:textId="003EB472"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7" w:history="1">
        <w:r w:rsidR="001D44FF" w:rsidRPr="00BC21D1">
          <w:rPr>
            <w:rStyle w:val="Hyperlink"/>
            <w:noProof/>
          </w:rPr>
          <w:t>Hình 2.8 BLE Stack</w:t>
        </w:r>
        <w:r w:rsidR="001D44FF">
          <w:rPr>
            <w:noProof/>
            <w:webHidden/>
          </w:rPr>
          <w:tab/>
        </w:r>
        <w:r w:rsidR="001D44FF">
          <w:rPr>
            <w:noProof/>
            <w:webHidden/>
          </w:rPr>
          <w:fldChar w:fldCharType="begin"/>
        </w:r>
        <w:r w:rsidR="001D44FF">
          <w:rPr>
            <w:noProof/>
            <w:webHidden/>
          </w:rPr>
          <w:instrText xml:space="preserve"> PAGEREF _Toc110947547 \h </w:instrText>
        </w:r>
        <w:r w:rsidR="001D44FF">
          <w:rPr>
            <w:noProof/>
            <w:webHidden/>
          </w:rPr>
        </w:r>
        <w:r w:rsidR="001D44FF">
          <w:rPr>
            <w:noProof/>
            <w:webHidden/>
          </w:rPr>
          <w:fldChar w:fldCharType="separate"/>
        </w:r>
        <w:r w:rsidR="007D414B">
          <w:rPr>
            <w:noProof/>
            <w:webHidden/>
          </w:rPr>
          <w:t>30</w:t>
        </w:r>
        <w:r w:rsidR="001D44FF">
          <w:rPr>
            <w:noProof/>
            <w:webHidden/>
          </w:rPr>
          <w:fldChar w:fldCharType="end"/>
        </w:r>
      </w:hyperlink>
    </w:p>
    <w:p w14:paraId="0EE95359" w14:textId="2788473F"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8" w:history="1">
        <w:r w:rsidR="001D44FF" w:rsidRPr="00BC21D1">
          <w:rPr>
            <w:rStyle w:val="Hyperlink"/>
            <w:noProof/>
          </w:rPr>
          <w:t>Hình 2.9 Cấu trúc bản tin Advertising</w:t>
        </w:r>
        <w:r w:rsidR="001D44FF">
          <w:rPr>
            <w:noProof/>
            <w:webHidden/>
          </w:rPr>
          <w:tab/>
        </w:r>
        <w:r w:rsidR="001D44FF">
          <w:rPr>
            <w:noProof/>
            <w:webHidden/>
          </w:rPr>
          <w:fldChar w:fldCharType="begin"/>
        </w:r>
        <w:r w:rsidR="001D44FF">
          <w:rPr>
            <w:noProof/>
            <w:webHidden/>
          </w:rPr>
          <w:instrText xml:space="preserve"> PAGEREF _Toc110947548 \h </w:instrText>
        </w:r>
        <w:r w:rsidR="001D44FF">
          <w:rPr>
            <w:noProof/>
            <w:webHidden/>
          </w:rPr>
        </w:r>
        <w:r w:rsidR="001D44FF">
          <w:rPr>
            <w:noProof/>
            <w:webHidden/>
          </w:rPr>
          <w:fldChar w:fldCharType="separate"/>
        </w:r>
        <w:r w:rsidR="007D414B">
          <w:rPr>
            <w:noProof/>
            <w:webHidden/>
          </w:rPr>
          <w:t>31</w:t>
        </w:r>
        <w:r w:rsidR="001D44FF">
          <w:rPr>
            <w:noProof/>
            <w:webHidden/>
          </w:rPr>
          <w:fldChar w:fldCharType="end"/>
        </w:r>
      </w:hyperlink>
    </w:p>
    <w:p w14:paraId="282F3DD9" w14:textId="5E68EDA0"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49" w:history="1">
        <w:r w:rsidR="001D44FF" w:rsidRPr="00BC21D1">
          <w:rPr>
            <w:rStyle w:val="Hyperlink"/>
            <w:noProof/>
          </w:rPr>
          <w:t>Hình 2.10 Quá trình scanning của thiết bị BLE</w:t>
        </w:r>
        <w:r w:rsidR="001D44FF">
          <w:rPr>
            <w:noProof/>
            <w:webHidden/>
          </w:rPr>
          <w:tab/>
        </w:r>
        <w:r w:rsidR="001D44FF">
          <w:rPr>
            <w:noProof/>
            <w:webHidden/>
          </w:rPr>
          <w:fldChar w:fldCharType="begin"/>
        </w:r>
        <w:r w:rsidR="001D44FF">
          <w:rPr>
            <w:noProof/>
            <w:webHidden/>
          </w:rPr>
          <w:instrText xml:space="preserve"> PAGEREF _Toc110947549 \h </w:instrText>
        </w:r>
        <w:r w:rsidR="001D44FF">
          <w:rPr>
            <w:noProof/>
            <w:webHidden/>
          </w:rPr>
        </w:r>
        <w:r w:rsidR="001D44FF">
          <w:rPr>
            <w:noProof/>
            <w:webHidden/>
          </w:rPr>
          <w:fldChar w:fldCharType="separate"/>
        </w:r>
        <w:r w:rsidR="007D414B">
          <w:rPr>
            <w:noProof/>
            <w:webHidden/>
          </w:rPr>
          <w:t>32</w:t>
        </w:r>
        <w:r w:rsidR="001D44FF">
          <w:rPr>
            <w:noProof/>
            <w:webHidden/>
          </w:rPr>
          <w:fldChar w:fldCharType="end"/>
        </w:r>
      </w:hyperlink>
    </w:p>
    <w:p w14:paraId="3764705F" w14:textId="5E36183D"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0" w:history="1">
        <w:r w:rsidR="001D44FF" w:rsidRPr="00BC21D1">
          <w:rPr>
            <w:rStyle w:val="Hyperlink"/>
            <w:noProof/>
          </w:rPr>
          <w:t>Hình 2.11 Profiles, Services và Characteristics</w:t>
        </w:r>
        <w:r w:rsidR="001D44FF">
          <w:rPr>
            <w:noProof/>
            <w:webHidden/>
          </w:rPr>
          <w:tab/>
        </w:r>
        <w:r w:rsidR="001D44FF">
          <w:rPr>
            <w:noProof/>
            <w:webHidden/>
          </w:rPr>
          <w:fldChar w:fldCharType="begin"/>
        </w:r>
        <w:r w:rsidR="001D44FF">
          <w:rPr>
            <w:noProof/>
            <w:webHidden/>
          </w:rPr>
          <w:instrText xml:space="preserve"> PAGEREF _Toc110947550 \h </w:instrText>
        </w:r>
        <w:r w:rsidR="001D44FF">
          <w:rPr>
            <w:noProof/>
            <w:webHidden/>
          </w:rPr>
        </w:r>
        <w:r w:rsidR="001D44FF">
          <w:rPr>
            <w:noProof/>
            <w:webHidden/>
          </w:rPr>
          <w:fldChar w:fldCharType="separate"/>
        </w:r>
        <w:r w:rsidR="007D414B">
          <w:rPr>
            <w:noProof/>
            <w:webHidden/>
          </w:rPr>
          <w:t>34</w:t>
        </w:r>
        <w:r w:rsidR="001D44FF">
          <w:rPr>
            <w:noProof/>
            <w:webHidden/>
          </w:rPr>
          <w:fldChar w:fldCharType="end"/>
        </w:r>
      </w:hyperlink>
    </w:p>
    <w:p w14:paraId="2337AB61" w14:textId="08DA4E0D"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1" w:history="1">
        <w:r w:rsidR="001D44FF" w:rsidRPr="00BC21D1">
          <w:rPr>
            <w:rStyle w:val="Hyperlink"/>
            <w:noProof/>
          </w:rPr>
          <w:t>Hình 2.12 IC TEA1721AT</w:t>
        </w:r>
        <w:r w:rsidR="001D44FF">
          <w:rPr>
            <w:noProof/>
            <w:webHidden/>
          </w:rPr>
          <w:tab/>
        </w:r>
        <w:r w:rsidR="001D44FF">
          <w:rPr>
            <w:noProof/>
            <w:webHidden/>
          </w:rPr>
          <w:fldChar w:fldCharType="begin"/>
        </w:r>
        <w:r w:rsidR="001D44FF">
          <w:rPr>
            <w:noProof/>
            <w:webHidden/>
          </w:rPr>
          <w:instrText xml:space="preserve"> PAGEREF _Toc110947551 \h </w:instrText>
        </w:r>
        <w:r w:rsidR="001D44FF">
          <w:rPr>
            <w:noProof/>
            <w:webHidden/>
          </w:rPr>
        </w:r>
        <w:r w:rsidR="001D44FF">
          <w:rPr>
            <w:noProof/>
            <w:webHidden/>
          </w:rPr>
          <w:fldChar w:fldCharType="separate"/>
        </w:r>
        <w:r w:rsidR="007D414B">
          <w:rPr>
            <w:noProof/>
            <w:webHidden/>
          </w:rPr>
          <w:t>40</w:t>
        </w:r>
        <w:r w:rsidR="001D44FF">
          <w:rPr>
            <w:noProof/>
            <w:webHidden/>
          </w:rPr>
          <w:fldChar w:fldCharType="end"/>
        </w:r>
      </w:hyperlink>
    </w:p>
    <w:p w14:paraId="29B66AED" w14:textId="6D5E3E51"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2" w:history="1">
        <w:r w:rsidR="001D44FF" w:rsidRPr="00BC21D1">
          <w:rPr>
            <w:rStyle w:val="Hyperlink"/>
            <w:noProof/>
          </w:rPr>
          <w:t>Hình 2.13 Khối chuyển đổi điện áp AC sang DC</w:t>
        </w:r>
        <w:r w:rsidR="001D44FF">
          <w:rPr>
            <w:noProof/>
            <w:webHidden/>
          </w:rPr>
          <w:tab/>
        </w:r>
        <w:r w:rsidR="001D44FF">
          <w:rPr>
            <w:noProof/>
            <w:webHidden/>
          </w:rPr>
          <w:fldChar w:fldCharType="begin"/>
        </w:r>
        <w:r w:rsidR="001D44FF">
          <w:rPr>
            <w:noProof/>
            <w:webHidden/>
          </w:rPr>
          <w:instrText xml:space="preserve"> PAGEREF _Toc110947552 \h </w:instrText>
        </w:r>
        <w:r w:rsidR="001D44FF">
          <w:rPr>
            <w:noProof/>
            <w:webHidden/>
          </w:rPr>
        </w:r>
        <w:r w:rsidR="001D44FF">
          <w:rPr>
            <w:noProof/>
            <w:webHidden/>
          </w:rPr>
          <w:fldChar w:fldCharType="separate"/>
        </w:r>
        <w:r w:rsidR="007D414B">
          <w:rPr>
            <w:noProof/>
            <w:webHidden/>
          </w:rPr>
          <w:t>40</w:t>
        </w:r>
        <w:r w:rsidR="001D44FF">
          <w:rPr>
            <w:noProof/>
            <w:webHidden/>
          </w:rPr>
          <w:fldChar w:fldCharType="end"/>
        </w:r>
      </w:hyperlink>
    </w:p>
    <w:p w14:paraId="5630D2E6" w14:textId="61E466C1"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3" w:history="1">
        <w:r w:rsidR="001D44FF" w:rsidRPr="00BC21D1">
          <w:rPr>
            <w:rStyle w:val="Hyperlink"/>
            <w:noProof/>
          </w:rPr>
          <w:t>Hình 2.14 Khối chuyển điện áp cao sang 5V</w:t>
        </w:r>
        <w:r w:rsidR="001D44FF">
          <w:rPr>
            <w:noProof/>
            <w:webHidden/>
          </w:rPr>
          <w:tab/>
        </w:r>
        <w:r w:rsidR="001D44FF">
          <w:rPr>
            <w:noProof/>
            <w:webHidden/>
          </w:rPr>
          <w:fldChar w:fldCharType="begin"/>
        </w:r>
        <w:r w:rsidR="001D44FF">
          <w:rPr>
            <w:noProof/>
            <w:webHidden/>
          </w:rPr>
          <w:instrText xml:space="preserve"> PAGEREF _Toc110947553 \h </w:instrText>
        </w:r>
        <w:r w:rsidR="001D44FF">
          <w:rPr>
            <w:noProof/>
            <w:webHidden/>
          </w:rPr>
        </w:r>
        <w:r w:rsidR="001D44FF">
          <w:rPr>
            <w:noProof/>
            <w:webHidden/>
          </w:rPr>
          <w:fldChar w:fldCharType="separate"/>
        </w:r>
        <w:r w:rsidR="007D414B">
          <w:rPr>
            <w:noProof/>
            <w:webHidden/>
          </w:rPr>
          <w:t>41</w:t>
        </w:r>
        <w:r w:rsidR="001D44FF">
          <w:rPr>
            <w:noProof/>
            <w:webHidden/>
          </w:rPr>
          <w:fldChar w:fldCharType="end"/>
        </w:r>
      </w:hyperlink>
    </w:p>
    <w:p w14:paraId="2A17A25D" w14:textId="4297254E"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4" w:history="1">
        <w:r w:rsidR="001D44FF" w:rsidRPr="00BC21D1">
          <w:rPr>
            <w:rStyle w:val="Hyperlink"/>
            <w:noProof/>
          </w:rPr>
          <w:t>Hình 2.15 Khối hạ áp 3.3V</w:t>
        </w:r>
        <w:r w:rsidR="001D44FF">
          <w:rPr>
            <w:noProof/>
            <w:webHidden/>
          </w:rPr>
          <w:tab/>
        </w:r>
        <w:r w:rsidR="001D44FF">
          <w:rPr>
            <w:noProof/>
            <w:webHidden/>
          </w:rPr>
          <w:fldChar w:fldCharType="begin"/>
        </w:r>
        <w:r w:rsidR="001D44FF">
          <w:rPr>
            <w:noProof/>
            <w:webHidden/>
          </w:rPr>
          <w:instrText xml:space="preserve"> PAGEREF _Toc110947554 \h </w:instrText>
        </w:r>
        <w:r w:rsidR="001D44FF">
          <w:rPr>
            <w:noProof/>
            <w:webHidden/>
          </w:rPr>
        </w:r>
        <w:r w:rsidR="001D44FF">
          <w:rPr>
            <w:noProof/>
            <w:webHidden/>
          </w:rPr>
          <w:fldChar w:fldCharType="separate"/>
        </w:r>
        <w:r w:rsidR="007D414B">
          <w:rPr>
            <w:noProof/>
            <w:webHidden/>
          </w:rPr>
          <w:t>42</w:t>
        </w:r>
        <w:r w:rsidR="001D44FF">
          <w:rPr>
            <w:noProof/>
            <w:webHidden/>
          </w:rPr>
          <w:fldChar w:fldCharType="end"/>
        </w:r>
      </w:hyperlink>
    </w:p>
    <w:p w14:paraId="67BC9755" w14:textId="0F7FB5A8"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5" w:history="1">
        <w:r w:rsidR="001D44FF" w:rsidRPr="00BC21D1">
          <w:rPr>
            <w:rStyle w:val="Hyperlink"/>
            <w:noProof/>
          </w:rPr>
          <w:t>Hình 2.16 ESP32 Wroom-32</w:t>
        </w:r>
        <w:r w:rsidR="001D44FF">
          <w:rPr>
            <w:noProof/>
            <w:webHidden/>
          </w:rPr>
          <w:tab/>
        </w:r>
        <w:r w:rsidR="001D44FF">
          <w:rPr>
            <w:noProof/>
            <w:webHidden/>
          </w:rPr>
          <w:fldChar w:fldCharType="begin"/>
        </w:r>
        <w:r w:rsidR="001D44FF">
          <w:rPr>
            <w:noProof/>
            <w:webHidden/>
          </w:rPr>
          <w:instrText xml:space="preserve"> PAGEREF _Toc110947555 \h </w:instrText>
        </w:r>
        <w:r w:rsidR="001D44FF">
          <w:rPr>
            <w:noProof/>
            <w:webHidden/>
          </w:rPr>
        </w:r>
        <w:r w:rsidR="001D44FF">
          <w:rPr>
            <w:noProof/>
            <w:webHidden/>
          </w:rPr>
          <w:fldChar w:fldCharType="separate"/>
        </w:r>
        <w:r w:rsidR="007D414B">
          <w:rPr>
            <w:noProof/>
            <w:webHidden/>
          </w:rPr>
          <w:t>42</w:t>
        </w:r>
        <w:r w:rsidR="001D44FF">
          <w:rPr>
            <w:noProof/>
            <w:webHidden/>
          </w:rPr>
          <w:fldChar w:fldCharType="end"/>
        </w:r>
      </w:hyperlink>
    </w:p>
    <w:p w14:paraId="49069802" w14:textId="14CF77FF"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6" w:history="1">
        <w:r w:rsidR="001D44FF" w:rsidRPr="00BC21D1">
          <w:rPr>
            <w:rStyle w:val="Hyperlink"/>
            <w:noProof/>
          </w:rPr>
          <w:t>Hình 2.17 ESP32 Wroom-32 No Shield</w:t>
        </w:r>
        <w:r w:rsidR="001D44FF">
          <w:rPr>
            <w:noProof/>
            <w:webHidden/>
          </w:rPr>
          <w:tab/>
        </w:r>
        <w:r w:rsidR="001D44FF">
          <w:rPr>
            <w:noProof/>
            <w:webHidden/>
          </w:rPr>
          <w:fldChar w:fldCharType="begin"/>
        </w:r>
        <w:r w:rsidR="001D44FF">
          <w:rPr>
            <w:noProof/>
            <w:webHidden/>
          </w:rPr>
          <w:instrText xml:space="preserve"> PAGEREF _Toc110947556 \h </w:instrText>
        </w:r>
        <w:r w:rsidR="001D44FF">
          <w:rPr>
            <w:noProof/>
            <w:webHidden/>
          </w:rPr>
        </w:r>
        <w:r w:rsidR="001D44FF">
          <w:rPr>
            <w:noProof/>
            <w:webHidden/>
          </w:rPr>
          <w:fldChar w:fldCharType="separate"/>
        </w:r>
        <w:r w:rsidR="007D414B">
          <w:rPr>
            <w:noProof/>
            <w:webHidden/>
          </w:rPr>
          <w:t>42</w:t>
        </w:r>
        <w:r w:rsidR="001D44FF">
          <w:rPr>
            <w:noProof/>
            <w:webHidden/>
          </w:rPr>
          <w:fldChar w:fldCharType="end"/>
        </w:r>
      </w:hyperlink>
    </w:p>
    <w:p w14:paraId="1D024F6F" w14:textId="5A0DCD09"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7" w:history="1">
        <w:r w:rsidR="001D44FF" w:rsidRPr="00BC21D1">
          <w:rPr>
            <w:rStyle w:val="Hyperlink"/>
            <w:noProof/>
          </w:rPr>
          <w:t>Hình 2.18 Schematic khối xử lý trung tâm</w:t>
        </w:r>
        <w:r w:rsidR="001D44FF">
          <w:rPr>
            <w:noProof/>
            <w:webHidden/>
          </w:rPr>
          <w:tab/>
        </w:r>
        <w:r w:rsidR="001D44FF">
          <w:rPr>
            <w:noProof/>
            <w:webHidden/>
          </w:rPr>
          <w:fldChar w:fldCharType="begin"/>
        </w:r>
        <w:r w:rsidR="001D44FF">
          <w:rPr>
            <w:noProof/>
            <w:webHidden/>
          </w:rPr>
          <w:instrText xml:space="preserve"> PAGEREF _Toc110947557 \h </w:instrText>
        </w:r>
        <w:r w:rsidR="001D44FF">
          <w:rPr>
            <w:noProof/>
            <w:webHidden/>
          </w:rPr>
        </w:r>
        <w:r w:rsidR="001D44FF">
          <w:rPr>
            <w:noProof/>
            <w:webHidden/>
          </w:rPr>
          <w:fldChar w:fldCharType="separate"/>
        </w:r>
        <w:r w:rsidR="007D414B">
          <w:rPr>
            <w:noProof/>
            <w:webHidden/>
          </w:rPr>
          <w:t>44</w:t>
        </w:r>
        <w:r w:rsidR="001D44FF">
          <w:rPr>
            <w:noProof/>
            <w:webHidden/>
          </w:rPr>
          <w:fldChar w:fldCharType="end"/>
        </w:r>
      </w:hyperlink>
    </w:p>
    <w:p w14:paraId="7CAE0C78" w14:textId="66A9556C"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8" w:history="1">
        <w:r w:rsidR="001D44FF" w:rsidRPr="00BC21D1">
          <w:rPr>
            <w:rStyle w:val="Hyperlink"/>
            <w:noProof/>
          </w:rPr>
          <w:t>Hình 2.19 Khối lưu trữ dữ liệu</w:t>
        </w:r>
        <w:r w:rsidR="001D44FF">
          <w:rPr>
            <w:noProof/>
            <w:webHidden/>
          </w:rPr>
          <w:tab/>
        </w:r>
        <w:r w:rsidR="001D44FF">
          <w:rPr>
            <w:noProof/>
            <w:webHidden/>
          </w:rPr>
          <w:fldChar w:fldCharType="begin"/>
        </w:r>
        <w:r w:rsidR="001D44FF">
          <w:rPr>
            <w:noProof/>
            <w:webHidden/>
          </w:rPr>
          <w:instrText xml:space="preserve"> PAGEREF _Toc110947558 \h </w:instrText>
        </w:r>
        <w:r w:rsidR="001D44FF">
          <w:rPr>
            <w:noProof/>
            <w:webHidden/>
          </w:rPr>
        </w:r>
        <w:r w:rsidR="001D44FF">
          <w:rPr>
            <w:noProof/>
            <w:webHidden/>
          </w:rPr>
          <w:fldChar w:fldCharType="separate"/>
        </w:r>
        <w:r w:rsidR="007D414B">
          <w:rPr>
            <w:noProof/>
            <w:webHidden/>
          </w:rPr>
          <w:t>45</w:t>
        </w:r>
        <w:r w:rsidR="001D44FF">
          <w:rPr>
            <w:noProof/>
            <w:webHidden/>
          </w:rPr>
          <w:fldChar w:fldCharType="end"/>
        </w:r>
      </w:hyperlink>
    </w:p>
    <w:p w14:paraId="3C214BCF" w14:textId="51FC3AA7"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59" w:history="1">
        <w:r w:rsidR="001D44FF" w:rsidRPr="00BC21D1">
          <w:rPr>
            <w:rStyle w:val="Hyperlink"/>
            <w:noProof/>
          </w:rPr>
          <w:t>Hình 2.20 IC Flash W25Q128JV</w:t>
        </w:r>
        <w:r w:rsidR="001D44FF">
          <w:rPr>
            <w:noProof/>
            <w:webHidden/>
          </w:rPr>
          <w:tab/>
        </w:r>
        <w:r w:rsidR="001D44FF">
          <w:rPr>
            <w:noProof/>
            <w:webHidden/>
          </w:rPr>
          <w:fldChar w:fldCharType="begin"/>
        </w:r>
        <w:r w:rsidR="001D44FF">
          <w:rPr>
            <w:noProof/>
            <w:webHidden/>
          </w:rPr>
          <w:instrText xml:space="preserve"> PAGEREF _Toc110947559 \h </w:instrText>
        </w:r>
        <w:r w:rsidR="001D44FF">
          <w:rPr>
            <w:noProof/>
            <w:webHidden/>
          </w:rPr>
        </w:r>
        <w:r w:rsidR="001D44FF">
          <w:rPr>
            <w:noProof/>
            <w:webHidden/>
          </w:rPr>
          <w:fldChar w:fldCharType="separate"/>
        </w:r>
        <w:r w:rsidR="007D414B">
          <w:rPr>
            <w:noProof/>
            <w:webHidden/>
          </w:rPr>
          <w:t>46</w:t>
        </w:r>
        <w:r w:rsidR="001D44FF">
          <w:rPr>
            <w:noProof/>
            <w:webHidden/>
          </w:rPr>
          <w:fldChar w:fldCharType="end"/>
        </w:r>
      </w:hyperlink>
    </w:p>
    <w:p w14:paraId="6466138C" w14:textId="7600943C"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60" w:history="1">
        <w:r w:rsidR="001D44FF" w:rsidRPr="00BC21D1">
          <w:rPr>
            <w:rStyle w:val="Hyperlink"/>
            <w:noProof/>
          </w:rPr>
          <w:t>Hình 2.21 Cấu trúc bộ nhớ Flash theo Block</w:t>
        </w:r>
        <w:r w:rsidR="001D44FF">
          <w:rPr>
            <w:noProof/>
            <w:webHidden/>
          </w:rPr>
          <w:tab/>
        </w:r>
        <w:r w:rsidR="001D44FF">
          <w:rPr>
            <w:noProof/>
            <w:webHidden/>
          </w:rPr>
          <w:fldChar w:fldCharType="begin"/>
        </w:r>
        <w:r w:rsidR="001D44FF">
          <w:rPr>
            <w:noProof/>
            <w:webHidden/>
          </w:rPr>
          <w:instrText xml:space="preserve"> PAGEREF _Toc110947560 \h </w:instrText>
        </w:r>
        <w:r w:rsidR="001D44FF">
          <w:rPr>
            <w:noProof/>
            <w:webHidden/>
          </w:rPr>
        </w:r>
        <w:r w:rsidR="001D44FF">
          <w:rPr>
            <w:noProof/>
            <w:webHidden/>
          </w:rPr>
          <w:fldChar w:fldCharType="separate"/>
        </w:r>
        <w:r w:rsidR="007D414B">
          <w:rPr>
            <w:noProof/>
            <w:webHidden/>
          </w:rPr>
          <w:t>46</w:t>
        </w:r>
        <w:r w:rsidR="001D44FF">
          <w:rPr>
            <w:noProof/>
            <w:webHidden/>
          </w:rPr>
          <w:fldChar w:fldCharType="end"/>
        </w:r>
      </w:hyperlink>
    </w:p>
    <w:p w14:paraId="3B08C969" w14:textId="369B7E8E"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r:id="rId13" w:anchor="_Toc110947561" w:history="1">
        <w:r w:rsidR="001D44FF" w:rsidRPr="00BC21D1">
          <w:rPr>
            <w:rStyle w:val="Hyperlink"/>
            <w:noProof/>
          </w:rPr>
          <w:t>Hình 2.22 Cấu trúc một block</w:t>
        </w:r>
        <w:r w:rsidR="001D44FF">
          <w:rPr>
            <w:noProof/>
            <w:webHidden/>
          </w:rPr>
          <w:tab/>
        </w:r>
        <w:r w:rsidR="001D44FF">
          <w:rPr>
            <w:noProof/>
            <w:webHidden/>
          </w:rPr>
          <w:fldChar w:fldCharType="begin"/>
        </w:r>
        <w:r w:rsidR="001D44FF">
          <w:rPr>
            <w:noProof/>
            <w:webHidden/>
          </w:rPr>
          <w:instrText xml:space="preserve"> PAGEREF _Toc110947561 \h </w:instrText>
        </w:r>
        <w:r w:rsidR="001D44FF">
          <w:rPr>
            <w:noProof/>
            <w:webHidden/>
          </w:rPr>
        </w:r>
        <w:r w:rsidR="001D44FF">
          <w:rPr>
            <w:noProof/>
            <w:webHidden/>
          </w:rPr>
          <w:fldChar w:fldCharType="separate"/>
        </w:r>
        <w:r w:rsidR="007D414B">
          <w:rPr>
            <w:noProof/>
            <w:webHidden/>
          </w:rPr>
          <w:t>46</w:t>
        </w:r>
        <w:r w:rsidR="001D44FF">
          <w:rPr>
            <w:noProof/>
            <w:webHidden/>
          </w:rPr>
          <w:fldChar w:fldCharType="end"/>
        </w:r>
      </w:hyperlink>
    </w:p>
    <w:p w14:paraId="5B239C08" w14:textId="36BE642D"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62" w:history="1">
        <w:r w:rsidR="001D44FF" w:rsidRPr="00BC21D1">
          <w:rPr>
            <w:rStyle w:val="Hyperlink"/>
            <w:noProof/>
          </w:rPr>
          <w:t>Hình 2.23 Ghi dữ liệu vào một page trong flash</w:t>
        </w:r>
        <w:r w:rsidR="001D44FF">
          <w:rPr>
            <w:noProof/>
            <w:webHidden/>
          </w:rPr>
          <w:tab/>
        </w:r>
        <w:r w:rsidR="001D44FF">
          <w:rPr>
            <w:noProof/>
            <w:webHidden/>
          </w:rPr>
          <w:fldChar w:fldCharType="begin"/>
        </w:r>
        <w:r w:rsidR="001D44FF">
          <w:rPr>
            <w:noProof/>
            <w:webHidden/>
          </w:rPr>
          <w:instrText xml:space="preserve"> PAGEREF _Toc110947562 \h </w:instrText>
        </w:r>
        <w:r w:rsidR="001D44FF">
          <w:rPr>
            <w:noProof/>
            <w:webHidden/>
          </w:rPr>
        </w:r>
        <w:r w:rsidR="001D44FF">
          <w:rPr>
            <w:noProof/>
            <w:webHidden/>
          </w:rPr>
          <w:fldChar w:fldCharType="separate"/>
        </w:r>
        <w:r w:rsidR="007D414B">
          <w:rPr>
            <w:noProof/>
            <w:webHidden/>
          </w:rPr>
          <w:t>47</w:t>
        </w:r>
        <w:r w:rsidR="001D44FF">
          <w:rPr>
            <w:noProof/>
            <w:webHidden/>
          </w:rPr>
          <w:fldChar w:fldCharType="end"/>
        </w:r>
      </w:hyperlink>
    </w:p>
    <w:p w14:paraId="0025C56A" w14:textId="7CEE0ED4"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63" w:history="1">
        <w:r w:rsidR="001D44FF" w:rsidRPr="00BC21D1">
          <w:rPr>
            <w:rStyle w:val="Hyperlink"/>
            <w:noProof/>
          </w:rPr>
          <w:t>Hình 2.24 IC W5500 Ethernet</w:t>
        </w:r>
        <w:r w:rsidR="001D44FF">
          <w:rPr>
            <w:noProof/>
            <w:webHidden/>
          </w:rPr>
          <w:tab/>
        </w:r>
        <w:r w:rsidR="001D44FF">
          <w:rPr>
            <w:noProof/>
            <w:webHidden/>
          </w:rPr>
          <w:fldChar w:fldCharType="begin"/>
        </w:r>
        <w:r w:rsidR="001D44FF">
          <w:rPr>
            <w:noProof/>
            <w:webHidden/>
          </w:rPr>
          <w:instrText xml:space="preserve"> PAGEREF _Toc110947563 \h </w:instrText>
        </w:r>
        <w:r w:rsidR="001D44FF">
          <w:rPr>
            <w:noProof/>
            <w:webHidden/>
          </w:rPr>
        </w:r>
        <w:r w:rsidR="001D44FF">
          <w:rPr>
            <w:noProof/>
            <w:webHidden/>
          </w:rPr>
          <w:fldChar w:fldCharType="separate"/>
        </w:r>
        <w:r w:rsidR="007D414B">
          <w:rPr>
            <w:noProof/>
            <w:webHidden/>
          </w:rPr>
          <w:t>47</w:t>
        </w:r>
        <w:r w:rsidR="001D44FF">
          <w:rPr>
            <w:noProof/>
            <w:webHidden/>
          </w:rPr>
          <w:fldChar w:fldCharType="end"/>
        </w:r>
      </w:hyperlink>
    </w:p>
    <w:p w14:paraId="44131334" w14:textId="66B0BDB7"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64" w:history="1">
        <w:r w:rsidR="001D44FF" w:rsidRPr="00BC21D1">
          <w:rPr>
            <w:rStyle w:val="Hyperlink"/>
            <w:noProof/>
          </w:rPr>
          <w:t>Hình 2.25 Schematic khối Ethernet</w:t>
        </w:r>
        <w:r w:rsidR="001D44FF">
          <w:rPr>
            <w:noProof/>
            <w:webHidden/>
          </w:rPr>
          <w:tab/>
        </w:r>
        <w:r w:rsidR="001D44FF">
          <w:rPr>
            <w:noProof/>
            <w:webHidden/>
          </w:rPr>
          <w:fldChar w:fldCharType="begin"/>
        </w:r>
        <w:r w:rsidR="001D44FF">
          <w:rPr>
            <w:noProof/>
            <w:webHidden/>
          </w:rPr>
          <w:instrText xml:space="preserve"> PAGEREF _Toc110947564 \h </w:instrText>
        </w:r>
        <w:r w:rsidR="001D44FF">
          <w:rPr>
            <w:noProof/>
            <w:webHidden/>
          </w:rPr>
        </w:r>
        <w:r w:rsidR="001D44FF">
          <w:rPr>
            <w:noProof/>
            <w:webHidden/>
          </w:rPr>
          <w:fldChar w:fldCharType="separate"/>
        </w:r>
        <w:r w:rsidR="007D414B">
          <w:rPr>
            <w:noProof/>
            <w:webHidden/>
          </w:rPr>
          <w:t>48</w:t>
        </w:r>
        <w:r w:rsidR="001D44FF">
          <w:rPr>
            <w:noProof/>
            <w:webHidden/>
          </w:rPr>
          <w:fldChar w:fldCharType="end"/>
        </w:r>
      </w:hyperlink>
    </w:p>
    <w:p w14:paraId="2AD4855D" w14:textId="15546CF8"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65" w:history="1">
        <w:r w:rsidR="001D44FF" w:rsidRPr="00BC21D1">
          <w:rPr>
            <w:rStyle w:val="Hyperlink"/>
            <w:noProof/>
          </w:rPr>
          <w:t>Hình 2.26 Schematic IC W5500</w:t>
        </w:r>
        <w:r w:rsidR="001D44FF">
          <w:rPr>
            <w:noProof/>
            <w:webHidden/>
          </w:rPr>
          <w:tab/>
        </w:r>
        <w:r w:rsidR="001D44FF">
          <w:rPr>
            <w:noProof/>
            <w:webHidden/>
          </w:rPr>
          <w:fldChar w:fldCharType="begin"/>
        </w:r>
        <w:r w:rsidR="001D44FF">
          <w:rPr>
            <w:noProof/>
            <w:webHidden/>
          </w:rPr>
          <w:instrText xml:space="preserve"> PAGEREF _Toc110947565 \h </w:instrText>
        </w:r>
        <w:r w:rsidR="001D44FF">
          <w:rPr>
            <w:noProof/>
            <w:webHidden/>
          </w:rPr>
        </w:r>
        <w:r w:rsidR="001D44FF">
          <w:rPr>
            <w:noProof/>
            <w:webHidden/>
          </w:rPr>
          <w:fldChar w:fldCharType="separate"/>
        </w:r>
        <w:r w:rsidR="007D414B">
          <w:rPr>
            <w:noProof/>
            <w:webHidden/>
          </w:rPr>
          <w:t>49</w:t>
        </w:r>
        <w:r w:rsidR="001D44FF">
          <w:rPr>
            <w:noProof/>
            <w:webHidden/>
          </w:rPr>
          <w:fldChar w:fldCharType="end"/>
        </w:r>
      </w:hyperlink>
    </w:p>
    <w:p w14:paraId="360D0FFC" w14:textId="0B071CB9"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66" w:history="1">
        <w:r w:rsidR="001D44FF" w:rsidRPr="00BC21D1">
          <w:rPr>
            <w:rStyle w:val="Hyperlink"/>
            <w:noProof/>
          </w:rPr>
          <w:t>Hình 2.27 Các chế độ của IC W5500</w:t>
        </w:r>
        <w:r w:rsidR="001D44FF">
          <w:rPr>
            <w:noProof/>
            <w:webHidden/>
          </w:rPr>
          <w:tab/>
        </w:r>
        <w:r w:rsidR="001D44FF">
          <w:rPr>
            <w:noProof/>
            <w:webHidden/>
          </w:rPr>
          <w:fldChar w:fldCharType="begin"/>
        </w:r>
        <w:r w:rsidR="001D44FF">
          <w:rPr>
            <w:noProof/>
            <w:webHidden/>
          </w:rPr>
          <w:instrText xml:space="preserve"> PAGEREF _Toc110947566 \h </w:instrText>
        </w:r>
        <w:r w:rsidR="001D44FF">
          <w:rPr>
            <w:noProof/>
            <w:webHidden/>
          </w:rPr>
        </w:r>
        <w:r w:rsidR="001D44FF">
          <w:rPr>
            <w:noProof/>
            <w:webHidden/>
          </w:rPr>
          <w:fldChar w:fldCharType="separate"/>
        </w:r>
        <w:r w:rsidR="007D414B">
          <w:rPr>
            <w:noProof/>
            <w:webHidden/>
          </w:rPr>
          <w:t>50</w:t>
        </w:r>
        <w:r w:rsidR="001D44FF">
          <w:rPr>
            <w:noProof/>
            <w:webHidden/>
          </w:rPr>
          <w:fldChar w:fldCharType="end"/>
        </w:r>
      </w:hyperlink>
    </w:p>
    <w:p w14:paraId="2E2B102A" w14:textId="444D6CB0"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67" w:history="1">
        <w:r w:rsidR="001D44FF" w:rsidRPr="00BC21D1">
          <w:rPr>
            <w:rStyle w:val="Hyperlink"/>
            <w:noProof/>
          </w:rPr>
          <w:t>Hình 2.28 Schematic cổng RJ45 HR911105A</w:t>
        </w:r>
        <w:r w:rsidR="001D44FF">
          <w:rPr>
            <w:noProof/>
            <w:webHidden/>
          </w:rPr>
          <w:tab/>
        </w:r>
        <w:r w:rsidR="001D44FF">
          <w:rPr>
            <w:noProof/>
            <w:webHidden/>
          </w:rPr>
          <w:fldChar w:fldCharType="begin"/>
        </w:r>
        <w:r w:rsidR="001D44FF">
          <w:rPr>
            <w:noProof/>
            <w:webHidden/>
          </w:rPr>
          <w:instrText xml:space="preserve"> PAGEREF _Toc110947567 \h </w:instrText>
        </w:r>
        <w:r w:rsidR="001D44FF">
          <w:rPr>
            <w:noProof/>
            <w:webHidden/>
          </w:rPr>
        </w:r>
        <w:r w:rsidR="001D44FF">
          <w:rPr>
            <w:noProof/>
            <w:webHidden/>
          </w:rPr>
          <w:fldChar w:fldCharType="separate"/>
        </w:r>
        <w:r w:rsidR="007D414B">
          <w:rPr>
            <w:noProof/>
            <w:webHidden/>
          </w:rPr>
          <w:t>50</w:t>
        </w:r>
        <w:r w:rsidR="001D44FF">
          <w:rPr>
            <w:noProof/>
            <w:webHidden/>
          </w:rPr>
          <w:fldChar w:fldCharType="end"/>
        </w:r>
      </w:hyperlink>
    </w:p>
    <w:p w14:paraId="4517D806" w14:textId="276C1038"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68" w:history="1">
        <w:r w:rsidR="001D44FF" w:rsidRPr="00BC21D1">
          <w:rPr>
            <w:rStyle w:val="Hyperlink"/>
            <w:noProof/>
          </w:rPr>
          <w:t>Hình 2.29 Thời gian định nghĩa cho bit 0, 1</w:t>
        </w:r>
        <w:r w:rsidR="001D44FF">
          <w:rPr>
            <w:noProof/>
            <w:webHidden/>
          </w:rPr>
          <w:tab/>
        </w:r>
        <w:r w:rsidR="001D44FF">
          <w:rPr>
            <w:noProof/>
            <w:webHidden/>
          </w:rPr>
          <w:fldChar w:fldCharType="begin"/>
        </w:r>
        <w:r w:rsidR="001D44FF">
          <w:rPr>
            <w:noProof/>
            <w:webHidden/>
          </w:rPr>
          <w:instrText xml:space="preserve"> PAGEREF _Toc110947568 \h </w:instrText>
        </w:r>
        <w:r w:rsidR="001D44FF">
          <w:rPr>
            <w:noProof/>
            <w:webHidden/>
          </w:rPr>
        </w:r>
        <w:r w:rsidR="001D44FF">
          <w:rPr>
            <w:noProof/>
            <w:webHidden/>
          </w:rPr>
          <w:fldChar w:fldCharType="separate"/>
        </w:r>
        <w:r w:rsidR="007D414B">
          <w:rPr>
            <w:noProof/>
            <w:webHidden/>
          </w:rPr>
          <w:t>51</w:t>
        </w:r>
        <w:r w:rsidR="001D44FF">
          <w:rPr>
            <w:noProof/>
            <w:webHidden/>
          </w:rPr>
          <w:fldChar w:fldCharType="end"/>
        </w:r>
      </w:hyperlink>
    </w:p>
    <w:p w14:paraId="3EC743EF" w14:textId="40D3BED9"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69" w:history="1">
        <w:r w:rsidR="001D44FF" w:rsidRPr="00BC21D1">
          <w:rPr>
            <w:rStyle w:val="Hyperlink"/>
            <w:noProof/>
          </w:rPr>
          <w:t>Hình 2.30 Hình dạng xung định nghĩa cho bit 0, 1</w:t>
        </w:r>
        <w:r w:rsidR="001D44FF">
          <w:rPr>
            <w:noProof/>
            <w:webHidden/>
          </w:rPr>
          <w:tab/>
        </w:r>
        <w:r w:rsidR="001D44FF">
          <w:rPr>
            <w:noProof/>
            <w:webHidden/>
          </w:rPr>
          <w:fldChar w:fldCharType="begin"/>
        </w:r>
        <w:r w:rsidR="001D44FF">
          <w:rPr>
            <w:noProof/>
            <w:webHidden/>
          </w:rPr>
          <w:instrText xml:space="preserve"> PAGEREF _Toc110947569 \h </w:instrText>
        </w:r>
        <w:r w:rsidR="001D44FF">
          <w:rPr>
            <w:noProof/>
            <w:webHidden/>
          </w:rPr>
        </w:r>
        <w:r w:rsidR="001D44FF">
          <w:rPr>
            <w:noProof/>
            <w:webHidden/>
          </w:rPr>
          <w:fldChar w:fldCharType="separate"/>
        </w:r>
        <w:r w:rsidR="007D414B">
          <w:rPr>
            <w:noProof/>
            <w:webHidden/>
          </w:rPr>
          <w:t>51</w:t>
        </w:r>
        <w:r w:rsidR="001D44FF">
          <w:rPr>
            <w:noProof/>
            <w:webHidden/>
          </w:rPr>
          <w:fldChar w:fldCharType="end"/>
        </w:r>
      </w:hyperlink>
    </w:p>
    <w:p w14:paraId="7D85F4EC" w14:textId="2FEE453F"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0" w:history="1">
        <w:r w:rsidR="001D44FF" w:rsidRPr="00BC21D1">
          <w:rPr>
            <w:rStyle w:val="Hyperlink"/>
            <w:noProof/>
          </w:rPr>
          <w:t>Hình 2.31 Schematic khối LED RGB</w:t>
        </w:r>
        <w:r w:rsidR="001D44FF">
          <w:rPr>
            <w:noProof/>
            <w:webHidden/>
          </w:rPr>
          <w:tab/>
        </w:r>
        <w:r w:rsidR="001D44FF">
          <w:rPr>
            <w:noProof/>
            <w:webHidden/>
          </w:rPr>
          <w:fldChar w:fldCharType="begin"/>
        </w:r>
        <w:r w:rsidR="001D44FF">
          <w:rPr>
            <w:noProof/>
            <w:webHidden/>
          </w:rPr>
          <w:instrText xml:space="preserve"> PAGEREF _Toc110947570 \h </w:instrText>
        </w:r>
        <w:r w:rsidR="001D44FF">
          <w:rPr>
            <w:noProof/>
            <w:webHidden/>
          </w:rPr>
        </w:r>
        <w:r w:rsidR="001D44FF">
          <w:rPr>
            <w:noProof/>
            <w:webHidden/>
          </w:rPr>
          <w:fldChar w:fldCharType="separate"/>
        </w:r>
        <w:r w:rsidR="007D414B">
          <w:rPr>
            <w:noProof/>
            <w:webHidden/>
          </w:rPr>
          <w:t>51</w:t>
        </w:r>
        <w:r w:rsidR="001D44FF">
          <w:rPr>
            <w:noProof/>
            <w:webHidden/>
          </w:rPr>
          <w:fldChar w:fldCharType="end"/>
        </w:r>
      </w:hyperlink>
    </w:p>
    <w:p w14:paraId="1711FE6B" w14:textId="4645CB9F"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1" w:history="1">
        <w:r w:rsidR="001D44FF" w:rsidRPr="00BC21D1">
          <w:rPr>
            <w:rStyle w:val="Hyperlink"/>
            <w:noProof/>
          </w:rPr>
          <w:t>Hình 2.32 Schematic khối thông báo</w:t>
        </w:r>
        <w:r w:rsidR="001D44FF">
          <w:rPr>
            <w:noProof/>
            <w:webHidden/>
          </w:rPr>
          <w:tab/>
        </w:r>
        <w:r w:rsidR="001D44FF">
          <w:rPr>
            <w:noProof/>
            <w:webHidden/>
          </w:rPr>
          <w:fldChar w:fldCharType="begin"/>
        </w:r>
        <w:r w:rsidR="001D44FF">
          <w:rPr>
            <w:noProof/>
            <w:webHidden/>
          </w:rPr>
          <w:instrText xml:space="preserve"> PAGEREF _Toc110947571 \h </w:instrText>
        </w:r>
        <w:r w:rsidR="001D44FF">
          <w:rPr>
            <w:noProof/>
            <w:webHidden/>
          </w:rPr>
        </w:r>
        <w:r w:rsidR="001D44FF">
          <w:rPr>
            <w:noProof/>
            <w:webHidden/>
          </w:rPr>
          <w:fldChar w:fldCharType="separate"/>
        </w:r>
        <w:r w:rsidR="007D414B">
          <w:rPr>
            <w:noProof/>
            <w:webHidden/>
          </w:rPr>
          <w:t>52</w:t>
        </w:r>
        <w:r w:rsidR="001D44FF">
          <w:rPr>
            <w:noProof/>
            <w:webHidden/>
          </w:rPr>
          <w:fldChar w:fldCharType="end"/>
        </w:r>
      </w:hyperlink>
    </w:p>
    <w:p w14:paraId="285A0BF0" w14:textId="1459C464"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2" w:history="1">
        <w:r w:rsidR="001D44FF" w:rsidRPr="00BC21D1">
          <w:rPr>
            <w:rStyle w:val="Hyperlink"/>
            <w:noProof/>
          </w:rPr>
          <w:t>Hình 2.33 Các tính năng chính của Gateway</w:t>
        </w:r>
        <w:r w:rsidR="001D44FF">
          <w:rPr>
            <w:noProof/>
            <w:webHidden/>
          </w:rPr>
          <w:tab/>
        </w:r>
        <w:r w:rsidR="001D44FF">
          <w:rPr>
            <w:noProof/>
            <w:webHidden/>
          </w:rPr>
          <w:fldChar w:fldCharType="begin"/>
        </w:r>
        <w:r w:rsidR="001D44FF">
          <w:rPr>
            <w:noProof/>
            <w:webHidden/>
          </w:rPr>
          <w:instrText xml:space="preserve"> PAGEREF _Toc110947572 \h </w:instrText>
        </w:r>
        <w:r w:rsidR="001D44FF">
          <w:rPr>
            <w:noProof/>
            <w:webHidden/>
          </w:rPr>
        </w:r>
        <w:r w:rsidR="001D44FF">
          <w:rPr>
            <w:noProof/>
            <w:webHidden/>
          </w:rPr>
          <w:fldChar w:fldCharType="separate"/>
        </w:r>
        <w:r w:rsidR="007D414B">
          <w:rPr>
            <w:noProof/>
            <w:webHidden/>
          </w:rPr>
          <w:t>53</w:t>
        </w:r>
        <w:r w:rsidR="001D44FF">
          <w:rPr>
            <w:noProof/>
            <w:webHidden/>
          </w:rPr>
          <w:fldChar w:fldCharType="end"/>
        </w:r>
      </w:hyperlink>
    </w:p>
    <w:p w14:paraId="2188D174" w14:textId="10797870"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3" w:history="1">
        <w:r w:rsidR="001D44FF" w:rsidRPr="00BC21D1">
          <w:rPr>
            <w:rStyle w:val="Hyperlink"/>
            <w:noProof/>
          </w:rPr>
          <w:t>Hình 2.34 Lưu đồ thuật toán trạng thái Initialize</w:t>
        </w:r>
        <w:r w:rsidR="001D44FF">
          <w:rPr>
            <w:noProof/>
            <w:webHidden/>
          </w:rPr>
          <w:tab/>
        </w:r>
        <w:r w:rsidR="001D44FF">
          <w:rPr>
            <w:noProof/>
            <w:webHidden/>
          </w:rPr>
          <w:fldChar w:fldCharType="begin"/>
        </w:r>
        <w:r w:rsidR="001D44FF">
          <w:rPr>
            <w:noProof/>
            <w:webHidden/>
          </w:rPr>
          <w:instrText xml:space="preserve"> PAGEREF _Toc110947573 \h </w:instrText>
        </w:r>
        <w:r w:rsidR="001D44FF">
          <w:rPr>
            <w:noProof/>
            <w:webHidden/>
          </w:rPr>
        </w:r>
        <w:r w:rsidR="001D44FF">
          <w:rPr>
            <w:noProof/>
            <w:webHidden/>
          </w:rPr>
          <w:fldChar w:fldCharType="separate"/>
        </w:r>
        <w:r w:rsidR="007D414B">
          <w:rPr>
            <w:noProof/>
            <w:webHidden/>
          </w:rPr>
          <w:t>56</w:t>
        </w:r>
        <w:r w:rsidR="001D44FF">
          <w:rPr>
            <w:noProof/>
            <w:webHidden/>
          </w:rPr>
          <w:fldChar w:fldCharType="end"/>
        </w:r>
      </w:hyperlink>
    </w:p>
    <w:p w14:paraId="18D80BC3" w14:textId="7981A86D"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4" w:history="1">
        <w:r w:rsidR="001D44FF" w:rsidRPr="00BC21D1">
          <w:rPr>
            <w:rStyle w:val="Hyperlink"/>
            <w:noProof/>
          </w:rPr>
          <w:t>Hình 2.35 Lưu đồ thuật toán trạng thái Running</w:t>
        </w:r>
        <w:r w:rsidR="001D44FF">
          <w:rPr>
            <w:noProof/>
            <w:webHidden/>
          </w:rPr>
          <w:tab/>
        </w:r>
        <w:r w:rsidR="001D44FF">
          <w:rPr>
            <w:noProof/>
            <w:webHidden/>
          </w:rPr>
          <w:fldChar w:fldCharType="begin"/>
        </w:r>
        <w:r w:rsidR="001D44FF">
          <w:rPr>
            <w:noProof/>
            <w:webHidden/>
          </w:rPr>
          <w:instrText xml:space="preserve"> PAGEREF _Toc110947574 \h </w:instrText>
        </w:r>
        <w:r w:rsidR="001D44FF">
          <w:rPr>
            <w:noProof/>
            <w:webHidden/>
          </w:rPr>
        </w:r>
        <w:r w:rsidR="001D44FF">
          <w:rPr>
            <w:noProof/>
            <w:webHidden/>
          </w:rPr>
          <w:fldChar w:fldCharType="separate"/>
        </w:r>
        <w:r w:rsidR="007D414B">
          <w:rPr>
            <w:noProof/>
            <w:webHidden/>
          </w:rPr>
          <w:t>57</w:t>
        </w:r>
        <w:r w:rsidR="001D44FF">
          <w:rPr>
            <w:noProof/>
            <w:webHidden/>
          </w:rPr>
          <w:fldChar w:fldCharType="end"/>
        </w:r>
      </w:hyperlink>
    </w:p>
    <w:p w14:paraId="3347E94B" w14:textId="488844BC"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5" w:history="1">
        <w:r w:rsidR="001D44FF" w:rsidRPr="00BC21D1">
          <w:rPr>
            <w:rStyle w:val="Hyperlink"/>
            <w:noProof/>
          </w:rPr>
          <w:t>Hình 2.36 Bộ lập lịch kết nối</w:t>
        </w:r>
        <w:r w:rsidR="001D44FF">
          <w:rPr>
            <w:noProof/>
            <w:webHidden/>
          </w:rPr>
          <w:tab/>
        </w:r>
        <w:r w:rsidR="001D44FF">
          <w:rPr>
            <w:noProof/>
            <w:webHidden/>
          </w:rPr>
          <w:fldChar w:fldCharType="begin"/>
        </w:r>
        <w:r w:rsidR="001D44FF">
          <w:rPr>
            <w:noProof/>
            <w:webHidden/>
          </w:rPr>
          <w:instrText xml:space="preserve"> PAGEREF _Toc110947575 \h </w:instrText>
        </w:r>
        <w:r w:rsidR="001D44FF">
          <w:rPr>
            <w:noProof/>
            <w:webHidden/>
          </w:rPr>
        </w:r>
        <w:r w:rsidR="001D44FF">
          <w:rPr>
            <w:noProof/>
            <w:webHidden/>
          </w:rPr>
          <w:fldChar w:fldCharType="separate"/>
        </w:r>
        <w:r w:rsidR="007D414B">
          <w:rPr>
            <w:noProof/>
            <w:webHidden/>
          </w:rPr>
          <w:t>58</w:t>
        </w:r>
        <w:r w:rsidR="001D44FF">
          <w:rPr>
            <w:noProof/>
            <w:webHidden/>
          </w:rPr>
          <w:fldChar w:fldCharType="end"/>
        </w:r>
      </w:hyperlink>
    </w:p>
    <w:p w14:paraId="68CDB796" w14:textId="59DD9913"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6" w:history="1">
        <w:r w:rsidR="001D44FF" w:rsidRPr="00BC21D1">
          <w:rPr>
            <w:rStyle w:val="Hyperlink"/>
            <w:noProof/>
          </w:rPr>
          <w:t>Hình 2.37 Ví dụ quá trình quản lý kết nối</w:t>
        </w:r>
        <w:r w:rsidR="001D44FF">
          <w:rPr>
            <w:noProof/>
            <w:webHidden/>
          </w:rPr>
          <w:tab/>
        </w:r>
        <w:r w:rsidR="001D44FF">
          <w:rPr>
            <w:noProof/>
            <w:webHidden/>
          </w:rPr>
          <w:fldChar w:fldCharType="begin"/>
        </w:r>
        <w:r w:rsidR="001D44FF">
          <w:rPr>
            <w:noProof/>
            <w:webHidden/>
          </w:rPr>
          <w:instrText xml:space="preserve"> PAGEREF _Toc110947576 \h </w:instrText>
        </w:r>
        <w:r w:rsidR="001D44FF">
          <w:rPr>
            <w:noProof/>
            <w:webHidden/>
          </w:rPr>
        </w:r>
        <w:r w:rsidR="001D44FF">
          <w:rPr>
            <w:noProof/>
            <w:webHidden/>
          </w:rPr>
          <w:fldChar w:fldCharType="separate"/>
        </w:r>
        <w:r w:rsidR="007D414B">
          <w:rPr>
            <w:noProof/>
            <w:webHidden/>
          </w:rPr>
          <w:t>59</w:t>
        </w:r>
        <w:r w:rsidR="001D44FF">
          <w:rPr>
            <w:noProof/>
            <w:webHidden/>
          </w:rPr>
          <w:fldChar w:fldCharType="end"/>
        </w:r>
      </w:hyperlink>
    </w:p>
    <w:p w14:paraId="3708F16D" w14:textId="15B0C4E3"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7" w:history="1">
        <w:r w:rsidR="001D44FF" w:rsidRPr="00BC21D1">
          <w:rPr>
            <w:rStyle w:val="Hyperlink"/>
            <w:noProof/>
          </w:rPr>
          <w:t>Hình 2.38 Lưu đồ thuật toán quá trình kết nối MQTT</w:t>
        </w:r>
        <w:r w:rsidR="001D44FF">
          <w:rPr>
            <w:noProof/>
            <w:webHidden/>
          </w:rPr>
          <w:tab/>
        </w:r>
        <w:r w:rsidR="001D44FF">
          <w:rPr>
            <w:noProof/>
            <w:webHidden/>
          </w:rPr>
          <w:fldChar w:fldCharType="begin"/>
        </w:r>
        <w:r w:rsidR="001D44FF">
          <w:rPr>
            <w:noProof/>
            <w:webHidden/>
          </w:rPr>
          <w:instrText xml:space="preserve"> PAGEREF _Toc110947577 \h </w:instrText>
        </w:r>
        <w:r w:rsidR="001D44FF">
          <w:rPr>
            <w:noProof/>
            <w:webHidden/>
          </w:rPr>
        </w:r>
        <w:r w:rsidR="001D44FF">
          <w:rPr>
            <w:noProof/>
            <w:webHidden/>
          </w:rPr>
          <w:fldChar w:fldCharType="separate"/>
        </w:r>
        <w:r w:rsidR="007D414B">
          <w:rPr>
            <w:noProof/>
            <w:webHidden/>
          </w:rPr>
          <w:t>61</w:t>
        </w:r>
        <w:r w:rsidR="001D44FF">
          <w:rPr>
            <w:noProof/>
            <w:webHidden/>
          </w:rPr>
          <w:fldChar w:fldCharType="end"/>
        </w:r>
      </w:hyperlink>
    </w:p>
    <w:p w14:paraId="6D22A6B4" w14:textId="2EF3CCAC"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8" w:history="1">
        <w:r w:rsidR="001D44FF" w:rsidRPr="00BC21D1">
          <w:rPr>
            <w:rStyle w:val="Hyperlink"/>
            <w:noProof/>
          </w:rPr>
          <w:t>Hình 2.39 Thêm public key khi khởi tạo thiết bị</w:t>
        </w:r>
        <w:r w:rsidR="001D44FF">
          <w:rPr>
            <w:noProof/>
            <w:webHidden/>
          </w:rPr>
          <w:tab/>
        </w:r>
        <w:r w:rsidR="001D44FF">
          <w:rPr>
            <w:noProof/>
            <w:webHidden/>
          </w:rPr>
          <w:fldChar w:fldCharType="begin"/>
        </w:r>
        <w:r w:rsidR="001D44FF">
          <w:rPr>
            <w:noProof/>
            <w:webHidden/>
          </w:rPr>
          <w:instrText xml:space="preserve"> PAGEREF _Toc110947578 \h </w:instrText>
        </w:r>
        <w:r w:rsidR="001D44FF">
          <w:rPr>
            <w:noProof/>
            <w:webHidden/>
          </w:rPr>
        </w:r>
        <w:r w:rsidR="001D44FF">
          <w:rPr>
            <w:noProof/>
            <w:webHidden/>
          </w:rPr>
          <w:fldChar w:fldCharType="separate"/>
        </w:r>
        <w:r w:rsidR="007D414B">
          <w:rPr>
            <w:noProof/>
            <w:webHidden/>
          </w:rPr>
          <w:t>62</w:t>
        </w:r>
        <w:r w:rsidR="001D44FF">
          <w:rPr>
            <w:noProof/>
            <w:webHidden/>
          </w:rPr>
          <w:fldChar w:fldCharType="end"/>
        </w:r>
      </w:hyperlink>
    </w:p>
    <w:p w14:paraId="65624BDD" w14:textId="412DE1BE"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79" w:history="1">
        <w:r w:rsidR="001D44FF" w:rsidRPr="00BC21D1">
          <w:rPr>
            <w:rStyle w:val="Hyperlink"/>
            <w:noProof/>
          </w:rPr>
          <w:t>Hình 2.40 Lưu đồ thuật toán quá trình cấu hình thiết bị</w:t>
        </w:r>
        <w:r w:rsidR="001D44FF">
          <w:rPr>
            <w:noProof/>
            <w:webHidden/>
          </w:rPr>
          <w:tab/>
        </w:r>
        <w:r w:rsidR="001D44FF">
          <w:rPr>
            <w:noProof/>
            <w:webHidden/>
          </w:rPr>
          <w:fldChar w:fldCharType="begin"/>
        </w:r>
        <w:r w:rsidR="001D44FF">
          <w:rPr>
            <w:noProof/>
            <w:webHidden/>
          </w:rPr>
          <w:instrText xml:space="preserve"> PAGEREF _Toc110947579 \h </w:instrText>
        </w:r>
        <w:r w:rsidR="001D44FF">
          <w:rPr>
            <w:noProof/>
            <w:webHidden/>
          </w:rPr>
        </w:r>
        <w:r w:rsidR="001D44FF">
          <w:rPr>
            <w:noProof/>
            <w:webHidden/>
          </w:rPr>
          <w:fldChar w:fldCharType="separate"/>
        </w:r>
        <w:r w:rsidR="007D414B">
          <w:rPr>
            <w:noProof/>
            <w:webHidden/>
          </w:rPr>
          <w:t>64</w:t>
        </w:r>
        <w:r w:rsidR="001D44FF">
          <w:rPr>
            <w:noProof/>
            <w:webHidden/>
          </w:rPr>
          <w:fldChar w:fldCharType="end"/>
        </w:r>
      </w:hyperlink>
    </w:p>
    <w:p w14:paraId="07053C86" w14:textId="03CD8200"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0" w:history="1">
        <w:r w:rsidR="001D44FF" w:rsidRPr="00BC21D1">
          <w:rPr>
            <w:rStyle w:val="Hyperlink"/>
            <w:noProof/>
          </w:rPr>
          <w:t>Hình 3.1 Mặt trên mạch PCB</w:t>
        </w:r>
        <w:r w:rsidR="001D44FF">
          <w:rPr>
            <w:noProof/>
            <w:webHidden/>
          </w:rPr>
          <w:tab/>
        </w:r>
        <w:r w:rsidR="001D44FF">
          <w:rPr>
            <w:noProof/>
            <w:webHidden/>
          </w:rPr>
          <w:fldChar w:fldCharType="begin"/>
        </w:r>
        <w:r w:rsidR="001D44FF">
          <w:rPr>
            <w:noProof/>
            <w:webHidden/>
          </w:rPr>
          <w:instrText xml:space="preserve"> PAGEREF _Toc110947580 \h </w:instrText>
        </w:r>
        <w:r w:rsidR="001D44FF">
          <w:rPr>
            <w:noProof/>
            <w:webHidden/>
          </w:rPr>
        </w:r>
        <w:r w:rsidR="001D44FF">
          <w:rPr>
            <w:noProof/>
            <w:webHidden/>
          </w:rPr>
          <w:fldChar w:fldCharType="separate"/>
        </w:r>
        <w:r w:rsidR="007D414B">
          <w:rPr>
            <w:noProof/>
            <w:webHidden/>
          </w:rPr>
          <w:t>66</w:t>
        </w:r>
        <w:r w:rsidR="001D44FF">
          <w:rPr>
            <w:noProof/>
            <w:webHidden/>
          </w:rPr>
          <w:fldChar w:fldCharType="end"/>
        </w:r>
      </w:hyperlink>
    </w:p>
    <w:p w14:paraId="6EEF8EFC" w14:textId="03500242"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1" w:history="1">
        <w:r w:rsidR="001D44FF" w:rsidRPr="00BC21D1">
          <w:rPr>
            <w:rStyle w:val="Hyperlink"/>
            <w:noProof/>
          </w:rPr>
          <w:t>Hình 3.2 Mặt dưới mạch PCB</w:t>
        </w:r>
        <w:r w:rsidR="001D44FF">
          <w:rPr>
            <w:noProof/>
            <w:webHidden/>
          </w:rPr>
          <w:tab/>
        </w:r>
        <w:r w:rsidR="001D44FF">
          <w:rPr>
            <w:noProof/>
            <w:webHidden/>
          </w:rPr>
          <w:fldChar w:fldCharType="begin"/>
        </w:r>
        <w:r w:rsidR="001D44FF">
          <w:rPr>
            <w:noProof/>
            <w:webHidden/>
          </w:rPr>
          <w:instrText xml:space="preserve"> PAGEREF _Toc110947581 \h </w:instrText>
        </w:r>
        <w:r w:rsidR="001D44FF">
          <w:rPr>
            <w:noProof/>
            <w:webHidden/>
          </w:rPr>
        </w:r>
        <w:r w:rsidR="001D44FF">
          <w:rPr>
            <w:noProof/>
            <w:webHidden/>
          </w:rPr>
          <w:fldChar w:fldCharType="separate"/>
        </w:r>
        <w:r w:rsidR="007D414B">
          <w:rPr>
            <w:noProof/>
            <w:webHidden/>
          </w:rPr>
          <w:t>66</w:t>
        </w:r>
        <w:r w:rsidR="001D44FF">
          <w:rPr>
            <w:noProof/>
            <w:webHidden/>
          </w:rPr>
          <w:fldChar w:fldCharType="end"/>
        </w:r>
      </w:hyperlink>
    </w:p>
    <w:p w14:paraId="774D3D20" w14:textId="741A370E"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2" w:history="1">
        <w:r w:rsidR="001D44FF" w:rsidRPr="00BC21D1">
          <w:rPr>
            <w:rStyle w:val="Hyperlink"/>
            <w:noProof/>
          </w:rPr>
          <w:t>Hình 3.3 Kết quả đóng hộp của thiết bị</w:t>
        </w:r>
        <w:r w:rsidR="001D44FF">
          <w:rPr>
            <w:noProof/>
            <w:webHidden/>
          </w:rPr>
          <w:tab/>
        </w:r>
        <w:r w:rsidR="001D44FF">
          <w:rPr>
            <w:noProof/>
            <w:webHidden/>
          </w:rPr>
          <w:fldChar w:fldCharType="begin"/>
        </w:r>
        <w:r w:rsidR="001D44FF">
          <w:rPr>
            <w:noProof/>
            <w:webHidden/>
          </w:rPr>
          <w:instrText xml:space="preserve"> PAGEREF _Toc110947582 \h </w:instrText>
        </w:r>
        <w:r w:rsidR="001D44FF">
          <w:rPr>
            <w:noProof/>
            <w:webHidden/>
          </w:rPr>
        </w:r>
        <w:r w:rsidR="001D44FF">
          <w:rPr>
            <w:noProof/>
            <w:webHidden/>
          </w:rPr>
          <w:fldChar w:fldCharType="separate"/>
        </w:r>
        <w:r w:rsidR="007D414B">
          <w:rPr>
            <w:noProof/>
            <w:webHidden/>
          </w:rPr>
          <w:t>67</w:t>
        </w:r>
        <w:r w:rsidR="001D44FF">
          <w:rPr>
            <w:noProof/>
            <w:webHidden/>
          </w:rPr>
          <w:fldChar w:fldCharType="end"/>
        </w:r>
      </w:hyperlink>
    </w:p>
    <w:p w14:paraId="692EDDE6" w14:textId="39D9084A"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3" w:history="1">
        <w:r w:rsidR="001D44FF" w:rsidRPr="00BC21D1">
          <w:rPr>
            <w:rStyle w:val="Hyperlink"/>
            <w:noProof/>
          </w:rPr>
          <w:t>Hình 3.4 Kiểm tra hoạt động khối nguồn</w:t>
        </w:r>
        <w:r w:rsidR="001D44FF">
          <w:rPr>
            <w:noProof/>
            <w:webHidden/>
          </w:rPr>
          <w:tab/>
        </w:r>
        <w:r w:rsidR="001D44FF">
          <w:rPr>
            <w:noProof/>
            <w:webHidden/>
          </w:rPr>
          <w:fldChar w:fldCharType="begin"/>
        </w:r>
        <w:r w:rsidR="001D44FF">
          <w:rPr>
            <w:noProof/>
            <w:webHidden/>
          </w:rPr>
          <w:instrText xml:space="preserve"> PAGEREF _Toc110947583 \h </w:instrText>
        </w:r>
        <w:r w:rsidR="001D44FF">
          <w:rPr>
            <w:noProof/>
            <w:webHidden/>
          </w:rPr>
        </w:r>
        <w:r w:rsidR="001D44FF">
          <w:rPr>
            <w:noProof/>
            <w:webHidden/>
          </w:rPr>
          <w:fldChar w:fldCharType="separate"/>
        </w:r>
        <w:r w:rsidR="007D414B">
          <w:rPr>
            <w:noProof/>
            <w:webHidden/>
          </w:rPr>
          <w:t>68</w:t>
        </w:r>
        <w:r w:rsidR="001D44FF">
          <w:rPr>
            <w:noProof/>
            <w:webHidden/>
          </w:rPr>
          <w:fldChar w:fldCharType="end"/>
        </w:r>
      </w:hyperlink>
    </w:p>
    <w:p w14:paraId="4603A256" w14:textId="1B96C7BD"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4" w:history="1">
        <w:r w:rsidR="001D44FF" w:rsidRPr="00BC21D1">
          <w:rPr>
            <w:rStyle w:val="Hyperlink"/>
            <w:noProof/>
          </w:rPr>
          <w:t>Hình 3.5 Kiểm tra hoạt động monitor, nạp, xóa firmware qua cổng microUSB</w:t>
        </w:r>
        <w:r w:rsidR="001D44FF">
          <w:rPr>
            <w:noProof/>
            <w:webHidden/>
          </w:rPr>
          <w:tab/>
        </w:r>
        <w:r w:rsidR="001D44FF">
          <w:rPr>
            <w:noProof/>
            <w:webHidden/>
          </w:rPr>
          <w:fldChar w:fldCharType="begin"/>
        </w:r>
        <w:r w:rsidR="001D44FF">
          <w:rPr>
            <w:noProof/>
            <w:webHidden/>
          </w:rPr>
          <w:instrText xml:space="preserve"> PAGEREF _Toc110947584 \h </w:instrText>
        </w:r>
        <w:r w:rsidR="001D44FF">
          <w:rPr>
            <w:noProof/>
            <w:webHidden/>
          </w:rPr>
        </w:r>
        <w:r w:rsidR="001D44FF">
          <w:rPr>
            <w:noProof/>
            <w:webHidden/>
          </w:rPr>
          <w:fldChar w:fldCharType="separate"/>
        </w:r>
        <w:r w:rsidR="007D414B">
          <w:rPr>
            <w:noProof/>
            <w:webHidden/>
          </w:rPr>
          <w:t>68</w:t>
        </w:r>
        <w:r w:rsidR="001D44FF">
          <w:rPr>
            <w:noProof/>
            <w:webHidden/>
          </w:rPr>
          <w:fldChar w:fldCharType="end"/>
        </w:r>
      </w:hyperlink>
    </w:p>
    <w:p w14:paraId="147798A8" w14:textId="06A2B56E"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5" w:history="1">
        <w:r w:rsidR="001D44FF" w:rsidRPr="00BC21D1">
          <w:rPr>
            <w:rStyle w:val="Hyperlink"/>
            <w:noProof/>
          </w:rPr>
          <w:t>Hình 3.6 Giao diện APP Smartconfig</w:t>
        </w:r>
        <w:r w:rsidR="001D44FF">
          <w:rPr>
            <w:noProof/>
            <w:webHidden/>
          </w:rPr>
          <w:tab/>
        </w:r>
        <w:r w:rsidR="001D44FF">
          <w:rPr>
            <w:noProof/>
            <w:webHidden/>
          </w:rPr>
          <w:fldChar w:fldCharType="begin"/>
        </w:r>
        <w:r w:rsidR="001D44FF">
          <w:rPr>
            <w:noProof/>
            <w:webHidden/>
          </w:rPr>
          <w:instrText xml:space="preserve"> PAGEREF _Toc110947585 \h </w:instrText>
        </w:r>
        <w:r w:rsidR="001D44FF">
          <w:rPr>
            <w:noProof/>
            <w:webHidden/>
          </w:rPr>
        </w:r>
        <w:r w:rsidR="001D44FF">
          <w:rPr>
            <w:noProof/>
            <w:webHidden/>
          </w:rPr>
          <w:fldChar w:fldCharType="separate"/>
        </w:r>
        <w:r w:rsidR="007D414B">
          <w:rPr>
            <w:noProof/>
            <w:webHidden/>
          </w:rPr>
          <w:t>69</w:t>
        </w:r>
        <w:r w:rsidR="001D44FF">
          <w:rPr>
            <w:noProof/>
            <w:webHidden/>
          </w:rPr>
          <w:fldChar w:fldCharType="end"/>
        </w:r>
      </w:hyperlink>
    </w:p>
    <w:p w14:paraId="4B282F96" w14:textId="28E50EEF"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6" w:history="1">
        <w:r w:rsidR="001D44FF" w:rsidRPr="00BC21D1">
          <w:rPr>
            <w:rStyle w:val="Hyperlink"/>
            <w:noProof/>
          </w:rPr>
          <w:t>Hình 3.7 Thiết bị smartconfig và kết nối WiFi</w:t>
        </w:r>
        <w:r w:rsidR="001D44FF">
          <w:rPr>
            <w:noProof/>
            <w:webHidden/>
          </w:rPr>
          <w:tab/>
        </w:r>
        <w:r w:rsidR="001D44FF">
          <w:rPr>
            <w:noProof/>
            <w:webHidden/>
          </w:rPr>
          <w:fldChar w:fldCharType="begin"/>
        </w:r>
        <w:r w:rsidR="001D44FF">
          <w:rPr>
            <w:noProof/>
            <w:webHidden/>
          </w:rPr>
          <w:instrText xml:space="preserve"> PAGEREF _Toc110947586 \h </w:instrText>
        </w:r>
        <w:r w:rsidR="001D44FF">
          <w:rPr>
            <w:noProof/>
            <w:webHidden/>
          </w:rPr>
        </w:r>
        <w:r w:rsidR="001D44FF">
          <w:rPr>
            <w:noProof/>
            <w:webHidden/>
          </w:rPr>
          <w:fldChar w:fldCharType="separate"/>
        </w:r>
        <w:r w:rsidR="007D414B">
          <w:rPr>
            <w:noProof/>
            <w:webHidden/>
          </w:rPr>
          <w:t>70</w:t>
        </w:r>
        <w:r w:rsidR="001D44FF">
          <w:rPr>
            <w:noProof/>
            <w:webHidden/>
          </w:rPr>
          <w:fldChar w:fldCharType="end"/>
        </w:r>
      </w:hyperlink>
    </w:p>
    <w:p w14:paraId="5FB65D10" w14:textId="5C2313AD"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7" w:history="1">
        <w:r w:rsidR="001D44FF" w:rsidRPr="00BC21D1">
          <w:rPr>
            <w:rStyle w:val="Hyperlink"/>
            <w:noProof/>
          </w:rPr>
          <w:t>Hình 3.8 Thiết bị nhận gói tin cấu hình project</w:t>
        </w:r>
        <w:r w:rsidR="001D44FF">
          <w:rPr>
            <w:noProof/>
            <w:webHidden/>
          </w:rPr>
          <w:tab/>
        </w:r>
        <w:r w:rsidR="001D44FF">
          <w:rPr>
            <w:noProof/>
            <w:webHidden/>
          </w:rPr>
          <w:fldChar w:fldCharType="begin"/>
        </w:r>
        <w:r w:rsidR="001D44FF">
          <w:rPr>
            <w:noProof/>
            <w:webHidden/>
          </w:rPr>
          <w:instrText xml:space="preserve"> PAGEREF _Toc110947587 \h </w:instrText>
        </w:r>
        <w:r w:rsidR="001D44FF">
          <w:rPr>
            <w:noProof/>
            <w:webHidden/>
          </w:rPr>
        </w:r>
        <w:r w:rsidR="001D44FF">
          <w:rPr>
            <w:noProof/>
            <w:webHidden/>
          </w:rPr>
          <w:fldChar w:fldCharType="separate"/>
        </w:r>
        <w:r w:rsidR="007D414B">
          <w:rPr>
            <w:noProof/>
            <w:webHidden/>
          </w:rPr>
          <w:t>70</w:t>
        </w:r>
        <w:r w:rsidR="001D44FF">
          <w:rPr>
            <w:noProof/>
            <w:webHidden/>
          </w:rPr>
          <w:fldChar w:fldCharType="end"/>
        </w:r>
      </w:hyperlink>
    </w:p>
    <w:p w14:paraId="721D2B44" w14:textId="26D560B6"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8" w:history="1">
        <w:r w:rsidR="001D44FF" w:rsidRPr="00BC21D1">
          <w:rPr>
            <w:rStyle w:val="Hyperlink"/>
            <w:noProof/>
          </w:rPr>
          <w:t>Hình 3.9 Thiết bị nhận gói tin key và rootCA</w:t>
        </w:r>
        <w:r w:rsidR="001D44FF">
          <w:rPr>
            <w:noProof/>
            <w:webHidden/>
          </w:rPr>
          <w:tab/>
        </w:r>
        <w:r w:rsidR="001D44FF">
          <w:rPr>
            <w:noProof/>
            <w:webHidden/>
          </w:rPr>
          <w:fldChar w:fldCharType="begin"/>
        </w:r>
        <w:r w:rsidR="001D44FF">
          <w:rPr>
            <w:noProof/>
            <w:webHidden/>
          </w:rPr>
          <w:instrText xml:space="preserve"> PAGEREF _Toc110947588 \h </w:instrText>
        </w:r>
        <w:r w:rsidR="001D44FF">
          <w:rPr>
            <w:noProof/>
            <w:webHidden/>
          </w:rPr>
        </w:r>
        <w:r w:rsidR="001D44FF">
          <w:rPr>
            <w:noProof/>
            <w:webHidden/>
          </w:rPr>
          <w:fldChar w:fldCharType="separate"/>
        </w:r>
        <w:r w:rsidR="007D414B">
          <w:rPr>
            <w:noProof/>
            <w:webHidden/>
          </w:rPr>
          <w:t>70</w:t>
        </w:r>
        <w:r w:rsidR="001D44FF">
          <w:rPr>
            <w:noProof/>
            <w:webHidden/>
          </w:rPr>
          <w:fldChar w:fldCharType="end"/>
        </w:r>
      </w:hyperlink>
    </w:p>
    <w:p w14:paraId="6411C497" w14:textId="0E15A1BD"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89" w:history="1">
        <w:r w:rsidR="001D44FF" w:rsidRPr="00BC21D1">
          <w:rPr>
            <w:rStyle w:val="Hyperlink"/>
            <w:noProof/>
          </w:rPr>
          <w:t>Hình 3.10 Thử nghiệm độ chính xác của hệ thống DWM1001</w:t>
        </w:r>
        <w:r w:rsidR="001D44FF">
          <w:rPr>
            <w:noProof/>
            <w:webHidden/>
          </w:rPr>
          <w:tab/>
        </w:r>
        <w:r w:rsidR="001D44FF">
          <w:rPr>
            <w:noProof/>
            <w:webHidden/>
          </w:rPr>
          <w:fldChar w:fldCharType="begin"/>
        </w:r>
        <w:r w:rsidR="001D44FF">
          <w:rPr>
            <w:noProof/>
            <w:webHidden/>
          </w:rPr>
          <w:instrText xml:space="preserve"> PAGEREF _Toc110947589 \h </w:instrText>
        </w:r>
        <w:r w:rsidR="001D44FF">
          <w:rPr>
            <w:noProof/>
            <w:webHidden/>
          </w:rPr>
        </w:r>
        <w:r w:rsidR="001D44FF">
          <w:rPr>
            <w:noProof/>
            <w:webHidden/>
          </w:rPr>
          <w:fldChar w:fldCharType="separate"/>
        </w:r>
        <w:r w:rsidR="007D414B">
          <w:rPr>
            <w:noProof/>
            <w:webHidden/>
          </w:rPr>
          <w:t>71</w:t>
        </w:r>
        <w:r w:rsidR="001D44FF">
          <w:rPr>
            <w:noProof/>
            <w:webHidden/>
          </w:rPr>
          <w:fldChar w:fldCharType="end"/>
        </w:r>
      </w:hyperlink>
    </w:p>
    <w:p w14:paraId="18AFBC7C" w14:textId="3514AEA1"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90" w:history="1">
        <w:r w:rsidR="001D44FF" w:rsidRPr="00BC21D1">
          <w:rPr>
            <w:rStyle w:val="Hyperlink"/>
            <w:noProof/>
          </w:rPr>
          <w:t>Hình 3.11 Không gian thử nghiệm</w:t>
        </w:r>
        <w:r w:rsidR="001D44FF">
          <w:rPr>
            <w:noProof/>
            <w:webHidden/>
          </w:rPr>
          <w:tab/>
        </w:r>
        <w:r w:rsidR="001D44FF">
          <w:rPr>
            <w:noProof/>
            <w:webHidden/>
          </w:rPr>
          <w:fldChar w:fldCharType="begin"/>
        </w:r>
        <w:r w:rsidR="001D44FF">
          <w:rPr>
            <w:noProof/>
            <w:webHidden/>
          </w:rPr>
          <w:instrText xml:space="preserve"> PAGEREF _Toc110947590 \h </w:instrText>
        </w:r>
        <w:r w:rsidR="001D44FF">
          <w:rPr>
            <w:noProof/>
            <w:webHidden/>
          </w:rPr>
        </w:r>
        <w:r w:rsidR="001D44FF">
          <w:rPr>
            <w:noProof/>
            <w:webHidden/>
          </w:rPr>
          <w:fldChar w:fldCharType="separate"/>
        </w:r>
        <w:r w:rsidR="007D414B">
          <w:rPr>
            <w:noProof/>
            <w:webHidden/>
          </w:rPr>
          <w:t>72</w:t>
        </w:r>
        <w:r w:rsidR="001D44FF">
          <w:rPr>
            <w:noProof/>
            <w:webHidden/>
          </w:rPr>
          <w:fldChar w:fldCharType="end"/>
        </w:r>
      </w:hyperlink>
    </w:p>
    <w:p w14:paraId="28DE9C8B" w14:textId="386257AC"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91" w:history="1">
        <w:r w:rsidR="001D44FF" w:rsidRPr="00BC21D1">
          <w:rPr>
            <w:rStyle w:val="Hyperlink"/>
            <w:noProof/>
          </w:rPr>
          <w:t>Hình 3.12 Thiết bị Gateway và 6 Tag</w:t>
        </w:r>
        <w:r w:rsidR="001D44FF">
          <w:rPr>
            <w:noProof/>
            <w:webHidden/>
          </w:rPr>
          <w:tab/>
        </w:r>
        <w:r w:rsidR="001D44FF">
          <w:rPr>
            <w:noProof/>
            <w:webHidden/>
          </w:rPr>
          <w:fldChar w:fldCharType="begin"/>
        </w:r>
        <w:r w:rsidR="001D44FF">
          <w:rPr>
            <w:noProof/>
            <w:webHidden/>
          </w:rPr>
          <w:instrText xml:space="preserve"> PAGEREF _Toc110947591 \h </w:instrText>
        </w:r>
        <w:r w:rsidR="001D44FF">
          <w:rPr>
            <w:noProof/>
            <w:webHidden/>
          </w:rPr>
        </w:r>
        <w:r w:rsidR="001D44FF">
          <w:rPr>
            <w:noProof/>
            <w:webHidden/>
          </w:rPr>
          <w:fldChar w:fldCharType="separate"/>
        </w:r>
        <w:r w:rsidR="007D414B">
          <w:rPr>
            <w:noProof/>
            <w:webHidden/>
          </w:rPr>
          <w:t>73</w:t>
        </w:r>
        <w:r w:rsidR="001D44FF">
          <w:rPr>
            <w:noProof/>
            <w:webHidden/>
          </w:rPr>
          <w:fldChar w:fldCharType="end"/>
        </w:r>
      </w:hyperlink>
    </w:p>
    <w:p w14:paraId="7F283C83" w14:textId="79CECDCA"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92" w:history="1">
        <w:r w:rsidR="001D44FF" w:rsidRPr="00BC21D1">
          <w:rPr>
            <w:rStyle w:val="Hyperlink"/>
            <w:noProof/>
          </w:rPr>
          <w:t>Hình 3.13 Quá trình Initialize</w:t>
        </w:r>
        <w:r w:rsidR="001D44FF">
          <w:rPr>
            <w:noProof/>
            <w:webHidden/>
          </w:rPr>
          <w:tab/>
        </w:r>
        <w:r w:rsidR="001D44FF">
          <w:rPr>
            <w:noProof/>
            <w:webHidden/>
          </w:rPr>
          <w:fldChar w:fldCharType="begin"/>
        </w:r>
        <w:r w:rsidR="001D44FF">
          <w:rPr>
            <w:noProof/>
            <w:webHidden/>
          </w:rPr>
          <w:instrText xml:space="preserve"> PAGEREF _Toc110947592 \h </w:instrText>
        </w:r>
        <w:r w:rsidR="001D44FF">
          <w:rPr>
            <w:noProof/>
            <w:webHidden/>
          </w:rPr>
        </w:r>
        <w:r w:rsidR="001D44FF">
          <w:rPr>
            <w:noProof/>
            <w:webHidden/>
          </w:rPr>
          <w:fldChar w:fldCharType="separate"/>
        </w:r>
        <w:r w:rsidR="007D414B">
          <w:rPr>
            <w:noProof/>
            <w:webHidden/>
          </w:rPr>
          <w:t>73</w:t>
        </w:r>
        <w:r w:rsidR="001D44FF">
          <w:rPr>
            <w:noProof/>
            <w:webHidden/>
          </w:rPr>
          <w:fldChar w:fldCharType="end"/>
        </w:r>
      </w:hyperlink>
    </w:p>
    <w:p w14:paraId="45A65A63" w14:textId="2A1C0EE1"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93" w:history="1">
        <w:r w:rsidR="001D44FF" w:rsidRPr="00BC21D1">
          <w:rPr>
            <w:rStyle w:val="Hyperlink"/>
            <w:noProof/>
          </w:rPr>
          <w:t>Hình 3.14 Thiết bị kết nối 6 tag</w:t>
        </w:r>
        <w:r w:rsidR="001D44FF">
          <w:rPr>
            <w:noProof/>
            <w:webHidden/>
          </w:rPr>
          <w:tab/>
        </w:r>
        <w:r w:rsidR="001D44FF">
          <w:rPr>
            <w:noProof/>
            <w:webHidden/>
          </w:rPr>
          <w:fldChar w:fldCharType="begin"/>
        </w:r>
        <w:r w:rsidR="001D44FF">
          <w:rPr>
            <w:noProof/>
            <w:webHidden/>
          </w:rPr>
          <w:instrText xml:space="preserve"> PAGEREF _Toc110947593 \h </w:instrText>
        </w:r>
        <w:r w:rsidR="001D44FF">
          <w:rPr>
            <w:noProof/>
            <w:webHidden/>
          </w:rPr>
        </w:r>
        <w:r w:rsidR="001D44FF">
          <w:rPr>
            <w:noProof/>
            <w:webHidden/>
          </w:rPr>
          <w:fldChar w:fldCharType="separate"/>
        </w:r>
        <w:r w:rsidR="007D414B">
          <w:rPr>
            <w:noProof/>
            <w:webHidden/>
          </w:rPr>
          <w:t>74</w:t>
        </w:r>
        <w:r w:rsidR="001D44FF">
          <w:rPr>
            <w:noProof/>
            <w:webHidden/>
          </w:rPr>
          <w:fldChar w:fldCharType="end"/>
        </w:r>
      </w:hyperlink>
    </w:p>
    <w:p w14:paraId="19E657EA" w14:textId="195BB3B2"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94" w:history="1">
        <w:r w:rsidR="001D44FF" w:rsidRPr="00BC21D1">
          <w:rPr>
            <w:rStyle w:val="Hyperlink"/>
            <w:noProof/>
          </w:rPr>
          <w:t>Hình 3.15 Vị trí của 6 tag hiển thị trên bản đồ</w:t>
        </w:r>
        <w:r w:rsidR="001D44FF">
          <w:rPr>
            <w:noProof/>
            <w:webHidden/>
          </w:rPr>
          <w:tab/>
        </w:r>
        <w:r w:rsidR="001D44FF">
          <w:rPr>
            <w:noProof/>
            <w:webHidden/>
          </w:rPr>
          <w:fldChar w:fldCharType="begin"/>
        </w:r>
        <w:r w:rsidR="001D44FF">
          <w:rPr>
            <w:noProof/>
            <w:webHidden/>
          </w:rPr>
          <w:instrText xml:space="preserve"> PAGEREF _Toc110947594 \h </w:instrText>
        </w:r>
        <w:r w:rsidR="001D44FF">
          <w:rPr>
            <w:noProof/>
            <w:webHidden/>
          </w:rPr>
        </w:r>
        <w:r w:rsidR="001D44FF">
          <w:rPr>
            <w:noProof/>
            <w:webHidden/>
          </w:rPr>
          <w:fldChar w:fldCharType="separate"/>
        </w:r>
        <w:r w:rsidR="007D414B">
          <w:rPr>
            <w:noProof/>
            <w:webHidden/>
          </w:rPr>
          <w:t>74</w:t>
        </w:r>
        <w:r w:rsidR="001D44FF">
          <w:rPr>
            <w:noProof/>
            <w:webHidden/>
          </w:rPr>
          <w:fldChar w:fldCharType="end"/>
        </w:r>
      </w:hyperlink>
    </w:p>
    <w:p w14:paraId="34C77E94" w14:textId="7B3F30CE"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95" w:history="1">
        <w:r w:rsidR="001D44FF" w:rsidRPr="00BC21D1">
          <w:rPr>
            <w:rStyle w:val="Hyperlink"/>
            <w:noProof/>
          </w:rPr>
          <w:t>Hình 3.16 Thử nghiệm hệ thống tại hiện trường</w:t>
        </w:r>
        <w:r w:rsidR="001D44FF">
          <w:rPr>
            <w:noProof/>
            <w:webHidden/>
          </w:rPr>
          <w:tab/>
        </w:r>
        <w:r w:rsidR="001D44FF">
          <w:rPr>
            <w:noProof/>
            <w:webHidden/>
          </w:rPr>
          <w:fldChar w:fldCharType="begin"/>
        </w:r>
        <w:r w:rsidR="001D44FF">
          <w:rPr>
            <w:noProof/>
            <w:webHidden/>
          </w:rPr>
          <w:instrText xml:space="preserve"> PAGEREF _Toc110947595 \h </w:instrText>
        </w:r>
        <w:r w:rsidR="001D44FF">
          <w:rPr>
            <w:noProof/>
            <w:webHidden/>
          </w:rPr>
        </w:r>
        <w:r w:rsidR="001D44FF">
          <w:rPr>
            <w:noProof/>
            <w:webHidden/>
          </w:rPr>
          <w:fldChar w:fldCharType="separate"/>
        </w:r>
        <w:r w:rsidR="007D414B">
          <w:rPr>
            <w:noProof/>
            <w:webHidden/>
          </w:rPr>
          <w:t>75</w:t>
        </w:r>
        <w:r w:rsidR="001D44FF">
          <w:rPr>
            <w:noProof/>
            <w:webHidden/>
          </w:rPr>
          <w:fldChar w:fldCharType="end"/>
        </w:r>
      </w:hyperlink>
    </w:p>
    <w:p w14:paraId="644FD40C" w14:textId="37AC49D0"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96" w:history="1">
        <w:r w:rsidR="001D44FF" w:rsidRPr="00BC21D1">
          <w:rPr>
            <w:rStyle w:val="Hyperlink"/>
            <w:noProof/>
          </w:rPr>
          <w:t>Hình 3.17 Kết quả thử nghiệm hệ thống tại hiện trường</w:t>
        </w:r>
        <w:r w:rsidR="001D44FF">
          <w:rPr>
            <w:noProof/>
            <w:webHidden/>
          </w:rPr>
          <w:tab/>
        </w:r>
        <w:r w:rsidR="001D44FF">
          <w:rPr>
            <w:noProof/>
            <w:webHidden/>
          </w:rPr>
          <w:fldChar w:fldCharType="begin"/>
        </w:r>
        <w:r w:rsidR="001D44FF">
          <w:rPr>
            <w:noProof/>
            <w:webHidden/>
          </w:rPr>
          <w:instrText xml:space="preserve"> PAGEREF _Toc110947596 \h </w:instrText>
        </w:r>
        <w:r w:rsidR="001D44FF">
          <w:rPr>
            <w:noProof/>
            <w:webHidden/>
          </w:rPr>
        </w:r>
        <w:r w:rsidR="001D44FF">
          <w:rPr>
            <w:noProof/>
            <w:webHidden/>
          </w:rPr>
          <w:fldChar w:fldCharType="separate"/>
        </w:r>
        <w:r w:rsidR="007D414B">
          <w:rPr>
            <w:noProof/>
            <w:webHidden/>
          </w:rPr>
          <w:t>75</w:t>
        </w:r>
        <w:r w:rsidR="001D44FF">
          <w:rPr>
            <w:noProof/>
            <w:webHidden/>
          </w:rPr>
          <w:fldChar w:fldCharType="end"/>
        </w:r>
      </w:hyperlink>
    </w:p>
    <w:p w14:paraId="34D4EF17" w14:textId="6586B9DB" w:rsidR="0051122E" w:rsidRPr="0051122E" w:rsidRDefault="0051122E" w:rsidP="0051122E">
      <w:pPr>
        <w:sectPr w:rsidR="0051122E" w:rsidRPr="0051122E" w:rsidSect="00215FEF">
          <w:footerReference w:type="default" r:id="rId14"/>
          <w:type w:val="oddPage"/>
          <w:pgSz w:w="11906" w:h="16838" w:code="9"/>
          <w:pgMar w:top="1134" w:right="1138" w:bottom="1411" w:left="1699" w:header="850" w:footer="432" w:gutter="0"/>
          <w:pgNumType w:fmt="lowerRoman" w:start="1"/>
          <w:cols w:space="454"/>
          <w:docGrid w:type="lines" w:linePitch="360"/>
        </w:sectPr>
      </w:pPr>
      <w:r>
        <w:fldChar w:fldCharType="end"/>
      </w:r>
    </w:p>
    <w:p w14:paraId="1974832F" w14:textId="77777777" w:rsidR="0051122E" w:rsidRDefault="0051122E" w:rsidP="00E466C5">
      <w:pPr>
        <w:tabs>
          <w:tab w:val="center" w:pos="4894"/>
        </w:tabs>
        <w:ind w:firstLine="0"/>
      </w:pPr>
    </w:p>
    <w:p w14:paraId="2134AB8C" w14:textId="1745474F" w:rsidR="00E466C5" w:rsidRPr="001D44FF" w:rsidRDefault="00E466C5" w:rsidP="001D44FF">
      <w:pPr>
        <w:jc w:val="center"/>
        <w:rPr>
          <w:b/>
          <w:bCs/>
          <w:sz w:val="32"/>
          <w:szCs w:val="32"/>
        </w:rPr>
      </w:pPr>
      <w:bookmarkStart w:id="4" w:name="_Toc110947338"/>
      <w:r w:rsidRPr="001D44FF">
        <w:rPr>
          <w:b/>
          <w:bCs/>
          <w:sz w:val="32"/>
          <w:szCs w:val="32"/>
        </w:rPr>
        <w:t>D</w:t>
      </w:r>
      <w:r w:rsidR="00321414" w:rsidRPr="001D44FF">
        <w:rPr>
          <w:b/>
          <w:bCs/>
          <w:sz w:val="32"/>
          <w:szCs w:val="32"/>
        </w:rPr>
        <w:t>ANH MỤC BẢNG BIỂU</w:t>
      </w:r>
      <w:bookmarkEnd w:id="4"/>
    </w:p>
    <w:p w14:paraId="690CAB45" w14:textId="602DD82B" w:rsidR="001D44FF" w:rsidRDefault="0095542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 </w:instrText>
      </w:r>
      <w:r>
        <w:fldChar w:fldCharType="separate"/>
      </w:r>
      <w:hyperlink w:anchor="_Toc110947515" w:history="1">
        <w:r w:rsidR="001D44FF" w:rsidRPr="00BA0EDE">
          <w:rPr>
            <w:rStyle w:val="Hyperlink"/>
            <w:noProof/>
          </w:rPr>
          <w:t>Bảng  1.1 Các công nghệ định vị trong nhà</w:t>
        </w:r>
        <w:r w:rsidR="001D44FF">
          <w:rPr>
            <w:noProof/>
            <w:webHidden/>
          </w:rPr>
          <w:tab/>
        </w:r>
        <w:r w:rsidR="001D44FF">
          <w:rPr>
            <w:noProof/>
            <w:webHidden/>
          </w:rPr>
          <w:fldChar w:fldCharType="begin"/>
        </w:r>
        <w:r w:rsidR="001D44FF">
          <w:rPr>
            <w:noProof/>
            <w:webHidden/>
          </w:rPr>
          <w:instrText xml:space="preserve"> PAGEREF _Toc110947515 \h </w:instrText>
        </w:r>
        <w:r w:rsidR="001D44FF">
          <w:rPr>
            <w:noProof/>
            <w:webHidden/>
          </w:rPr>
        </w:r>
        <w:r w:rsidR="001D44FF">
          <w:rPr>
            <w:noProof/>
            <w:webHidden/>
          </w:rPr>
          <w:fldChar w:fldCharType="separate"/>
        </w:r>
        <w:r w:rsidR="007D414B">
          <w:rPr>
            <w:noProof/>
            <w:webHidden/>
          </w:rPr>
          <w:t>2</w:t>
        </w:r>
        <w:r w:rsidR="001D44FF">
          <w:rPr>
            <w:noProof/>
            <w:webHidden/>
          </w:rPr>
          <w:fldChar w:fldCharType="end"/>
        </w:r>
      </w:hyperlink>
    </w:p>
    <w:p w14:paraId="261375BF" w14:textId="5596568F"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16" w:history="1">
        <w:r w:rsidR="001D44FF" w:rsidRPr="00BA0EDE">
          <w:rPr>
            <w:rStyle w:val="Hyperlink"/>
            <w:noProof/>
          </w:rPr>
          <w:t>Bảng  2.1 Các phần tử linh kiện chính</w:t>
        </w:r>
        <w:r w:rsidR="001D44FF">
          <w:rPr>
            <w:noProof/>
            <w:webHidden/>
          </w:rPr>
          <w:tab/>
        </w:r>
        <w:r w:rsidR="001D44FF">
          <w:rPr>
            <w:noProof/>
            <w:webHidden/>
          </w:rPr>
          <w:fldChar w:fldCharType="begin"/>
        </w:r>
        <w:r w:rsidR="001D44FF">
          <w:rPr>
            <w:noProof/>
            <w:webHidden/>
          </w:rPr>
          <w:instrText xml:space="preserve"> PAGEREF _Toc110947516 \h </w:instrText>
        </w:r>
        <w:r w:rsidR="001D44FF">
          <w:rPr>
            <w:noProof/>
            <w:webHidden/>
          </w:rPr>
        </w:r>
        <w:r w:rsidR="001D44FF">
          <w:rPr>
            <w:noProof/>
            <w:webHidden/>
          </w:rPr>
          <w:fldChar w:fldCharType="separate"/>
        </w:r>
        <w:r w:rsidR="007D414B">
          <w:rPr>
            <w:noProof/>
            <w:webHidden/>
          </w:rPr>
          <w:t>37</w:t>
        </w:r>
        <w:r w:rsidR="001D44FF">
          <w:rPr>
            <w:noProof/>
            <w:webHidden/>
          </w:rPr>
          <w:fldChar w:fldCharType="end"/>
        </w:r>
      </w:hyperlink>
    </w:p>
    <w:p w14:paraId="5398E7A5" w14:textId="6B1D209C"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17" w:history="1">
        <w:r w:rsidR="001D44FF" w:rsidRPr="00BA0EDE">
          <w:rPr>
            <w:rStyle w:val="Hyperlink"/>
            <w:noProof/>
          </w:rPr>
          <w:t>Bảng  2.2 Mức tiêu thụ tối đa của hệ thống</w:t>
        </w:r>
        <w:r w:rsidR="001D44FF">
          <w:rPr>
            <w:noProof/>
            <w:webHidden/>
          </w:rPr>
          <w:tab/>
        </w:r>
        <w:r w:rsidR="001D44FF">
          <w:rPr>
            <w:noProof/>
            <w:webHidden/>
          </w:rPr>
          <w:fldChar w:fldCharType="begin"/>
        </w:r>
        <w:r w:rsidR="001D44FF">
          <w:rPr>
            <w:noProof/>
            <w:webHidden/>
          </w:rPr>
          <w:instrText xml:space="preserve"> PAGEREF _Toc110947517 \h </w:instrText>
        </w:r>
        <w:r w:rsidR="001D44FF">
          <w:rPr>
            <w:noProof/>
            <w:webHidden/>
          </w:rPr>
        </w:r>
        <w:r w:rsidR="001D44FF">
          <w:rPr>
            <w:noProof/>
            <w:webHidden/>
          </w:rPr>
          <w:fldChar w:fldCharType="separate"/>
        </w:r>
        <w:r w:rsidR="007D414B">
          <w:rPr>
            <w:noProof/>
            <w:webHidden/>
          </w:rPr>
          <w:t>38</w:t>
        </w:r>
        <w:r w:rsidR="001D44FF">
          <w:rPr>
            <w:noProof/>
            <w:webHidden/>
          </w:rPr>
          <w:fldChar w:fldCharType="end"/>
        </w:r>
      </w:hyperlink>
    </w:p>
    <w:p w14:paraId="2BFB74D1" w14:textId="53AE368A"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18" w:history="1">
        <w:r w:rsidR="001D44FF" w:rsidRPr="00BA0EDE">
          <w:rPr>
            <w:rStyle w:val="Hyperlink"/>
            <w:noProof/>
          </w:rPr>
          <w:t>Bảng  2.3 Năng lượng tiêu thụ khối xử lý trung tâm</w:t>
        </w:r>
        <w:r w:rsidR="001D44FF">
          <w:rPr>
            <w:noProof/>
            <w:webHidden/>
          </w:rPr>
          <w:tab/>
        </w:r>
        <w:r w:rsidR="001D44FF">
          <w:rPr>
            <w:noProof/>
            <w:webHidden/>
          </w:rPr>
          <w:fldChar w:fldCharType="begin"/>
        </w:r>
        <w:r w:rsidR="001D44FF">
          <w:rPr>
            <w:noProof/>
            <w:webHidden/>
          </w:rPr>
          <w:instrText xml:space="preserve"> PAGEREF _Toc110947518 \h </w:instrText>
        </w:r>
        <w:r w:rsidR="001D44FF">
          <w:rPr>
            <w:noProof/>
            <w:webHidden/>
          </w:rPr>
        </w:r>
        <w:r w:rsidR="001D44FF">
          <w:rPr>
            <w:noProof/>
            <w:webHidden/>
          </w:rPr>
          <w:fldChar w:fldCharType="separate"/>
        </w:r>
        <w:r w:rsidR="007D414B">
          <w:rPr>
            <w:noProof/>
            <w:webHidden/>
          </w:rPr>
          <w:t>39</w:t>
        </w:r>
        <w:r w:rsidR="001D44FF">
          <w:rPr>
            <w:noProof/>
            <w:webHidden/>
          </w:rPr>
          <w:fldChar w:fldCharType="end"/>
        </w:r>
      </w:hyperlink>
    </w:p>
    <w:p w14:paraId="68BD4187" w14:textId="0C0DB343"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19" w:history="1">
        <w:r w:rsidR="001D44FF" w:rsidRPr="00BA0EDE">
          <w:rPr>
            <w:rStyle w:val="Hyperlink"/>
            <w:noProof/>
          </w:rPr>
          <w:t>Bảng  2.4 Thông số Module ESP32 Wroom-32</w:t>
        </w:r>
        <w:r w:rsidR="001D44FF">
          <w:rPr>
            <w:noProof/>
            <w:webHidden/>
          </w:rPr>
          <w:tab/>
        </w:r>
        <w:r w:rsidR="001D44FF">
          <w:rPr>
            <w:noProof/>
            <w:webHidden/>
          </w:rPr>
          <w:fldChar w:fldCharType="begin"/>
        </w:r>
        <w:r w:rsidR="001D44FF">
          <w:rPr>
            <w:noProof/>
            <w:webHidden/>
          </w:rPr>
          <w:instrText xml:space="preserve"> PAGEREF _Toc110947519 \h </w:instrText>
        </w:r>
        <w:r w:rsidR="001D44FF">
          <w:rPr>
            <w:noProof/>
            <w:webHidden/>
          </w:rPr>
        </w:r>
        <w:r w:rsidR="001D44FF">
          <w:rPr>
            <w:noProof/>
            <w:webHidden/>
          </w:rPr>
          <w:fldChar w:fldCharType="separate"/>
        </w:r>
        <w:r w:rsidR="007D414B">
          <w:rPr>
            <w:noProof/>
            <w:webHidden/>
          </w:rPr>
          <w:t>43</w:t>
        </w:r>
        <w:r w:rsidR="001D44FF">
          <w:rPr>
            <w:noProof/>
            <w:webHidden/>
          </w:rPr>
          <w:fldChar w:fldCharType="end"/>
        </w:r>
      </w:hyperlink>
    </w:p>
    <w:p w14:paraId="3F87BC72" w14:textId="73F23142"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20" w:history="1">
        <w:r w:rsidR="001D44FF" w:rsidRPr="00BA0EDE">
          <w:rPr>
            <w:rStyle w:val="Hyperlink"/>
            <w:noProof/>
          </w:rPr>
          <w:t>Bảng  2.5 Giải thích thành phần khối xử lý trung tâm</w:t>
        </w:r>
        <w:r w:rsidR="001D44FF">
          <w:rPr>
            <w:noProof/>
            <w:webHidden/>
          </w:rPr>
          <w:tab/>
        </w:r>
        <w:r w:rsidR="001D44FF">
          <w:rPr>
            <w:noProof/>
            <w:webHidden/>
          </w:rPr>
          <w:fldChar w:fldCharType="begin"/>
        </w:r>
        <w:r w:rsidR="001D44FF">
          <w:rPr>
            <w:noProof/>
            <w:webHidden/>
          </w:rPr>
          <w:instrText xml:space="preserve"> PAGEREF _Toc110947520 \h </w:instrText>
        </w:r>
        <w:r w:rsidR="001D44FF">
          <w:rPr>
            <w:noProof/>
            <w:webHidden/>
          </w:rPr>
        </w:r>
        <w:r w:rsidR="001D44FF">
          <w:rPr>
            <w:noProof/>
            <w:webHidden/>
          </w:rPr>
          <w:fldChar w:fldCharType="separate"/>
        </w:r>
        <w:r w:rsidR="007D414B">
          <w:rPr>
            <w:noProof/>
            <w:webHidden/>
          </w:rPr>
          <w:t>44</w:t>
        </w:r>
        <w:r w:rsidR="001D44FF">
          <w:rPr>
            <w:noProof/>
            <w:webHidden/>
          </w:rPr>
          <w:fldChar w:fldCharType="end"/>
        </w:r>
      </w:hyperlink>
    </w:p>
    <w:p w14:paraId="55554A8A" w14:textId="3CFCB5C5"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21" w:history="1">
        <w:r w:rsidR="001D44FF" w:rsidRPr="00BA0EDE">
          <w:rPr>
            <w:rStyle w:val="Hyperlink"/>
            <w:noProof/>
          </w:rPr>
          <w:t>Bảng  2.6 Thông số IC W5500</w:t>
        </w:r>
        <w:r w:rsidR="001D44FF">
          <w:rPr>
            <w:noProof/>
            <w:webHidden/>
          </w:rPr>
          <w:tab/>
        </w:r>
        <w:r w:rsidR="001D44FF">
          <w:rPr>
            <w:noProof/>
            <w:webHidden/>
          </w:rPr>
          <w:fldChar w:fldCharType="begin"/>
        </w:r>
        <w:r w:rsidR="001D44FF">
          <w:rPr>
            <w:noProof/>
            <w:webHidden/>
          </w:rPr>
          <w:instrText xml:space="preserve"> PAGEREF _Toc110947521 \h </w:instrText>
        </w:r>
        <w:r w:rsidR="001D44FF">
          <w:rPr>
            <w:noProof/>
            <w:webHidden/>
          </w:rPr>
        </w:r>
        <w:r w:rsidR="001D44FF">
          <w:rPr>
            <w:noProof/>
            <w:webHidden/>
          </w:rPr>
          <w:fldChar w:fldCharType="separate"/>
        </w:r>
        <w:r w:rsidR="007D414B">
          <w:rPr>
            <w:noProof/>
            <w:webHidden/>
          </w:rPr>
          <w:t>48</w:t>
        </w:r>
        <w:r w:rsidR="001D44FF">
          <w:rPr>
            <w:noProof/>
            <w:webHidden/>
          </w:rPr>
          <w:fldChar w:fldCharType="end"/>
        </w:r>
      </w:hyperlink>
    </w:p>
    <w:p w14:paraId="441963E7" w14:textId="3FC348B1"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22" w:history="1">
        <w:r w:rsidR="001D44FF" w:rsidRPr="00BA0EDE">
          <w:rPr>
            <w:rStyle w:val="Hyperlink"/>
            <w:noProof/>
          </w:rPr>
          <w:t>Bảng  2.7 Các phân vùng bộ nhớ của thiết bị</w:t>
        </w:r>
        <w:r w:rsidR="001D44FF">
          <w:rPr>
            <w:noProof/>
            <w:webHidden/>
          </w:rPr>
          <w:tab/>
        </w:r>
        <w:r w:rsidR="001D44FF">
          <w:rPr>
            <w:noProof/>
            <w:webHidden/>
          </w:rPr>
          <w:fldChar w:fldCharType="begin"/>
        </w:r>
        <w:r w:rsidR="001D44FF">
          <w:rPr>
            <w:noProof/>
            <w:webHidden/>
          </w:rPr>
          <w:instrText xml:space="preserve"> PAGEREF _Toc110947522 \h </w:instrText>
        </w:r>
        <w:r w:rsidR="001D44FF">
          <w:rPr>
            <w:noProof/>
            <w:webHidden/>
          </w:rPr>
        </w:r>
        <w:r w:rsidR="001D44FF">
          <w:rPr>
            <w:noProof/>
            <w:webHidden/>
          </w:rPr>
          <w:fldChar w:fldCharType="separate"/>
        </w:r>
        <w:r w:rsidR="007D414B">
          <w:rPr>
            <w:noProof/>
            <w:webHidden/>
          </w:rPr>
          <w:t>53</w:t>
        </w:r>
        <w:r w:rsidR="001D44FF">
          <w:rPr>
            <w:noProof/>
            <w:webHidden/>
          </w:rPr>
          <w:fldChar w:fldCharType="end"/>
        </w:r>
      </w:hyperlink>
    </w:p>
    <w:p w14:paraId="1D1A719B" w14:textId="42C89985"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23" w:history="1">
        <w:r w:rsidR="001D44FF" w:rsidRPr="00BA0EDE">
          <w:rPr>
            <w:rStyle w:val="Hyperlink"/>
            <w:noProof/>
          </w:rPr>
          <w:t>Bảng  2.8 Các Characteristic sử dụng trong giao tiếp BLE với DWM1001</w:t>
        </w:r>
        <w:r w:rsidR="001D44FF">
          <w:rPr>
            <w:noProof/>
            <w:webHidden/>
          </w:rPr>
          <w:tab/>
        </w:r>
        <w:r w:rsidR="001D44FF">
          <w:rPr>
            <w:noProof/>
            <w:webHidden/>
          </w:rPr>
          <w:fldChar w:fldCharType="begin"/>
        </w:r>
        <w:r w:rsidR="001D44FF">
          <w:rPr>
            <w:noProof/>
            <w:webHidden/>
          </w:rPr>
          <w:instrText xml:space="preserve"> PAGEREF _Toc110947523 \h </w:instrText>
        </w:r>
        <w:r w:rsidR="001D44FF">
          <w:rPr>
            <w:noProof/>
            <w:webHidden/>
          </w:rPr>
        </w:r>
        <w:r w:rsidR="001D44FF">
          <w:rPr>
            <w:noProof/>
            <w:webHidden/>
          </w:rPr>
          <w:fldChar w:fldCharType="separate"/>
        </w:r>
        <w:r w:rsidR="007D414B">
          <w:rPr>
            <w:noProof/>
            <w:webHidden/>
          </w:rPr>
          <w:t>54</w:t>
        </w:r>
        <w:r w:rsidR="001D44FF">
          <w:rPr>
            <w:noProof/>
            <w:webHidden/>
          </w:rPr>
          <w:fldChar w:fldCharType="end"/>
        </w:r>
      </w:hyperlink>
    </w:p>
    <w:p w14:paraId="1A85153D" w14:textId="046B2A56"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24" w:history="1">
        <w:r w:rsidR="001D44FF" w:rsidRPr="00BA0EDE">
          <w:rPr>
            <w:rStyle w:val="Hyperlink"/>
            <w:noProof/>
          </w:rPr>
          <w:t>Bảng  2.9 MQTT Topic của thiết bị</w:t>
        </w:r>
        <w:r w:rsidR="001D44FF">
          <w:rPr>
            <w:noProof/>
            <w:webHidden/>
          </w:rPr>
          <w:tab/>
        </w:r>
        <w:r w:rsidR="001D44FF">
          <w:rPr>
            <w:noProof/>
            <w:webHidden/>
          </w:rPr>
          <w:fldChar w:fldCharType="begin"/>
        </w:r>
        <w:r w:rsidR="001D44FF">
          <w:rPr>
            <w:noProof/>
            <w:webHidden/>
          </w:rPr>
          <w:instrText xml:space="preserve"> PAGEREF _Toc110947524 \h </w:instrText>
        </w:r>
        <w:r w:rsidR="001D44FF">
          <w:rPr>
            <w:noProof/>
            <w:webHidden/>
          </w:rPr>
        </w:r>
        <w:r w:rsidR="001D44FF">
          <w:rPr>
            <w:noProof/>
            <w:webHidden/>
          </w:rPr>
          <w:fldChar w:fldCharType="separate"/>
        </w:r>
        <w:r w:rsidR="007D414B">
          <w:rPr>
            <w:noProof/>
            <w:webHidden/>
          </w:rPr>
          <w:t>59</w:t>
        </w:r>
        <w:r w:rsidR="001D44FF">
          <w:rPr>
            <w:noProof/>
            <w:webHidden/>
          </w:rPr>
          <w:fldChar w:fldCharType="end"/>
        </w:r>
      </w:hyperlink>
    </w:p>
    <w:p w14:paraId="7E8C7509" w14:textId="29C454B4"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25" w:history="1">
        <w:r w:rsidR="001D44FF" w:rsidRPr="00BA0EDE">
          <w:rPr>
            <w:rStyle w:val="Hyperlink"/>
            <w:noProof/>
          </w:rPr>
          <w:t>Bảng  2.10 Các payload thiết bị sử dụng</w:t>
        </w:r>
        <w:r w:rsidR="001D44FF">
          <w:rPr>
            <w:noProof/>
            <w:webHidden/>
          </w:rPr>
          <w:tab/>
        </w:r>
        <w:r w:rsidR="001D44FF">
          <w:rPr>
            <w:noProof/>
            <w:webHidden/>
          </w:rPr>
          <w:fldChar w:fldCharType="begin"/>
        </w:r>
        <w:r w:rsidR="001D44FF">
          <w:rPr>
            <w:noProof/>
            <w:webHidden/>
          </w:rPr>
          <w:instrText xml:space="preserve"> PAGEREF _Toc110947525 \h </w:instrText>
        </w:r>
        <w:r w:rsidR="001D44FF">
          <w:rPr>
            <w:noProof/>
            <w:webHidden/>
          </w:rPr>
        </w:r>
        <w:r w:rsidR="001D44FF">
          <w:rPr>
            <w:noProof/>
            <w:webHidden/>
          </w:rPr>
          <w:fldChar w:fldCharType="separate"/>
        </w:r>
        <w:r w:rsidR="007D414B">
          <w:rPr>
            <w:noProof/>
            <w:webHidden/>
          </w:rPr>
          <w:t>60</w:t>
        </w:r>
        <w:r w:rsidR="001D44FF">
          <w:rPr>
            <w:noProof/>
            <w:webHidden/>
          </w:rPr>
          <w:fldChar w:fldCharType="end"/>
        </w:r>
      </w:hyperlink>
    </w:p>
    <w:p w14:paraId="6D72DD18" w14:textId="45B9A147"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26" w:history="1">
        <w:r w:rsidR="001D44FF" w:rsidRPr="00BA0EDE">
          <w:rPr>
            <w:rStyle w:val="Hyperlink"/>
            <w:noProof/>
          </w:rPr>
          <w:t>Bảng  2.11 Các URI của HTTP Server</w:t>
        </w:r>
        <w:r w:rsidR="001D44FF">
          <w:rPr>
            <w:noProof/>
            <w:webHidden/>
          </w:rPr>
          <w:tab/>
        </w:r>
        <w:r w:rsidR="001D44FF">
          <w:rPr>
            <w:noProof/>
            <w:webHidden/>
          </w:rPr>
          <w:fldChar w:fldCharType="begin"/>
        </w:r>
        <w:r w:rsidR="001D44FF">
          <w:rPr>
            <w:noProof/>
            <w:webHidden/>
          </w:rPr>
          <w:instrText xml:space="preserve"> PAGEREF _Toc110947526 \h </w:instrText>
        </w:r>
        <w:r w:rsidR="001D44FF">
          <w:rPr>
            <w:noProof/>
            <w:webHidden/>
          </w:rPr>
        </w:r>
        <w:r w:rsidR="001D44FF">
          <w:rPr>
            <w:noProof/>
            <w:webHidden/>
          </w:rPr>
          <w:fldChar w:fldCharType="separate"/>
        </w:r>
        <w:r w:rsidR="007D414B">
          <w:rPr>
            <w:noProof/>
            <w:webHidden/>
          </w:rPr>
          <w:t>63</w:t>
        </w:r>
        <w:r w:rsidR="001D44FF">
          <w:rPr>
            <w:noProof/>
            <w:webHidden/>
          </w:rPr>
          <w:fldChar w:fldCharType="end"/>
        </w:r>
      </w:hyperlink>
    </w:p>
    <w:p w14:paraId="6A98C140" w14:textId="57B2B7B7" w:rsidR="001D44FF" w:rsidRDefault="00000000">
      <w:pPr>
        <w:pStyle w:val="TableofFigures"/>
        <w:tabs>
          <w:tab w:val="right" w:leader="dot" w:pos="9059"/>
        </w:tabs>
        <w:rPr>
          <w:rFonts w:asciiTheme="minorHAnsi" w:eastAsiaTheme="minorEastAsia" w:hAnsiTheme="minorHAnsi" w:cstheme="minorBidi"/>
          <w:noProof/>
          <w:kern w:val="0"/>
          <w:sz w:val="22"/>
          <w:szCs w:val="22"/>
        </w:rPr>
      </w:pPr>
      <w:hyperlink w:anchor="_Toc110947527" w:history="1">
        <w:r w:rsidR="001D44FF" w:rsidRPr="00BA0EDE">
          <w:rPr>
            <w:rStyle w:val="Hyperlink"/>
            <w:noProof/>
          </w:rPr>
          <w:t>Bảng  3.1 Kết quả thử nghiệm tính năng hệ thống DWM1001</w:t>
        </w:r>
        <w:r w:rsidR="001D44FF">
          <w:rPr>
            <w:noProof/>
            <w:webHidden/>
          </w:rPr>
          <w:tab/>
        </w:r>
        <w:r w:rsidR="001D44FF">
          <w:rPr>
            <w:noProof/>
            <w:webHidden/>
          </w:rPr>
          <w:fldChar w:fldCharType="begin"/>
        </w:r>
        <w:r w:rsidR="001D44FF">
          <w:rPr>
            <w:noProof/>
            <w:webHidden/>
          </w:rPr>
          <w:instrText xml:space="preserve"> PAGEREF _Toc110947527 \h </w:instrText>
        </w:r>
        <w:r w:rsidR="001D44FF">
          <w:rPr>
            <w:noProof/>
            <w:webHidden/>
          </w:rPr>
        </w:r>
        <w:r w:rsidR="001D44FF">
          <w:rPr>
            <w:noProof/>
            <w:webHidden/>
          </w:rPr>
          <w:fldChar w:fldCharType="separate"/>
        </w:r>
        <w:r w:rsidR="007D414B">
          <w:rPr>
            <w:noProof/>
            <w:webHidden/>
          </w:rPr>
          <w:t>71</w:t>
        </w:r>
        <w:r w:rsidR="001D44FF">
          <w:rPr>
            <w:noProof/>
            <w:webHidden/>
          </w:rPr>
          <w:fldChar w:fldCharType="end"/>
        </w:r>
      </w:hyperlink>
    </w:p>
    <w:p w14:paraId="52C3EECF" w14:textId="013AA4DF" w:rsidR="00E466C5" w:rsidRDefault="00955421" w:rsidP="00955421">
      <w:pPr>
        <w:ind w:firstLine="0"/>
      </w:pPr>
      <w:r>
        <w:fldChar w:fldCharType="end"/>
      </w:r>
    </w:p>
    <w:p w14:paraId="6DE425F7" w14:textId="2E582ABE" w:rsidR="00D92041" w:rsidRDefault="00D92041" w:rsidP="00955421">
      <w:pPr>
        <w:ind w:firstLine="0"/>
      </w:pPr>
    </w:p>
    <w:p w14:paraId="076C8761" w14:textId="69924B3C" w:rsidR="00D92041" w:rsidRDefault="00D92041" w:rsidP="00955421">
      <w:pPr>
        <w:ind w:firstLine="0"/>
      </w:pPr>
    </w:p>
    <w:p w14:paraId="2C5D2313" w14:textId="0C17676C" w:rsidR="00D92041" w:rsidRDefault="00D92041" w:rsidP="00955421">
      <w:pPr>
        <w:ind w:firstLine="0"/>
      </w:pPr>
    </w:p>
    <w:p w14:paraId="78E753B4" w14:textId="5D830671" w:rsidR="00D92041" w:rsidRDefault="00D92041" w:rsidP="00955421">
      <w:pPr>
        <w:ind w:firstLine="0"/>
      </w:pPr>
    </w:p>
    <w:p w14:paraId="069B062E" w14:textId="0448C01F" w:rsidR="00D92041" w:rsidRDefault="00D92041" w:rsidP="00955421">
      <w:pPr>
        <w:ind w:firstLine="0"/>
      </w:pPr>
    </w:p>
    <w:p w14:paraId="75FF1B95" w14:textId="56D2176B" w:rsidR="00D92041" w:rsidRDefault="00D92041" w:rsidP="00955421">
      <w:pPr>
        <w:ind w:firstLine="0"/>
      </w:pPr>
    </w:p>
    <w:p w14:paraId="54D93A1D" w14:textId="2C974700" w:rsidR="00D92041" w:rsidRDefault="00D92041" w:rsidP="00955421">
      <w:pPr>
        <w:ind w:firstLine="0"/>
      </w:pPr>
    </w:p>
    <w:p w14:paraId="428B8405" w14:textId="7D54966B" w:rsidR="00D92041" w:rsidRDefault="00D92041" w:rsidP="00955421">
      <w:pPr>
        <w:ind w:firstLine="0"/>
      </w:pPr>
    </w:p>
    <w:p w14:paraId="311B8893" w14:textId="08533311" w:rsidR="00D92041" w:rsidRDefault="00D92041" w:rsidP="00955421">
      <w:pPr>
        <w:ind w:firstLine="0"/>
      </w:pPr>
    </w:p>
    <w:p w14:paraId="7ADAC779" w14:textId="362364EB" w:rsidR="00D92041" w:rsidRDefault="00D92041" w:rsidP="00955421">
      <w:pPr>
        <w:ind w:firstLine="0"/>
      </w:pPr>
    </w:p>
    <w:p w14:paraId="2F8B7DB1" w14:textId="1561CEEA" w:rsidR="00D92041" w:rsidRDefault="00D92041" w:rsidP="00955421">
      <w:pPr>
        <w:ind w:firstLine="0"/>
      </w:pPr>
    </w:p>
    <w:p w14:paraId="5D042DC4" w14:textId="4C9F95C0" w:rsidR="007615F1" w:rsidRPr="001D44FF" w:rsidRDefault="00D92041" w:rsidP="001D44FF">
      <w:pPr>
        <w:jc w:val="center"/>
        <w:rPr>
          <w:b/>
          <w:bCs/>
          <w:sz w:val="32"/>
          <w:szCs w:val="32"/>
        </w:rPr>
      </w:pPr>
      <w:bookmarkStart w:id="5" w:name="_Toc110947339"/>
      <w:r w:rsidRPr="001D44FF">
        <w:rPr>
          <w:b/>
          <w:bCs/>
          <w:sz w:val="32"/>
          <w:szCs w:val="32"/>
        </w:rPr>
        <w:lastRenderedPageBreak/>
        <w:t>DANH MỤC TỪ VIẾT TẮT</w:t>
      </w:r>
      <w:bookmarkEnd w:id="5"/>
    </w:p>
    <w:tbl>
      <w:tblPr>
        <w:tblStyle w:val="TableGrid"/>
        <w:tblW w:w="0" w:type="auto"/>
        <w:tblInd w:w="468" w:type="dxa"/>
        <w:tblLook w:val="04A0" w:firstRow="1" w:lastRow="0" w:firstColumn="1" w:lastColumn="0" w:noHBand="0" w:noVBand="1"/>
      </w:tblPr>
      <w:tblGrid>
        <w:gridCol w:w="1845"/>
        <w:gridCol w:w="3760"/>
        <w:gridCol w:w="2986"/>
      </w:tblGrid>
      <w:tr w:rsidR="007615F1" w14:paraId="48289678" w14:textId="77777777" w:rsidTr="000E0ACA">
        <w:tc>
          <w:tcPr>
            <w:tcW w:w="1890" w:type="dxa"/>
          </w:tcPr>
          <w:p w14:paraId="62F0B948" w14:textId="41A7ECC0" w:rsidR="007615F1" w:rsidRDefault="007615F1" w:rsidP="00E466C5">
            <w:pPr>
              <w:tabs>
                <w:tab w:val="left" w:pos="2575"/>
              </w:tabs>
              <w:ind w:firstLine="0"/>
            </w:pPr>
            <w:r>
              <w:t>Từ viết tắt</w:t>
            </w:r>
          </w:p>
        </w:tc>
        <w:tc>
          <w:tcPr>
            <w:tcW w:w="3832" w:type="dxa"/>
          </w:tcPr>
          <w:p w14:paraId="4800DF97" w14:textId="059511C3" w:rsidR="007615F1" w:rsidRDefault="007615F1" w:rsidP="00E466C5">
            <w:pPr>
              <w:tabs>
                <w:tab w:val="left" w:pos="2575"/>
              </w:tabs>
              <w:ind w:firstLine="0"/>
            </w:pPr>
            <w:r>
              <w:t>Tiếng anh</w:t>
            </w:r>
          </w:p>
        </w:tc>
        <w:tc>
          <w:tcPr>
            <w:tcW w:w="3095" w:type="dxa"/>
          </w:tcPr>
          <w:p w14:paraId="648E74ED" w14:textId="11EDD4BA" w:rsidR="007615F1" w:rsidRDefault="007615F1" w:rsidP="00E466C5">
            <w:pPr>
              <w:tabs>
                <w:tab w:val="left" w:pos="2575"/>
              </w:tabs>
              <w:ind w:firstLine="0"/>
            </w:pPr>
            <w:r>
              <w:t>Tiếng việt</w:t>
            </w:r>
          </w:p>
        </w:tc>
      </w:tr>
      <w:tr w:rsidR="00035FA9" w14:paraId="23D476BE" w14:textId="77777777" w:rsidTr="000E0ACA">
        <w:tc>
          <w:tcPr>
            <w:tcW w:w="1890" w:type="dxa"/>
            <w:vAlign w:val="center"/>
          </w:tcPr>
          <w:p w14:paraId="5821426C" w14:textId="772B09CE" w:rsidR="00035FA9" w:rsidRDefault="00035FA9" w:rsidP="00035FA9">
            <w:pPr>
              <w:tabs>
                <w:tab w:val="left" w:pos="2575"/>
              </w:tabs>
              <w:ind w:firstLine="0"/>
            </w:pPr>
            <w:r>
              <w:rPr>
                <w:color w:val="000000"/>
                <w:szCs w:val="26"/>
              </w:rPr>
              <w:t>ATT</w:t>
            </w:r>
          </w:p>
        </w:tc>
        <w:tc>
          <w:tcPr>
            <w:tcW w:w="3832" w:type="dxa"/>
          </w:tcPr>
          <w:p w14:paraId="0EFE185B" w14:textId="09B23F4B" w:rsidR="00035FA9" w:rsidRDefault="000E1266" w:rsidP="00035FA9">
            <w:pPr>
              <w:tabs>
                <w:tab w:val="left" w:pos="2575"/>
              </w:tabs>
              <w:ind w:firstLine="0"/>
            </w:pPr>
            <w:r>
              <w:t>Attribute Protocol</w:t>
            </w:r>
          </w:p>
        </w:tc>
        <w:tc>
          <w:tcPr>
            <w:tcW w:w="3095" w:type="dxa"/>
          </w:tcPr>
          <w:p w14:paraId="44F91CD8" w14:textId="32FE7EB9" w:rsidR="00035FA9" w:rsidRDefault="00035FA9" w:rsidP="00035FA9">
            <w:pPr>
              <w:tabs>
                <w:tab w:val="left" w:pos="2575"/>
              </w:tabs>
              <w:ind w:firstLine="0"/>
            </w:pPr>
          </w:p>
        </w:tc>
      </w:tr>
      <w:tr w:rsidR="00035FA9" w14:paraId="4D04F0F7" w14:textId="77777777" w:rsidTr="000E0ACA">
        <w:tc>
          <w:tcPr>
            <w:tcW w:w="1890" w:type="dxa"/>
            <w:vAlign w:val="center"/>
          </w:tcPr>
          <w:p w14:paraId="28DC1C8F" w14:textId="0898FBA1" w:rsidR="00035FA9" w:rsidRDefault="00035FA9" w:rsidP="00035FA9">
            <w:pPr>
              <w:tabs>
                <w:tab w:val="left" w:pos="2575"/>
              </w:tabs>
              <w:ind w:firstLine="0"/>
            </w:pPr>
            <w:r>
              <w:rPr>
                <w:color w:val="000000"/>
                <w:szCs w:val="26"/>
              </w:rPr>
              <w:t>BLE</w:t>
            </w:r>
          </w:p>
        </w:tc>
        <w:tc>
          <w:tcPr>
            <w:tcW w:w="3832" w:type="dxa"/>
          </w:tcPr>
          <w:p w14:paraId="1F406302" w14:textId="1BCCAC8A" w:rsidR="00035FA9" w:rsidRDefault="000E1266" w:rsidP="00035FA9">
            <w:pPr>
              <w:tabs>
                <w:tab w:val="left" w:pos="2575"/>
              </w:tabs>
              <w:ind w:firstLine="0"/>
            </w:pPr>
            <w:r>
              <w:t>Bluetooth Low Energy</w:t>
            </w:r>
          </w:p>
        </w:tc>
        <w:tc>
          <w:tcPr>
            <w:tcW w:w="3095" w:type="dxa"/>
          </w:tcPr>
          <w:p w14:paraId="0422FB07" w14:textId="50CF1251" w:rsidR="00035FA9" w:rsidRDefault="00035FA9" w:rsidP="00035FA9">
            <w:pPr>
              <w:tabs>
                <w:tab w:val="left" w:pos="2575"/>
              </w:tabs>
              <w:ind w:firstLine="0"/>
            </w:pPr>
          </w:p>
        </w:tc>
      </w:tr>
      <w:tr w:rsidR="00035FA9" w14:paraId="04FC5461" w14:textId="77777777" w:rsidTr="000E0ACA">
        <w:tc>
          <w:tcPr>
            <w:tcW w:w="1890" w:type="dxa"/>
            <w:vAlign w:val="center"/>
          </w:tcPr>
          <w:p w14:paraId="519D2120" w14:textId="634846CF" w:rsidR="00035FA9" w:rsidRDefault="00035FA9" w:rsidP="00035FA9">
            <w:pPr>
              <w:tabs>
                <w:tab w:val="left" w:pos="2575"/>
              </w:tabs>
              <w:ind w:firstLine="0"/>
            </w:pPr>
            <w:r>
              <w:rPr>
                <w:color w:val="000000"/>
                <w:szCs w:val="26"/>
              </w:rPr>
              <w:t>ETSI</w:t>
            </w:r>
          </w:p>
        </w:tc>
        <w:tc>
          <w:tcPr>
            <w:tcW w:w="3832" w:type="dxa"/>
          </w:tcPr>
          <w:p w14:paraId="140CA9F6" w14:textId="0F79F1C5" w:rsidR="00035FA9" w:rsidRDefault="00856F0D" w:rsidP="00856F0D">
            <w:pPr>
              <w:tabs>
                <w:tab w:val="left" w:pos="2575"/>
              </w:tabs>
              <w:ind w:firstLine="0"/>
              <w:jc w:val="left"/>
            </w:pPr>
            <w:r>
              <w:t>European Telecommunications Standards Institute</w:t>
            </w:r>
          </w:p>
        </w:tc>
        <w:tc>
          <w:tcPr>
            <w:tcW w:w="3095" w:type="dxa"/>
          </w:tcPr>
          <w:p w14:paraId="44E0F3F8" w14:textId="7D53749B" w:rsidR="00035FA9" w:rsidRDefault="00856F0D" w:rsidP="00035FA9">
            <w:pPr>
              <w:tabs>
                <w:tab w:val="left" w:pos="2575"/>
              </w:tabs>
              <w:ind w:firstLine="0"/>
            </w:pPr>
            <w:r>
              <w:t>Viện tiêu chuẩn viễn thông Châu Âu</w:t>
            </w:r>
          </w:p>
        </w:tc>
      </w:tr>
      <w:tr w:rsidR="00035FA9" w14:paraId="34FDA550" w14:textId="77777777" w:rsidTr="000E0ACA">
        <w:tc>
          <w:tcPr>
            <w:tcW w:w="1890" w:type="dxa"/>
            <w:vAlign w:val="center"/>
          </w:tcPr>
          <w:p w14:paraId="5F3DB433" w14:textId="09036D99" w:rsidR="00035FA9" w:rsidRDefault="00035FA9" w:rsidP="00035FA9">
            <w:pPr>
              <w:tabs>
                <w:tab w:val="left" w:pos="2575"/>
              </w:tabs>
              <w:ind w:firstLine="0"/>
            </w:pPr>
            <w:r>
              <w:rPr>
                <w:color w:val="000000"/>
                <w:szCs w:val="26"/>
              </w:rPr>
              <w:t>FCC</w:t>
            </w:r>
          </w:p>
        </w:tc>
        <w:tc>
          <w:tcPr>
            <w:tcW w:w="3832" w:type="dxa"/>
          </w:tcPr>
          <w:p w14:paraId="5D36F3C0" w14:textId="6E6F490D" w:rsidR="00035FA9" w:rsidRDefault="00856F0D" w:rsidP="00856F0D">
            <w:pPr>
              <w:tabs>
                <w:tab w:val="left" w:pos="2575"/>
              </w:tabs>
              <w:ind w:firstLine="0"/>
              <w:jc w:val="left"/>
            </w:pPr>
            <w:r w:rsidRPr="00856F0D">
              <w:t>Federal Communications Commission</w:t>
            </w:r>
          </w:p>
        </w:tc>
        <w:tc>
          <w:tcPr>
            <w:tcW w:w="3095" w:type="dxa"/>
          </w:tcPr>
          <w:p w14:paraId="2031E3D2" w14:textId="05F8C7DF" w:rsidR="00035FA9" w:rsidRDefault="00856F0D" w:rsidP="00035FA9">
            <w:pPr>
              <w:tabs>
                <w:tab w:val="left" w:pos="2575"/>
              </w:tabs>
              <w:ind w:firstLine="0"/>
            </w:pPr>
            <w:r>
              <w:t>Ủy bản truyền thông liên bang</w:t>
            </w:r>
          </w:p>
        </w:tc>
      </w:tr>
      <w:tr w:rsidR="00035FA9" w14:paraId="6BBFBE43" w14:textId="77777777" w:rsidTr="000E0ACA">
        <w:tc>
          <w:tcPr>
            <w:tcW w:w="1890" w:type="dxa"/>
            <w:vAlign w:val="center"/>
          </w:tcPr>
          <w:p w14:paraId="01BBC67B" w14:textId="2FDF19D0" w:rsidR="00035FA9" w:rsidRDefault="00035FA9" w:rsidP="00035FA9">
            <w:pPr>
              <w:tabs>
                <w:tab w:val="left" w:pos="2575"/>
              </w:tabs>
              <w:ind w:firstLine="0"/>
            </w:pPr>
            <w:r>
              <w:rPr>
                <w:color w:val="000000"/>
                <w:szCs w:val="26"/>
              </w:rPr>
              <w:t>GAP</w:t>
            </w:r>
          </w:p>
        </w:tc>
        <w:tc>
          <w:tcPr>
            <w:tcW w:w="3832" w:type="dxa"/>
          </w:tcPr>
          <w:p w14:paraId="1BBA1D0D" w14:textId="3417FDBE" w:rsidR="00035FA9" w:rsidRDefault="00856F0D" w:rsidP="00035FA9">
            <w:pPr>
              <w:tabs>
                <w:tab w:val="left" w:pos="2575"/>
              </w:tabs>
              <w:ind w:firstLine="0"/>
            </w:pPr>
            <w:r>
              <w:t>Generic Access Pr</w:t>
            </w:r>
            <w:r w:rsidR="000E0ACA">
              <w:t>ofile</w:t>
            </w:r>
          </w:p>
        </w:tc>
        <w:tc>
          <w:tcPr>
            <w:tcW w:w="3095" w:type="dxa"/>
          </w:tcPr>
          <w:p w14:paraId="4DF93053" w14:textId="1F09AA18" w:rsidR="00035FA9" w:rsidRDefault="00035FA9" w:rsidP="00856F0D">
            <w:pPr>
              <w:tabs>
                <w:tab w:val="left" w:pos="2575"/>
              </w:tabs>
              <w:ind w:firstLine="0"/>
              <w:jc w:val="left"/>
            </w:pPr>
          </w:p>
        </w:tc>
      </w:tr>
      <w:tr w:rsidR="00035FA9" w14:paraId="3286B6FD" w14:textId="77777777" w:rsidTr="000E0ACA">
        <w:tc>
          <w:tcPr>
            <w:tcW w:w="1890" w:type="dxa"/>
            <w:vAlign w:val="center"/>
          </w:tcPr>
          <w:p w14:paraId="35F2EF93" w14:textId="712DA47D" w:rsidR="00035FA9" w:rsidRDefault="00035FA9" w:rsidP="00035FA9">
            <w:pPr>
              <w:tabs>
                <w:tab w:val="left" w:pos="2575"/>
              </w:tabs>
              <w:ind w:firstLine="0"/>
            </w:pPr>
            <w:r>
              <w:rPr>
                <w:color w:val="000000"/>
                <w:szCs w:val="26"/>
              </w:rPr>
              <w:t>GATT</w:t>
            </w:r>
          </w:p>
        </w:tc>
        <w:tc>
          <w:tcPr>
            <w:tcW w:w="3832" w:type="dxa"/>
          </w:tcPr>
          <w:p w14:paraId="43DDAF25" w14:textId="224445D8" w:rsidR="00035FA9" w:rsidRDefault="000E0ACA" w:rsidP="00035FA9">
            <w:pPr>
              <w:tabs>
                <w:tab w:val="left" w:pos="2575"/>
              </w:tabs>
              <w:ind w:firstLine="0"/>
            </w:pPr>
            <w:r>
              <w:t>Generic Attribute Profile</w:t>
            </w:r>
          </w:p>
        </w:tc>
        <w:tc>
          <w:tcPr>
            <w:tcW w:w="3095" w:type="dxa"/>
          </w:tcPr>
          <w:p w14:paraId="2A9508FE" w14:textId="5FD8E658" w:rsidR="00035FA9" w:rsidRDefault="00035FA9" w:rsidP="00035FA9">
            <w:pPr>
              <w:tabs>
                <w:tab w:val="left" w:pos="2575"/>
              </w:tabs>
              <w:ind w:firstLine="0"/>
            </w:pPr>
          </w:p>
        </w:tc>
      </w:tr>
      <w:tr w:rsidR="00035FA9" w14:paraId="6EA5A156" w14:textId="77777777" w:rsidTr="000E0ACA">
        <w:tc>
          <w:tcPr>
            <w:tcW w:w="1890" w:type="dxa"/>
            <w:vAlign w:val="center"/>
          </w:tcPr>
          <w:p w14:paraId="22FA71F2" w14:textId="16798A3C" w:rsidR="00035FA9" w:rsidRDefault="00035FA9" w:rsidP="00035FA9">
            <w:pPr>
              <w:tabs>
                <w:tab w:val="left" w:pos="2575"/>
              </w:tabs>
              <w:ind w:firstLine="0"/>
            </w:pPr>
            <w:r>
              <w:rPr>
                <w:color w:val="000000"/>
                <w:szCs w:val="26"/>
              </w:rPr>
              <w:t>GCIC</w:t>
            </w:r>
          </w:p>
        </w:tc>
        <w:tc>
          <w:tcPr>
            <w:tcW w:w="3832" w:type="dxa"/>
          </w:tcPr>
          <w:p w14:paraId="7CF21FE3" w14:textId="0ADF9358" w:rsidR="00035FA9" w:rsidRDefault="000E0ACA" w:rsidP="00035FA9">
            <w:pPr>
              <w:tabs>
                <w:tab w:val="left" w:pos="2575"/>
              </w:tabs>
              <w:ind w:firstLine="0"/>
            </w:pPr>
            <w:r>
              <w:t>Google Cloud IoT Core</w:t>
            </w:r>
          </w:p>
        </w:tc>
        <w:tc>
          <w:tcPr>
            <w:tcW w:w="3095" w:type="dxa"/>
          </w:tcPr>
          <w:p w14:paraId="6FBE3289" w14:textId="77777777" w:rsidR="00035FA9" w:rsidRDefault="00035FA9" w:rsidP="00035FA9">
            <w:pPr>
              <w:tabs>
                <w:tab w:val="left" w:pos="2575"/>
              </w:tabs>
              <w:ind w:firstLine="0"/>
            </w:pPr>
          </w:p>
        </w:tc>
      </w:tr>
      <w:tr w:rsidR="00035FA9" w14:paraId="08FE0455" w14:textId="77777777" w:rsidTr="000E0ACA">
        <w:tc>
          <w:tcPr>
            <w:tcW w:w="1890" w:type="dxa"/>
            <w:vAlign w:val="center"/>
          </w:tcPr>
          <w:p w14:paraId="458015E4" w14:textId="7FE17DDC" w:rsidR="00035FA9" w:rsidRDefault="00035FA9" w:rsidP="00035FA9">
            <w:pPr>
              <w:tabs>
                <w:tab w:val="left" w:pos="2575"/>
              </w:tabs>
              <w:ind w:firstLine="0"/>
            </w:pPr>
            <w:r>
              <w:rPr>
                <w:color w:val="000000"/>
                <w:szCs w:val="26"/>
              </w:rPr>
              <w:t>GCP</w:t>
            </w:r>
          </w:p>
        </w:tc>
        <w:tc>
          <w:tcPr>
            <w:tcW w:w="3832" w:type="dxa"/>
          </w:tcPr>
          <w:p w14:paraId="5DD4B28E" w14:textId="28C66469" w:rsidR="00035FA9" w:rsidRDefault="000E0ACA" w:rsidP="00035FA9">
            <w:pPr>
              <w:tabs>
                <w:tab w:val="left" w:pos="2575"/>
              </w:tabs>
              <w:ind w:firstLine="0"/>
            </w:pPr>
            <w:r>
              <w:t>Google Cloud IoT Platform</w:t>
            </w:r>
          </w:p>
        </w:tc>
        <w:tc>
          <w:tcPr>
            <w:tcW w:w="3095" w:type="dxa"/>
          </w:tcPr>
          <w:p w14:paraId="43D2CC8D" w14:textId="77777777" w:rsidR="00035FA9" w:rsidRDefault="00035FA9" w:rsidP="00035FA9">
            <w:pPr>
              <w:tabs>
                <w:tab w:val="left" w:pos="2575"/>
              </w:tabs>
              <w:ind w:firstLine="0"/>
            </w:pPr>
          </w:p>
        </w:tc>
      </w:tr>
      <w:tr w:rsidR="00035FA9" w14:paraId="43675340" w14:textId="77777777" w:rsidTr="000E0ACA">
        <w:tc>
          <w:tcPr>
            <w:tcW w:w="1890" w:type="dxa"/>
            <w:vAlign w:val="center"/>
          </w:tcPr>
          <w:p w14:paraId="467B12DF" w14:textId="6EA73FE0" w:rsidR="00035FA9" w:rsidRDefault="00035FA9" w:rsidP="00035FA9">
            <w:pPr>
              <w:tabs>
                <w:tab w:val="left" w:pos="2575"/>
              </w:tabs>
              <w:ind w:firstLine="0"/>
            </w:pPr>
            <w:r>
              <w:rPr>
                <w:color w:val="000000"/>
                <w:szCs w:val="26"/>
              </w:rPr>
              <w:t>GNSS</w:t>
            </w:r>
          </w:p>
        </w:tc>
        <w:tc>
          <w:tcPr>
            <w:tcW w:w="3832" w:type="dxa"/>
          </w:tcPr>
          <w:p w14:paraId="7A8FCCC0" w14:textId="3FB0AEDC" w:rsidR="000E0ACA" w:rsidRPr="000E0ACA" w:rsidRDefault="000E0ACA" w:rsidP="000E0ACA">
            <w:pPr>
              <w:spacing w:before="0" w:after="0" w:line="240" w:lineRule="auto"/>
              <w:ind w:firstLine="0"/>
              <w:jc w:val="left"/>
              <w:rPr>
                <w:szCs w:val="26"/>
              </w:rPr>
            </w:pPr>
            <w:r w:rsidRPr="000E0ACA">
              <w:rPr>
                <w:szCs w:val="26"/>
              </w:rPr>
              <w:t>Global Navigation Satellite System</w:t>
            </w:r>
          </w:p>
        </w:tc>
        <w:tc>
          <w:tcPr>
            <w:tcW w:w="3095" w:type="dxa"/>
          </w:tcPr>
          <w:p w14:paraId="79AED67C" w14:textId="63743C81" w:rsidR="00035FA9" w:rsidRDefault="000E0ACA" w:rsidP="00035FA9">
            <w:pPr>
              <w:tabs>
                <w:tab w:val="left" w:pos="2575"/>
              </w:tabs>
              <w:ind w:firstLine="0"/>
            </w:pPr>
            <w:r>
              <w:t>Hệ thống định vị toàn cầu</w:t>
            </w:r>
          </w:p>
        </w:tc>
      </w:tr>
      <w:tr w:rsidR="00035FA9" w14:paraId="11FECCD1" w14:textId="77777777" w:rsidTr="000E0ACA">
        <w:tc>
          <w:tcPr>
            <w:tcW w:w="1890" w:type="dxa"/>
            <w:vAlign w:val="center"/>
          </w:tcPr>
          <w:p w14:paraId="46B80AC3" w14:textId="3C81B050" w:rsidR="00035FA9" w:rsidRDefault="00035FA9" w:rsidP="00035FA9">
            <w:pPr>
              <w:tabs>
                <w:tab w:val="left" w:pos="2575"/>
              </w:tabs>
              <w:ind w:firstLine="0"/>
            </w:pPr>
            <w:r>
              <w:rPr>
                <w:color w:val="000000"/>
                <w:szCs w:val="26"/>
              </w:rPr>
              <w:t>HTTP</w:t>
            </w:r>
          </w:p>
        </w:tc>
        <w:tc>
          <w:tcPr>
            <w:tcW w:w="3832" w:type="dxa"/>
          </w:tcPr>
          <w:p w14:paraId="1D81C6F7" w14:textId="3FF8B94C" w:rsidR="00035FA9" w:rsidRDefault="000E0ACA" w:rsidP="00035FA9">
            <w:pPr>
              <w:tabs>
                <w:tab w:val="left" w:pos="2575"/>
              </w:tabs>
              <w:ind w:firstLine="0"/>
            </w:pPr>
            <w:r>
              <w:t>Hypertext Transfer Protocol</w:t>
            </w:r>
          </w:p>
        </w:tc>
        <w:tc>
          <w:tcPr>
            <w:tcW w:w="3095" w:type="dxa"/>
          </w:tcPr>
          <w:p w14:paraId="16BAA955" w14:textId="77777777" w:rsidR="00035FA9" w:rsidRDefault="00035FA9" w:rsidP="00035FA9">
            <w:pPr>
              <w:tabs>
                <w:tab w:val="left" w:pos="2575"/>
              </w:tabs>
              <w:ind w:firstLine="0"/>
            </w:pPr>
          </w:p>
        </w:tc>
      </w:tr>
      <w:tr w:rsidR="00035FA9" w14:paraId="1973420F" w14:textId="77777777" w:rsidTr="000E0ACA">
        <w:tc>
          <w:tcPr>
            <w:tcW w:w="1890" w:type="dxa"/>
            <w:vAlign w:val="center"/>
          </w:tcPr>
          <w:p w14:paraId="611CB76C" w14:textId="35406C22" w:rsidR="00035FA9" w:rsidRDefault="00035FA9" w:rsidP="00035FA9">
            <w:pPr>
              <w:tabs>
                <w:tab w:val="left" w:pos="2575"/>
              </w:tabs>
              <w:ind w:firstLine="0"/>
            </w:pPr>
            <w:r>
              <w:rPr>
                <w:color w:val="000000"/>
                <w:szCs w:val="26"/>
              </w:rPr>
              <w:t>IoT</w:t>
            </w:r>
          </w:p>
        </w:tc>
        <w:tc>
          <w:tcPr>
            <w:tcW w:w="3832" w:type="dxa"/>
          </w:tcPr>
          <w:p w14:paraId="25B59D40" w14:textId="4A4C3B7C" w:rsidR="00035FA9" w:rsidRDefault="00C04DBA" w:rsidP="00035FA9">
            <w:pPr>
              <w:tabs>
                <w:tab w:val="left" w:pos="2575"/>
              </w:tabs>
              <w:ind w:firstLine="0"/>
            </w:pPr>
            <w:r>
              <w:t>Internet of Things</w:t>
            </w:r>
          </w:p>
        </w:tc>
        <w:tc>
          <w:tcPr>
            <w:tcW w:w="3095" w:type="dxa"/>
          </w:tcPr>
          <w:p w14:paraId="435E731F" w14:textId="400683C2" w:rsidR="00035FA9" w:rsidRDefault="00C04DBA" w:rsidP="00035FA9">
            <w:pPr>
              <w:tabs>
                <w:tab w:val="left" w:pos="2575"/>
              </w:tabs>
              <w:ind w:firstLine="0"/>
            </w:pPr>
            <w:r>
              <w:t>Kết nối vạn vật</w:t>
            </w:r>
          </w:p>
        </w:tc>
      </w:tr>
      <w:tr w:rsidR="00035FA9" w14:paraId="00B1E8DE" w14:textId="77777777" w:rsidTr="000E0ACA">
        <w:tc>
          <w:tcPr>
            <w:tcW w:w="1890" w:type="dxa"/>
            <w:vAlign w:val="center"/>
          </w:tcPr>
          <w:p w14:paraId="1FBEFF08" w14:textId="0AE1E17D" w:rsidR="00035FA9" w:rsidRDefault="00035FA9" w:rsidP="00035FA9">
            <w:pPr>
              <w:tabs>
                <w:tab w:val="left" w:pos="2575"/>
              </w:tabs>
              <w:ind w:firstLine="0"/>
            </w:pPr>
            <w:r>
              <w:rPr>
                <w:color w:val="000000"/>
                <w:szCs w:val="26"/>
              </w:rPr>
              <w:t>JWT</w:t>
            </w:r>
          </w:p>
        </w:tc>
        <w:tc>
          <w:tcPr>
            <w:tcW w:w="3832" w:type="dxa"/>
          </w:tcPr>
          <w:p w14:paraId="7D4AA8EC" w14:textId="677DE5F6" w:rsidR="00035FA9" w:rsidRDefault="00C04DBA" w:rsidP="00035FA9">
            <w:pPr>
              <w:tabs>
                <w:tab w:val="left" w:pos="2575"/>
              </w:tabs>
              <w:ind w:firstLine="0"/>
            </w:pPr>
            <w:r>
              <w:t>JSON Web Token</w:t>
            </w:r>
          </w:p>
        </w:tc>
        <w:tc>
          <w:tcPr>
            <w:tcW w:w="3095" w:type="dxa"/>
          </w:tcPr>
          <w:p w14:paraId="343F6FD4" w14:textId="77777777" w:rsidR="00035FA9" w:rsidRDefault="00035FA9" w:rsidP="00035FA9">
            <w:pPr>
              <w:tabs>
                <w:tab w:val="left" w:pos="2575"/>
              </w:tabs>
              <w:ind w:firstLine="0"/>
            </w:pPr>
          </w:p>
        </w:tc>
      </w:tr>
      <w:tr w:rsidR="00035FA9" w14:paraId="165CCA41" w14:textId="77777777" w:rsidTr="000E0ACA">
        <w:tc>
          <w:tcPr>
            <w:tcW w:w="1890" w:type="dxa"/>
            <w:vAlign w:val="center"/>
          </w:tcPr>
          <w:p w14:paraId="74F5617D" w14:textId="4EC6053B" w:rsidR="00035FA9" w:rsidRDefault="00035FA9" w:rsidP="00035FA9">
            <w:pPr>
              <w:tabs>
                <w:tab w:val="left" w:pos="2575"/>
              </w:tabs>
              <w:ind w:firstLine="0"/>
            </w:pPr>
            <w:r>
              <w:rPr>
                <w:color w:val="000000"/>
                <w:szCs w:val="26"/>
              </w:rPr>
              <w:t>LoS</w:t>
            </w:r>
          </w:p>
        </w:tc>
        <w:tc>
          <w:tcPr>
            <w:tcW w:w="3832" w:type="dxa"/>
          </w:tcPr>
          <w:p w14:paraId="04A9E1D7" w14:textId="1F316FD5" w:rsidR="00035FA9" w:rsidRDefault="00C04DBA" w:rsidP="00035FA9">
            <w:pPr>
              <w:tabs>
                <w:tab w:val="left" w:pos="2575"/>
              </w:tabs>
              <w:ind w:firstLine="0"/>
            </w:pPr>
            <w:r>
              <w:t>Light of Sight</w:t>
            </w:r>
          </w:p>
        </w:tc>
        <w:tc>
          <w:tcPr>
            <w:tcW w:w="3095" w:type="dxa"/>
          </w:tcPr>
          <w:p w14:paraId="0449981A" w14:textId="375D16D8" w:rsidR="00035FA9" w:rsidRDefault="00035FA9" w:rsidP="00035FA9">
            <w:pPr>
              <w:tabs>
                <w:tab w:val="left" w:pos="2575"/>
              </w:tabs>
              <w:ind w:firstLine="0"/>
            </w:pPr>
          </w:p>
        </w:tc>
      </w:tr>
      <w:tr w:rsidR="00035FA9" w14:paraId="3D6B8E7C" w14:textId="77777777" w:rsidTr="000E0ACA">
        <w:tc>
          <w:tcPr>
            <w:tcW w:w="1890" w:type="dxa"/>
            <w:vAlign w:val="center"/>
          </w:tcPr>
          <w:p w14:paraId="6F3AAC8C" w14:textId="6F1EF7F9" w:rsidR="00035FA9" w:rsidRDefault="00035FA9" w:rsidP="00035FA9">
            <w:pPr>
              <w:tabs>
                <w:tab w:val="left" w:pos="2575"/>
              </w:tabs>
              <w:ind w:firstLine="0"/>
            </w:pPr>
            <w:r>
              <w:rPr>
                <w:color w:val="000000"/>
                <w:szCs w:val="26"/>
              </w:rPr>
              <w:t>MCU</w:t>
            </w:r>
          </w:p>
        </w:tc>
        <w:tc>
          <w:tcPr>
            <w:tcW w:w="3832" w:type="dxa"/>
          </w:tcPr>
          <w:p w14:paraId="38FA6262" w14:textId="37E268D2" w:rsidR="00035FA9" w:rsidRDefault="00C04DBA" w:rsidP="00035FA9">
            <w:pPr>
              <w:tabs>
                <w:tab w:val="left" w:pos="2575"/>
              </w:tabs>
              <w:ind w:firstLine="0"/>
            </w:pPr>
            <w:r>
              <w:t>Microcontroller Unit</w:t>
            </w:r>
          </w:p>
        </w:tc>
        <w:tc>
          <w:tcPr>
            <w:tcW w:w="3095" w:type="dxa"/>
          </w:tcPr>
          <w:p w14:paraId="789D1640" w14:textId="77777777" w:rsidR="00035FA9" w:rsidRDefault="00035FA9" w:rsidP="00035FA9">
            <w:pPr>
              <w:tabs>
                <w:tab w:val="left" w:pos="2575"/>
              </w:tabs>
              <w:ind w:firstLine="0"/>
            </w:pPr>
          </w:p>
        </w:tc>
      </w:tr>
      <w:tr w:rsidR="00035FA9" w14:paraId="4E34D489" w14:textId="77777777" w:rsidTr="000E0ACA">
        <w:tc>
          <w:tcPr>
            <w:tcW w:w="1890" w:type="dxa"/>
            <w:vAlign w:val="center"/>
          </w:tcPr>
          <w:p w14:paraId="08274E51" w14:textId="552F6FCC" w:rsidR="00035FA9" w:rsidRDefault="00035FA9" w:rsidP="00035FA9">
            <w:pPr>
              <w:tabs>
                <w:tab w:val="left" w:pos="2575"/>
              </w:tabs>
              <w:ind w:firstLine="0"/>
            </w:pPr>
            <w:r>
              <w:rPr>
                <w:color w:val="000000"/>
                <w:szCs w:val="26"/>
              </w:rPr>
              <w:t>MQTT</w:t>
            </w:r>
          </w:p>
        </w:tc>
        <w:tc>
          <w:tcPr>
            <w:tcW w:w="3832" w:type="dxa"/>
          </w:tcPr>
          <w:p w14:paraId="66F43DD5" w14:textId="54E41B32" w:rsidR="00035FA9" w:rsidRDefault="00C04DBA" w:rsidP="00461573">
            <w:pPr>
              <w:tabs>
                <w:tab w:val="left" w:pos="2575"/>
              </w:tabs>
              <w:ind w:firstLine="0"/>
              <w:jc w:val="left"/>
            </w:pPr>
            <w:r>
              <w:t>Message Queuing Telemetry Transport</w:t>
            </w:r>
          </w:p>
        </w:tc>
        <w:tc>
          <w:tcPr>
            <w:tcW w:w="3095" w:type="dxa"/>
          </w:tcPr>
          <w:p w14:paraId="42F50E5D" w14:textId="77777777" w:rsidR="00035FA9" w:rsidRDefault="00035FA9" w:rsidP="00035FA9">
            <w:pPr>
              <w:tabs>
                <w:tab w:val="left" w:pos="2575"/>
              </w:tabs>
              <w:ind w:firstLine="0"/>
            </w:pPr>
          </w:p>
        </w:tc>
      </w:tr>
      <w:tr w:rsidR="00035FA9" w14:paraId="4F4E41FA" w14:textId="77777777" w:rsidTr="000E0ACA">
        <w:tc>
          <w:tcPr>
            <w:tcW w:w="1890" w:type="dxa"/>
            <w:vAlign w:val="center"/>
          </w:tcPr>
          <w:p w14:paraId="12ECA2BF" w14:textId="2737BD5A" w:rsidR="00035FA9" w:rsidRDefault="00035FA9" w:rsidP="00035FA9">
            <w:pPr>
              <w:tabs>
                <w:tab w:val="left" w:pos="2575"/>
              </w:tabs>
              <w:ind w:firstLine="0"/>
            </w:pPr>
            <w:r>
              <w:rPr>
                <w:color w:val="000000"/>
                <w:szCs w:val="26"/>
              </w:rPr>
              <w:t>NLoS</w:t>
            </w:r>
          </w:p>
        </w:tc>
        <w:tc>
          <w:tcPr>
            <w:tcW w:w="3832" w:type="dxa"/>
          </w:tcPr>
          <w:p w14:paraId="1B2C376E" w14:textId="0710838A" w:rsidR="00035FA9" w:rsidRDefault="00C04DBA" w:rsidP="00035FA9">
            <w:pPr>
              <w:tabs>
                <w:tab w:val="left" w:pos="2575"/>
              </w:tabs>
              <w:ind w:firstLine="0"/>
            </w:pPr>
            <w:r>
              <w:t>None Light of Sight</w:t>
            </w:r>
          </w:p>
        </w:tc>
        <w:tc>
          <w:tcPr>
            <w:tcW w:w="3095" w:type="dxa"/>
          </w:tcPr>
          <w:p w14:paraId="0A5739BA" w14:textId="77777777" w:rsidR="00035FA9" w:rsidRDefault="00035FA9" w:rsidP="00035FA9">
            <w:pPr>
              <w:tabs>
                <w:tab w:val="left" w:pos="2575"/>
              </w:tabs>
              <w:ind w:firstLine="0"/>
            </w:pPr>
          </w:p>
        </w:tc>
      </w:tr>
      <w:tr w:rsidR="00035FA9" w14:paraId="5485ADCD" w14:textId="77777777" w:rsidTr="000E0ACA">
        <w:tc>
          <w:tcPr>
            <w:tcW w:w="1890" w:type="dxa"/>
            <w:vAlign w:val="center"/>
          </w:tcPr>
          <w:p w14:paraId="4092BEE9" w14:textId="4E6477BB" w:rsidR="00035FA9" w:rsidRDefault="00035FA9" w:rsidP="00035FA9">
            <w:pPr>
              <w:tabs>
                <w:tab w:val="left" w:pos="2575"/>
              </w:tabs>
              <w:ind w:firstLine="0"/>
            </w:pPr>
            <w:r>
              <w:rPr>
                <w:color w:val="000000"/>
                <w:szCs w:val="26"/>
              </w:rPr>
              <w:t>PoA</w:t>
            </w:r>
          </w:p>
        </w:tc>
        <w:tc>
          <w:tcPr>
            <w:tcW w:w="3832" w:type="dxa"/>
          </w:tcPr>
          <w:p w14:paraId="58B2D45F" w14:textId="292EB31F" w:rsidR="00035FA9" w:rsidRDefault="00C04DBA" w:rsidP="00035FA9">
            <w:pPr>
              <w:tabs>
                <w:tab w:val="left" w:pos="2575"/>
              </w:tabs>
              <w:ind w:firstLine="0"/>
            </w:pPr>
            <w:r>
              <w:t>Phase of Arrival</w:t>
            </w:r>
          </w:p>
        </w:tc>
        <w:tc>
          <w:tcPr>
            <w:tcW w:w="3095" w:type="dxa"/>
          </w:tcPr>
          <w:p w14:paraId="5F8A37A5" w14:textId="77777777" w:rsidR="00035FA9" w:rsidRDefault="00035FA9" w:rsidP="00035FA9">
            <w:pPr>
              <w:tabs>
                <w:tab w:val="left" w:pos="2575"/>
              </w:tabs>
              <w:ind w:firstLine="0"/>
            </w:pPr>
          </w:p>
        </w:tc>
      </w:tr>
      <w:tr w:rsidR="00035FA9" w14:paraId="4F371E1A" w14:textId="77777777" w:rsidTr="000E0ACA">
        <w:tc>
          <w:tcPr>
            <w:tcW w:w="1890" w:type="dxa"/>
            <w:vAlign w:val="center"/>
          </w:tcPr>
          <w:p w14:paraId="676F80E0" w14:textId="09DD267F" w:rsidR="00035FA9" w:rsidRDefault="00035FA9" w:rsidP="00035FA9">
            <w:pPr>
              <w:tabs>
                <w:tab w:val="left" w:pos="2575"/>
              </w:tabs>
              <w:ind w:firstLine="0"/>
            </w:pPr>
            <w:r>
              <w:rPr>
                <w:color w:val="000000"/>
                <w:szCs w:val="26"/>
              </w:rPr>
              <w:t>QoS</w:t>
            </w:r>
          </w:p>
        </w:tc>
        <w:tc>
          <w:tcPr>
            <w:tcW w:w="3832" w:type="dxa"/>
          </w:tcPr>
          <w:p w14:paraId="3BB00956" w14:textId="084D7779" w:rsidR="00035FA9" w:rsidRDefault="00C04DBA" w:rsidP="00035FA9">
            <w:pPr>
              <w:tabs>
                <w:tab w:val="left" w:pos="2575"/>
              </w:tabs>
              <w:ind w:firstLine="0"/>
            </w:pPr>
            <w:r>
              <w:t>Quality of Service</w:t>
            </w:r>
          </w:p>
        </w:tc>
        <w:tc>
          <w:tcPr>
            <w:tcW w:w="3095" w:type="dxa"/>
          </w:tcPr>
          <w:p w14:paraId="6B62FAA9" w14:textId="77777777" w:rsidR="00035FA9" w:rsidRDefault="00035FA9" w:rsidP="00035FA9">
            <w:pPr>
              <w:tabs>
                <w:tab w:val="left" w:pos="2575"/>
              </w:tabs>
              <w:ind w:firstLine="0"/>
            </w:pPr>
          </w:p>
        </w:tc>
      </w:tr>
      <w:tr w:rsidR="00035FA9" w14:paraId="45452532" w14:textId="77777777" w:rsidTr="000E0ACA">
        <w:tc>
          <w:tcPr>
            <w:tcW w:w="1890" w:type="dxa"/>
            <w:vAlign w:val="center"/>
          </w:tcPr>
          <w:p w14:paraId="42D92776" w14:textId="0923DD74" w:rsidR="00035FA9" w:rsidRDefault="00035FA9" w:rsidP="00035FA9">
            <w:pPr>
              <w:tabs>
                <w:tab w:val="left" w:pos="2575"/>
              </w:tabs>
              <w:ind w:firstLine="0"/>
            </w:pPr>
            <w:r>
              <w:rPr>
                <w:color w:val="000000"/>
                <w:szCs w:val="26"/>
              </w:rPr>
              <w:t>RFID</w:t>
            </w:r>
          </w:p>
        </w:tc>
        <w:tc>
          <w:tcPr>
            <w:tcW w:w="3832" w:type="dxa"/>
          </w:tcPr>
          <w:p w14:paraId="1FCBC145" w14:textId="373038F4" w:rsidR="00035FA9" w:rsidRDefault="00C04DBA" w:rsidP="00035FA9">
            <w:pPr>
              <w:tabs>
                <w:tab w:val="left" w:pos="2575"/>
              </w:tabs>
              <w:ind w:firstLine="0"/>
            </w:pPr>
            <w:r>
              <w:t>R</w:t>
            </w:r>
            <w:r w:rsidR="00461573">
              <w:t>adio Frequency Identification</w:t>
            </w:r>
          </w:p>
        </w:tc>
        <w:tc>
          <w:tcPr>
            <w:tcW w:w="3095" w:type="dxa"/>
          </w:tcPr>
          <w:p w14:paraId="66C24104" w14:textId="77777777" w:rsidR="00035FA9" w:rsidRDefault="00035FA9" w:rsidP="00035FA9">
            <w:pPr>
              <w:tabs>
                <w:tab w:val="left" w:pos="2575"/>
              </w:tabs>
              <w:ind w:firstLine="0"/>
            </w:pPr>
          </w:p>
        </w:tc>
      </w:tr>
      <w:tr w:rsidR="00035FA9" w14:paraId="59A117F1" w14:textId="77777777" w:rsidTr="000E0ACA">
        <w:tc>
          <w:tcPr>
            <w:tcW w:w="1890" w:type="dxa"/>
            <w:vAlign w:val="center"/>
          </w:tcPr>
          <w:p w14:paraId="059950A2" w14:textId="75343412" w:rsidR="00035FA9" w:rsidRDefault="00035FA9" w:rsidP="00035FA9">
            <w:pPr>
              <w:tabs>
                <w:tab w:val="left" w:pos="2575"/>
              </w:tabs>
              <w:ind w:firstLine="0"/>
            </w:pPr>
            <w:r>
              <w:rPr>
                <w:color w:val="000000"/>
                <w:szCs w:val="26"/>
              </w:rPr>
              <w:lastRenderedPageBreak/>
              <w:t>RTLS</w:t>
            </w:r>
          </w:p>
        </w:tc>
        <w:tc>
          <w:tcPr>
            <w:tcW w:w="3832" w:type="dxa"/>
          </w:tcPr>
          <w:p w14:paraId="65B6F7BE" w14:textId="43690CFE" w:rsidR="00035FA9" w:rsidRDefault="00461573" w:rsidP="00035FA9">
            <w:pPr>
              <w:tabs>
                <w:tab w:val="left" w:pos="2575"/>
              </w:tabs>
              <w:ind w:firstLine="0"/>
            </w:pPr>
            <w:r>
              <w:t>Realtime Locating System</w:t>
            </w:r>
          </w:p>
        </w:tc>
        <w:tc>
          <w:tcPr>
            <w:tcW w:w="3095" w:type="dxa"/>
          </w:tcPr>
          <w:p w14:paraId="374B2A43" w14:textId="77777777" w:rsidR="00035FA9" w:rsidRDefault="00035FA9" w:rsidP="00035FA9">
            <w:pPr>
              <w:tabs>
                <w:tab w:val="left" w:pos="2575"/>
              </w:tabs>
              <w:ind w:firstLine="0"/>
            </w:pPr>
          </w:p>
        </w:tc>
      </w:tr>
      <w:tr w:rsidR="00035FA9" w14:paraId="5F98369A" w14:textId="77777777" w:rsidTr="000E0ACA">
        <w:tc>
          <w:tcPr>
            <w:tcW w:w="1890" w:type="dxa"/>
            <w:vAlign w:val="center"/>
          </w:tcPr>
          <w:p w14:paraId="798F0186" w14:textId="1D7F2D3E" w:rsidR="00035FA9" w:rsidRDefault="00035FA9" w:rsidP="00035FA9">
            <w:pPr>
              <w:tabs>
                <w:tab w:val="left" w:pos="2575"/>
              </w:tabs>
              <w:ind w:firstLine="0"/>
            </w:pPr>
            <w:r>
              <w:rPr>
                <w:color w:val="000000"/>
                <w:szCs w:val="26"/>
              </w:rPr>
              <w:t>RTT</w:t>
            </w:r>
          </w:p>
        </w:tc>
        <w:tc>
          <w:tcPr>
            <w:tcW w:w="3832" w:type="dxa"/>
          </w:tcPr>
          <w:p w14:paraId="7E3A7AA5" w14:textId="338CD645" w:rsidR="00035FA9" w:rsidRDefault="00461573" w:rsidP="00035FA9">
            <w:pPr>
              <w:tabs>
                <w:tab w:val="left" w:pos="2575"/>
              </w:tabs>
              <w:ind w:firstLine="0"/>
            </w:pPr>
            <w:r>
              <w:t>Round Trip Time</w:t>
            </w:r>
          </w:p>
        </w:tc>
        <w:tc>
          <w:tcPr>
            <w:tcW w:w="3095" w:type="dxa"/>
          </w:tcPr>
          <w:p w14:paraId="24800DA5" w14:textId="77777777" w:rsidR="00035FA9" w:rsidRDefault="00035FA9" w:rsidP="00035FA9">
            <w:pPr>
              <w:tabs>
                <w:tab w:val="left" w:pos="2575"/>
              </w:tabs>
              <w:ind w:firstLine="0"/>
            </w:pPr>
          </w:p>
        </w:tc>
      </w:tr>
      <w:tr w:rsidR="00035FA9" w14:paraId="12E64378" w14:textId="77777777" w:rsidTr="000E0ACA">
        <w:tc>
          <w:tcPr>
            <w:tcW w:w="1890" w:type="dxa"/>
            <w:vAlign w:val="center"/>
          </w:tcPr>
          <w:p w14:paraId="5588FE6B" w14:textId="587D8DE4" w:rsidR="00035FA9" w:rsidRDefault="00035FA9" w:rsidP="00035FA9">
            <w:pPr>
              <w:tabs>
                <w:tab w:val="left" w:pos="2575"/>
              </w:tabs>
              <w:ind w:firstLine="0"/>
            </w:pPr>
            <w:r>
              <w:rPr>
                <w:color w:val="000000"/>
                <w:szCs w:val="26"/>
              </w:rPr>
              <w:t>SoC</w:t>
            </w:r>
          </w:p>
        </w:tc>
        <w:tc>
          <w:tcPr>
            <w:tcW w:w="3832" w:type="dxa"/>
          </w:tcPr>
          <w:p w14:paraId="03953800" w14:textId="76232D13" w:rsidR="00035FA9" w:rsidRDefault="00461573" w:rsidP="00035FA9">
            <w:pPr>
              <w:tabs>
                <w:tab w:val="left" w:pos="2575"/>
              </w:tabs>
              <w:ind w:firstLine="0"/>
            </w:pPr>
            <w:r>
              <w:t>System on Chip</w:t>
            </w:r>
          </w:p>
        </w:tc>
        <w:tc>
          <w:tcPr>
            <w:tcW w:w="3095" w:type="dxa"/>
          </w:tcPr>
          <w:p w14:paraId="0E920569" w14:textId="77777777" w:rsidR="00035FA9" w:rsidRDefault="00035FA9" w:rsidP="00035FA9">
            <w:pPr>
              <w:tabs>
                <w:tab w:val="left" w:pos="2575"/>
              </w:tabs>
              <w:ind w:firstLine="0"/>
            </w:pPr>
          </w:p>
        </w:tc>
      </w:tr>
      <w:tr w:rsidR="00035FA9" w14:paraId="281ADC17" w14:textId="77777777" w:rsidTr="000E0ACA">
        <w:tc>
          <w:tcPr>
            <w:tcW w:w="1890" w:type="dxa"/>
            <w:vAlign w:val="center"/>
          </w:tcPr>
          <w:p w14:paraId="7CEDEC5D" w14:textId="56EC7EDC" w:rsidR="00035FA9" w:rsidRDefault="00035FA9" w:rsidP="00035FA9">
            <w:pPr>
              <w:tabs>
                <w:tab w:val="left" w:pos="2575"/>
              </w:tabs>
              <w:ind w:firstLine="0"/>
            </w:pPr>
            <w:r>
              <w:rPr>
                <w:color w:val="000000"/>
                <w:szCs w:val="26"/>
              </w:rPr>
              <w:t>TDMA</w:t>
            </w:r>
          </w:p>
        </w:tc>
        <w:tc>
          <w:tcPr>
            <w:tcW w:w="3832" w:type="dxa"/>
          </w:tcPr>
          <w:p w14:paraId="4E9199C8" w14:textId="7B80BDDA" w:rsidR="00035FA9" w:rsidRDefault="00461573" w:rsidP="00035FA9">
            <w:pPr>
              <w:tabs>
                <w:tab w:val="left" w:pos="2575"/>
              </w:tabs>
              <w:ind w:firstLine="0"/>
            </w:pPr>
            <w:r>
              <w:t>Time Division Multiple Access</w:t>
            </w:r>
          </w:p>
        </w:tc>
        <w:tc>
          <w:tcPr>
            <w:tcW w:w="3095" w:type="dxa"/>
          </w:tcPr>
          <w:p w14:paraId="42C55A02" w14:textId="77777777" w:rsidR="00035FA9" w:rsidRDefault="00035FA9" w:rsidP="00035FA9">
            <w:pPr>
              <w:tabs>
                <w:tab w:val="left" w:pos="2575"/>
              </w:tabs>
              <w:ind w:firstLine="0"/>
            </w:pPr>
          </w:p>
        </w:tc>
      </w:tr>
      <w:tr w:rsidR="00035FA9" w14:paraId="4C5285E9" w14:textId="77777777" w:rsidTr="000E0ACA">
        <w:tc>
          <w:tcPr>
            <w:tcW w:w="1890" w:type="dxa"/>
            <w:vAlign w:val="center"/>
          </w:tcPr>
          <w:p w14:paraId="68D7C63F" w14:textId="214DB3BD" w:rsidR="00035FA9" w:rsidRDefault="00035FA9" w:rsidP="00035FA9">
            <w:pPr>
              <w:tabs>
                <w:tab w:val="left" w:pos="2575"/>
              </w:tabs>
              <w:ind w:firstLine="0"/>
            </w:pPr>
            <w:r>
              <w:rPr>
                <w:color w:val="000000"/>
                <w:szCs w:val="26"/>
              </w:rPr>
              <w:t>TDoA</w:t>
            </w:r>
          </w:p>
        </w:tc>
        <w:tc>
          <w:tcPr>
            <w:tcW w:w="3832" w:type="dxa"/>
          </w:tcPr>
          <w:p w14:paraId="38DD54D3" w14:textId="0D097404" w:rsidR="00035FA9" w:rsidRDefault="00461573" w:rsidP="00035FA9">
            <w:pPr>
              <w:tabs>
                <w:tab w:val="left" w:pos="2575"/>
              </w:tabs>
              <w:ind w:firstLine="0"/>
            </w:pPr>
            <w:r>
              <w:t>Time Differ</w:t>
            </w:r>
            <w:r w:rsidR="00953A0E">
              <w:t>ence of Arrival</w:t>
            </w:r>
          </w:p>
        </w:tc>
        <w:tc>
          <w:tcPr>
            <w:tcW w:w="3095" w:type="dxa"/>
          </w:tcPr>
          <w:p w14:paraId="1E0BF8BF" w14:textId="77777777" w:rsidR="00035FA9" w:rsidRDefault="00035FA9" w:rsidP="00035FA9">
            <w:pPr>
              <w:tabs>
                <w:tab w:val="left" w:pos="2575"/>
              </w:tabs>
              <w:ind w:firstLine="0"/>
            </w:pPr>
          </w:p>
        </w:tc>
      </w:tr>
      <w:tr w:rsidR="00035FA9" w14:paraId="47CEADB7" w14:textId="77777777" w:rsidTr="000E0ACA">
        <w:tc>
          <w:tcPr>
            <w:tcW w:w="1890" w:type="dxa"/>
            <w:vAlign w:val="center"/>
          </w:tcPr>
          <w:p w14:paraId="0E9672A5" w14:textId="24A6141B" w:rsidR="00035FA9" w:rsidRDefault="00035FA9" w:rsidP="00035FA9">
            <w:pPr>
              <w:tabs>
                <w:tab w:val="left" w:pos="2575"/>
              </w:tabs>
              <w:ind w:firstLine="0"/>
            </w:pPr>
            <w:r>
              <w:rPr>
                <w:color w:val="000000"/>
                <w:szCs w:val="26"/>
              </w:rPr>
              <w:t>TLS</w:t>
            </w:r>
          </w:p>
        </w:tc>
        <w:tc>
          <w:tcPr>
            <w:tcW w:w="3832" w:type="dxa"/>
          </w:tcPr>
          <w:p w14:paraId="3CB8D997" w14:textId="59E900FF" w:rsidR="00035FA9" w:rsidRDefault="00953A0E" w:rsidP="00035FA9">
            <w:pPr>
              <w:tabs>
                <w:tab w:val="left" w:pos="2575"/>
              </w:tabs>
              <w:ind w:firstLine="0"/>
            </w:pPr>
            <w:r>
              <w:t>Transport Layer Security</w:t>
            </w:r>
          </w:p>
        </w:tc>
        <w:tc>
          <w:tcPr>
            <w:tcW w:w="3095" w:type="dxa"/>
          </w:tcPr>
          <w:p w14:paraId="1A8051CC" w14:textId="77777777" w:rsidR="00035FA9" w:rsidRDefault="00035FA9" w:rsidP="00035FA9">
            <w:pPr>
              <w:tabs>
                <w:tab w:val="left" w:pos="2575"/>
              </w:tabs>
              <w:ind w:firstLine="0"/>
            </w:pPr>
          </w:p>
        </w:tc>
      </w:tr>
      <w:tr w:rsidR="00035FA9" w14:paraId="7C5DF513" w14:textId="77777777" w:rsidTr="000E0ACA">
        <w:tc>
          <w:tcPr>
            <w:tcW w:w="1890" w:type="dxa"/>
            <w:vAlign w:val="center"/>
          </w:tcPr>
          <w:p w14:paraId="758D8D5A" w14:textId="3FE3E8D3" w:rsidR="00035FA9" w:rsidRDefault="00035FA9" w:rsidP="00035FA9">
            <w:pPr>
              <w:tabs>
                <w:tab w:val="left" w:pos="2575"/>
              </w:tabs>
              <w:ind w:firstLine="0"/>
            </w:pPr>
            <w:r>
              <w:rPr>
                <w:color w:val="000000"/>
                <w:szCs w:val="26"/>
              </w:rPr>
              <w:t>ToA</w:t>
            </w:r>
          </w:p>
        </w:tc>
        <w:tc>
          <w:tcPr>
            <w:tcW w:w="3832" w:type="dxa"/>
          </w:tcPr>
          <w:p w14:paraId="5274AFE7" w14:textId="725E51AD" w:rsidR="00035FA9" w:rsidRDefault="00953A0E" w:rsidP="00035FA9">
            <w:pPr>
              <w:tabs>
                <w:tab w:val="left" w:pos="2575"/>
              </w:tabs>
              <w:ind w:firstLine="0"/>
            </w:pPr>
            <w:r>
              <w:t>Time of Arrival</w:t>
            </w:r>
          </w:p>
        </w:tc>
        <w:tc>
          <w:tcPr>
            <w:tcW w:w="3095" w:type="dxa"/>
          </w:tcPr>
          <w:p w14:paraId="618D14A5" w14:textId="77777777" w:rsidR="00035FA9" w:rsidRDefault="00035FA9" w:rsidP="00035FA9">
            <w:pPr>
              <w:tabs>
                <w:tab w:val="left" w:pos="2575"/>
              </w:tabs>
              <w:ind w:firstLine="0"/>
            </w:pPr>
          </w:p>
        </w:tc>
      </w:tr>
      <w:tr w:rsidR="00035FA9" w14:paraId="3911C6D8" w14:textId="77777777" w:rsidTr="000E0ACA">
        <w:tc>
          <w:tcPr>
            <w:tcW w:w="1890" w:type="dxa"/>
            <w:vAlign w:val="center"/>
          </w:tcPr>
          <w:p w14:paraId="5FADAC03" w14:textId="173C7FDD" w:rsidR="00035FA9" w:rsidRDefault="00035FA9" w:rsidP="00035FA9">
            <w:pPr>
              <w:tabs>
                <w:tab w:val="left" w:pos="2575"/>
              </w:tabs>
              <w:ind w:firstLine="0"/>
            </w:pPr>
            <w:r>
              <w:rPr>
                <w:color w:val="000000"/>
                <w:szCs w:val="26"/>
              </w:rPr>
              <w:t>ToF</w:t>
            </w:r>
          </w:p>
        </w:tc>
        <w:tc>
          <w:tcPr>
            <w:tcW w:w="3832" w:type="dxa"/>
          </w:tcPr>
          <w:p w14:paraId="24ACDB5D" w14:textId="5754773F" w:rsidR="00035FA9" w:rsidRDefault="00953A0E" w:rsidP="00035FA9">
            <w:pPr>
              <w:tabs>
                <w:tab w:val="left" w:pos="2575"/>
              </w:tabs>
              <w:ind w:firstLine="0"/>
            </w:pPr>
            <w:r>
              <w:t>Time of Flight</w:t>
            </w:r>
          </w:p>
        </w:tc>
        <w:tc>
          <w:tcPr>
            <w:tcW w:w="3095" w:type="dxa"/>
          </w:tcPr>
          <w:p w14:paraId="16684452" w14:textId="77777777" w:rsidR="00035FA9" w:rsidRDefault="00035FA9" w:rsidP="00035FA9">
            <w:pPr>
              <w:tabs>
                <w:tab w:val="left" w:pos="2575"/>
              </w:tabs>
              <w:ind w:firstLine="0"/>
            </w:pPr>
          </w:p>
        </w:tc>
      </w:tr>
      <w:tr w:rsidR="00035FA9" w14:paraId="31FE78C2" w14:textId="77777777" w:rsidTr="000E0ACA">
        <w:tc>
          <w:tcPr>
            <w:tcW w:w="1890" w:type="dxa"/>
            <w:vAlign w:val="center"/>
          </w:tcPr>
          <w:p w14:paraId="3CDFF0F7" w14:textId="72D25A98" w:rsidR="00035FA9" w:rsidRDefault="00035FA9" w:rsidP="00035FA9">
            <w:pPr>
              <w:tabs>
                <w:tab w:val="left" w:pos="2575"/>
              </w:tabs>
              <w:ind w:firstLine="0"/>
            </w:pPr>
            <w:r>
              <w:rPr>
                <w:color w:val="000000"/>
                <w:szCs w:val="26"/>
              </w:rPr>
              <w:t>TWR</w:t>
            </w:r>
          </w:p>
        </w:tc>
        <w:tc>
          <w:tcPr>
            <w:tcW w:w="3832" w:type="dxa"/>
          </w:tcPr>
          <w:p w14:paraId="762C1030" w14:textId="4BB0DA1A" w:rsidR="00035FA9" w:rsidRDefault="00953A0E" w:rsidP="00035FA9">
            <w:pPr>
              <w:tabs>
                <w:tab w:val="left" w:pos="2575"/>
              </w:tabs>
              <w:ind w:firstLine="0"/>
            </w:pPr>
            <w:r>
              <w:t>Two Way Ranging</w:t>
            </w:r>
          </w:p>
        </w:tc>
        <w:tc>
          <w:tcPr>
            <w:tcW w:w="3095" w:type="dxa"/>
          </w:tcPr>
          <w:p w14:paraId="13760730" w14:textId="77777777" w:rsidR="00035FA9" w:rsidRDefault="00035FA9" w:rsidP="00035FA9">
            <w:pPr>
              <w:tabs>
                <w:tab w:val="left" w:pos="2575"/>
              </w:tabs>
              <w:ind w:firstLine="0"/>
            </w:pPr>
          </w:p>
        </w:tc>
      </w:tr>
      <w:tr w:rsidR="00035FA9" w14:paraId="0E4CFFE8" w14:textId="77777777" w:rsidTr="000E0ACA">
        <w:tc>
          <w:tcPr>
            <w:tcW w:w="1890" w:type="dxa"/>
            <w:vAlign w:val="center"/>
          </w:tcPr>
          <w:p w14:paraId="69CFE449" w14:textId="5D109AB5" w:rsidR="00035FA9" w:rsidRDefault="00035FA9" w:rsidP="00035FA9">
            <w:pPr>
              <w:tabs>
                <w:tab w:val="left" w:pos="2575"/>
              </w:tabs>
              <w:ind w:firstLine="0"/>
            </w:pPr>
            <w:r>
              <w:rPr>
                <w:color w:val="000000"/>
                <w:szCs w:val="26"/>
              </w:rPr>
              <w:t>UUID</w:t>
            </w:r>
          </w:p>
        </w:tc>
        <w:tc>
          <w:tcPr>
            <w:tcW w:w="3832" w:type="dxa"/>
          </w:tcPr>
          <w:p w14:paraId="6775B67C" w14:textId="6372AE41" w:rsidR="00035FA9" w:rsidRDefault="00953A0E" w:rsidP="00035FA9">
            <w:pPr>
              <w:tabs>
                <w:tab w:val="left" w:pos="2575"/>
              </w:tabs>
              <w:ind w:firstLine="0"/>
            </w:pPr>
            <w:r>
              <w:t>Universal Unique Identifier</w:t>
            </w:r>
          </w:p>
        </w:tc>
        <w:tc>
          <w:tcPr>
            <w:tcW w:w="3095" w:type="dxa"/>
          </w:tcPr>
          <w:p w14:paraId="29E69774" w14:textId="77777777" w:rsidR="00035FA9" w:rsidRDefault="00035FA9" w:rsidP="00035FA9">
            <w:pPr>
              <w:tabs>
                <w:tab w:val="left" w:pos="2575"/>
              </w:tabs>
              <w:ind w:firstLine="0"/>
            </w:pPr>
          </w:p>
        </w:tc>
      </w:tr>
      <w:tr w:rsidR="00035FA9" w14:paraId="2E34671F" w14:textId="77777777" w:rsidTr="000E0ACA">
        <w:tc>
          <w:tcPr>
            <w:tcW w:w="1890" w:type="dxa"/>
            <w:vAlign w:val="center"/>
          </w:tcPr>
          <w:p w14:paraId="7BF5B734" w14:textId="5FDDCD31" w:rsidR="00035FA9" w:rsidRDefault="00035FA9" w:rsidP="00035FA9">
            <w:pPr>
              <w:tabs>
                <w:tab w:val="left" w:pos="2575"/>
              </w:tabs>
              <w:ind w:firstLine="0"/>
            </w:pPr>
            <w:r>
              <w:t>UWB</w:t>
            </w:r>
          </w:p>
        </w:tc>
        <w:tc>
          <w:tcPr>
            <w:tcW w:w="3832" w:type="dxa"/>
          </w:tcPr>
          <w:p w14:paraId="1C823323" w14:textId="1AD9C313" w:rsidR="00035FA9" w:rsidRDefault="00953A0E" w:rsidP="00035FA9">
            <w:pPr>
              <w:tabs>
                <w:tab w:val="left" w:pos="2575"/>
              </w:tabs>
              <w:ind w:firstLine="0"/>
            </w:pPr>
            <w:r>
              <w:t>Ultra Wideband</w:t>
            </w:r>
          </w:p>
        </w:tc>
        <w:tc>
          <w:tcPr>
            <w:tcW w:w="3095" w:type="dxa"/>
          </w:tcPr>
          <w:p w14:paraId="49F09942" w14:textId="77777777" w:rsidR="00035FA9" w:rsidRDefault="00035FA9" w:rsidP="00035FA9">
            <w:pPr>
              <w:tabs>
                <w:tab w:val="left" w:pos="2575"/>
              </w:tabs>
              <w:ind w:firstLine="0"/>
            </w:pPr>
          </w:p>
        </w:tc>
      </w:tr>
    </w:tbl>
    <w:p w14:paraId="3D4E0683" w14:textId="1D5EE858" w:rsidR="00E466C5" w:rsidRPr="00E466C5" w:rsidRDefault="00E466C5" w:rsidP="00BA0899">
      <w:pPr>
        <w:tabs>
          <w:tab w:val="left" w:pos="2575"/>
        </w:tabs>
        <w:ind w:firstLine="0"/>
        <w:sectPr w:rsidR="00E466C5" w:rsidRPr="00E466C5" w:rsidSect="001D44FF">
          <w:footerReference w:type="default" r:id="rId15"/>
          <w:footerReference w:type="first" r:id="rId16"/>
          <w:type w:val="oddPage"/>
          <w:pgSz w:w="11906" w:h="16838" w:code="9"/>
          <w:pgMar w:top="1134" w:right="1138" w:bottom="1411" w:left="1699" w:header="850" w:footer="432" w:gutter="0"/>
          <w:pgNumType w:fmt="lowerRoman" w:start="1"/>
          <w:cols w:space="454"/>
          <w:docGrid w:type="lines" w:linePitch="360"/>
        </w:sectPr>
      </w:pPr>
    </w:p>
    <w:p w14:paraId="20BEAC1C" w14:textId="77777777" w:rsidR="001D44FF" w:rsidRDefault="001D44FF" w:rsidP="00F14638">
      <w:pPr>
        <w:tabs>
          <w:tab w:val="left" w:pos="1795"/>
        </w:tabs>
        <w:ind w:firstLine="0"/>
        <w:rPr>
          <w:rFonts w:eastAsiaTheme="majorEastAsia" w:cstheme="majorBidi"/>
          <w:sz w:val="32"/>
          <w:szCs w:val="28"/>
        </w:rPr>
      </w:pPr>
    </w:p>
    <w:p w14:paraId="5521FB36" w14:textId="2207FE2B" w:rsidR="00424822" w:rsidRDefault="0056012D" w:rsidP="00C2450B">
      <w:pPr>
        <w:pStyle w:val="Heading1"/>
      </w:pPr>
      <w:bookmarkStart w:id="6" w:name="_Toc110153540"/>
      <w:bookmarkStart w:id="7" w:name="_Toc110947340"/>
      <w:bookmarkStart w:id="8" w:name="_Toc110947470"/>
      <w:r w:rsidRPr="00C2450B">
        <w:t>TÌM</w:t>
      </w:r>
      <w:r>
        <w:t xml:space="preserve"> HIỂU CHUNG VỀ </w:t>
      </w:r>
      <w:r w:rsidR="00BE60A9">
        <w:t>HỆ THỐNG</w:t>
      </w:r>
      <w:r>
        <w:t xml:space="preserve"> ĐỊNH VỊ TRONG NHÀ</w:t>
      </w:r>
      <w:bookmarkEnd w:id="6"/>
      <w:bookmarkEnd w:id="7"/>
      <w:bookmarkEnd w:id="8"/>
    </w:p>
    <w:p w14:paraId="05AA9CF8" w14:textId="57E41AB4" w:rsidR="0056012D" w:rsidRDefault="0056012D" w:rsidP="0056012D">
      <w:pPr>
        <w:pStyle w:val="Heading2"/>
      </w:pPr>
      <w:bookmarkStart w:id="9" w:name="_Toc110153541"/>
      <w:bookmarkStart w:id="10" w:name="_Toc110947341"/>
      <w:bookmarkStart w:id="11" w:name="_Toc110947471"/>
      <w:r>
        <w:t>Bài toán định vị trong nhà</w:t>
      </w:r>
      <w:bookmarkEnd w:id="9"/>
      <w:bookmarkEnd w:id="10"/>
      <w:bookmarkEnd w:id="11"/>
    </w:p>
    <w:p w14:paraId="64E15A48" w14:textId="32E267D9" w:rsidR="002E4821" w:rsidRDefault="002E4821" w:rsidP="002E4821">
      <w:r>
        <w:t xml:space="preserve">Kể từ những ngày đầu tiên các công nghệ định vị bằng vệ tinh xuất hiện vào năm 60 của thế kí trước, </w:t>
      </w:r>
      <w:r w:rsidR="00DE4C45">
        <w:t xml:space="preserve">giải pháp cho việc định vị đã liên tục có những biến chuyển lớn để đáp ứng nhu cầu của con người và xã hội. Việc biết được vị trí của con người, của vật luôn luôn là mối quan tâm hàng đầu. Trong lĩnh vực vận chuyển, vị trí của xe hàng, tàu thủy, máy bay … , nếu có thể biết được, sẽ làm tăng hiệu quả vận chuyển, là yếu tố quan trọng cho bài toán logistic đang rất “hot” trong những năm gần đây. Trong lĩnh vực bán hàng ở các trung tâm, siêu thị, … , việc biết được </w:t>
      </w:r>
      <w:r w:rsidR="005E26C8">
        <w:t>số lượng khách hàng lui tới các khu vực quầy bán hàng nào, thời gian khách hàng lưu lại quầy đó là bao lâu, sẽ là dữ liệu quan trọng liên quan tới các chiến dịch bán hàng. Trong các nhà xưởng, kho bãi, … có thể biết được loại hàng hóa, mã sản phẩm nào đang nằm ở đâu hoặc nhân viên đang ở vị trí nào trong xưởng, sẽ làm tăng hiệu quả sản xuất, đưa quy trình sản xuất, xuất nhập kho bãi số hóa đúng như mong muốn của các công ty lớn hiện nay. Đó chỉ là một trong những bài toán và giải pháp trong một “bể” những nhu cầu của thị trường và xã hội trong thời kì số hóa đang chuyển mình cực mạnh</w:t>
      </w:r>
      <w:r w:rsidR="00BB2DA4">
        <w:t>.</w:t>
      </w:r>
    </w:p>
    <w:p w14:paraId="1CA72659" w14:textId="341983B8" w:rsidR="00A31A16" w:rsidRPr="002E4821" w:rsidRDefault="00BB2DA4" w:rsidP="00BA2B2C">
      <w:r>
        <w:t>Gốc rễ của những giải pháp đó đều quy về một điểm đó là biết được vị trí của vật thể. Để có thể biết được yếu tố nghe tưởng chừng đơn giản đó, các nhà khoa học đã đưa ra rất nhiều công nghệ khác nhau, với độ hiệu quả khác nhau và phù hợp cho các bài toán rất khác nhau. Công nghệ định vị bằng vệ tinh GNSS với các chùm vệ tinh nổi tiếng như GPS của Mỹ, GLONASS của Nga, … đã có thể đạt đến độ chính xác 1cm với thuật toán RTK. Với độ chính xác cao như vậy, nó hoàn toàn có thể đáp ứng cho các bài toán liên quan đến điều khiển từ xa. Tuy nhiên GNSS chỉ thực sự mạnh khi ở không gian bên ngoài trời,</w:t>
      </w:r>
      <w:r w:rsidR="00475BB8">
        <w:t xml:space="preserve"> còn khi ở trong nhà</w:t>
      </w:r>
      <w:r w:rsidR="009053E7">
        <w:t>, GNSS có độ chính xác rất thấp, thậm chí là tín hiệu không đủ mạnh để có các thông tin về vị trí.</w:t>
      </w:r>
      <w:r w:rsidR="00A31A16">
        <w:t xml:space="preserve"> Từ đó, các công nghệ không dây có thể hoạt động trong nhà và </w:t>
      </w:r>
      <w:r w:rsidR="00A31A16">
        <w:lastRenderedPageBreak/>
        <w:t>đã có sẵn như WiFi, Bluetooth, Bluetooth Low Energy được xét đ</w:t>
      </w:r>
      <w:r w:rsidR="00AC5C98">
        <w:t xml:space="preserve">ến. Bảng </w:t>
      </w:r>
      <w:r w:rsidR="005A4D20">
        <w:t>1.1</w:t>
      </w:r>
      <w:r w:rsidR="00AC5C98">
        <w:t xml:space="preserve"> so sánh giữa các công nghệ định vị</w:t>
      </w:r>
      <w:r w:rsidR="00F872C0">
        <w:t xml:space="preserve"> hiện có cùng với độ chính xác, độ bao phủ và các ứng dụng phổ biến phù hợp cho ứng dụng đó.</w:t>
      </w:r>
    </w:p>
    <w:p w14:paraId="1BE892CB" w14:textId="269274F2" w:rsidR="00D475D7" w:rsidRDefault="00D475D7" w:rsidP="00D475D7">
      <w:pPr>
        <w:pStyle w:val="Caption"/>
        <w:keepNext/>
      </w:pPr>
      <w:bookmarkStart w:id="12" w:name="_Toc110168463"/>
      <w:bookmarkStart w:id="13" w:name="_Toc110947515"/>
      <w:r>
        <w:t xml:space="preserve">Bảng  </w:t>
      </w:r>
      <w:fldSimple w:instr=" STYLEREF 1 \s ">
        <w:r w:rsidR="007D414B">
          <w:rPr>
            <w:noProof/>
          </w:rPr>
          <w:t>1</w:t>
        </w:r>
      </w:fldSimple>
      <w:r w:rsidR="00E26416">
        <w:t>.</w:t>
      </w:r>
      <w:fldSimple w:instr=" SEQ Bảng_ \* ARABIC \s 1 ">
        <w:r w:rsidR="007D414B">
          <w:rPr>
            <w:noProof/>
          </w:rPr>
          <w:t>1</w:t>
        </w:r>
      </w:fldSimple>
      <w:r>
        <w:t xml:space="preserve"> Các công nghệ định vị trong nhà</w:t>
      </w:r>
      <w:bookmarkEnd w:id="12"/>
      <w:bookmarkEnd w:id="13"/>
    </w:p>
    <w:tbl>
      <w:tblPr>
        <w:tblStyle w:val="TableGrid"/>
        <w:tblW w:w="0" w:type="auto"/>
        <w:tblLook w:val="04A0" w:firstRow="1" w:lastRow="0" w:firstColumn="1" w:lastColumn="0" w:noHBand="0" w:noVBand="1"/>
      </w:tblPr>
      <w:tblGrid>
        <w:gridCol w:w="1443"/>
        <w:gridCol w:w="1377"/>
        <w:gridCol w:w="1576"/>
        <w:gridCol w:w="2219"/>
        <w:gridCol w:w="1878"/>
      </w:tblGrid>
      <w:tr w:rsidR="00935B2F" w:rsidRPr="0030622D" w14:paraId="6D31BF8C" w14:textId="77777777" w:rsidTr="00A64E12">
        <w:tc>
          <w:tcPr>
            <w:tcW w:w="1487" w:type="dxa"/>
          </w:tcPr>
          <w:p w14:paraId="2D953824" w14:textId="00CE3CF1" w:rsidR="00935B2F" w:rsidRPr="0030622D" w:rsidRDefault="00F872C0" w:rsidP="00897B46">
            <w:pPr>
              <w:spacing w:after="0"/>
              <w:ind w:firstLine="0"/>
              <w:jc w:val="left"/>
              <w:rPr>
                <w:b/>
                <w:sz w:val="22"/>
                <w:lang w:eastAsia="ko-KR"/>
              </w:rPr>
            </w:pPr>
            <w:r>
              <w:rPr>
                <w:b/>
                <w:sz w:val="22"/>
                <w:lang w:eastAsia="ko-KR"/>
              </w:rPr>
              <w:t>Công nghệ</w:t>
            </w:r>
          </w:p>
        </w:tc>
        <w:tc>
          <w:tcPr>
            <w:tcW w:w="1449" w:type="dxa"/>
          </w:tcPr>
          <w:p w14:paraId="509788E8" w14:textId="573D744B" w:rsidR="00935B2F" w:rsidRPr="0030622D" w:rsidRDefault="00F872C0" w:rsidP="00897B46">
            <w:pPr>
              <w:spacing w:after="0"/>
              <w:ind w:firstLine="0"/>
              <w:jc w:val="left"/>
              <w:rPr>
                <w:b/>
                <w:sz w:val="22"/>
                <w:lang w:eastAsia="ko-KR"/>
              </w:rPr>
            </w:pPr>
            <w:r>
              <w:rPr>
                <w:b/>
                <w:sz w:val="22"/>
                <w:lang w:eastAsia="ko-KR"/>
              </w:rPr>
              <w:t>Độ chính xác</w:t>
            </w:r>
          </w:p>
        </w:tc>
        <w:tc>
          <w:tcPr>
            <w:tcW w:w="1709" w:type="dxa"/>
          </w:tcPr>
          <w:p w14:paraId="606BFF3A" w14:textId="7628822D" w:rsidR="00935B2F" w:rsidRPr="0030622D" w:rsidRDefault="00F872C0" w:rsidP="00897B46">
            <w:pPr>
              <w:spacing w:after="0"/>
              <w:ind w:firstLine="0"/>
              <w:jc w:val="left"/>
              <w:rPr>
                <w:b/>
                <w:sz w:val="22"/>
                <w:lang w:eastAsia="ko-KR"/>
              </w:rPr>
            </w:pPr>
            <w:r>
              <w:rPr>
                <w:b/>
                <w:sz w:val="22"/>
                <w:lang w:eastAsia="ko-KR"/>
              </w:rPr>
              <w:t>Độ bao phủ (m)</w:t>
            </w:r>
          </w:p>
        </w:tc>
        <w:tc>
          <w:tcPr>
            <w:tcW w:w="2390" w:type="dxa"/>
          </w:tcPr>
          <w:p w14:paraId="2A2B30D5" w14:textId="58691914" w:rsidR="00935B2F" w:rsidRPr="0030622D" w:rsidRDefault="00F872C0" w:rsidP="00897B46">
            <w:pPr>
              <w:spacing w:after="0"/>
              <w:ind w:firstLine="0"/>
              <w:jc w:val="left"/>
              <w:rPr>
                <w:b/>
                <w:sz w:val="22"/>
                <w:lang w:eastAsia="ko-KR"/>
              </w:rPr>
            </w:pPr>
            <w:r>
              <w:rPr>
                <w:b/>
                <w:sz w:val="22"/>
                <w:lang w:eastAsia="ko-KR"/>
              </w:rPr>
              <w:t>Nguyên lý</w:t>
            </w:r>
          </w:p>
        </w:tc>
        <w:tc>
          <w:tcPr>
            <w:tcW w:w="2024" w:type="dxa"/>
          </w:tcPr>
          <w:p w14:paraId="55FD3046" w14:textId="13496594" w:rsidR="00935B2F" w:rsidRPr="0030622D" w:rsidRDefault="00F872C0" w:rsidP="00897B46">
            <w:pPr>
              <w:spacing w:after="0"/>
              <w:ind w:firstLine="0"/>
              <w:jc w:val="left"/>
              <w:rPr>
                <w:b/>
                <w:sz w:val="22"/>
                <w:lang w:eastAsia="ko-KR"/>
              </w:rPr>
            </w:pPr>
            <w:r>
              <w:rPr>
                <w:b/>
                <w:sz w:val="22"/>
                <w:lang w:eastAsia="ko-KR"/>
              </w:rPr>
              <w:t>Ứng dụng</w:t>
            </w:r>
          </w:p>
        </w:tc>
      </w:tr>
      <w:tr w:rsidR="00935B2F" w:rsidRPr="0030622D" w14:paraId="2845003B" w14:textId="77777777" w:rsidTr="00A64E12">
        <w:tc>
          <w:tcPr>
            <w:tcW w:w="1487" w:type="dxa"/>
          </w:tcPr>
          <w:p w14:paraId="288E6110" w14:textId="77777777" w:rsidR="00935B2F" w:rsidRPr="0030622D" w:rsidRDefault="00935B2F" w:rsidP="00897B46">
            <w:pPr>
              <w:spacing w:after="0"/>
              <w:ind w:firstLine="0"/>
              <w:rPr>
                <w:sz w:val="22"/>
                <w:lang w:eastAsia="ko-KR"/>
              </w:rPr>
            </w:pPr>
            <w:r w:rsidRPr="0030622D">
              <w:rPr>
                <w:sz w:val="22"/>
                <w:lang w:eastAsia="ko-KR"/>
              </w:rPr>
              <w:t>Camera</w:t>
            </w:r>
          </w:p>
        </w:tc>
        <w:tc>
          <w:tcPr>
            <w:tcW w:w="1449" w:type="dxa"/>
          </w:tcPr>
          <w:p w14:paraId="792E5862" w14:textId="77777777" w:rsidR="00935B2F" w:rsidRPr="0030622D" w:rsidRDefault="00935B2F" w:rsidP="00897B46">
            <w:pPr>
              <w:spacing w:after="0"/>
              <w:ind w:firstLine="0"/>
              <w:rPr>
                <w:sz w:val="22"/>
                <w:lang w:eastAsia="ko-KR"/>
              </w:rPr>
            </w:pPr>
            <w:r w:rsidRPr="0030622D">
              <w:rPr>
                <w:sz w:val="22"/>
                <w:lang w:eastAsia="ko-KR"/>
              </w:rPr>
              <w:t>0.1mm – dm</w:t>
            </w:r>
          </w:p>
        </w:tc>
        <w:tc>
          <w:tcPr>
            <w:tcW w:w="1709" w:type="dxa"/>
          </w:tcPr>
          <w:p w14:paraId="0201A2F0" w14:textId="77777777" w:rsidR="00935B2F" w:rsidRPr="0030622D" w:rsidRDefault="00935B2F" w:rsidP="00897B46">
            <w:pPr>
              <w:spacing w:after="0"/>
              <w:ind w:firstLine="0"/>
              <w:rPr>
                <w:sz w:val="22"/>
                <w:lang w:eastAsia="ko-KR"/>
              </w:rPr>
            </w:pPr>
            <w:r w:rsidRPr="0030622D">
              <w:rPr>
                <w:sz w:val="22"/>
                <w:lang w:eastAsia="ko-KR"/>
              </w:rPr>
              <w:t>1 – 10</w:t>
            </w:r>
          </w:p>
        </w:tc>
        <w:tc>
          <w:tcPr>
            <w:tcW w:w="2390" w:type="dxa"/>
          </w:tcPr>
          <w:p w14:paraId="13D48411" w14:textId="6C639D15" w:rsidR="00935B2F" w:rsidRPr="0030622D" w:rsidRDefault="00F872C0" w:rsidP="00897B46">
            <w:pPr>
              <w:spacing w:after="0"/>
              <w:ind w:firstLine="0"/>
              <w:rPr>
                <w:sz w:val="22"/>
                <w:lang w:eastAsia="ko-KR"/>
              </w:rPr>
            </w:pPr>
            <w:r>
              <w:rPr>
                <w:sz w:val="22"/>
                <w:lang w:eastAsia="ko-KR"/>
              </w:rPr>
              <w:t>Các phép đo góc từ tập ảnh</w:t>
            </w:r>
          </w:p>
        </w:tc>
        <w:tc>
          <w:tcPr>
            <w:tcW w:w="2024" w:type="dxa"/>
          </w:tcPr>
          <w:p w14:paraId="5ADB4077" w14:textId="00736CC1" w:rsidR="00935B2F" w:rsidRPr="0030622D" w:rsidRDefault="00A64E12" w:rsidP="00897B46">
            <w:pPr>
              <w:spacing w:after="0"/>
              <w:ind w:firstLine="0"/>
              <w:rPr>
                <w:sz w:val="22"/>
                <w:lang w:eastAsia="ko-KR"/>
              </w:rPr>
            </w:pPr>
            <w:r>
              <w:rPr>
                <w:sz w:val="22"/>
                <w:lang w:eastAsia="ko-KR"/>
              </w:rPr>
              <w:t>Đo lường, dẫn đường robot</w:t>
            </w:r>
          </w:p>
        </w:tc>
      </w:tr>
      <w:tr w:rsidR="00935B2F" w:rsidRPr="0030622D" w14:paraId="12446443" w14:textId="77777777" w:rsidTr="00A64E12">
        <w:tc>
          <w:tcPr>
            <w:tcW w:w="1487" w:type="dxa"/>
          </w:tcPr>
          <w:p w14:paraId="7A269998" w14:textId="77777777" w:rsidR="00935B2F" w:rsidRPr="0030622D" w:rsidRDefault="00935B2F" w:rsidP="00897B46">
            <w:pPr>
              <w:spacing w:after="0"/>
              <w:ind w:firstLine="0"/>
              <w:rPr>
                <w:sz w:val="22"/>
                <w:lang w:eastAsia="ko-KR"/>
              </w:rPr>
            </w:pPr>
            <w:r w:rsidRPr="0030622D">
              <w:rPr>
                <w:sz w:val="22"/>
                <w:lang w:eastAsia="ko-KR"/>
              </w:rPr>
              <w:t>Infrared</w:t>
            </w:r>
          </w:p>
        </w:tc>
        <w:tc>
          <w:tcPr>
            <w:tcW w:w="1449" w:type="dxa"/>
          </w:tcPr>
          <w:p w14:paraId="35DF44F8" w14:textId="77777777" w:rsidR="00935B2F" w:rsidRPr="0030622D" w:rsidRDefault="00935B2F" w:rsidP="00897B46">
            <w:pPr>
              <w:spacing w:after="0"/>
              <w:ind w:firstLine="0"/>
              <w:rPr>
                <w:sz w:val="22"/>
                <w:lang w:eastAsia="ko-KR"/>
              </w:rPr>
            </w:pPr>
            <w:r w:rsidRPr="0030622D">
              <w:rPr>
                <w:sz w:val="22"/>
                <w:lang w:eastAsia="ko-KR"/>
              </w:rPr>
              <w:t>cm – dm</w:t>
            </w:r>
          </w:p>
        </w:tc>
        <w:tc>
          <w:tcPr>
            <w:tcW w:w="1709" w:type="dxa"/>
          </w:tcPr>
          <w:p w14:paraId="5165B589" w14:textId="77777777" w:rsidR="00935B2F" w:rsidRPr="0030622D" w:rsidRDefault="00935B2F" w:rsidP="00897B46">
            <w:pPr>
              <w:spacing w:after="0"/>
              <w:ind w:firstLine="0"/>
              <w:rPr>
                <w:sz w:val="22"/>
                <w:lang w:eastAsia="ko-KR"/>
              </w:rPr>
            </w:pPr>
            <w:r w:rsidRPr="0030622D">
              <w:rPr>
                <w:sz w:val="22"/>
                <w:lang w:eastAsia="ko-KR"/>
              </w:rPr>
              <w:t>1 – 5</w:t>
            </w:r>
          </w:p>
        </w:tc>
        <w:tc>
          <w:tcPr>
            <w:tcW w:w="2390" w:type="dxa"/>
          </w:tcPr>
          <w:p w14:paraId="75012E06" w14:textId="03FC9B0A" w:rsidR="00935B2F" w:rsidRPr="0030622D" w:rsidRDefault="00F872C0" w:rsidP="00897B46">
            <w:pPr>
              <w:spacing w:after="0"/>
              <w:ind w:firstLine="0"/>
              <w:rPr>
                <w:sz w:val="22"/>
                <w:lang w:eastAsia="ko-KR"/>
              </w:rPr>
            </w:pPr>
            <w:r>
              <w:rPr>
                <w:sz w:val="22"/>
                <w:lang w:eastAsia="ko-KR"/>
              </w:rPr>
              <w:t>Ảnh nhiệt</w:t>
            </w:r>
          </w:p>
        </w:tc>
        <w:tc>
          <w:tcPr>
            <w:tcW w:w="2024" w:type="dxa"/>
          </w:tcPr>
          <w:p w14:paraId="0AA5B604" w14:textId="1D7976A9" w:rsidR="00935B2F" w:rsidRPr="0030622D" w:rsidRDefault="00A64E12" w:rsidP="00897B46">
            <w:pPr>
              <w:spacing w:after="0"/>
              <w:ind w:firstLine="0"/>
              <w:rPr>
                <w:sz w:val="22"/>
                <w:lang w:eastAsia="ko-KR"/>
              </w:rPr>
            </w:pPr>
            <w:r>
              <w:rPr>
                <w:sz w:val="22"/>
                <w:lang w:eastAsia="ko-KR"/>
              </w:rPr>
              <w:t xml:space="preserve">Xác định con người, theo dấu </w:t>
            </w:r>
          </w:p>
        </w:tc>
      </w:tr>
      <w:tr w:rsidR="00935B2F" w:rsidRPr="0030622D" w14:paraId="76D20BBD" w14:textId="77777777" w:rsidTr="00A64E12">
        <w:tc>
          <w:tcPr>
            <w:tcW w:w="1487" w:type="dxa"/>
          </w:tcPr>
          <w:p w14:paraId="64C729A4" w14:textId="77777777" w:rsidR="00935B2F" w:rsidRPr="0030622D" w:rsidRDefault="00935B2F" w:rsidP="00897B46">
            <w:pPr>
              <w:spacing w:after="0"/>
              <w:ind w:firstLine="0"/>
              <w:rPr>
                <w:sz w:val="22"/>
                <w:lang w:eastAsia="ko-KR"/>
              </w:rPr>
            </w:pPr>
            <w:r w:rsidRPr="0030622D">
              <w:rPr>
                <w:sz w:val="22"/>
                <w:lang w:eastAsia="ko-KR"/>
              </w:rPr>
              <w:t>Sound</w:t>
            </w:r>
          </w:p>
        </w:tc>
        <w:tc>
          <w:tcPr>
            <w:tcW w:w="1449" w:type="dxa"/>
          </w:tcPr>
          <w:p w14:paraId="47956779" w14:textId="77777777" w:rsidR="00935B2F" w:rsidRPr="0030622D" w:rsidRDefault="00935B2F" w:rsidP="00897B46">
            <w:pPr>
              <w:spacing w:after="0"/>
              <w:ind w:firstLine="0"/>
              <w:rPr>
                <w:sz w:val="22"/>
                <w:lang w:eastAsia="ko-KR"/>
              </w:rPr>
            </w:pPr>
            <w:r>
              <w:rPr>
                <w:sz w:val="22"/>
                <w:lang w:eastAsia="ko-KR"/>
              </w:rPr>
              <w:t>cm</w:t>
            </w:r>
          </w:p>
        </w:tc>
        <w:tc>
          <w:tcPr>
            <w:tcW w:w="1709" w:type="dxa"/>
          </w:tcPr>
          <w:p w14:paraId="49AF6034" w14:textId="77777777" w:rsidR="00935B2F" w:rsidRPr="0030622D" w:rsidRDefault="00935B2F" w:rsidP="00897B46">
            <w:pPr>
              <w:spacing w:after="0"/>
              <w:ind w:firstLine="0"/>
              <w:rPr>
                <w:sz w:val="22"/>
                <w:lang w:eastAsia="ko-KR"/>
              </w:rPr>
            </w:pPr>
            <w:r w:rsidRPr="0030622D">
              <w:rPr>
                <w:sz w:val="22"/>
                <w:lang w:eastAsia="ko-KR"/>
              </w:rPr>
              <w:t xml:space="preserve">2 </w:t>
            </w:r>
            <w:r>
              <w:rPr>
                <w:sz w:val="22"/>
                <w:lang w:eastAsia="ko-KR"/>
              </w:rPr>
              <w:t>–</w:t>
            </w:r>
            <w:r w:rsidRPr="0030622D">
              <w:rPr>
                <w:sz w:val="22"/>
                <w:lang w:eastAsia="ko-KR"/>
              </w:rPr>
              <w:t xml:space="preserve"> 10</w:t>
            </w:r>
          </w:p>
        </w:tc>
        <w:tc>
          <w:tcPr>
            <w:tcW w:w="2390" w:type="dxa"/>
          </w:tcPr>
          <w:p w14:paraId="680A7D29" w14:textId="7B17C6C2" w:rsidR="00935B2F" w:rsidRPr="0030622D" w:rsidRDefault="00F872C0" w:rsidP="00897B46">
            <w:pPr>
              <w:spacing w:after="0"/>
              <w:ind w:firstLine="0"/>
              <w:jc w:val="left"/>
              <w:rPr>
                <w:sz w:val="22"/>
                <w:lang w:eastAsia="ko-KR"/>
              </w:rPr>
            </w:pPr>
            <w:r>
              <w:rPr>
                <w:sz w:val="22"/>
                <w:lang w:eastAsia="ko-KR"/>
              </w:rPr>
              <w:t>Khoảng cách từ thời gian truyền của tín hiệu</w:t>
            </w:r>
          </w:p>
        </w:tc>
        <w:tc>
          <w:tcPr>
            <w:tcW w:w="2024" w:type="dxa"/>
          </w:tcPr>
          <w:p w14:paraId="757078AA" w14:textId="753ACE6C" w:rsidR="00935B2F" w:rsidRPr="0030622D" w:rsidRDefault="002A0923" w:rsidP="00897B46">
            <w:pPr>
              <w:spacing w:after="0"/>
              <w:ind w:firstLine="0"/>
              <w:rPr>
                <w:sz w:val="22"/>
                <w:lang w:eastAsia="ko-KR"/>
              </w:rPr>
            </w:pPr>
            <w:r>
              <w:rPr>
                <w:sz w:val="22"/>
                <w:lang w:eastAsia="ko-KR"/>
              </w:rPr>
              <w:t>Định vị t</w:t>
            </w:r>
            <w:r w:rsidR="00A64E12">
              <w:rPr>
                <w:sz w:val="22"/>
                <w:lang w:eastAsia="ko-KR"/>
              </w:rPr>
              <w:t xml:space="preserve">rong </w:t>
            </w:r>
            <w:r>
              <w:rPr>
                <w:sz w:val="22"/>
                <w:lang w:eastAsia="ko-KR"/>
              </w:rPr>
              <w:t>nhà</w:t>
            </w:r>
            <w:r w:rsidR="00A64E12">
              <w:rPr>
                <w:sz w:val="22"/>
                <w:lang w:eastAsia="ko-KR"/>
              </w:rPr>
              <w:t>, theo dấu</w:t>
            </w:r>
          </w:p>
        </w:tc>
      </w:tr>
      <w:tr w:rsidR="00935B2F" w:rsidRPr="0030622D" w14:paraId="73EF8405" w14:textId="77777777" w:rsidTr="00A64E12">
        <w:tc>
          <w:tcPr>
            <w:tcW w:w="1487" w:type="dxa"/>
          </w:tcPr>
          <w:p w14:paraId="731946C5" w14:textId="77777777" w:rsidR="00935B2F" w:rsidRPr="0030622D" w:rsidRDefault="00935B2F" w:rsidP="00897B46">
            <w:pPr>
              <w:spacing w:after="0"/>
              <w:ind w:firstLine="0"/>
              <w:rPr>
                <w:sz w:val="22"/>
                <w:lang w:eastAsia="ko-KR"/>
              </w:rPr>
            </w:pPr>
            <w:r w:rsidRPr="0030622D">
              <w:rPr>
                <w:sz w:val="22"/>
                <w:lang w:eastAsia="ko-KR"/>
              </w:rPr>
              <w:t>WLAN / Wi-Fi</w:t>
            </w:r>
          </w:p>
        </w:tc>
        <w:tc>
          <w:tcPr>
            <w:tcW w:w="1449" w:type="dxa"/>
          </w:tcPr>
          <w:p w14:paraId="2BBCF02C" w14:textId="77777777" w:rsidR="00935B2F" w:rsidRPr="0030622D" w:rsidRDefault="00935B2F" w:rsidP="00897B46">
            <w:pPr>
              <w:spacing w:after="0"/>
              <w:ind w:firstLine="0"/>
              <w:rPr>
                <w:sz w:val="22"/>
                <w:lang w:eastAsia="ko-KR"/>
              </w:rPr>
            </w:pPr>
            <w:r>
              <w:rPr>
                <w:sz w:val="22"/>
                <w:lang w:eastAsia="ko-KR"/>
              </w:rPr>
              <w:t>m</w:t>
            </w:r>
          </w:p>
        </w:tc>
        <w:tc>
          <w:tcPr>
            <w:tcW w:w="1709" w:type="dxa"/>
          </w:tcPr>
          <w:p w14:paraId="0A56A486" w14:textId="77777777" w:rsidR="00935B2F" w:rsidRPr="0030622D" w:rsidRDefault="00935B2F" w:rsidP="00897B46">
            <w:pPr>
              <w:spacing w:after="0"/>
              <w:ind w:firstLine="0"/>
              <w:rPr>
                <w:sz w:val="22"/>
                <w:lang w:eastAsia="ko-KR"/>
              </w:rPr>
            </w:pPr>
            <w:r w:rsidRPr="0030622D">
              <w:rPr>
                <w:sz w:val="22"/>
                <w:lang w:eastAsia="ko-KR"/>
              </w:rPr>
              <w:t xml:space="preserve">20 </w:t>
            </w:r>
            <w:r>
              <w:rPr>
                <w:sz w:val="22"/>
                <w:lang w:eastAsia="ko-KR"/>
              </w:rPr>
              <w:t>–</w:t>
            </w:r>
            <w:r w:rsidRPr="0030622D">
              <w:rPr>
                <w:sz w:val="22"/>
                <w:lang w:eastAsia="ko-KR"/>
              </w:rPr>
              <w:t xml:space="preserve"> 50</w:t>
            </w:r>
          </w:p>
        </w:tc>
        <w:tc>
          <w:tcPr>
            <w:tcW w:w="2390" w:type="dxa"/>
          </w:tcPr>
          <w:p w14:paraId="38F268AB" w14:textId="005D0D30" w:rsidR="00935B2F" w:rsidRPr="0030622D" w:rsidRDefault="00680F99" w:rsidP="00897B46">
            <w:pPr>
              <w:spacing w:after="0"/>
              <w:ind w:firstLine="0"/>
              <w:rPr>
                <w:sz w:val="22"/>
                <w:lang w:eastAsia="ko-KR"/>
              </w:rPr>
            </w:pPr>
            <w:r>
              <w:rPr>
                <w:sz w:val="22"/>
                <w:lang w:eastAsia="ko-KR"/>
              </w:rPr>
              <w:t>RSSI</w:t>
            </w:r>
          </w:p>
        </w:tc>
        <w:tc>
          <w:tcPr>
            <w:tcW w:w="2024" w:type="dxa"/>
          </w:tcPr>
          <w:p w14:paraId="46A6469B" w14:textId="518C0C70" w:rsidR="00935B2F" w:rsidRPr="0030622D" w:rsidRDefault="00A64E12" w:rsidP="00897B46">
            <w:pPr>
              <w:spacing w:after="0"/>
              <w:ind w:firstLine="0"/>
              <w:rPr>
                <w:sz w:val="22"/>
                <w:lang w:eastAsia="ko-KR"/>
              </w:rPr>
            </w:pPr>
            <w:r>
              <w:rPr>
                <w:sz w:val="22"/>
                <w:lang w:eastAsia="ko-KR"/>
              </w:rPr>
              <w:t>Định vị trong nhà</w:t>
            </w:r>
          </w:p>
        </w:tc>
      </w:tr>
      <w:tr w:rsidR="00935B2F" w:rsidRPr="0030622D" w14:paraId="0BADBA83" w14:textId="77777777" w:rsidTr="00A64E12">
        <w:tc>
          <w:tcPr>
            <w:tcW w:w="1487" w:type="dxa"/>
          </w:tcPr>
          <w:p w14:paraId="46A89A3E" w14:textId="77777777" w:rsidR="00935B2F" w:rsidRPr="0030622D" w:rsidRDefault="00935B2F" w:rsidP="00897B46">
            <w:pPr>
              <w:spacing w:after="0"/>
              <w:ind w:firstLine="0"/>
              <w:rPr>
                <w:sz w:val="22"/>
                <w:lang w:eastAsia="ko-KR"/>
              </w:rPr>
            </w:pPr>
            <w:r w:rsidRPr="0030622D">
              <w:rPr>
                <w:sz w:val="22"/>
                <w:lang w:eastAsia="ko-KR"/>
              </w:rPr>
              <w:t>Ultra</w:t>
            </w:r>
            <w:r>
              <w:rPr>
                <w:sz w:val="22"/>
                <w:lang w:eastAsia="ko-KR"/>
              </w:rPr>
              <w:t>-Wideband</w:t>
            </w:r>
          </w:p>
        </w:tc>
        <w:tc>
          <w:tcPr>
            <w:tcW w:w="1449" w:type="dxa"/>
          </w:tcPr>
          <w:p w14:paraId="4D32220D" w14:textId="77777777" w:rsidR="00935B2F" w:rsidRPr="0030622D" w:rsidRDefault="00935B2F" w:rsidP="00897B46">
            <w:pPr>
              <w:spacing w:after="0"/>
              <w:ind w:firstLine="0"/>
              <w:rPr>
                <w:sz w:val="22"/>
                <w:lang w:eastAsia="ko-KR"/>
              </w:rPr>
            </w:pPr>
            <w:r w:rsidRPr="0030622D">
              <w:rPr>
                <w:sz w:val="22"/>
                <w:lang w:eastAsia="ko-KR"/>
              </w:rPr>
              <w:t xml:space="preserve">cm – m </w:t>
            </w:r>
          </w:p>
        </w:tc>
        <w:tc>
          <w:tcPr>
            <w:tcW w:w="1709" w:type="dxa"/>
          </w:tcPr>
          <w:p w14:paraId="17512B49" w14:textId="77777777" w:rsidR="00935B2F" w:rsidRPr="0030622D" w:rsidRDefault="00935B2F" w:rsidP="00897B46">
            <w:pPr>
              <w:spacing w:after="0"/>
              <w:ind w:firstLine="0"/>
              <w:rPr>
                <w:sz w:val="22"/>
                <w:lang w:eastAsia="ko-KR"/>
              </w:rPr>
            </w:pPr>
            <w:r w:rsidRPr="0030622D">
              <w:rPr>
                <w:sz w:val="22"/>
                <w:lang w:eastAsia="ko-KR"/>
              </w:rPr>
              <w:t xml:space="preserve">1 </w:t>
            </w:r>
            <w:r>
              <w:rPr>
                <w:sz w:val="22"/>
                <w:lang w:eastAsia="ko-KR"/>
              </w:rPr>
              <w:t>–</w:t>
            </w:r>
            <w:r w:rsidRPr="0030622D">
              <w:rPr>
                <w:sz w:val="22"/>
                <w:lang w:eastAsia="ko-KR"/>
              </w:rPr>
              <w:t xml:space="preserve"> 50</w:t>
            </w:r>
          </w:p>
        </w:tc>
        <w:tc>
          <w:tcPr>
            <w:tcW w:w="2390" w:type="dxa"/>
          </w:tcPr>
          <w:p w14:paraId="46C8330C" w14:textId="3F9A8D39" w:rsidR="00935B2F" w:rsidRPr="0030622D" w:rsidRDefault="00680F99" w:rsidP="00897B46">
            <w:pPr>
              <w:spacing w:after="0"/>
              <w:ind w:firstLine="0"/>
              <w:rPr>
                <w:sz w:val="22"/>
                <w:lang w:eastAsia="ko-KR"/>
              </w:rPr>
            </w:pPr>
            <w:r>
              <w:rPr>
                <w:sz w:val="22"/>
                <w:lang w:eastAsia="ko-KR"/>
              </w:rPr>
              <w:t>Khoảng cách từ thời gian truyền của tín hiệu</w:t>
            </w:r>
          </w:p>
        </w:tc>
        <w:tc>
          <w:tcPr>
            <w:tcW w:w="2024" w:type="dxa"/>
          </w:tcPr>
          <w:p w14:paraId="095B3931" w14:textId="3FDEEFD4" w:rsidR="00935B2F" w:rsidRPr="0030622D" w:rsidRDefault="00A64E12" w:rsidP="00897B46">
            <w:pPr>
              <w:spacing w:after="0"/>
              <w:ind w:firstLine="0"/>
              <w:rPr>
                <w:sz w:val="22"/>
                <w:lang w:eastAsia="ko-KR"/>
              </w:rPr>
            </w:pPr>
            <w:r>
              <w:rPr>
                <w:sz w:val="22"/>
                <w:lang w:eastAsia="ko-KR"/>
              </w:rPr>
              <w:t>Định vị trong nhà</w:t>
            </w:r>
            <w:r w:rsidR="002A0923">
              <w:rPr>
                <w:sz w:val="22"/>
                <w:lang w:eastAsia="ko-KR"/>
              </w:rPr>
              <w:t>, hầm mỏ</w:t>
            </w:r>
          </w:p>
        </w:tc>
      </w:tr>
      <w:tr w:rsidR="00935B2F" w:rsidRPr="0030622D" w14:paraId="1B706B3F" w14:textId="77777777" w:rsidTr="00A64E12">
        <w:tc>
          <w:tcPr>
            <w:tcW w:w="1487" w:type="dxa"/>
          </w:tcPr>
          <w:p w14:paraId="5F9C295A" w14:textId="77777777" w:rsidR="00935B2F" w:rsidRPr="0030622D" w:rsidRDefault="00935B2F" w:rsidP="00897B46">
            <w:pPr>
              <w:spacing w:after="0"/>
              <w:ind w:firstLine="0"/>
              <w:rPr>
                <w:sz w:val="22"/>
                <w:lang w:eastAsia="ko-KR"/>
              </w:rPr>
            </w:pPr>
            <w:r w:rsidRPr="0030622D">
              <w:rPr>
                <w:sz w:val="22"/>
                <w:lang w:eastAsia="ko-KR"/>
              </w:rPr>
              <w:t>Magnetic Systems</w:t>
            </w:r>
          </w:p>
        </w:tc>
        <w:tc>
          <w:tcPr>
            <w:tcW w:w="1449" w:type="dxa"/>
          </w:tcPr>
          <w:p w14:paraId="04EB5204" w14:textId="77777777" w:rsidR="00935B2F" w:rsidRPr="0030622D" w:rsidRDefault="00935B2F" w:rsidP="00897B46">
            <w:pPr>
              <w:spacing w:after="0"/>
              <w:ind w:firstLine="0"/>
              <w:rPr>
                <w:sz w:val="22"/>
                <w:lang w:eastAsia="ko-KR"/>
              </w:rPr>
            </w:pPr>
            <w:r w:rsidRPr="0030622D">
              <w:rPr>
                <w:sz w:val="22"/>
                <w:lang w:eastAsia="ko-KR"/>
              </w:rPr>
              <w:t>mm – cm</w:t>
            </w:r>
          </w:p>
        </w:tc>
        <w:tc>
          <w:tcPr>
            <w:tcW w:w="1709" w:type="dxa"/>
          </w:tcPr>
          <w:p w14:paraId="52B621A5" w14:textId="77777777" w:rsidR="00935B2F" w:rsidRPr="0030622D" w:rsidRDefault="00935B2F" w:rsidP="00897B46">
            <w:pPr>
              <w:spacing w:after="0"/>
              <w:ind w:firstLine="0"/>
              <w:rPr>
                <w:sz w:val="22"/>
                <w:lang w:eastAsia="ko-KR"/>
              </w:rPr>
            </w:pPr>
            <w:r w:rsidRPr="0030622D">
              <w:rPr>
                <w:sz w:val="22"/>
                <w:lang w:eastAsia="ko-KR"/>
              </w:rPr>
              <w:t>1 – 20</w:t>
            </w:r>
          </w:p>
        </w:tc>
        <w:tc>
          <w:tcPr>
            <w:tcW w:w="2390" w:type="dxa"/>
          </w:tcPr>
          <w:p w14:paraId="303587A4" w14:textId="52E589C9" w:rsidR="00935B2F" w:rsidRPr="0030622D" w:rsidRDefault="00A64E12" w:rsidP="00897B46">
            <w:pPr>
              <w:spacing w:after="0"/>
              <w:ind w:firstLine="0"/>
              <w:rPr>
                <w:sz w:val="22"/>
                <w:lang w:eastAsia="ko-KR"/>
              </w:rPr>
            </w:pPr>
            <w:r>
              <w:rPr>
                <w:sz w:val="22"/>
                <w:lang w:eastAsia="ko-KR"/>
              </w:rPr>
              <w:t xml:space="preserve">Từ trường </w:t>
            </w:r>
          </w:p>
        </w:tc>
        <w:tc>
          <w:tcPr>
            <w:tcW w:w="2024" w:type="dxa"/>
          </w:tcPr>
          <w:p w14:paraId="10A16A1C" w14:textId="0C2088E8" w:rsidR="00935B2F" w:rsidRPr="0030622D" w:rsidRDefault="00A64E12" w:rsidP="008B4296">
            <w:pPr>
              <w:keepNext/>
              <w:spacing w:after="0"/>
              <w:ind w:firstLine="0"/>
              <w:rPr>
                <w:sz w:val="22"/>
                <w:lang w:eastAsia="ko-KR"/>
              </w:rPr>
            </w:pPr>
            <w:r>
              <w:rPr>
                <w:sz w:val="22"/>
                <w:lang w:eastAsia="ko-KR"/>
              </w:rPr>
              <w:t>Định vị trong nhà, hầm mỏ</w:t>
            </w:r>
          </w:p>
        </w:tc>
      </w:tr>
    </w:tbl>
    <w:p w14:paraId="17D04FE1" w14:textId="573F94B3" w:rsidR="00935B2F" w:rsidRDefault="00935B2F" w:rsidP="00D475D7">
      <w:pPr>
        <w:pStyle w:val="Caption"/>
        <w:ind w:firstLine="0"/>
        <w:jc w:val="both"/>
      </w:pPr>
    </w:p>
    <w:p w14:paraId="3D387942" w14:textId="5229920C" w:rsidR="00FF4D01" w:rsidRDefault="00FF4D01" w:rsidP="00FF4D01">
      <w:r>
        <w:t xml:space="preserve">Mỗi công nghệ đều có điểm mạnh riêng, phù hợp với yêu cầu của từng ứng dụng cụ thể. Nhìn chung, các công nghệ không dây sử dụng sóng điện từ vẫn có lợi thế hơn về độ chính xác và giá thành. Công nghệ sử dụng camera với các thuật toán xử lý ảnh có độ chính xác cao, tuy nhiên lại có nhược điểm ở những nơi thiếu sáng, hoặc các tác động ngoại cảnh ảnh hưởng đến chất lượng ghi hình của camera, sẽ rất dễ gây ra sai số hệ thống. Giữa những công nghệ không dây, công nghệ sử dụng Ultra – Wideband đang nhận được sự quan tâm rất lớn và được đánh giá sẽ sớm trở thành xu thế trong tương lai gần nhờ vào độ chính xác cao, độ bao phủ rộng và giá thành </w:t>
      </w:r>
      <w:r w:rsidR="00141CE4">
        <w:t>hợp lí.</w:t>
      </w:r>
    </w:p>
    <w:p w14:paraId="1FD4A4BD" w14:textId="508D77DE" w:rsidR="00141CE4" w:rsidRPr="00FF4D01" w:rsidRDefault="00141CE4" w:rsidP="00FF4D01">
      <w:r>
        <w:t>Biểu đồ dưới đây sẽ cho cái nhìn tổng quát hơn, so sánh giữa các công nghệ dựa trên hai yếu tố là độ chính xác và độ bao phủ</w:t>
      </w:r>
    </w:p>
    <w:p w14:paraId="50648953" w14:textId="77777777" w:rsidR="00141CE4" w:rsidRDefault="00935B2F" w:rsidP="00141CE4">
      <w:pPr>
        <w:keepNext/>
        <w:jc w:val="center"/>
      </w:pPr>
      <w:r>
        <w:rPr>
          <w:noProof/>
        </w:rPr>
        <w:lastRenderedPageBreak/>
        <w:drawing>
          <wp:inline distT="0" distB="0" distL="0" distR="0" wp14:anchorId="47417794" wp14:editId="5431BB6D">
            <wp:extent cx="3733800" cy="2386038"/>
            <wp:effectExtent l="0" t="0" r="0" b="0"/>
            <wp:docPr id="8088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741238" cy="2390791"/>
                    </a:xfrm>
                    <a:prstGeom prst="rect">
                      <a:avLst/>
                    </a:prstGeom>
                  </pic:spPr>
                </pic:pic>
              </a:graphicData>
            </a:graphic>
          </wp:inline>
        </w:drawing>
      </w:r>
    </w:p>
    <w:p w14:paraId="4D048112" w14:textId="450FD536" w:rsidR="00935B2F" w:rsidRDefault="00141CE4" w:rsidP="00141CE4">
      <w:pPr>
        <w:pStyle w:val="Caption"/>
      </w:pPr>
      <w:bookmarkStart w:id="14" w:name="_Toc110947528"/>
      <w:r>
        <w:t xml:space="preserve">Hình </w:t>
      </w:r>
      <w:fldSimple w:instr=" STYLEREF 1 \s ">
        <w:r w:rsidR="007D414B">
          <w:rPr>
            <w:noProof/>
          </w:rPr>
          <w:t>1</w:t>
        </w:r>
      </w:fldSimple>
      <w:r w:rsidR="00A37E54">
        <w:t>.</w:t>
      </w:r>
      <w:fldSimple w:instr=" SEQ Hình \* ARABIC \s 1 ">
        <w:r w:rsidR="007D414B">
          <w:rPr>
            <w:noProof/>
          </w:rPr>
          <w:t>1</w:t>
        </w:r>
      </w:fldSimple>
      <w:r>
        <w:t xml:space="preserve"> Biểu đồ dựa trên độ chính xác và độ bao phủ</w:t>
      </w:r>
      <w:bookmarkEnd w:id="14"/>
    </w:p>
    <w:p w14:paraId="780444CC" w14:textId="39151D5F" w:rsidR="00935B2F" w:rsidRDefault="00141CE4" w:rsidP="00141CE4">
      <w:r>
        <w:t>Hầu hết các công nghệ đều dựa trên sóng điện từ và sóng âm. Có thể thấy, một phần lớn phổ điện từ được sử dụng cho bài toán định vị trong nhà. Các hệ thống với độ chính xác cao có xu hướng sử dụng các bước sóng ngắn hơn. Biểu đồ ở hình 1.2 sẽ cho thấy tương quan giữa độ chính xác và bước sóng mang.</w:t>
      </w:r>
    </w:p>
    <w:p w14:paraId="59860A1C" w14:textId="48A48CE2" w:rsidR="00935B2F" w:rsidRDefault="00935B2F" w:rsidP="00935B2F"/>
    <w:p w14:paraId="1B274F52" w14:textId="77777777" w:rsidR="00141CE4" w:rsidRDefault="00935B2F" w:rsidP="00141CE4">
      <w:pPr>
        <w:keepNext/>
        <w:jc w:val="center"/>
      </w:pPr>
      <w:r>
        <w:rPr>
          <w:noProof/>
        </w:rPr>
        <w:drawing>
          <wp:inline distT="0" distB="0" distL="0" distR="0" wp14:anchorId="1EF4665A" wp14:editId="12F02AA7">
            <wp:extent cx="3971925" cy="271756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628"/>
                    <a:stretch/>
                  </pic:blipFill>
                  <pic:spPr bwMode="auto">
                    <a:xfrm>
                      <a:off x="0" y="0"/>
                      <a:ext cx="4026622" cy="2754983"/>
                    </a:xfrm>
                    <a:prstGeom prst="rect">
                      <a:avLst/>
                    </a:prstGeom>
                    <a:ln>
                      <a:noFill/>
                    </a:ln>
                    <a:extLst>
                      <a:ext uri="{53640926-AAD7-44D8-BBD7-CCE9431645EC}">
                        <a14:shadowObscured xmlns:a14="http://schemas.microsoft.com/office/drawing/2010/main"/>
                      </a:ext>
                    </a:extLst>
                  </pic:spPr>
                </pic:pic>
              </a:graphicData>
            </a:graphic>
          </wp:inline>
        </w:drawing>
      </w:r>
    </w:p>
    <w:p w14:paraId="6BBD8780" w14:textId="774AAC23" w:rsidR="00935B2F" w:rsidRDefault="00141CE4" w:rsidP="00141CE4">
      <w:pPr>
        <w:pStyle w:val="Caption"/>
      </w:pPr>
      <w:bookmarkStart w:id="15" w:name="_Toc110947529"/>
      <w:r>
        <w:t xml:space="preserve">Hình </w:t>
      </w:r>
      <w:fldSimple w:instr=" STYLEREF 1 \s ">
        <w:r w:rsidR="007D414B">
          <w:rPr>
            <w:noProof/>
          </w:rPr>
          <w:t>1</w:t>
        </w:r>
      </w:fldSimple>
      <w:r w:rsidR="00A37E54">
        <w:t>.</w:t>
      </w:r>
      <w:fldSimple w:instr=" SEQ Hình \* ARABIC \s 1 ">
        <w:r w:rsidR="007D414B">
          <w:rPr>
            <w:noProof/>
          </w:rPr>
          <w:t>2</w:t>
        </w:r>
      </w:fldSimple>
      <w:r>
        <w:t xml:space="preserve"> Tương quan giữa độ chính xác và bước sóng sóng mang</w:t>
      </w:r>
      <w:bookmarkEnd w:id="15"/>
    </w:p>
    <w:p w14:paraId="492EF099" w14:textId="4573D4E2" w:rsidR="00180DE2" w:rsidRDefault="00180DE2" w:rsidP="00180DE2">
      <w:r>
        <w:t>Nhìn chung, với không gian kích thước 50m x 50m, UWB đang chiếm lợi thế lớn so với các công nghệ khác. Và thực tế cũng đang chứng minh điều đó khi đang có rất nhiều các giải pháp sử dụng UWB để</w:t>
      </w:r>
      <w:r w:rsidR="00A51086">
        <w:t xml:space="preserve"> thu thập loại dữ liệu </w:t>
      </w:r>
      <w:r>
        <w:t xml:space="preserve">tưởng chừng đơn giản nhưng đóng vai trò rất quan trọng trong hệ thống là </w:t>
      </w:r>
      <w:r w:rsidR="00A51086">
        <w:t xml:space="preserve">dữ liệu </w:t>
      </w:r>
      <w:r>
        <w:t>vị trí.</w:t>
      </w:r>
    </w:p>
    <w:p w14:paraId="07BAB14E" w14:textId="2030B097" w:rsidR="009F7D8A" w:rsidRDefault="009F7D8A" w:rsidP="00180DE2"/>
    <w:p w14:paraId="3E79A690" w14:textId="77777777" w:rsidR="009F7D8A" w:rsidRDefault="009F7D8A" w:rsidP="009F7D8A">
      <w:pPr>
        <w:keepNext/>
        <w:jc w:val="center"/>
      </w:pPr>
      <w:r>
        <w:rPr>
          <w:noProof/>
        </w:rPr>
        <w:lastRenderedPageBreak/>
        <w:drawing>
          <wp:inline distT="0" distB="0" distL="0" distR="0" wp14:anchorId="6B891503" wp14:editId="22A10B48">
            <wp:extent cx="4991100" cy="1842393"/>
            <wp:effectExtent l="0" t="0" r="0" b="5715"/>
            <wp:docPr id="11" name="Picture 11" descr="Indoor Localization – Everything You Need to Know | inf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oor Localization – Everything You Need to Know | infsof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502"/>
                    <a:stretch/>
                  </pic:blipFill>
                  <pic:spPr bwMode="auto">
                    <a:xfrm>
                      <a:off x="0" y="0"/>
                      <a:ext cx="4999242" cy="1845399"/>
                    </a:xfrm>
                    <a:prstGeom prst="rect">
                      <a:avLst/>
                    </a:prstGeom>
                    <a:noFill/>
                    <a:ln>
                      <a:noFill/>
                    </a:ln>
                    <a:extLst>
                      <a:ext uri="{53640926-AAD7-44D8-BBD7-CCE9431645EC}">
                        <a14:shadowObscured xmlns:a14="http://schemas.microsoft.com/office/drawing/2010/main"/>
                      </a:ext>
                    </a:extLst>
                  </pic:spPr>
                </pic:pic>
              </a:graphicData>
            </a:graphic>
          </wp:inline>
        </w:drawing>
      </w:r>
    </w:p>
    <w:p w14:paraId="06F34DA0" w14:textId="61A2A8BB" w:rsidR="009F7D8A" w:rsidRDefault="009F7D8A" w:rsidP="009F7D8A">
      <w:pPr>
        <w:pStyle w:val="Caption"/>
      </w:pPr>
      <w:bookmarkStart w:id="16" w:name="_Toc110947530"/>
      <w:r>
        <w:t xml:space="preserve">Hình </w:t>
      </w:r>
      <w:fldSimple w:instr=" STYLEREF 1 \s ">
        <w:r w:rsidR="007D414B">
          <w:rPr>
            <w:noProof/>
          </w:rPr>
          <w:t>1</w:t>
        </w:r>
      </w:fldSimple>
      <w:r w:rsidR="00A37E54">
        <w:t>.</w:t>
      </w:r>
      <w:fldSimple w:instr=" SEQ Hình \* ARABIC \s 1 ">
        <w:r w:rsidR="007D414B">
          <w:rPr>
            <w:noProof/>
          </w:rPr>
          <w:t>3</w:t>
        </w:r>
      </w:fldSimple>
      <w:r>
        <w:t xml:space="preserve"> So sánh tổng quan các công nghệ định vị trong nhà</w:t>
      </w:r>
      <w:bookmarkEnd w:id="16"/>
    </w:p>
    <w:p w14:paraId="2CE13830" w14:textId="540B7EED" w:rsidR="009F7D8A" w:rsidRDefault="009F7D8A" w:rsidP="00830509">
      <w:r>
        <w:t xml:space="preserve">Hình </w:t>
      </w:r>
      <w:r w:rsidR="00BA2B2C">
        <w:t>1.3</w:t>
      </w:r>
      <w:r>
        <w:t xml:space="preserve"> là tổng quan so sánh giữa 4 công nghệ được sử dụng nhiều nhất trong hệ thống định vị trong nhà, cùng với đo là các ứng dụng phù h</w:t>
      </w:r>
      <w:r w:rsidR="008714BE">
        <w:t>ợp cho từng công nghệ đó.</w:t>
      </w:r>
    </w:p>
    <w:p w14:paraId="35961352" w14:textId="23410160" w:rsidR="009F7D8A" w:rsidRDefault="009F7D8A" w:rsidP="00180DE2">
      <w:r>
        <w:t xml:space="preserve">Hệ thống định vị </w:t>
      </w:r>
      <w:r w:rsidR="00830509">
        <w:t>trong nhà ngoài phần quan trọng nhất đo là xác định vị trí của người, vật, thì phần quan trọng không kém đó là đưa được dữ liệu đó ra bên ngoài, tức là có thể theo dõi được dữ liệu đó từ xa, có thể tại phòng điều khiển của nhà máy, hoặc là tại bất kì nơi đầu, chỉ cần mở điện thoại hoặc máy tính là có thể theo dõi được dữ liệu vị trí mà người dùng cần biết</w:t>
      </w:r>
      <w:r w:rsidR="00987616">
        <w:t>, hoặc cấu hình hệ thống từ xa mà không cần phải nạp lại firmware, software trực tiếp cho thiết b</w:t>
      </w:r>
      <w:r w:rsidR="00BA2B2C">
        <w:t>ị.</w:t>
      </w:r>
      <w:r w:rsidR="00987616">
        <w:t xml:space="preserve"> Với hệ thống sử dụng WiFi, việc đựa dữ liệu ra bên ngoài mạng và nhận dữ liệu cấu hình từ bên ngoài đã quá đơn giản, không cần phải thêm một thiết bị mới để có thể giao tiếp được với bên ngoài. Các hệ thống sử dụng các công nghệ như BLE, UWB, RFID đều cần một thiết bị chuyển tiếp, hay còn gọi là Gateway để có thể giao tiếp với bên ngoài.</w:t>
      </w:r>
    </w:p>
    <w:p w14:paraId="52B36164" w14:textId="70488348" w:rsidR="00987616" w:rsidRDefault="00824632" w:rsidP="00180DE2">
      <w:r>
        <w:t>Ở phía dưới hiện tường, Gateway sẽ là thiết bị quản lý dữ liệu về vị trí, hay cấu hình các thiết bị khi có dữ liệu gửi xuống từ server.</w:t>
      </w:r>
      <w:r w:rsidR="0054056A">
        <w:t xml:space="preserve"> Giao thức được Gateway </w:t>
      </w:r>
      <w:r w:rsidR="00952F79">
        <w:t xml:space="preserve">ưu tiên </w:t>
      </w:r>
      <w:r w:rsidR="0054056A">
        <w:t>sử dụng</w:t>
      </w:r>
      <w:r w:rsidR="00952F79">
        <w:t xml:space="preserve"> trong hệ thống để truyền nhận dữ liệu với server là MQTT hoặc HTTP. Dữ liệu vị trí là dữ liệu khá nhạy cảm, khi đó tầng SSL/TLS sẽ được thêm vào cho cả hai giao thức MQTT và HTTP.</w:t>
      </w:r>
    </w:p>
    <w:p w14:paraId="28E1616F" w14:textId="6736DB22" w:rsidR="004B1297" w:rsidRPr="00180DE2" w:rsidRDefault="004B1297" w:rsidP="00180DE2">
      <w:r>
        <w:t>Với tầng mạng phía trên của mô hình, như đã nói, server sẽ thường được ưu tiên sử dụng</w:t>
      </w:r>
      <w:r w:rsidR="00E517B6">
        <w:t>, dễ triển khai với các hệ thống nhỏ và vừa, hoặc đối với các nhà máy chỉ muốn lưu trữ dữ liệu về vị trí tại phòng điều khiển của nhà máy. Ngoài lựa chọn server</w:t>
      </w:r>
      <w:r w:rsidR="007B68B5">
        <w:t xml:space="preserve"> để quản lý, lưu trữ thông tin, còn một mô hình khác đang rất được </w:t>
      </w:r>
      <w:r w:rsidR="007B68B5">
        <w:lastRenderedPageBreak/>
        <w:t xml:space="preserve">quan tâm và được nhiều hệ thống lớn sử dụng đó là lưu trữ tại đám mây (cloud). Ưu điểm rõ rệt nhất của Cloud so với server vật lý hay server ảo truyền thống đó là độ ổn định cao và </w:t>
      </w:r>
      <w:r w:rsidR="00995C06">
        <w:t>khả năng mở rộng hệ thống rất nhanh.</w:t>
      </w:r>
      <w:r w:rsidR="00ED3633">
        <w:t xml:space="preserve"> Vì thế, cloud là lựa chọn lý tưởng cho các hệ thống định vị trong nhà. Trên thị trường đã có nhiều hệ thống cloud lớn và hiệu quả cao như của Amazone, Google,… Thêm vào đó, </w:t>
      </w:r>
      <w:r w:rsidR="009C0907">
        <w:t>hệ thống cloud cũng cần được thiết kế để phù hợp với các ứng dụng IoT khi hỗ trợ các giao thức MQTT, HTTP với lớp bảo mật TLS, Broker cho các thiết bị sử dụng MQTT và các hệ thống topic, quản lý chặt chẽ bởi các hệ thống IoT là các hệ thống có khả năng “scale” rất nhanh và mạnh, lượng dữ liệu có thể rất lớn, nếu không có quy hoạch và quản lý rõ ràng sẽ không thể đảm bảo được tính ổn định của hệ thống. Từ đó, thị trường đã xuất hiện các mô hình để có thể đáp ứng nhu cầu cho các ứng dụng IoT và nổi bật nhất là Google Cloud IoT Core, một dịch vụ con trong Google Cloud IoT Platform của Google.</w:t>
      </w:r>
    </w:p>
    <w:p w14:paraId="3159CDF9" w14:textId="6BC3F1D6" w:rsidR="0056012D" w:rsidRDefault="007F21DD" w:rsidP="0056012D">
      <w:pPr>
        <w:pStyle w:val="Heading2"/>
      </w:pPr>
      <w:bookmarkStart w:id="17" w:name="_Toc110153542"/>
      <w:bookmarkStart w:id="18" w:name="_Toc110947342"/>
      <w:bookmarkStart w:id="19" w:name="_Toc110947472"/>
      <w:r>
        <w:t>Công nghệ Ultra Wide-Band</w:t>
      </w:r>
      <w:bookmarkEnd w:id="17"/>
      <w:bookmarkEnd w:id="18"/>
      <w:bookmarkEnd w:id="19"/>
    </w:p>
    <w:p w14:paraId="4AD68D21" w14:textId="530AEB93" w:rsidR="007E75BB" w:rsidRDefault="000E1238" w:rsidP="007F21DD">
      <w:pPr>
        <w:pStyle w:val="Heading3"/>
      </w:pPr>
      <w:bookmarkStart w:id="20" w:name="_Toc110153543"/>
      <w:bookmarkStart w:id="21" w:name="_Toc110947343"/>
      <w:bookmarkStart w:id="22" w:name="_Toc110947473"/>
      <w:r>
        <w:t>Nguyên lý các phương pháp đo</w:t>
      </w:r>
      <w:bookmarkEnd w:id="20"/>
      <w:bookmarkEnd w:id="21"/>
      <w:bookmarkEnd w:id="22"/>
    </w:p>
    <w:p w14:paraId="64FC4782" w14:textId="23101516" w:rsidR="000E1238" w:rsidRDefault="000E1238" w:rsidP="000E1238">
      <w:r>
        <w:t>Các phương pháp đo dưới đây là các kỹ thuật phổ biến dành cho các bài toán về đo khoảng cách, đo góc</w:t>
      </w:r>
    </w:p>
    <w:p w14:paraId="3B05B3E0" w14:textId="5A3D3FCD" w:rsidR="000E1238" w:rsidRDefault="000E1238" w:rsidP="007F21DD">
      <w:pPr>
        <w:pStyle w:val="Heading4"/>
      </w:pPr>
      <w:r>
        <w:t>Time of Arrival (ToA) / Time of Flight (ToF)</w:t>
      </w:r>
    </w:p>
    <w:p w14:paraId="7AC5930E" w14:textId="3E31A50B" w:rsidR="000E1238" w:rsidRDefault="000E1238" w:rsidP="000E1238">
      <w:pPr>
        <w:rPr>
          <w:rFonts w:eastAsiaTheme="minorEastAsia"/>
        </w:rPr>
      </w:pPr>
      <w:r>
        <w:t xml:space="preserve">Nguyên lý của ToA dựa trên việc đo </w:t>
      </w:r>
      <w:r w:rsidR="001B0CD8">
        <w:t xml:space="preserve">thời gian mà tín hiệu đi từ bộ truyền tới bộ nhận. </w:t>
      </w:r>
      <w:r w:rsidR="005B3791">
        <w:t xml:space="preserve">Khoảng cách Euclide giữa 2 thiết bị bằng tích của thời gian tín hiệu truyền </w:t>
      </w:r>
      <w:r w:rsidR="0009275E">
        <w:t>và</w:t>
      </w:r>
      <w:r w:rsidR="005B3791">
        <w:t xml:space="preserve"> vận tốc sóng</w:t>
      </w:r>
      <w:r w:rsidR="0009275E">
        <w:t xml:space="preserve">. Bởi vì vận tốc sóng dựa trên các tính chất của môi trường lan truyền, nên cần phải chú ý đến đặc tính của vật liệu tín hiệu đi qua. Đối với các vật liệu xây dựng, tốc độ truyền phụ thuộc vào </w:t>
      </w:r>
      <m:oMath>
        <m:r>
          <w:rPr>
            <w:rFonts w:ascii="Cambria Math" w:hAnsi="Cambria Math"/>
          </w:rPr>
          <m:t>√k</m:t>
        </m:r>
      </m:oMath>
      <w:r w:rsidR="0009275E">
        <w:rPr>
          <w:rFonts w:eastAsiaTheme="minorEastAsia"/>
        </w:rPr>
        <w:t xml:space="preserve"> (trong đó k là hằng số điện môi).</w:t>
      </w:r>
    </w:p>
    <w:p w14:paraId="3061FBE4" w14:textId="4F498C73" w:rsidR="00A4696E" w:rsidRDefault="0009275E" w:rsidP="00A4696E">
      <w:pPr>
        <w:rPr>
          <w:rFonts w:eastAsiaTheme="minorEastAsia"/>
        </w:rPr>
      </w:pPr>
      <w:r>
        <w:rPr>
          <w:rFonts w:eastAsiaTheme="minorEastAsia"/>
        </w:rPr>
        <w:t xml:space="preserve">Vì ToA phụ thuộc vào thời gian truyền của tín hiệu, nên đồng bộ thời gian giữa bộ truyền và nhận cần rất chính xác, chỉ cần sai lệch 1 nano giây, khoảng cách có thể sai số thêm 30 cm nếu sử dụng các sóng radio. </w:t>
      </w:r>
    </w:p>
    <w:p w14:paraId="0CB534CB" w14:textId="77777777" w:rsidR="00394C10" w:rsidRDefault="00394C10" w:rsidP="00394C10">
      <w:pPr>
        <w:keepNext/>
        <w:jc w:val="center"/>
      </w:pPr>
      <w:r>
        <w:rPr>
          <w:noProof/>
        </w:rPr>
        <w:lastRenderedPageBreak/>
        <w:drawing>
          <wp:inline distT="0" distB="0" distL="0" distR="0" wp14:anchorId="5F6AA866" wp14:editId="173A8EFE">
            <wp:extent cx="4586963" cy="20878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7197" cy="2092538"/>
                    </a:xfrm>
                    <a:prstGeom prst="rect">
                      <a:avLst/>
                    </a:prstGeom>
                  </pic:spPr>
                </pic:pic>
              </a:graphicData>
            </a:graphic>
          </wp:inline>
        </w:drawing>
      </w:r>
    </w:p>
    <w:p w14:paraId="539DE4BA" w14:textId="34FF3888" w:rsidR="00394C10" w:rsidRDefault="00394C10" w:rsidP="00394C10">
      <w:pPr>
        <w:pStyle w:val="Caption"/>
        <w:rPr>
          <w:rFonts w:eastAsiaTheme="minorEastAsia"/>
        </w:rPr>
      </w:pPr>
      <w:bookmarkStart w:id="23" w:name="_Toc110947531"/>
      <w:r>
        <w:t xml:space="preserve">Hình </w:t>
      </w:r>
      <w:fldSimple w:instr=" STYLEREF 1 \s ">
        <w:r w:rsidR="007D414B">
          <w:rPr>
            <w:noProof/>
          </w:rPr>
          <w:t>1</w:t>
        </w:r>
      </w:fldSimple>
      <w:r w:rsidR="00A37E54">
        <w:t>.</w:t>
      </w:r>
      <w:fldSimple w:instr=" SEQ Hình \* ARABIC \s 1 ">
        <w:r w:rsidR="007D414B">
          <w:rPr>
            <w:noProof/>
          </w:rPr>
          <w:t>4</w:t>
        </w:r>
      </w:fldSimple>
      <w:r>
        <w:t xml:space="preserve"> Phương pháp đo ToA/ToF</w:t>
      </w:r>
      <w:bookmarkEnd w:id="23"/>
    </w:p>
    <w:p w14:paraId="6B4ED3C5" w14:textId="7F486EA8" w:rsidR="00EE6B86" w:rsidRDefault="00EE6B86" w:rsidP="007F21DD">
      <w:pPr>
        <w:pStyle w:val="Heading4"/>
        <w:rPr>
          <w:rFonts w:eastAsiaTheme="minorEastAsia"/>
        </w:rPr>
      </w:pPr>
      <w:r>
        <w:rPr>
          <w:rFonts w:eastAsiaTheme="minorEastAsia"/>
        </w:rPr>
        <w:t>Time Difference of Arrival (TDoA)</w:t>
      </w:r>
    </w:p>
    <w:p w14:paraId="6A249CCB" w14:textId="3B61FC65" w:rsidR="00C10D52" w:rsidRDefault="009C0175" w:rsidP="00EE6B86">
      <w:r>
        <w:t>TDoA là phương pháp định vị cho các nguồn sử dụng sóng RF. Phương pháp này yêu cầu cần có ít nhất ba bộ nhận tín hiệu. Mỗi bộ nhận cần được đồng bộ về thời gian một cách chính xác. Khi tín hiệu gửi</w:t>
      </w:r>
      <w:r w:rsidR="008114FF">
        <w:t xml:space="preserve"> từ một nguồn chưa rõ vị trí</w:t>
      </w:r>
      <w:r>
        <w:t xml:space="preserve"> đến cả ba bộ nhận, khoảng cách sẽ được tính dựa trên sự khác nhau về thời gian nhận được tín hiệu của ba bộ và vị trí cố định của ba bộ đã được đặt từ trước</w:t>
      </w:r>
      <w:r w:rsidR="00B50E6D">
        <w:t xml:space="preserve">. Với mỗi khoảng cách từ điểm phát đến điểm thu, sẽ tạo thành một hình hypebol. Giao điểm của hình hypebol đó chính là </w:t>
      </w:r>
      <w:r w:rsidR="009C0C2F">
        <w:t>vị trí của điểm phát tín hiệu.</w:t>
      </w:r>
      <w:r>
        <w:t xml:space="preserve"> </w:t>
      </w:r>
    </w:p>
    <w:p w14:paraId="5539BA7C" w14:textId="77777777" w:rsidR="009C0C2F" w:rsidRDefault="009C0C2F" w:rsidP="009C0C2F">
      <w:pPr>
        <w:keepNext/>
        <w:jc w:val="center"/>
      </w:pPr>
      <w:r>
        <w:rPr>
          <w:noProof/>
        </w:rPr>
        <w:drawing>
          <wp:inline distT="0" distB="0" distL="0" distR="0" wp14:anchorId="70AA5D23" wp14:editId="3C8C64D7">
            <wp:extent cx="2962275" cy="272223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9744" cy="2729102"/>
                    </a:xfrm>
                    <a:prstGeom prst="rect">
                      <a:avLst/>
                    </a:prstGeom>
                  </pic:spPr>
                </pic:pic>
              </a:graphicData>
            </a:graphic>
          </wp:inline>
        </w:drawing>
      </w:r>
    </w:p>
    <w:p w14:paraId="7A5C7327" w14:textId="48F5AF0C" w:rsidR="009C0C2F" w:rsidRDefault="009C0C2F" w:rsidP="009C0C2F">
      <w:pPr>
        <w:pStyle w:val="Caption"/>
      </w:pPr>
      <w:bookmarkStart w:id="24" w:name="_Toc110947532"/>
      <w:r>
        <w:t xml:space="preserve">Hình </w:t>
      </w:r>
      <w:fldSimple w:instr=" STYLEREF 1 \s ">
        <w:r w:rsidR="007D414B">
          <w:rPr>
            <w:noProof/>
          </w:rPr>
          <w:t>1</w:t>
        </w:r>
      </w:fldSimple>
      <w:r w:rsidR="00A37E54">
        <w:t>.</w:t>
      </w:r>
      <w:fldSimple w:instr=" SEQ Hình \* ARABIC \s 1 ">
        <w:r w:rsidR="007D414B">
          <w:rPr>
            <w:noProof/>
          </w:rPr>
          <w:t>5</w:t>
        </w:r>
      </w:fldSimple>
      <w:r>
        <w:t xml:space="preserve"> TDoA trong định vị GNSS</w:t>
      </w:r>
      <w:bookmarkEnd w:id="24"/>
    </w:p>
    <w:p w14:paraId="3511E7A6" w14:textId="638699D3" w:rsidR="009C0C2F" w:rsidRPr="009C0C2F" w:rsidRDefault="009C0C2F" w:rsidP="009C0C2F">
      <w:r>
        <w:t>Để có thể sử dụng TDoA, cần hiểu rõ loại tín tín hiệu được sử dụng, sự phụ thuộc của kết quả đo dựa vào vị trí của phép đo thế nào, các nguồn gây nhiễu và cách để xử lý chúng.</w:t>
      </w:r>
      <w:r w:rsidR="00CE133A">
        <w:t xml:space="preserve"> Phương pháp TDoA sẽ có thể </w:t>
      </w:r>
      <w:r w:rsidR="0013376F">
        <w:t>tối ưu</w:t>
      </w:r>
      <w:r w:rsidR="00CE133A">
        <w:t xml:space="preserve"> vấn đề về năng lượng</w:t>
      </w:r>
      <w:r w:rsidR="0013376F">
        <w:t xml:space="preserve"> so </w:t>
      </w:r>
      <w:r w:rsidR="0013376F">
        <w:lastRenderedPageBreak/>
        <w:t>với các phương pháp khác bởi quá trình tính toán sẽ nằm ở các thiết bị cố định đã biết trước vị trí, sử dụng nguồn điện lưới, khi đó các thiết bị mà cần biết vị trí sẽ không cần hoạt động quá nhiều, phù hợp cho các ứng dụng sử dụng pin.</w:t>
      </w:r>
      <w:r w:rsidR="00CE133A">
        <w:t xml:space="preserve"> </w:t>
      </w:r>
    </w:p>
    <w:p w14:paraId="44222E84" w14:textId="7E920A31" w:rsidR="001B665A" w:rsidRDefault="001B665A" w:rsidP="007F21DD">
      <w:pPr>
        <w:pStyle w:val="Heading4"/>
      </w:pPr>
      <w:r>
        <w:t>Round Trip Time (RTT) / Roundtrip Time of Flight (RToF) / Two Way Ranging (TWR)</w:t>
      </w:r>
    </w:p>
    <w:p w14:paraId="732AEEF1" w14:textId="2D751986" w:rsidR="003D5A02" w:rsidRDefault="0059685F" w:rsidP="003D5A02">
      <w:pPr>
        <w:rPr>
          <w:rFonts w:eastAsiaTheme="minorEastAsia"/>
        </w:rPr>
      </w:pPr>
      <w:r>
        <w:t xml:space="preserve">Phương pháp RTT, hay còn gọi là TWR dựa trên nguyên lí của phương pháp ToF. Để đo được khoảng cách, </w:t>
      </w:r>
      <w:r w:rsidR="00873D8B">
        <w:t>giữa hai thiết bị sẽ cần trao đổi ba loại bản tin. Theo hình 1.6, giả sử Tag là thiết bị cần biết vị trí và Anchor là thiết bị đã được đặt vị trí từ trước.</w:t>
      </w:r>
      <w:r w:rsidR="00EF5286">
        <w:t xml:space="preserve">Tag sẽ gửi bản tin Poll ở thời điểm </w:t>
      </w:r>
      <m:oMath>
        <m:sSub>
          <m:sSubPr>
            <m:ctrlPr>
              <w:rPr>
                <w:rFonts w:ascii="Cambria Math" w:hAnsi="Cambria Math"/>
                <w:i/>
              </w:rPr>
            </m:ctrlPr>
          </m:sSubPr>
          <m:e>
            <m:r>
              <w:rPr>
                <w:rFonts w:ascii="Cambria Math" w:hAnsi="Cambria Math"/>
              </w:rPr>
              <m:t>T</m:t>
            </m:r>
          </m:e>
          <m:sub>
            <m:r>
              <w:rPr>
                <w:rFonts w:ascii="Cambria Math" w:hAnsi="Cambria Math"/>
              </w:rPr>
              <m:t>SP</m:t>
            </m:r>
          </m:sub>
        </m:sSub>
        <m:r>
          <w:rPr>
            <w:rFonts w:ascii="Cambria Math" w:hAnsi="Cambria Math"/>
          </w:rPr>
          <m:t xml:space="preserve"> </m:t>
        </m:r>
      </m:oMath>
      <w:r w:rsidR="00EF5286">
        <w:t>đến cho Anchor và sẽ được Anchor đáp lại bằng một bản tin</w:t>
      </w:r>
      <w:r>
        <w:t xml:space="preserve"> </w:t>
      </w:r>
      <w:r w:rsidR="00EF5286">
        <w:t xml:space="preserve">ở thời điểm </w:t>
      </w:r>
      <m:oMath>
        <m:sSub>
          <m:sSubPr>
            <m:ctrlPr>
              <w:rPr>
                <w:rFonts w:ascii="Cambria Math" w:hAnsi="Cambria Math"/>
                <w:i/>
              </w:rPr>
            </m:ctrlPr>
          </m:sSubPr>
          <m:e>
            <m:r>
              <w:rPr>
                <w:rFonts w:ascii="Cambria Math" w:hAnsi="Cambria Math"/>
              </w:rPr>
              <m:t>T</m:t>
            </m:r>
          </m:e>
          <m:sub>
            <m:r>
              <w:rPr>
                <w:rFonts w:ascii="Cambria Math" w:hAnsi="Cambria Math"/>
              </w:rPr>
              <m:t>SR</m:t>
            </m:r>
          </m:sub>
        </m:sSub>
      </m:oMath>
      <w:r w:rsidR="00DD2539">
        <w:rPr>
          <w:rFonts w:eastAsiaTheme="minorEastAsia"/>
        </w:rPr>
        <w:t xml:space="preserve">. </w:t>
      </w:r>
      <w:r w:rsidR="00FA2B51">
        <w:rPr>
          <w:rFonts w:eastAsiaTheme="minorEastAsia"/>
        </w:rPr>
        <w:t>Khi Tag nhận được bản tin trả lời từ Anchor</w:t>
      </w:r>
      <w:r w:rsidR="00AA2CAC">
        <w:rPr>
          <w:rFonts w:eastAsiaTheme="minorEastAsia"/>
        </w:rPr>
        <w:t xml:space="preserve"> ở </w:t>
      </w:r>
      <m:oMath>
        <m:sSub>
          <m:sSubPr>
            <m:ctrlPr>
              <w:rPr>
                <w:rFonts w:ascii="Cambria Math" w:hAnsi="Cambria Math"/>
                <w:i/>
              </w:rPr>
            </m:ctrlPr>
          </m:sSubPr>
          <m:e>
            <m:r>
              <w:rPr>
                <w:rFonts w:ascii="Cambria Math" w:hAnsi="Cambria Math"/>
              </w:rPr>
              <m:t>T</m:t>
            </m:r>
          </m:e>
          <m:sub>
            <m:r>
              <w:rPr>
                <w:rFonts w:ascii="Cambria Math" w:hAnsi="Cambria Math"/>
              </w:rPr>
              <m:t>RR</m:t>
            </m:r>
          </m:sub>
        </m:sSub>
      </m:oMath>
      <w:r w:rsidR="00FA2B51">
        <w:rPr>
          <w:rFonts w:eastAsiaTheme="minorEastAsia"/>
        </w:rPr>
        <w:t xml:space="preserve">, bản tin cuối cùng sẽ được gửi từ Tag sang Anchor ở thời điểm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00FA2B51">
        <w:rPr>
          <w:rFonts w:eastAsiaTheme="minorEastAsia"/>
        </w:rPr>
        <w:t xml:space="preserve"> và nhận được ở Anchor ở </w:t>
      </w:r>
      <m:oMath>
        <m:sSub>
          <m:sSubPr>
            <m:ctrlPr>
              <w:rPr>
                <w:rFonts w:ascii="Cambria Math" w:hAnsi="Cambria Math"/>
                <w:i/>
              </w:rPr>
            </m:ctrlPr>
          </m:sSubPr>
          <m:e>
            <m:r>
              <w:rPr>
                <w:rFonts w:ascii="Cambria Math" w:hAnsi="Cambria Math"/>
              </w:rPr>
              <m:t>T</m:t>
            </m:r>
          </m:e>
          <m:sub>
            <m:r>
              <w:rPr>
                <w:rFonts w:ascii="Cambria Math" w:hAnsi="Cambria Math"/>
              </w:rPr>
              <m:t>RF</m:t>
            </m:r>
          </m:sub>
        </m:sSub>
      </m:oMath>
      <w:r w:rsidR="00FA2B51">
        <w:rPr>
          <w:rFonts w:eastAsiaTheme="minorEastAsia"/>
        </w:rPr>
        <w:t xml:space="preserve">. </w:t>
      </w:r>
    </w:p>
    <w:p w14:paraId="39E4FD6A" w14:textId="57C8F6EB" w:rsidR="003D5A02" w:rsidRDefault="003D5A02" w:rsidP="003D5A02">
      <w:pPr>
        <w:rPr>
          <w:rFonts w:eastAsiaTheme="minorEastAsia"/>
        </w:rPr>
      </w:pPr>
      <w:r>
        <w:rPr>
          <w:rFonts w:eastAsiaTheme="minorEastAsia"/>
        </w:rPr>
        <w:t>Cuối cùng, vị trí được tính bởi công thức:</w:t>
      </w:r>
    </w:p>
    <w:p w14:paraId="53B56E3C" w14:textId="1A197C86" w:rsidR="003D5A02" w:rsidRDefault="003D5A02" w:rsidP="003D5A02">
      <w:pPr>
        <w:jc w:val="center"/>
        <w:rPr>
          <w:rFonts w:eastAsiaTheme="minorEastAsia"/>
        </w:rPr>
      </w:pPr>
      <w:r>
        <w:rPr>
          <w:rFonts w:eastAsiaTheme="minorEastAsia"/>
        </w:rPr>
        <w:t xml:space="preserve">distance = ToF </w:t>
      </w:r>
      <w:r w:rsidR="00AA2CAC">
        <w:rPr>
          <w:rFonts w:eastAsiaTheme="minorEastAsia"/>
        </w:rPr>
        <w:t>. v</w:t>
      </w:r>
    </w:p>
    <w:p w14:paraId="4A3EC30F" w14:textId="219B5376" w:rsidR="009332D1" w:rsidRDefault="00D070E5" w:rsidP="00D070E5">
      <w:pPr>
        <w:jc w:val="center"/>
        <w:rPr>
          <w:rFonts w:eastAsiaTheme="minorEastAsia"/>
        </w:rPr>
      </w:pPr>
      <m:oMathPara>
        <m:oMath>
          <m:r>
            <m:rPr>
              <m:sty m:val="p"/>
            </m:rPr>
            <w:rPr>
              <w:rFonts w:ascii="Cambria Math" w:eastAsiaTheme="minorEastAsia" w:hAnsi="Cambria Math"/>
            </w:rPr>
            <m:t>ToF = [(</m:t>
          </m:r>
          <m:sSub>
            <m:sSubPr>
              <m:ctrlPr>
                <w:rPr>
                  <w:rFonts w:ascii="Cambria Math" w:hAnsi="Cambria Math"/>
                  <w:i/>
                </w:rPr>
              </m:ctrlPr>
            </m:sSubPr>
            <m:e>
              <m:r>
                <w:rPr>
                  <w:rFonts w:ascii="Cambria Math" w:hAnsi="Cambria Math"/>
                </w:rPr>
                <m:t>T</m:t>
              </m:r>
            </m:e>
            <m:sub>
              <m:r>
                <w:rPr>
                  <w:rFonts w:ascii="Cambria Math" w:hAnsi="Cambria Math"/>
                </w:rPr>
                <m:t>RR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 (</m:t>
          </m:r>
          <m:sSub>
            <m:sSubPr>
              <m:ctrlPr>
                <w:rPr>
                  <w:rFonts w:ascii="Cambria Math" w:hAnsi="Cambria Math"/>
                  <w:i/>
                </w:rPr>
              </m:ctrlPr>
            </m:sSubPr>
            <m:e>
              <m:r>
                <w:rPr>
                  <w:rFonts w:ascii="Cambria Math" w:hAnsi="Cambria Math"/>
                </w:rPr>
                <m:t>T</m:t>
              </m:r>
            </m:e>
            <m:sub>
              <m:r>
                <w:rPr>
                  <w:rFonts w:ascii="Cambria Math" w:hAnsi="Cambria Math"/>
                </w:rPr>
                <m:t>RF</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SR</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RP</m:t>
              </m:r>
            </m:sub>
          </m:sSub>
          <m:r>
            <m:rPr>
              <m:sty m:val="p"/>
            </m:rPr>
            <w:rPr>
              <w:rFonts w:ascii="Cambria Math" w:eastAsiaTheme="minorEastAsia" w:hAnsi="Cambria Math"/>
            </w:rPr>
            <m:t xml:space="preserve">)] / 4  </m:t>
          </m:r>
        </m:oMath>
      </m:oMathPara>
    </w:p>
    <w:p w14:paraId="3F7071C2" w14:textId="77777777" w:rsidR="003D5A02" w:rsidRPr="003D5A02" w:rsidRDefault="003D5A02" w:rsidP="003D5A02">
      <w:pPr>
        <w:rPr>
          <w:rFonts w:eastAsiaTheme="minorEastAsia"/>
        </w:rPr>
      </w:pPr>
    </w:p>
    <w:p w14:paraId="123273B2" w14:textId="77777777" w:rsidR="0059685F" w:rsidRDefault="0059685F" w:rsidP="0059685F">
      <w:pPr>
        <w:keepNext/>
        <w:jc w:val="center"/>
      </w:pPr>
      <w:r>
        <w:rPr>
          <w:noProof/>
        </w:rPr>
        <w:drawing>
          <wp:inline distT="0" distB="0" distL="0" distR="0" wp14:anchorId="6AA37418" wp14:editId="71055947">
            <wp:extent cx="2724150" cy="2484747"/>
            <wp:effectExtent l="0" t="0" r="0" b="0"/>
            <wp:docPr id="13" name="Picture 13" descr="TW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R Sche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7732" cy="2506256"/>
                    </a:xfrm>
                    <a:prstGeom prst="rect">
                      <a:avLst/>
                    </a:prstGeom>
                    <a:noFill/>
                    <a:ln>
                      <a:noFill/>
                    </a:ln>
                  </pic:spPr>
                </pic:pic>
              </a:graphicData>
            </a:graphic>
          </wp:inline>
        </w:drawing>
      </w:r>
    </w:p>
    <w:p w14:paraId="5002CFB6" w14:textId="3794FA1E" w:rsidR="0059685F" w:rsidRDefault="0059685F" w:rsidP="0059685F">
      <w:pPr>
        <w:pStyle w:val="Caption"/>
      </w:pPr>
      <w:bookmarkStart w:id="25" w:name="_Toc110947533"/>
      <w:r>
        <w:t xml:space="preserve">Hình </w:t>
      </w:r>
      <w:fldSimple w:instr=" STYLEREF 1 \s ">
        <w:r w:rsidR="007D414B">
          <w:rPr>
            <w:noProof/>
          </w:rPr>
          <w:t>1</w:t>
        </w:r>
      </w:fldSimple>
      <w:r w:rsidR="00A37E54">
        <w:t>.</w:t>
      </w:r>
      <w:fldSimple w:instr=" SEQ Hình \* ARABIC \s 1 ">
        <w:r w:rsidR="007D414B">
          <w:rPr>
            <w:noProof/>
          </w:rPr>
          <w:t>6</w:t>
        </w:r>
      </w:fldSimple>
      <w:r>
        <w:t xml:space="preserve"> Phương pháp Two-way Ranging</w:t>
      </w:r>
      <w:bookmarkEnd w:id="25"/>
    </w:p>
    <w:p w14:paraId="0946B63B" w14:textId="421C4694" w:rsidR="0056012D" w:rsidRDefault="007E75BB" w:rsidP="007F21DD">
      <w:pPr>
        <w:pStyle w:val="Heading3"/>
      </w:pPr>
      <w:bookmarkStart w:id="26" w:name="_Toc110153544"/>
      <w:bookmarkStart w:id="27" w:name="_Toc110947344"/>
      <w:bookmarkStart w:id="28" w:name="_Toc110947474"/>
      <w:r>
        <w:t>Tổng quan</w:t>
      </w:r>
      <w:bookmarkEnd w:id="26"/>
      <w:bookmarkEnd w:id="27"/>
      <w:bookmarkEnd w:id="28"/>
    </w:p>
    <w:p w14:paraId="0DCED5A6" w14:textId="58AB9503" w:rsidR="00247F30" w:rsidRDefault="007047C5" w:rsidP="00247F30">
      <w:r>
        <w:t xml:space="preserve">Công nghệ UWB là công nghệ đang nhận được rất nhiều sự chú ý và là một chủ đề “hot” trong những năm gần đây. UWB mang đến quá nhiều tiện ích với </w:t>
      </w:r>
      <w:r>
        <w:lastRenderedPageBreak/>
        <w:t>những ứng dụng trong việc kết nối không dây tốc độ cao của các thiết bị số trong nhà và văn phòng.</w:t>
      </w:r>
    </w:p>
    <w:p w14:paraId="2F74006B" w14:textId="2A416C29" w:rsidR="00652E7A" w:rsidRDefault="008F3299" w:rsidP="008F3299">
      <w:pPr>
        <w:ind w:firstLine="0"/>
      </w:pPr>
      <w:r>
        <w:tab/>
      </w:r>
      <w:r w:rsidR="00703C93">
        <w:t xml:space="preserve">UWB là một công nghệ sử dụng sóng radio cho các ứng dụng truyền thông khoảng cách ngắn, băng thông rộng với </w:t>
      </w:r>
      <w:r w:rsidR="000928DC">
        <w:t>khả năng chống nhiễu đa đường, phù hợp cho các ứng dụng ước lượng khoảng cách trong nhà, đinh vị và theo dấu. Một hệ UWB cụ thể có các bộ tạo sóng radio và các bộ nhận để thu các sóng lan truyền và phân tán. Ngược lại với hoạt</w:t>
      </w:r>
      <w:r w:rsidR="00C95FA7">
        <w:t xml:space="preserve"> động của các hệ băng thông hẹp, các sóng UWB chiếm băng thông khá lớn (&gt; 500MHz). Chính xác hơn, </w:t>
      </w:r>
      <w:r w:rsidR="00F3531D">
        <w:t>các sóng radio phát ra sẽ bị ảnh hưởng bởi UWB nếu băng thông của nó không vượt qua 500MHz hoặc 20 % của tần số sóng mang. Để có thể giảm đi sự ảnh hưởng tới các dịch vụ radio khác, FCC đã hạn chế vùng sử dụng miễn phí (unlicensed) của UWB ở mật độ công suất bức xạ là -41.3 dBm/MHz và giới hạn băng thông tần số xuống 3.1 GHz – 10.6 GHz</w:t>
      </w:r>
      <w:r w:rsidR="003800ED">
        <w:t xml:space="preserve"> (6.0 GHz – 8.5 GHz theo ECC). Hình 1.1 thể hiện</w:t>
      </w:r>
      <w:r w:rsidR="00652E7A">
        <w:t xml:space="preserve"> phổ sóng UWB so với cac chuẩn truyền thông sử dụng sóng radio hiện tại.</w:t>
      </w:r>
    </w:p>
    <w:p w14:paraId="3FBD6EEF" w14:textId="72AB33CA" w:rsidR="00703C93" w:rsidRDefault="00652E7A" w:rsidP="00B30F70">
      <w:pPr>
        <w:ind w:firstLine="0"/>
        <w:jc w:val="center"/>
      </w:pPr>
      <w:r>
        <w:rPr>
          <w:noProof/>
        </w:rPr>
        <w:drawing>
          <wp:inline distT="0" distB="0" distL="0" distR="0" wp14:anchorId="7210E29F" wp14:editId="753EFC70">
            <wp:extent cx="4876165" cy="2090420"/>
            <wp:effectExtent l="0" t="0" r="635" b="5080"/>
            <wp:docPr id="344068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8134"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76165" cy="2090420"/>
                    </a:xfrm>
                    <a:prstGeom prst="rect">
                      <a:avLst/>
                    </a:prstGeom>
                  </pic:spPr>
                </pic:pic>
              </a:graphicData>
            </a:graphic>
          </wp:inline>
        </w:drawing>
      </w:r>
    </w:p>
    <w:p w14:paraId="02A98E5E" w14:textId="4E99477E" w:rsidR="00703C93" w:rsidRDefault="00B30F70" w:rsidP="00DB2DDD">
      <w:r>
        <w:t>Các hạn chế</w:t>
      </w:r>
      <w:r w:rsidR="003B4650">
        <w:t xml:space="preserve"> về công suất phát của các ủy ban truyền thông đã làm giảm tầm hoạt động của xuống còn dưới 100m. Mặt khác, mật độ phổ năng lượng thấp cũng sẽ làm giảm đi các yếu tố gây hại tới cơ thể con người và hạn chế lại sự ảnh hưởng của UWB tới các bộ nhận băng thông hẹp khác. </w:t>
      </w:r>
      <w:r w:rsidR="00A120E5">
        <w:t xml:space="preserve">Với phần </w:t>
      </w:r>
      <w:r w:rsidR="003B4650">
        <w:t xml:space="preserve">UWB được cấp phép sẽ hoạt động trong dải sóng của sóng điện từ, ở đó các phần tử tần số thấp trong phổ tín hiệu của UWB có khả năng xâm nhập các vật liệu xây dựng như bê tông, </w:t>
      </w:r>
      <w:r w:rsidR="00A120E5">
        <w:t>k</w:t>
      </w:r>
      <w:r w:rsidR="003B4650">
        <w:t xml:space="preserve">ính và gỗ. </w:t>
      </w:r>
      <w:r w:rsidR="00A120E5">
        <w:t>Đây là một đặc tính phù hợp cho bài toán định vị trong nhà, bởi nó cho phép tầm hoạt động</w:t>
      </w:r>
      <w:r w:rsidR="001771FB">
        <w:t xml:space="preserve"> dưới điều kiện không tầm nhìn (</w:t>
      </w:r>
      <w:r w:rsidR="0044777E">
        <w:t>nLoS</w:t>
      </w:r>
      <w:r w:rsidR="001771FB">
        <w:t xml:space="preserve">) và giúp cho việc định vị </w:t>
      </w:r>
      <w:r w:rsidR="008B3C78">
        <w:t>giữa các</w:t>
      </w:r>
      <w:r w:rsidR="001771FB">
        <w:t xml:space="preserve"> phòng trở nên dễ dàng</w:t>
      </w:r>
      <w:r w:rsidR="008B3C78">
        <w:t xml:space="preserve"> hơn.</w:t>
      </w:r>
    </w:p>
    <w:p w14:paraId="49E8123F" w14:textId="5C5E0D41" w:rsidR="009D7A1F" w:rsidRDefault="006B6BC2" w:rsidP="007F21DD">
      <w:pPr>
        <w:pStyle w:val="Heading4"/>
      </w:pPr>
      <w:r>
        <w:lastRenderedPageBreak/>
        <w:t>Đo khoảng cách sử dụng UWB</w:t>
      </w:r>
    </w:p>
    <w:p w14:paraId="2ED884F3" w14:textId="414DDEA0" w:rsidR="004141F2" w:rsidRDefault="00403A5C" w:rsidP="004141F2">
      <w:r>
        <w:t xml:space="preserve">Ứng dụng tốt nhất của UWB là đo khoảng </w:t>
      </w:r>
      <w:r w:rsidR="004141F2">
        <w:t>cách nhờ vào băng thông siêu rộng tạo nên miền thời gian với độ phân giải cao và miền khoảng cách được liên tục. Độ phân giải khoảng cách có thể đạt được xấp xỉ dựa trên công thức</w:t>
      </w:r>
    </w:p>
    <w:p w14:paraId="2E022B5D" w14:textId="1C396446" w:rsidR="004141F2" w:rsidRDefault="004141F2" w:rsidP="004141F2">
      <w:pPr>
        <w:jc w:val="right"/>
      </w:pPr>
      <m:oMath>
        <m:r>
          <w:rPr>
            <w:rFonts w:ascii="Cambria Math" w:eastAsia="Cambria" w:hAnsi="Cambria Math" w:cs="Cambria"/>
          </w:rPr>
          <m:t>rr≈</m:t>
        </m:r>
        <m:f>
          <m:fPr>
            <m:ctrlPr>
              <w:rPr>
                <w:rFonts w:ascii="Cambria Math" w:eastAsia="Cambria" w:hAnsi="Cambria Math" w:cs="Cambria"/>
                <w:b/>
                <w:sz w:val="24"/>
                <w:szCs w:val="22"/>
              </w:rPr>
            </m:ctrlPr>
          </m:fPr>
          <m:num>
            <m:r>
              <w:rPr>
                <w:rFonts w:ascii="Cambria Math" w:eastAsia="Cambria" w:hAnsi="Cambria Math" w:cs="Cambria"/>
              </w:rPr>
              <m:t>v</m:t>
            </m:r>
          </m:num>
          <m:den>
            <m:r>
              <w:rPr>
                <w:rFonts w:ascii="Cambria Math" w:eastAsia="Cambria" w:hAnsi="Cambria Math" w:cs="Cambria"/>
              </w:rPr>
              <m:t>2</m:t>
            </m:r>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den>
        </m:f>
      </m:oMath>
      <w:r>
        <w:tab/>
      </w:r>
      <w:r>
        <w:tab/>
      </w:r>
      <w:r>
        <w:tab/>
      </w:r>
      <w:r>
        <w:tab/>
      </w:r>
      <w:r>
        <w:tab/>
      </w:r>
      <w:r>
        <w:tab/>
        <w:t xml:space="preserve">( </w:t>
      </w:r>
      <w:fldSimple w:instr=" STYLEREF 1 \s ">
        <w:r w:rsidR="007D414B">
          <w:rPr>
            <w:noProof/>
          </w:rPr>
          <w:t>1</w:t>
        </w:r>
      </w:fldSimple>
      <w:r>
        <w:t>.1)</w:t>
      </w:r>
    </w:p>
    <w:p w14:paraId="63628547" w14:textId="58BF9B83" w:rsidR="004141F2" w:rsidRDefault="004141F2" w:rsidP="001F5213">
      <w:pPr>
        <w:rPr>
          <w:rFonts w:eastAsiaTheme="minorEastAsia"/>
        </w:rPr>
      </w:pPr>
      <w:r>
        <w:t xml:space="preserve">ở đó </w:t>
      </w:r>
      <m:oMath>
        <m:r>
          <w:rPr>
            <w:rFonts w:ascii="Cambria Math" w:eastAsia="Cambria" w:hAnsi="Cambria Math" w:cs="Cambria"/>
          </w:rPr>
          <m:t>v</m:t>
        </m:r>
      </m:oMath>
      <w:r>
        <w:rPr>
          <w:rFonts w:eastAsiaTheme="minorEastAsia"/>
        </w:rPr>
        <w:t xml:space="preserve"> là vận tốc của sóng và </w:t>
      </w:r>
      <m:oMath>
        <m:sSup>
          <m:sSupPr>
            <m:ctrlPr>
              <w:rPr>
                <w:rFonts w:ascii="Cambria Math" w:eastAsia="Cambria" w:hAnsi="Cambria Math" w:cs="Cambria"/>
                <w:b/>
                <w:sz w:val="24"/>
                <w:szCs w:val="22"/>
              </w:rPr>
            </m:ctrlPr>
          </m:sSupPr>
          <m:e>
            <m:r>
              <w:rPr>
                <w:rFonts w:ascii="Cambria Math" w:eastAsia="Cambria" w:hAnsi="Cambria Math" w:cs="Cambria"/>
              </w:rPr>
              <m:t>b</m:t>
            </m:r>
          </m:e>
          <m:sup>
            <m:r>
              <w:rPr>
                <w:rFonts w:ascii="Cambria Math" w:eastAsia="Cambria" w:hAnsi="Cambria Math" w:cs="Cambria"/>
              </w:rPr>
              <m:t>'</m:t>
            </m:r>
          </m:sup>
        </m:sSup>
      </m:oMath>
      <w:r>
        <w:rPr>
          <w:rFonts w:eastAsiaTheme="minorEastAsia"/>
          <w:bCs/>
          <w:sz w:val="24"/>
          <w:szCs w:val="22"/>
        </w:rPr>
        <w:t>là băng thông. Ví dụ, theo giới hạn của FCC và độ lan truyền</w:t>
      </w:r>
      <w:r w:rsidR="001F5213">
        <w:rPr>
          <w:rFonts w:eastAsiaTheme="minorEastAsia"/>
          <w:bCs/>
          <w:sz w:val="24"/>
          <w:szCs w:val="22"/>
        </w:rPr>
        <w:t xml:space="preserve"> trong không gian (giả sử vận tốc của sóng bằng với vận tốc ánh sáng </w:t>
      </w:r>
      <m:oMath>
        <m:r>
          <w:rPr>
            <w:rFonts w:ascii="Cambria Math" w:eastAsia="Cambria" w:hAnsi="Cambria Math" w:cs="Cambria"/>
          </w:rPr>
          <m:t>v=c0</m:t>
        </m:r>
      </m:oMath>
      <w:r w:rsidR="001F5213">
        <w:rPr>
          <w:rFonts w:eastAsiaTheme="minorEastAsia"/>
          <w:bCs/>
          <w:sz w:val="24"/>
          <w:szCs w:val="22"/>
        </w:rPr>
        <w:t xml:space="preserve">),  </w:t>
      </w:r>
      <m:oMath>
        <m:r>
          <w:rPr>
            <w:rFonts w:ascii="Cambria Math" w:eastAsia="Cambria" w:hAnsi="Cambria Math" w:cs="Cambria"/>
          </w:rPr>
          <m:t xml:space="preserve">rr </m:t>
        </m:r>
      </m:oMath>
      <w:r w:rsidR="00324030">
        <w:rPr>
          <w:rFonts w:eastAsiaTheme="minorEastAsia"/>
        </w:rPr>
        <w:t>≈ 0.5</w:t>
      </w:r>
      <w:r w:rsidR="00AC418B">
        <w:rPr>
          <w:rFonts w:eastAsiaTheme="minorEastAsia"/>
        </w:rPr>
        <w:t xml:space="preserve"> x</w:t>
      </w:r>
      <w:r w:rsidR="00324030">
        <w:rPr>
          <w:rFonts w:eastAsiaTheme="minorEastAsia"/>
        </w:rPr>
        <w:t xml:space="preserve"> </w:t>
      </w:r>
      <m:oMath>
        <m:r>
          <w:rPr>
            <w:rFonts w:ascii="Cambria Math" w:eastAsia="Cambria" w:hAnsi="Cambria Math" w:cs="Cambria"/>
          </w:rPr>
          <m:t>c0</m:t>
        </m:r>
      </m:oMath>
      <w:r w:rsidR="00324030">
        <w:rPr>
          <w:rFonts w:eastAsiaTheme="minorEastAsia"/>
        </w:rPr>
        <w:t xml:space="preserve"> / 7.5 GHz = 2 cm và theo giới hạn của ECC sẽ tương ứng là 6 cm.</w:t>
      </w:r>
    </w:p>
    <w:p w14:paraId="2D93D72B" w14:textId="45F7E0DD" w:rsidR="00017F77" w:rsidRDefault="00AB5639" w:rsidP="001F5213">
      <w:pPr>
        <w:rPr>
          <w:rFonts w:eastAsia="Cambria" w:cs="Cambria"/>
          <w:bCs/>
          <w:sz w:val="24"/>
        </w:rPr>
      </w:pPr>
      <w:r>
        <w:rPr>
          <w:rFonts w:eastAsia="Cambria" w:cs="Cambria"/>
          <w:bCs/>
          <w:sz w:val="24"/>
        </w:rPr>
        <w:t xml:space="preserve">UWB hỗ trợ </w:t>
      </w:r>
      <w:r w:rsidR="00C00E43">
        <w:rPr>
          <w:rFonts w:eastAsia="Cambria" w:cs="Cambria"/>
          <w:bCs/>
          <w:sz w:val="24"/>
        </w:rPr>
        <w:t>các kỹ thuật bao gồm Time of Arrival (ToA), Two Way Ranging (TWR), Time Difference of Arriva (TDoA). Các kỹ thuật đều dựa trên việc tính toán chênh lệch thời gian và được chia thành 3 loại dựa trên các nguyên lý dưới đây</w:t>
      </w:r>
    </w:p>
    <w:p w14:paraId="517A6550" w14:textId="2BEF087D" w:rsidR="00C00E43" w:rsidRDefault="0096673F" w:rsidP="006264E8">
      <w:pPr>
        <w:pStyle w:val="ListParagraph"/>
        <w:numPr>
          <w:ilvl w:val="0"/>
          <w:numId w:val="10"/>
        </w:numPr>
      </w:pPr>
      <w:r>
        <w:t xml:space="preserve">Continuous Waves: </w:t>
      </w:r>
      <w:r w:rsidR="005D6EA8">
        <w:t>trong dải tần số, các tần số khác nhau được sử dụng tuần tự bằng cách quét hoặc nhảy. Tín hiệu được phân tích trong miền tần số dẫn đến độ phân giải thời gian thấp, làm giảm độ hiệu quả của các ứng dụng thời gian thực. Các sóng liên tục sẽ cho phép việc định vị chính xác hơn, tuy nhiên lại không thể sử dụng cho các thiết bị nhỏ như điện thoại thông minh vì công nghệ này yêu cầu kích thước anten khá lớn. Nếu dải tần số rất rộng, thì cần phải có kích thước anten khá lớn để đạt được đủ độ hiệu quả của anten.</w:t>
      </w:r>
    </w:p>
    <w:p w14:paraId="4AC39A3F" w14:textId="6A6E4549" w:rsidR="002124F5" w:rsidRPr="00247F30" w:rsidRDefault="005D6EA8" w:rsidP="007F21DD">
      <w:pPr>
        <w:pStyle w:val="ListParagraph"/>
        <w:numPr>
          <w:ilvl w:val="0"/>
          <w:numId w:val="10"/>
        </w:numPr>
      </w:pPr>
      <w:r>
        <w:t xml:space="preserve">Impulse Radio: </w:t>
      </w:r>
      <w:r w:rsidR="00E00700">
        <w:t>UWB Impulse Radio (UWB - IR) có cấu trúc khá đơn giản và được sử dụng cho các phép đo khoảng cách với yêu cầu tốc độ nhanh. Độ dài của các xung đều trong vùng nano giây, thậm chí còn ít hơn. So với phương pháp sóng liên tục (continuous waves)</w:t>
      </w:r>
      <w:r w:rsidR="00EC5518">
        <w:t xml:space="preserve">, các xung siêu ngắn thường ít bị ảnh hưởng với các tín hiệu đi theo các con đường khác, cho </w:t>
      </w:r>
      <w:r w:rsidR="002D599D">
        <w:t>phép độ phân giải khoảng cách tốt hơn và từ đó làm giảm đi ảnh hưởng của tín hiệu đa đường. Vì các sóng radio phải được cấp nguồn trong thời gian ngắn trước và trong khi tạo ra xung, UWB – IR có mức tiêu thụ điện năng thấp hơn so với các kỹ thuật UWB khác. Các hệ thống</w:t>
      </w:r>
      <w:r w:rsidR="002A7B92">
        <w:t xml:space="preserve"> định vị</w:t>
      </w:r>
      <w:r w:rsidR="002D599D">
        <w:t xml:space="preserve"> dựa trên </w:t>
      </w:r>
      <w:r w:rsidR="002A7B92">
        <w:t xml:space="preserve">kỹ thuật </w:t>
      </w:r>
      <w:r w:rsidR="002D599D">
        <w:t xml:space="preserve">xung UWB được sử dụng với tốc độ lặp lại tương đối </w:t>
      </w:r>
      <w:r w:rsidR="002A7B92">
        <w:t xml:space="preserve">thấp khoảng 1MHz đến 100MHz, trái ngược với các hệ thống </w:t>
      </w:r>
      <w:r w:rsidR="002A7B92">
        <w:lastRenderedPageBreak/>
        <w:t>truyền thông sử dụng UWB ở tốc độ 1GHz đến 100GHz.</w:t>
      </w:r>
      <w:r w:rsidR="00496AFB">
        <w:t xml:space="preserve"> Các nhà nghiên cứu đã sử dụng kỹ thuật TWR để tạo ra các hệ định vị với độ chính xác xấp xỉ 4cm, thậm chí đã xuống tới 1cm trong điều kiện LoS hoàn hảo trong phòng thí nghiệm.</w:t>
      </w:r>
    </w:p>
    <w:p w14:paraId="6F91162B" w14:textId="28707C36" w:rsidR="00C82A1F" w:rsidRDefault="00DF198E" w:rsidP="000720B9">
      <w:pPr>
        <w:pStyle w:val="Heading2"/>
      </w:pPr>
      <w:bookmarkStart w:id="29" w:name="_Toc110153545"/>
      <w:bookmarkStart w:id="30" w:name="_Toc110947345"/>
      <w:bookmarkStart w:id="31" w:name="_Toc110947475"/>
      <w:r>
        <w:t>Google Cloud IoT</w:t>
      </w:r>
      <w:r w:rsidR="000A1481">
        <w:t xml:space="preserve"> Core</w:t>
      </w:r>
      <w:bookmarkEnd w:id="29"/>
      <w:bookmarkEnd w:id="30"/>
      <w:bookmarkEnd w:id="31"/>
    </w:p>
    <w:p w14:paraId="7E59F8BB" w14:textId="2AF385D1" w:rsidR="00AC6BDE" w:rsidRPr="00AC6BDE" w:rsidRDefault="00AC6BDE" w:rsidP="00AC6BDE">
      <w:pPr>
        <w:pStyle w:val="Heading3"/>
      </w:pPr>
      <w:bookmarkStart w:id="32" w:name="_Toc110153546"/>
      <w:bookmarkStart w:id="33" w:name="_Toc110947346"/>
      <w:bookmarkStart w:id="34" w:name="_Toc110947476"/>
      <w:r>
        <w:t>Tổng quan</w:t>
      </w:r>
      <w:bookmarkEnd w:id="32"/>
      <w:bookmarkEnd w:id="33"/>
      <w:bookmarkEnd w:id="34"/>
    </w:p>
    <w:p w14:paraId="2214DB26" w14:textId="52CFAE33" w:rsidR="00C34A65" w:rsidRDefault="00A53916" w:rsidP="00C34A65">
      <w:r>
        <w:t>Internet of Things (Iots) vẫn đang phát triển vô cùng mạnh mẽ tạo ra một lượng dữ liệu khổng lồ, đặt ra bài toán về lưu trữ, xử lý dữ liệu và khai thác một cách hiệu quả nhất. Rất nhiều doanh nghiệp và công ty hiện tay đang chọn giải pháp xử lý dữ liệu trên các nền tảng đám mây thay vì xây dựng một lượng lớn máy chủ nội bộ bởi tính chất auto-scale cũng như những ưu thế về hạ tầng mà các dịch vụ đám mây đem lại. Với bề dày lịch sử về thu thập, lưu trữ và phân tích dữ liệu, không thể không nhắc đến các nền tảng và giải pháp mà Google mang lại trong các ứng dụng IoTs.</w:t>
      </w:r>
    </w:p>
    <w:p w14:paraId="045AB605" w14:textId="05058619" w:rsidR="00AD061A" w:rsidRDefault="00AD061A" w:rsidP="00C34A65">
      <w:r>
        <w:t>Dịch vụ Google Cloud IoT Core là một dịch vụ con nằm trong nền tảng Google Cloud Platform (GCP). Đây là một dịch vụ hữu ích cho phép chúng ta tạo kết nối hai chiều an toàn giữa các thiết bị IoT với nền tảng đám mây của Google thông qua các phương thức bảo mật tối ưu. Với nền tảng mà Google cung cấp, các nhà phát triển không cần phải bận tâm về cơ sở hạ tầng, thiết lập bảo mật, làm thế nào để trích xuất dữ liệu hay phân tích dữ liệu từ các thiết bị IoT sao cho hiệu quả. Vì bên cạnh dịch vụ GCIC, GCP còn cung cấp cho chúng ta rất nhiều dịch vụ con với các chứ năng khác nhau như Cloud BigQuery, AutoML, DataLab,… Và Google Cloud IoT Core là dịch vụ nền tảng, đóng vai trò cầu nối quan trọng để các thiết bị IoT của chúng ta có thể dễ dàng tương tác với các dịch vụ đó.</w:t>
      </w:r>
    </w:p>
    <w:p w14:paraId="065FC659" w14:textId="77777777" w:rsidR="00B60B00" w:rsidRDefault="00B60B00" w:rsidP="00B60B00">
      <w:pPr>
        <w:keepNext/>
        <w:jc w:val="center"/>
      </w:pPr>
      <w:r>
        <w:rPr>
          <w:noProof/>
        </w:rPr>
        <w:lastRenderedPageBreak/>
        <w:drawing>
          <wp:inline distT="0" distB="0" distL="0" distR="0" wp14:anchorId="75E48A3A" wp14:editId="0C675A70">
            <wp:extent cx="4343400" cy="26958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8277" cy="2705121"/>
                    </a:xfrm>
                    <a:prstGeom prst="rect">
                      <a:avLst/>
                    </a:prstGeom>
                    <a:noFill/>
                    <a:ln>
                      <a:noFill/>
                    </a:ln>
                  </pic:spPr>
                </pic:pic>
              </a:graphicData>
            </a:graphic>
          </wp:inline>
        </w:drawing>
      </w:r>
    </w:p>
    <w:p w14:paraId="2E55D722" w14:textId="33D32B1F" w:rsidR="00B60B00" w:rsidRDefault="00B60B00" w:rsidP="00B60B00">
      <w:pPr>
        <w:pStyle w:val="Caption"/>
      </w:pPr>
      <w:bookmarkStart w:id="35" w:name="_Toc110947534"/>
      <w:r>
        <w:t xml:space="preserve">Hình </w:t>
      </w:r>
      <w:fldSimple w:instr=" STYLEREF 1 \s ">
        <w:r w:rsidR="007D414B">
          <w:rPr>
            <w:noProof/>
          </w:rPr>
          <w:t>1</w:t>
        </w:r>
      </w:fldSimple>
      <w:r w:rsidR="00A37E54">
        <w:t>.</w:t>
      </w:r>
      <w:fldSimple w:instr=" SEQ Hình \* ARABIC \s 1 ">
        <w:r w:rsidR="007D414B">
          <w:rPr>
            <w:noProof/>
          </w:rPr>
          <w:t>7</w:t>
        </w:r>
      </w:fldSimple>
      <w:r>
        <w:t xml:space="preserve"> Mô hình mẫu giữa Cloud IoT Core với các dịch vụ khác của GCP</w:t>
      </w:r>
      <w:bookmarkEnd w:id="35"/>
    </w:p>
    <w:p w14:paraId="638D0B29" w14:textId="61C07FA9" w:rsidR="00B60B00" w:rsidRDefault="00B60B00" w:rsidP="00B60B00">
      <w:pPr>
        <w:ind w:firstLine="0"/>
      </w:pPr>
      <w:r>
        <w:tab/>
      </w:r>
      <w:r w:rsidR="00ED5E8C">
        <w:t>Google Cloud IoT Core là một dịch vụ quản lý với hai thành phần chính là Device Management và Communication Broker:</w:t>
      </w:r>
    </w:p>
    <w:p w14:paraId="30EE6DC2" w14:textId="22B6827D" w:rsidR="00ED5E8C" w:rsidRDefault="00ED5E8C" w:rsidP="00ED5E8C">
      <w:pPr>
        <w:pStyle w:val="ListParagraph"/>
        <w:numPr>
          <w:ilvl w:val="0"/>
          <w:numId w:val="10"/>
        </w:numPr>
      </w:pPr>
      <w:r>
        <w:t xml:space="preserve">Device Management: Đây là thành phần cho phép chúng ta tổ chức việc kết nối và quản lý các thiết bị IoT với GCIC. Các thiết bị kết nối tới Google Cloud IoT Core sẽ được xem như là một “device”. Nhóm các “device ” lại với nhau, chúng ta sẽ có một “registry” là ô chứa đại diện cho cả các “device” đó. Việc khởi tạo và quản lý “device” với “registry” sẽ phụ thuộc vào cách tổ chức của chúng ta. </w:t>
      </w:r>
    </w:p>
    <w:p w14:paraId="4EB8CC67" w14:textId="393A000B" w:rsidR="00ED5E8C" w:rsidRDefault="00ED5E8C" w:rsidP="00ED5E8C">
      <w:pPr>
        <w:pStyle w:val="ListParagraph"/>
        <w:numPr>
          <w:ilvl w:val="0"/>
          <w:numId w:val="10"/>
        </w:numPr>
      </w:pPr>
      <w:r>
        <w:t xml:space="preserve">Communication Broker: đây là thành phần cung cấp các giao thức truyền thông để chúng ta có thể truyền nhận </w:t>
      </w:r>
      <w:r w:rsidR="00622444">
        <w:t>dữ liệu với GCIC, hiện GCIC hỗ trợ hai loại giao thức rất phổ biến đó là MQTT (sử dụng TLS) và HTTPS. Và một thành phần có tên Data Broker sẽ có nhiệm vụ chuyển tiếp, phân phối các luồn dữ liệu đến một dịch vụ khác để thực hiện lưu trữ xử lý có tên gọi là Cloud Pub/Sub.</w:t>
      </w:r>
    </w:p>
    <w:p w14:paraId="61A56A60" w14:textId="77777777" w:rsidR="00622444" w:rsidRDefault="00622444" w:rsidP="00622444">
      <w:pPr>
        <w:keepNext/>
        <w:ind w:left="720" w:firstLine="0"/>
        <w:jc w:val="center"/>
      </w:pPr>
      <w:r>
        <w:rPr>
          <w:noProof/>
        </w:rPr>
        <w:lastRenderedPageBreak/>
        <w:drawing>
          <wp:inline distT="0" distB="0" distL="0" distR="0" wp14:anchorId="6AD1FFBB" wp14:editId="74053700">
            <wp:extent cx="4216400" cy="2538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2507" cy="2542630"/>
                    </a:xfrm>
                    <a:prstGeom prst="rect">
                      <a:avLst/>
                    </a:prstGeom>
                    <a:noFill/>
                    <a:ln>
                      <a:noFill/>
                    </a:ln>
                  </pic:spPr>
                </pic:pic>
              </a:graphicData>
            </a:graphic>
          </wp:inline>
        </w:drawing>
      </w:r>
    </w:p>
    <w:p w14:paraId="3726EF50" w14:textId="4618AF7A" w:rsidR="007E1D17" w:rsidRDefault="00622444" w:rsidP="000A1481">
      <w:pPr>
        <w:pStyle w:val="Caption"/>
      </w:pPr>
      <w:bookmarkStart w:id="36" w:name="_Toc110947535"/>
      <w:r>
        <w:t xml:space="preserve">Hình </w:t>
      </w:r>
      <w:fldSimple w:instr=" STYLEREF 1 \s ">
        <w:r w:rsidR="007D414B">
          <w:rPr>
            <w:noProof/>
          </w:rPr>
          <w:t>1</w:t>
        </w:r>
      </w:fldSimple>
      <w:r w:rsidR="00A37E54">
        <w:t>.</w:t>
      </w:r>
      <w:fldSimple w:instr=" SEQ Hình \* ARABIC \s 1 ">
        <w:r w:rsidR="007D414B">
          <w:rPr>
            <w:noProof/>
          </w:rPr>
          <w:t>8</w:t>
        </w:r>
      </w:fldSimple>
      <w:r>
        <w:t xml:space="preserve"> </w:t>
      </w:r>
      <w:r w:rsidR="000A1481">
        <w:t>Google Cloud IoT Core</w:t>
      </w:r>
      <w:bookmarkEnd w:id="36"/>
    </w:p>
    <w:p w14:paraId="278EB2DC" w14:textId="539C5E6B" w:rsidR="00AC6BDE" w:rsidRDefault="0073283A" w:rsidP="00AC6BDE">
      <w:pPr>
        <w:pStyle w:val="Heading3"/>
      </w:pPr>
      <w:bookmarkStart w:id="37" w:name="_Toc110153547"/>
      <w:bookmarkStart w:id="38" w:name="_Toc110947347"/>
      <w:bookmarkStart w:id="39" w:name="_Toc110947477"/>
      <w:r>
        <w:t>Cấu trúc</w:t>
      </w:r>
      <w:bookmarkEnd w:id="37"/>
      <w:bookmarkEnd w:id="38"/>
      <w:bookmarkEnd w:id="39"/>
      <w:r>
        <w:t xml:space="preserve"> </w:t>
      </w:r>
    </w:p>
    <w:p w14:paraId="30DF1EBE" w14:textId="7DAA50A7" w:rsidR="00360068" w:rsidRDefault="00360068" w:rsidP="00360068">
      <w:pPr>
        <w:pStyle w:val="Heading4"/>
      </w:pPr>
      <w:r>
        <w:t>Các định nghĩa</w:t>
      </w:r>
    </w:p>
    <w:p w14:paraId="09E5112E" w14:textId="773BF800" w:rsidR="00360068" w:rsidRDefault="00256079" w:rsidP="00256079">
      <w:pPr>
        <w:pStyle w:val="ListParagraph"/>
        <w:numPr>
          <w:ilvl w:val="0"/>
          <w:numId w:val="10"/>
        </w:numPr>
      </w:pPr>
      <w:r>
        <w:t xml:space="preserve">Thiết bị: </w:t>
      </w:r>
      <w:r w:rsidR="00F45A37">
        <w:t>là một đơn vị có thể kết nối internet và trao đổi dữ liệu với Cloud. Các thiết bị đó thường được gọi là thiết bị thông minh và giao tiếp thông qua hai kiểu dữ liệu: telemetry và state.</w:t>
      </w:r>
    </w:p>
    <w:p w14:paraId="52A613B5" w14:textId="4EFC1054" w:rsidR="00F45A37" w:rsidRDefault="00F45A37" w:rsidP="00256079">
      <w:pPr>
        <w:pStyle w:val="ListParagraph"/>
        <w:numPr>
          <w:ilvl w:val="0"/>
          <w:numId w:val="10"/>
        </w:numPr>
      </w:pPr>
      <w:r>
        <w:t xml:space="preserve">Telemetry: là tất cả các dữ liệu </w:t>
      </w:r>
      <w:r w:rsidR="00932D75">
        <w:t>dưới dạng</w:t>
      </w:r>
      <w:r>
        <w:t xml:space="preserve"> sự kiện, ví dụ các phép đo thông số môi trường được gửi từ thiết bị tới cloud. </w:t>
      </w:r>
    </w:p>
    <w:p w14:paraId="4F9EB189" w14:textId="2EF63C25" w:rsidR="00932D75" w:rsidRDefault="00932D75" w:rsidP="00256079">
      <w:pPr>
        <w:pStyle w:val="ListParagraph"/>
        <w:numPr>
          <w:ilvl w:val="0"/>
          <w:numId w:val="10"/>
        </w:numPr>
      </w:pPr>
      <w:r>
        <w:t>State: một khối dữ liệu do người dùng tự quy định mô tả trạng thái hiện tại của thiết bị.</w:t>
      </w:r>
    </w:p>
    <w:p w14:paraId="376E267E" w14:textId="6D174545" w:rsidR="00932D75" w:rsidRPr="00360068" w:rsidRDefault="00932D75" w:rsidP="00256079">
      <w:pPr>
        <w:pStyle w:val="ListParagraph"/>
        <w:numPr>
          <w:ilvl w:val="0"/>
          <w:numId w:val="10"/>
        </w:numPr>
      </w:pPr>
      <w:r>
        <w:t xml:space="preserve">Registry: một tập hợp các thiết bị cùng chung </w:t>
      </w:r>
      <w:r w:rsidR="0087669C">
        <w:t>các đặc điểm.</w:t>
      </w:r>
    </w:p>
    <w:p w14:paraId="35C777B3" w14:textId="4B6DCE1D" w:rsidR="0073283A" w:rsidRDefault="0073283A" w:rsidP="0073283A">
      <w:pPr>
        <w:pStyle w:val="Heading4"/>
      </w:pPr>
      <w:r>
        <w:t>Kết nối</w:t>
      </w:r>
    </w:p>
    <w:p w14:paraId="4E890C58" w14:textId="45336791" w:rsidR="0073283A" w:rsidRDefault="0073283A" w:rsidP="0073283A">
      <w:r>
        <w:t xml:space="preserve">Để một thiết bị kết nối tới </w:t>
      </w:r>
      <w:r w:rsidR="003A4336">
        <w:t>GCIC, sẽ cần đảm bảo hai điều kiện là xác thực (authentication) và bảo mật TLS.</w:t>
      </w:r>
    </w:p>
    <w:p w14:paraId="570D5378" w14:textId="73BBBD74" w:rsidR="003A4336" w:rsidRDefault="003A4336" w:rsidP="0073283A">
      <w:r>
        <w:t>Với điều kiện xác thưc, GCIC sử dụng xác thực không đối xứng với các public key:</w:t>
      </w:r>
    </w:p>
    <w:p w14:paraId="04600833" w14:textId="516B855B" w:rsidR="003A4336" w:rsidRDefault="003A4336" w:rsidP="003A4336">
      <w:pPr>
        <w:pStyle w:val="ListParagraph"/>
        <w:numPr>
          <w:ilvl w:val="0"/>
          <w:numId w:val="10"/>
        </w:numPr>
      </w:pPr>
      <w:r>
        <w:t>Thiết bị sử dụng một privatet key để đăng ký một JWT (JSON Web Token), với JWT</w:t>
      </w:r>
      <w:r w:rsidR="006851AB">
        <w:t xml:space="preserve"> là phần tử sử dụng cho việc xác thực ngắn hạn giữa các thiết bị và server. Với kết nối MQTT, JWT sẽ nằm ở phần password </w:t>
      </w:r>
      <w:r w:rsidR="006851AB">
        <w:lastRenderedPageBreak/>
        <w:t>trong bản tin CONNECT, như một chứng nhận cho định danh của thiết bị</w:t>
      </w:r>
    </w:p>
    <w:p w14:paraId="24E7D3E5" w14:textId="3223465A" w:rsidR="006851AB" w:rsidRDefault="006851AB" w:rsidP="003A4336">
      <w:pPr>
        <w:pStyle w:val="ListParagraph"/>
        <w:numPr>
          <w:ilvl w:val="0"/>
          <w:numId w:val="10"/>
        </w:numPr>
      </w:pPr>
      <w:r>
        <w:t xml:space="preserve">Dịch vụ sử dụng một public key (được lưu sẵn trước khi JWT được gửi) để xác thức danh tính của thiết bị. Cặp public key và private key </w:t>
      </w:r>
      <w:r w:rsidR="00250540">
        <w:t>được tạo ra cùng một nguồn và có liên hệ mật thiết với nhau</w:t>
      </w:r>
    </w:p>
    <w:p w14:paraId="78D6E535" w14:textId="411232F0" w:rsidR="0073283A" w:rsidRDefault="00250540" w:rsidP="00906061">
      <w:r>
        <w:t>Với bảo mật TLS, điều quan trọng nhất thiết bị cần đó là cần lưu sẵn chứng chỉ CA gốc để có thể kết nối đến MQTT Broker hay thiết lập kết nối HTTPS. Google hỗ trợ root CA có dung lượng rất nhỏ (&lt; 1 KB), phù hợp với dung lượng lưu trữ của các thiết bị tại hiện trường, mà hầu hết là có dung lượng nhỏ.</w:t>
      </w:r>
    </w:p>
    <w:p w14:paraId="7238FB8C" w14:textId="3766C372" w:rsidR="00954D3F" w:rsidRDefault="00954D3F" w:rsidP="00954D3F">
      <w:pPr>
        <w:pStyle w:val="Heading4"/>
      </w:pPr>
      <w:r>
        <w:t>Topic MQTT</w:t>
      </w:r>
    </w:p>
    <w:p w14:paraId="7C64AD60" w14:textId="566E1FDB" w:rsidR="00954D3F" w:rsidRDefault="00DD4AD3" w:rsidP="00DD4AD3">
      <w:r>
        <w:t>GCIC quy định hai loại topic để phục vụ các luồng thông tin từ device lên cloud bao gồm telemetry topic và state topic.</w:t>
      </w:r>
    </w:p>
    <w:p w14:paraId="59C90B2B" w14:textId="50484CB5" w:rsidR="00DD4AD3" w:rsidRDefault="00DD4AD3" w:rsidP="00DD4AD3">
      <w:r>
        <w:t>Hai loại topic đều quy định các tiền tố</w:t>
      </w:r>
      <w:r w:rsidR="007630EC">
        <w:t xml:space="preserve"> và các thiết bị phải tuân theo các </w:t>
      </w:r>
      <w:r w:rsidR="009640C2">
        <w:t>topic</w:t>
      </w:r>
      <w:r w:rsidR="007630EC">
        <w:t xml:space="preserve"> đó để có thể tham gia vào luồng dữ liệu của mỗi registry.</w:t>
      </w:r>
      <w:r w:rsidR="009640C2">
        <w:t xml:space="preserve"> </w:t>
      </w:r>
    </w:p>
    <w:p w14:paraId="09160663" w14:textId="59546C56" w:rsidR="007630EC" w:rsidRDefault="007630EC" w:rsidP="007630EC">
      <w:pPr>
        <w:pStyle w:val="ListParagraph"/>
        <w:numPr>
          <w:ilvl w:val="0"/>
          <w:numId w:val="10"/>
        </w:numPr>
      </w:pPr>
      <w:r>
        <w:t>Telemetry: /devices/</w:t>
      </w:r>
      <w:r>
        <w:rPr>
          <w:i/>
          <w:iCs/>
        </w:rPr>
        <w:t>DEVICE_ID</w:t>
      </w:r>
      <w:r>
        <w:t>/events</w:t>
      </w:r>
    </w:p>
    <w:p w14:paraId="16CCF69D" w14:textId="00B3A7CE" w:rsidR="007630EC" w:rsidRDefault="007630EC" w:rsidP="007630EC">
      <w:pPr>
        <w:pStyle w:val="ListParagraph"/>
        <w:numPr>
          <w:ilvl w:val="0"/>
          <w:numId w:val="10"/>
        </w:numPr>
      </w:pPr>
      <w:r>
        <w:t>State: /devices/</w:t>
      </w:r>
      <w:r>
        <w:rPr>
          <w:i/>
          <w:iCs/>
        </w:rPr>
        <w:t>DEVICE_ID/</w:t>
      </w:r>
      <w:r>
        <w:t>state</w:t>
      </w:r>
    </w:p>
    <w:p w14:paraId="07393A78" w14:textId="68709485" w:rsidR="009640C2" w:rsidRDefault="009640C2" w:rsidP="009640C2">
      <w:r>
        <w:t>Với mỗi loại sự kiện khác nhau, nội dung sẽ được quy định và phân biệt ở payload. Thường thì payload sẽ sử dụng cấu trúc JSON, và có các trường nhất định để phân biệt các sự kiện và trạng thái khác nhau.</w:t>
      </w:r>
    </w:p>
    <w:p w14:paraId="0FA4539E" w14:textId="7F88F33E" w:rsidR="007630EC" w:rsidRDefault="007630EC" w:rsidP="007630EC">
      <w:r>
        <w:t>Ví dụ với bản tin thiết bị gửi dữ liệu nhiệt độ lên cloud, topic</w:t>
      </w:r>
      <w:r w:rsidR="00F33D4A">
        <w:t xml:space="preserve"> và payload</w:t>
      </w:r>
      <w:r>
        <w:t xml:space="preserve"> khi đó có thể có dạng như sau:</w:t>
      </w:r>
    </w:p>
    <w:p w14:paraId="23985643" w14:textId="663B7A81" w:rsidR="007630EC" w:rsidRDefault="00F33D4A" w:rsidP="007630EC">
      <w:r>
        <w:t xml:space="preserve">Topic: </w:t>
      </w:r>
      <w:r w:rsidR="007630EC">
        <w:t>/devices/ESP_3410656776/events/</w:t>
      </w:r>
    </w:p>
    <w:p w14:paraId="1A0699AB" w14:textId="38CED0E4" w:rsidR="00F33D4A" w:rsidRDefault="00F33D4A" w:rsidP="007630EC">
      <w:r>
        <w:t xml:space="preserve">Payload: </w:t>
      </w:r>
      <w:r>
        <w:tab/>
        <w:t>{</w:t>
      </w:r>
    </w:p>
    <w:p w14:paraId="1E5F7D6D" w14:textId="0DCF3456" w:rsidR="00F33D4A" w:rsidRDefault="00F33D4A" w:rsidP="00F33D4A">
      <w:pPr>
        <w:ind w:left="2160"/>
      </w:pPr>
      <w:r>
        <w:t>“id”: 3410656776,</w:t>
      </w:r>
    </w:p>
    <w:p w14:paraId="6117849B" w14:textId="0DC69C16" w:rsidR="00F33D4A" w:rsidRDefault="00F33D4A" w:rsidP="00F33D4A">
      <w:pPr>
        <w:ind w:left="2160"/>
      </w:pPr>
      <w:r>
        <w:t>“method”: “temperature”</w:t>
      </w:r>
    </w:p>
    <w:p w14:paraId="175EA5ED" w14:textId="7112F3B4" w:rsidR="00F33D4A" w:rsidRDefault="00F33D4A" w:rsidP="00F33D4A">
      <w:pPr>
        <w:ind w:left="2160"/>
      </w:pPr>
      <w:r>
        <w:t>“unit”: “C”</w:t>
      </w:r>
    </w:p>
    <w:p w14:paraId="23548523" w14:textId="48A2834C" w:rsidR="00F33D4A" w:rsidRDefault="00F33D4A" w:rsidP="00F33D4A">
      <w:pPr>
        <w:ind w:left="2160"/>
      </w:pPr>
      <w:r>
        <w:t>“value”: {</w:t>
      </w:r>
    </w:p>
    <w:p w14:paraId="1D93C40B" w14:textId="5071B8E6" w:rsidR="00F33D4A" w:rsidRDefault="00F33D4A" w:rsidP="00F33D4A">
      <w:pPr>
        <w:ind w:left="2160"/>
      </w:pPr>
      <w:r>
        <w:tab/>
        <w:t>“temperature”: 32</w:t>
      </w:r>
    </w:p>
    <w:p w14:paraId="7D026006" w14:textId="1654A74A" w:rsidR="00F33D4A" w:rsidRDefault="00F33D4A" w:rsidP="00F33D4A">
      <w:pPr>
        <w:ind w:left="2160"/>
      </w:pPr>
      <w:r>
        <w:t>}</w:t>
      </w:r>
    </w:p>
    <w:p w14:paraId="6C4BFDC1" w14:textId="0249912B" w:rsidR="00F33D4A" w:rsidRDefault="00F33D4A" w:rsidP="001B42D7">
      <w:pPr>
        <w:ind w:left="1440"/>
      </w:pPr>
      <w:r>
        <w:lastRenderedPageBreak/>
        <w:t>}</w:t>
      </w:r>
    </w:p>
    <w:p w14:paraId="0DD2D092" w14:textId="09CCE19B" w:rsidR="00BE60A9" w:rsidRDefault="00BE60A9" w:rsidP="00BE60A9">
      <w:pPr>
        <w:pStyle w:val="Heading2"/>
      </w:pPr>
      <w:bookmarkStart w:id="40" w:name="_Toc110153548"/>
      <w:bookmarkStart w:id="41" w:name="_Toc110947348"/>
      <w:bookmarkStart w:id="42" w:name="_Toc110947478"/>
      <w:r>
        <w:t>MQTT</w:t>
      </w:r>
      <w:bookmarkEnd w:id="40"/>
      <w:bookmarkEnd w:id="41"/>
      <w:bookmarkEnd w:id="42"/>
      <w:r>
        <w:t xml:space="preserve"> </w:t>
      </w:r>
    </w:p>
    <w:p w14:paraId="13F7AA7D" w14:textId="46815BB9" w:rsidR="000A1481" w:rsidRDefault="001553DF" w:rsidP="000A1481">
      <w:r>
        <w:t>MQTT là viết tắt của MQ Telemetry Transport</w:t>
      </w:r>
      <w:r w:rsidR="00565477">
        <w:t xml:space="preserve">. Đây là một giao thức theo dạng publist/subscribe, giao thức cực kì đơn giản và có dung lượng nhẹ, được thiết kế cho các mạng băng thông thấp, độ trễ cao. Nó là một giao thức lý tưởng cho các ứng dụng machine-to-machine (M2M) hoặc trên IoT, và cho các ứng dụng di động có băng thông và năng lượng pin ở mức cao. </w:t>
      </w:r>
    </w:p>
    <w:p w14:paraId="6BA8990D" w14:textId="03F88B32" w:rsidR="00565477" w:rsidRDefault="00565477" w:rsidP="000A1481">
      <w:r>
        <w:t>Mô hình hoạt động của MQTT được mô tả như Hình 1.9. Trong hệ thống sử dụng MQTT, các node (client) được kết nối tới một điểm trung gian gọi là broker (server)</w:t>
      </w:r>
      <w:r w:rsidR="008A460A">
        <w:t xml:space="preserve">. Mỗi client sẽ đăng ký (subscribe) với một hoặc nhiều topic ví dụ như </w:t>
      </w:r>
      <w:r w:rsidR="008A460A">
        <w:rPr>
          <w:i/>
          <w:iCs/>
        </w:rPr>
        <w:t>/home/topic1</w:t>
      </w:r>
      <w:r w:rsidR="008A460A">
        <w:t xml:space="preserve">, </w:t>
      </w:r>
      <w:r w:rsidR="008A460A">
        <w:rPr>
          <w:i/>
          <w:iCs/>
        </w:rPr>
        <w:t>/home/topic2</w:t>
      </w:r>
      <w:r w:rsidR="008A460A">
        <w:t>. Ngoài ra các client cũng có thể gửi (publish) dữ liệu lên m</w:t>
      </w:r>
      <w:r w:rsidR="009B4297">
        <w:t xml:space="preserve">ột hoặc một vài topic. Khi một client A publish dữ liệu vào </w:t>
      </w:r>
      <w:r w:rsidR="009B4297">
        <w:rPr>
          <w:i/>
          <w:iCs/>
        </w:rPr>
        <w:t xml:space="preserve">topic1 </w:t>
      </w:r>
      <w:r w:rsidR="009B4297">
        <w:t xml:space="preserve">thì tất cả các client đã subscribe vào </w:t>
      </w:r>
      <w:r w:rsidR="009B4297">
        <w:rPr>
          <w:i/>
          <w:iCs/>
        </w:rPr>
        <w:t>topic1</w:t>
      </w:r>
      <w:r w:rsidR="009B4297">
        <w:t xml:space="preserve"> đều nhận được dữ liệu đó.</w:t>
      </w:r>
    </w:p>
    <w:p w14:paraId="337662D1" w14:textId="77777777" w:rsidR="009B4297" w:rsidRDefault="009B4297" w:rsidP="009B4297">
      <w:pPr>
        <w:keepNext/>
        <w:jc w:val="center"/>
      </w:pPr>
      <w:r w:rsidRPr="0045276B">
        <w:rPr>
          <w:noProof/>
          <w:lang w:val="vi-VN"/>
        </w:rPr>
        <w:drawing>
          <wp:inline distT="0" distB="0" distL="0" distR="0" wp14:anchorId="118A2F3D" wp14:editId="071C03AC">
            <wp:extent cx="3649402" cy="1439334"/>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6818" cy="1446203"/>
                    </a:xfrm>
                    <a:prstGeom prst="rect">
                      <a:avLst/>
                    </a:prstGeom>
                  </pic:spPr>
                </pic:pic>
              </a:graphicData>
            </a:graphic>
          </wp:inline>
        </w:drawing>
      </w:r>
    </w:p>
    <w:p w14:paraId="7100A5D9" w14:textId="674FC2ED" w:rsidR="009B4297" w:rsidRDefault="009B4297" w:rsidP="009B4297">
      <w:pPr>
        <w:pStyle w:val="Caption"/>
      </w:pPr>
      <w:bookmarkStart w:id="43" w:name="_Toc110947536"/>
      <w:r>
        <w:t xml:space="preserve">Hình </w:t>
      </w:r>
      <w:fldSimple w:instr=" STYLEREF 1 \s ">
        <w:r w:rsidR="007D414B">
          <w:rPr>
            <w:noProof/>
          </w:rPr>
          <w:t>1</w:t>
        </w:r>
      </w:fldSimple>
      <w:r w:rsidR="00A37E54">
        <w:t>.</w:t>
      </w:r>
      <w:fldSimple w:instr=" SEQ Hình \* ARABIC \s 1 ">
        <w:r w:rsidR="007D414B">
          <w:rPr>
            <w:noProof/>
          </w:rPr>
          <w:t>9</w:t>
        </w:r>
      </w:fldSimple>
      <w:r>
        <w:t xml:space="preserve"> Giao thức MQTT</w:t>
      </w:r>
      <w:bookmarkEnd w:id="43"/>
    </w:p>
    <w:p w14:paraId="75EEE8A2" w14:textId="3D2DF9CD" w:rsidR="009B4297" w:rsidRDefault="009B4297" w:rsidP="009B4297">
      <w:r>
        <w:t>Một vài kh</w:t>
      </w:r>
      <w:r w:rsidR="00B47C6C">
        <w:t>ái</w:t>
      </w:r>
      <w:r>
        <w:t xml:space="preserve"> niệm trong MQTT:</w:t>
      </w:r>
    </w:p>
    <w:p w14:paraId="646D8210" w14:textId="1E3735E4" w:rsidR="009B4297" w:rsidRDefault="009B4297" w:rsidP="009B4297">
      <w:pPr>
        <w:pStyle w:val="ListParagraph"/>
        <w:numPr>
          <w:ilvl w:val="0"/>
          <w:numId w:val="10"/>
        </w:numPr>
      </w:pPr>
      <w:r>
        <w:t>MQTT Client (Publisher</w:t>
      </w:r>
      <w:r w:rsidR="00FF230E">
        <w:t>, Subscriber</w:t>
      </w:r>
      <w:r>
        <w:t>)</w:t>
      </w:r>
      <w:r w:rsidR="00FF230E">
        <w:t>: Các node (có thể là node cảm biến, điện thoại, laptop) kết nối với MQTT Broker.</w:t>
      </w:r>
    </w:p>
    <w:p w14:paraId="471B315D" w14:textId="60C8A94E" w:rsidR="00FF230E" w:rsidRDefault="00FF230E" w:rsidP="009B4297">
      <w:pPr>
        <w:pStyle w:val="ListParagraph"/>
        <w:numPr>
          <w:ilvl w:val="0"/>
          <w:numId w:val="10"/>
        </w:numPr>
      </w:pPr>
      <w:r>
        <w:t>MQTT Server (Broker): được coi như server, nơi sẽ lưu trữ, nhận các bản tin từ client và phân phối tới các client khác đã subscribe vào topic đó.</w:t>
      </w:r>
    </w:p>
    <w:p w14:paraId="0D13F4CC" w14:textId="09E9686A" w:rsidR="00FF230E" w:rsidRDefault="00FF230E" w:rsidP="009B4297">
      <w:pPr>
        <w:pStyle w:val="ListParagraph"/>
        <w:numPr>
          <w:ilvl w:val="0"/>
          <w:numId w:val="10"/>
        </w:numPr>
      </w:pPr>
      <w:r>
        <w:t>Topic: là các hàng đợi chứa các message cho phép các client trao đổi thông tin và dữ liệu với nhau.</w:t>
      </w:r>
    </w:p>
    <w:p w14:paraId="5A576553" w14:textId="3302BC08" w:rsidR="00FF230E" w:rsidRDefault="00FF230E" w:rsidP="009B4297">
      <w:pPr>
        <w:pStyle w:val="ListParagraph"/>
        <w:numPr>
          <w:ilvl w:val="0"/>
          <w:numId w:val="10"/>
        </w:numPr>
      </w:pPr>
      <w:r>
        <w:t>Session: Một session được định nghĩa là kết nối từ client đến server. Tất cả các giao tiếp giữa client và server đều là 1 phần của session.</w:t>
      </w:r>
    </w:p>
    <w:p w14:paraId="0AF43BAD" w14:textId="1C6163B4" w:rsidR="00FF230E" w:rsidRDefault="00FF230E" w:rsidP="009B4297">
      <w:pPr>
        <w:pStyle w:val="ListParagraph"/>
        <w:numPr>
          <w:ilvl w:val="0"/>
          <w:numId w:val="10"/>
        </w:numPr>
      </w:pPr>
      <w:r>
        <w:lastRenderedPageBreak/>
        <w:t xml:space="preserve">Subscription: Không giống như session, subscription về mặt logic là kết nối từ client đến topic. Khi thực hiện subscribe đến topic, client có thể </w:t>
      </w:r>
      <w:r w:rsidR="008C675A">
        <w:t>trao đổi messages với topic.</w:t>
      </w:r>
    </w:p>
    <w:p w14:paraId="5F3AC06A" w14:textId="7096BCF6" w:rsidR="008C675A" w:rsidRDefault="008C675A" w:rsidP="009B4297">
      <w:pPr>
        <w:pStyle w:val="ListParagraph"/>
        <w:numPr>
          <w:ilvl w:val="0"/>
          <w:numId w:val="10"/>
        </w:numPr>
      </w:pPr>
      <w:r>
        <w:t>Message: Message là các đơn vị dữ liệu được trao đổi giữa các clients.</w:t>
      </w:r>
    </w:p>
    <w:p w14:paraId="61DC1650" w14:textId="5E4334E6" w:rsidR="008C675A" w:rsidRDefault="008C675A" w:rsidP="009B4297">
      <w:pPr>
        <w:pStyle w:val="ListParagraph"/>
        <w:numPr>
          <w:ilvl w:val="0"/>
          <w:numId w:val="10"/>
        </w:numPr>
      </w:pPr>
      <w:r>
        <w:t>QoS: Các conneciton của MQTT được thực hiện dựa trên TCP/IP, do đó MQTT đưa ra 3 loại QoS (Qualities of Service) khi publish và subscribe là:</w:t>
      </w:r>
    </w:p>
    <w:p w14:paraId="53515756" w14:textId="26989994" w:rsidR="008C675A" w:rsidRDefault="008C675A" w:rsidP="008C675A">
      <w:pPr>
        <w:pStyle w:val="ListParagraph"/>
        <w:numPr>
          <w:ilvl w:val="0"/>
          <w:numId w:val="17"/>
        </w:numPr>
      </w:pPr>
      <w:r>
        <w:t>QoS0 – At most once: message được truyền nhận dựa hoàn toàn vào tính tin cậy của TCP</w:t>
      </w:r>
      <w:r w:rsidR="0099364A">
        <w:t>/</w:t>
      </w:r>
      <w:r>
        <w:t xml:space="preserve">IP. Việc mất hoặc lặp message có thể xả ra. Có thể ví dụ một trường hợp </w:t>
      </w:r>
      <w:r w:rsidR="0099364A">
        <w:t>như trong môi trường sensor mà việc mất một gói dữ liệu tại một thời điểm không ảnh hưởng đến toàn bộ quá trình.</w:t>
      </w:r>
    </w:p>
    <w:p w14:paraId="47487A96" w14:textId="23E9ADCB" w:rsidR="0099364A" w:rsidRDefault="0099364A" w:rsidP="008C675A">
      <w:pPr>
        <w:pStyle w:val="ListParagraph"/>
        <w:numPr>
          <w:ilvl w:val="0"/>
          <w:numId w:val="17"/>
        </w:numPr>
      </w:pPr>
      <w:r>
        <w:t xml:space="preserve">QoS1 – At least once: message được gửi với ít nhất một lần xác nhận từ đầu kia, nghĩa là có thể có nhiều hơn một lần xác nhận đã nhận được dữ liệu. </w:t>
      </w:r>
    </w:p>
    <w:p w14:paraId="56BCFCDE" w14:textId="0788BB55" w:rsidR="0099364A" w:rsidRDefault="0099364A" w:rsidP="008C675A">
      <w:pPr>
        <w:pStyle w:val="ListParagraph"/>
        <w:numPr>
          <w:ilvl w:val="0"/>
          <w:numId w:val="17"/>
        </w:numPr>
      </w:pPr>
      <w:r>
        <w:t xml:space="preserve">QoS2 – Exactly once: message được đảm bảo được </w:t>
      </w:r>
      <w:r w:rsidR="00E44CA8">
        <w:t>gửi đi và bên nhận chỉ nhận được đúng một lần, quá trình này cần phải trải qua bốn bước bắt tay.</w:t>
      </w:r>
    </w:p>
    <w:p w14:paraId="23876F3E" w14:textId="2ADC771A" w:rsidR="00E44CA8" w:rsidRDefault="00E44CA8" w:rsidP="00E44CA8">
      <w:pPr>
        <w:pStyle w:val="ListParagraph"/>
        <w:numPr>
          <w:ilvl w:val="0"/>
          <w:numId w:val="10"/>
        </w:numPr>
      </w:pPr>
      <w:r>
        <w:t>Retain: Retain là một cờ (flag) được gắn cho một message của giao thức MQTT. Retain nhận 2 giá trị là 1 hoặc 0. Nếu một message có retain = 1, broker sẽ lưu lại message cuối cùng có retain = 1đó của một topic kèm theo mức QoS tương ứng. Khi Client bắt đầu subscribe vào topic đó sẽ ngay lập tức nhận được message đó.</w:t>
      </w:r>
    </w:p>
    <w:p w14:paraId="66D1FD48" w14:textId="41B0CA01" w:rsidR="009C7E6B" w:rsidRDefault="009C7E6B" w:rsidP="009C7E6B">
      <w:r>
        <w:t>Giao thức MQTT mang lại nhiều lợi ích khi truy cập dữ liệu IoT, các ưu điểm của MQTT có thể kể đến đó là:</w:t>
      </w:r>
    </w:p>
    <w:p w14:paraId="36425E15" w14:textId="3DDCDCBB" w:rsidR="009C7E6B" w:rsidRDefault="009C7E6B" w:rsidP="009C7E6B">
      <w:pPr>
        <w:pStyle w:val="ListParagraph"/>
        <w:numPr>
          <w:ilvl w:val="0"/>
          <w:numId w:val="10"/>
        </w:numPr>
      </w:pPr>
      <w:r>
        <w:t>Truyền thông tin hiệu quả hơn</w:t>
      </w:r>
    </w:p>
    <w:p w14:paraId="5D0CBE49" w14:textId="4D1C4901" w:rsidR="009C7E6B" w:rsidRDefault="009C7E6B" w:rsidP="009C7E6B">
      <w:pPr>
        <w:pStyle w:val="ListParagraph"/>
        <w:numPr>
          <w:ilvl w:val="0"/>
          <w:numId w:val="10"/>
        </w:numPr>
      </w:pPr>
      <w:r>
        <w:t>Tăng khả năng mở rộng</w:t>
      </w:r>
    </w:p>
    <w:p w14:paraId="51299C21" w14:textId="37FAFE82" w:rsidR="009C7E6B" w:rsidRDefault="009C7E6B" w:rsidP="009C7E6B">
      <w:pPr>
        <w:pStyle w:val="ListParagraph"/>
        <w:numPr>
          <w:ilvl w:val="0"/>
          <w:numId w:val="10"/>
        </w:numPr>
      </w:pPr>
      <w:r>
        <w:t>Giảm đáng kể tiêu thụ băng thông mạng</w:t>
      </w:r>
    </w:p>
    <w:p w14:paraId="330290E0" w14:textId="5DFC3655" w:rsidR="009C7E6B" w:rsidRDefault="009C7E6B" w:rsidP="009C7E6B">
      <w:pPr>
        <w:pStyle w:val="ListParagraph"/>
        <w:numPr>
          <w:ilvl w:val="0"/>
          <w:numId w:val="10"/>
        </w:numPr>
      </w:pPr>
      <w:r>
        <w:t>Rất phù hợp cho điều khiển và do thám</w:t>
      </w:r>
    </w:p>
    <w:p w14:paraId="2FBD3492" w14:textId="079D3C50" w:rsidR="009C7E6B" w:rsidRDefault="009C7E6B" w:rsidP="009C7E6B">
      <w:pPr>
        <w:pStyle w:val="ListParagraph"/>
        <w:numPr>
          <w:ilvl w:val="0"/>
          <w:numId w:val="10"/>
        </w:numPr>
      </w:pPr>
      <w:r>
        <w:t>Chi phí thấp</w:t>
      </w:r>
    </w:p>
    <w:p w14:paraId="361F85D5" w14:textId="6FA21EB7" w:rsidR="009C7E6B" w:rsidRDefault="009C7E6B" w:rsidP="009C7E6B">
      <w:pPr>
        <w:pStyle w:val="ListParagraph"/>
        <w:numPr>
          <w:ilvl w:val="0"/>
          <w:numId w:val="10"/>
        </w:numPr>
      </w:pPr>
      <w:r>
        <w:t>Rất an toàn, bảo mật</w:t>
      </w:r>
    </w:p>
    <w:p w14:paraId="39814F3D" w14:textId="7C5994C1" w:rsidR="009C7E6B" w:rsidRDefault="009C7E6B" w:rsidP="009C7E6B">
      <w:pPr>
        <w:pStyle w:val="ListParagraph"/>
        <w:numPr>
          <w:ilvl w:val="0"/>
          <w:numId w:val="10"/>
        </w:numPr>
      </w:pPr>
      <w:r>
        <w:t>Được sử dụng trong các ngành công nghiệp dầu khí, các công ty lớn như Amazon, Facebook,…</w:t>
      </w:r>
    </w:p>
    <w:p w14:paraId="13ACBBEF" w14:textId="79003AEF" w:rsidR="009C7E6B" w:rsidRDefault="009C7E6B" w:rsidP="009C7E6B">
      <w:pPr>
        <w:pStyle w:val="ListParagraph"/>
        <w:numPr>
          <w:ilvl w:val="0"/>
          <w:numId w:val="10"/>
        </w:numPr>
      </w:pPr>
      <w:r>
        <w:lastRenderedPageBreak/>
        <w:t>Tiết kiệm thời gian phát triển</w:t>
      </w:r>
    </w:p>
    <w:p w14:paraId="334DBA33" w14:textId="658360CF" w:rsidR="009B4297" w:rsidRPr="009B4297" w:rsidRDefault="009C7E6B" w:rsidP="00823B5C">
      <w:pPr>
        <w:pStyle w:val="ListParagraph"/>
        <w:numPr>
          <w:ilvl w:val="0"/>
          <w:numId w:val="10"/>
        </w:numPr>
      </w:pPr>
      <w:r>
        <w:t>Giao thức publish/subscribe thu thập nhiều dữ liệu hơn và tốn ít băng thông hơn so với giao thức cũ.</w:t>
      </w:r>
    </w:p>
    <w:p w14:paraId="54559BEF" w14:textId="6AA8F20A" w:rsidR="00BE60A9" w:rsidRDefault="00BE60A9" w:rsidP="00BE60A9">
      <w:pPr>
        <w:pStyle w:val="Heading2"/>
      </w:pPr>
      <w:bookmarkStart w:id="44" w:name="_Toc110153549"/>
      <w:bookmarkStart w:id="45" w:name="_Toc110947349"/>
      <w:bookmarkStart w:id="46" w:name="_Toc110947479"/>
      <w:r>
        <w:t>TLS</w:t>
      </w:r>
      <w:bookmarkEnd w:id="44"/>
      <w:bookmarkEnd w:id="45"/>
      <w:bookmarkEnd w:id="46"/>
    </w:p>
    <w:p w14:paraId="50A2C2D8" w14:textId="248696E1" w:rsidR="00823B5C" w:rsidRDefault="00823B5C" w:rsidP="00823B5C">
      <w:r>
        <w:t xml:space="preserve">TLS là viết tắt của Transport Layer Security. Đây là một dạng giao thức bảo mật cung cấp mức độ riêng tư cao, cũng như tính toàn vẹn của dữ liệu khi giao tiếp bằng mạng và internet. TLS là tiêu chuẩn được sử dụng trong việc bảo mật các ứng dụng web </w:t>
      </w:r>
      <w:r w:rsidR="00213396">
        <w:t>và trang web trên khắp thế giới kể từ khi được giới thiệu vào năm 1999. Nó là sự kế thừa và thay thế cho hệ thống SSL</w:t>
      </w:r>
      <w:r w:rsidR="004D07E8">
        <w:t xml:space="preserve">. </w:t>
      </w:r>
    </w:p>
    <w:p w14:paraId="5A570D67" w14:textId="23DE58D2" w:rsidR="004D07E8" w:rsidRDefault="004D07E8" w:rsidP="00823B5C">
      <w:r>
        <w:t>Để có thể bảo mật được thông tin, TLS định nghĩa ra chứng chỉ TLS và các private key, public key để mã hóa đường truyền cũng như đảm bảo được người tham gia kết nối. Mục đích của TLS là bảo mật các thông tin nhạy cảm trong quá trình truyền trên internet như thông tin cá nhân, thông tin thanh toán, thông tin đăng nhập. Nó là giải pháp thay thế cho phương pháp truyền thông tin văn bản dạng plain text, văn bản loại này khi truyền trên internet sẽ không được mã hóa, nên việc áp dụng mã hóa vào sẽ khiến các bên thứ ba không xâm nhập được vào thông tin của bạn.</w:t>
      </w:r>
    </w:p>
    <w:p w14:paraId="24023261" w14:textId="2A116029" w:rsidR="004D07E8" w:rsidRDefault="004D07E8" w:rsidP="00823B5C">
      <w:r>
        <w:t>Chứng chỉ TLS hoạt động bằng cách tích hợp k</w:t>
      </w:r>
      <w:r w:rsidR="00AD41D9">
        <w:t>ey</w:t>
      </w:r>
      <w:r>
        <w:t xml:space="preserve"> mã hóa vào thông tin định danh. Nó sẽ giúp công ty mã hóa mọi thông tin được truyền mà không bị </w:t>
      </w:r>
      <w:r w:rsidR="00220F51">
        <w:t>ảnh hưởng hoặc chỉnh sửa bởi các bên thứ ba.</w:t>
      </w:r>
    </w:p>
    <w:p w14:paraId="7133D395" w14:textId="77777777" w:rsidR="00220F51" w:rsidRDefault="00220F51" w:rsidP="00220F51">
      <w:pPr>
        <w:keepNext/>
        <w:jc w:val="center"/>
      </w:pPr>
      <w:r>
        <w:rPr>
          <w:noProof/>
        </w:rPr>
        <w:drawing>
          <wp:inline distT="0" distB="0" distL="0" distR="0" wp14:anchorId="6C9D5BB3" wp14:editId="58C59CF3">
            <wp:extent cx="4163982" cy="1943100"/>
            <wp:effectExtent l="0" t="0" r="0" b="0"/>
            <wp:docPr id="24" name="Picture 24" descr="thiết lập kết nối an toàn với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ết lập kết nối an toàn với serv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8025" cy="1944987"/>
                    </a:xfrm>
                    <a:prstGeom prst="rect">
                      <a:avLst/>
                    </a:prstGeom>
                    <a:noFill/>
                    <a:ln>
                      <a:noFill/>
                    </a:ln>
                  </pic:spPr>
                </pic:pic>
              </a:graphicData>
            </a:graphic>
          </wp:inline>
        </w:drawing>
      </w:r>
    </w:p>
    <w:p w14:paraId="3BC0D10D" w14:textId="7356DE8C" w:rsidR="00220F51" w:rsidRDefault="00220F51" w:rsidP="00220F51">
      <w:pPr>
        <w:pStyle w:val="Caption"/>
      </w:pPr>
      <w:bookmarkStart w:id="47" w:name="_Toc110947537"/>
      <w:r>
        <w:t xml:space="preserve">Hình </w:t>
      </w:r>
      <w:fldSimple w:instr=" STYLEREF 1 \s ">
        <w:r w:rsidR="007D414B">
          <w:rPr>
            <w:noProof/>
          </w:rPr>
          <w:t>1</w:t>
        </w:r>
      </w:fldSimple>
      <w:r w:rsidR="00A37E54">
        <w:t>.</w:t>
      </w:r>
      <w:fldSimple w:instr=" SEQ Hình \* ARABIC \s 1 ">
        <w:r w:rsidR="007D414B">
          <w:rPr>
            <w:noProof/>
          </w:rPr>
          <w:t>10</w:t>
        </w:r>
      </w:fldSimple>
      <w:r>
        <w:t xml:space="preserve"> Cách hoạt động của chứng chỉ TLS</w:t>
      </w:r>
      <w:bookmarkEnd w:id="47"/>
    </w:p>
    <w:p w14:paraId="41719044" w14:textId="091CE529" w:rsidR="00AD41D9" w:rsidRDefault="00220F51" w:rsidP="00220F51">
      <w:pPr>
        <w:ind w:firstLine="0"/>
      </w:pPr>
      <w:r>
        <w:tab/>
        <w:t xml:space="preserve">TLS hoạt động bằng cách sử dụng pulic và private key, đồng thời các khóa duy nhất của mỗi phiên kết nối (session). Trong phiên kết nối ban đầu, public và private key được dùng để tạo session key, vốn được dùng để mã hóa và giải mã dữ </w:t>
      </w:r>
      <w:r>
        <w:lastRenderedPageBreak/>
        <w:t>liệu được truyền. Session key được sử dụng trong một khoảng thời gian nhất định và chỉ có thế dùng trong phiên kết nối này.</w:t>
      </w:r>
    </w:p>
    <w:p w14:paraId="75130120" w14:textId="4D726202" w:rsidR="009A47B4" w:rsidRDefault="00AD41D9" w:rsidP="009A47B4">
      <w:pPr>
        <w:ind w:firstLine="0"/>
      </w:pPr>
      <w:r>
        <w:tab/>
        <w:t xml:space="preserve">Khi thực hiện kết nối, </w:t>
      </w:r>
      <w:r w:rsidR="009A47B4">
        <w:t>máy tính sẽ kiểm tra chứng chỉ và xác nhận những điểm sau đây:</w:t>
      </w:r>
    </w:p>
    <w:p w14:paraId="3826D266" w14:textId="645BA6A1" w:rsidR="009A47B4" w:rsidRDefault="009A47B4" w:rsidP="009A47B4">
      <w:pPr>
        <w:pStyle w:val="ListParagraph"/>
        <w:numPr>
          <w:ilvl w:val="0"/>
          <w:numId w:val="10"/>
        </w:numPr>
      </w:pPr>
      <w:r>
        <w:t>Certificate là đúng tổ chức</w:t>
      </w:r>
      <w:r w:rsidR="00B47C6C">
        <w:t xml:space="preserve"> có</w:t>
      </w:r>
      <w:r>
        <w:t xml:space="preserve"> chứng nhận phát hành hay không</w:t>
      </w:r>
    </w:p>
    <w:p w14:paraId="7311390D" w14:textId="77777777" w:rsidR="00FF42D1" w:rsidRDefault="009A47B4" w:rsidP="00FF42D1">
      <w:pPr>
        <w:pStyle w:val="ListParagraph"/>
        <w:numPr>
          <w:ilvl w:val="0"/>
          <w:numId w:val="10"/>
        </w:numPr>
      </w:pPr>
      <w:r>
        <w:t>Server đang gửi tin có khớp với thông tin server đang được mô tả trong chứng chỉ hay không. Sau khi xác nhận là đúng server thì an tâm bắt đầu thực hiện truyền tin</w:t>
      </w:r>
      <w:r w:rsidR="00FF42D1">
        <w:t>.</w:t>
      </w:r>
    </w:p>
    <w:p w14:paraId="3297CAFF" w14:textId="2597AB8C" w:rsidR="00AD41D9" w:rsidRDefault="00FF42D1" w:rsidP="00FF42D1">
      <w:r>
        <w:t>TLS được sử dụng phổ biến nhất với HTTPS, ví dụ rõ nhất đó là mỗi khi sử dụng các trình duyệt web để truy cập một trang web nào đó, các trang sử dụng HTTPS, cụ thể hơn là TLS được đánh dấu bảo mật. Các trang sử dụng HTTP thường được cảnh báo hoặc hạn chế nội dung bởi trình duyệt.</w:t>
      </w:r>
    </w:p>
    <w:p w14:paraId="19ACD506" w14:textId="1C150DAE" w:rsidR="0024184B" w:rsidRDefault="00FF42D1" w:rsidP="0024184B">
      <w:r>
        <w:t xml:space="preserve">Lấy HTTPS để làm ví dụ cho cách TLS hoạt động. Nguyên lý đầu tiên để có thể bảo mật là tất cả dữ liệu sẽ bị mã hóa, và để giải mã, mỗi bên sẽ dùng một chìa khóa đặc biệt để giải mã. Thêm vào đó, khi trao đổi thông tin liên quan đến chìa khóa giải mã, thông tin đó cũng sẽ phải cần mã hóa hoặc có một cách để có thể bảo vệ thông tin về chìa khóa đó. Đó là </w:t>
      </w:r>
      <w:r w:rsidR="0024184B">
        <w:t>toàn bộ quá trình về mặt lý thuyết</w:t>
      </w:r>
      <w:r>
        <w:t xml:space="preserve"> của TLS.</w:t>
      </w:r>
      <w:r w:rsidR="0024184B">
        <w:t xml:space="preserve"> Khi cả hai bên đều sử dụng cùng một chìa khóa để giải mã, mã hóa, nó được gọi là mã hóa đối xứng. Người dùng sẽ chỉ có một chìa khóa, hay còn gọi là “mật khẩu”, ví dụ như trong WiFi, bạn chỉ cần đưa chìa khóa đó vào cả hai thiết bị router và máy tính của bạn, hai bên sẽ kết nối với nhau và trao đổi dữ liệu mã hóa dựa trên chìa khóa đó.</w:t>
      </w:r>
    </w:p>
    <w:p w14:paraId="1867CE91" w14:textId="77777777" w:rsidR="0024184B" w:rsidRDefault="0024184B" w:rsidP="0024184B">
      <w:pPr>
        <w:keepNext/>
        <w:jc w:val="center"/>
      </w:pPr>
      <w:r>
        <w:rPr>
          <w:noProof/>
        </w:rPr>
        <w:drawing>
          <wp:inline distT="0" distB="0" distL="0" distR="0" wp14:anchorId="380F857E" wp14:editId="3022EA59">
            <wp:extent cx="4260141" cy="2270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6840" cy="2274331"/>
                    </a:xfrm>
                    <a:prstGeom prst="rect">
                      <a:avLst/>
                    </a:prstGeom>
                  </pic:spPr>
                </pic:pic>
              </a:graphicData>
            </a:graphic>
          </wp:inline>
        </w:drawing>
      </w:r>
    </w:p>
    <w:p w14:paraId="6EBA87DA" w14:textId="1262CC5F" w:rsidR="0024184B" w:rsidRDefault="0024184B" w:rsidP="0024184B">
      <w:pPr>
        <w:pStyle w:val="Caption"/>
      </w:pPr>
      <w:bookmarkStart w:id="48" w:name="_Toc110947538"/>
      <w:r>
        <w:t xml:space="preserve">Hình </w:t>
      </w:r>
      <w:fldSimple w:instr=" STYLEREF 1 \s ">
        <w:r w:rsidR="007D414B">
          <w:rPr>
            <w:noProof/>
          </w:rPr>
          <w:t>1</w:t>
        </w:r>
      </w:fldSimple>
      <w:r w:rsidR="00A37E54">
        <w:t>.</w:t>
      </w:r>
      <w:fldSimple w:instr=" SEQ Hình \* ARABIC \s 1 ">
        <w:r w:rsidR="007D414B">
          <w:rPr>
            <w:noProof/>
          </w:rPr>
          <w:t>11</w:t>
        </w:r>
      </w:fldSimple>
      <w:r>
        <w:t xml:space="preserve"> Mã hóa đối xứng</w:t>
      </w:r>
      <w:bookmarkEnd w:id="48"/>
    </w:p>
    <w:p w14:paraId="7D093F26" w14:textId="3648D3A6" w:rsidR="00A01FE1" w:rsidRDefault="0024184B" w:rsidP="00A01FE1">
      <w:r>
        <w:lastRenderedPageBreak/>
        <w:t>Tuy nhiên, câu chuyện sẽ trở nên khó hơn khi kết nối với Internet.</w:t>
      </w:r>
      <w:r w:rsidR="00444315">
        <w:t xml:space="preserve"> Mã hóa đối xứng sẽ không thể dùng được bởi điểm kết nối cuối cùng của người dùng hoàn toàn không được biết trước, vậy làm thế nào để có thể chia sẻ được chìa khóa với bên còn lại để những hacker ở giữa đường truyền từ người dùng sang máy chủ không thể can thiệp vào nội dung đó. Vấn đề được giải quyết với mã hóa không đối xứng, sử dụng hai chìa khóa hoàn toàn khác nhau, một chìa khóa để mã hóa, một chìa khóa để giải mã. Tuy là khác nhau về nội dung, nhưng hai chìa đều được tạo ra cùng một lúc và từ một nguồn, có mối liên hệ với nhau. Khi một bên sử dụng một chìa để mã hóa, dữ liệu nhận được ở bên kia sẽ chỉ có thể dùng chìa còn lại để giải mã. Hai chìa được định nghĩa là public key và private key.</w:t>
      </w:r>
    </w:p>
    <w:p w14:paraId="22EC5E60" w14:textId="159F13C0" w:rsidR="00A01FE1" w:rsidRDefault="00A01FE1" w:rsidP="00A01FE1">
      <w:r>
        <w:t>Khi hai bên bắt đầu trao đổi thông tin kết nối, phía server sẽ gửi sang gói thông tin bao gồm public key. Sau đó thông tin</w:t>
      </w:r>
      <w:r w:rsidR="0094151C">
        <w:t xml:space="preserve"> được phía client gửi sang sẽ là session key được tạo ra bởi trình duyệt, được mã hóa bởi public key và khi nhận được ở phía server, được giải mã bởi private key. Sau khi đã có session key, cả hai bên đều đã có chung một chìa khóa và quá trình trao đổi dữ liệu bắt đầu, tương tự như ở mã hóa đối xứng.</w:t>
      </w:r>
      <w:r w:rsidR="00512409">
        <w:t xml:space="preserve"> </w:t>
      </w:r>
    </w:p>
    <w:p w14:paraId="6B8DCB1B" w14:textId="77777777" w:rsidR="006661F3" w:rsidRDefault="006661F3" w:rsidP="006661F3">
      <w:pPr>
        <w:keepNext/>
        <w:jc w:val="center"/>
      </w:pPr>
      <w:r>
        <w:rPr>
          <w:noProof/>
        </w:rPr>
        <w:drawing>
          <wp:inline distT="0" distB="0" distL="0" distR="0" wp14:anchorId="724F429B" wp14:editId="46852A87">
            <wp:extent cx="2638453"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852" cy="2791208"/>
                    </a:xfrm>
                    <a:prstGeom prst="rect">
                      <a:avLst/>
                    </a:prstGeom>
                  </pic:spPr>
                </pic:pic>
              </a:graphicData>
            </a:graphic>
          </wp:inline>
        </w:drawing>
      </w:r>
    </w:p>
    <w:p w14:paraId="15023F65" w14:textId="71591B62" w:rsidR="006661F3" w:rsidRPr="0024184B" w:rsidRDefault="006661F3" w:rsidP="006661F3">
      <w:pPr>
        <w:pStyle w:val="Caption"/>
      </w:pPr>
      <w:bookmarkStart w:id="49" w:name="_Toc110947539"/>
      <w:r>
        <w:t xml:space="preserve">Hình </w:t>
      </w:r>
      <w:fldSimple w:instr=" STYLEREF 1 \s ">
        <w:r w:rsidR="007D414B">
          <w:rPr>
            <w:noProof/>
          </w:rPr>
          <w:t>1</w:t>
        </w:r>
      </w:fldSimple>
      <w:r w:rsidR="00A37E54">
        <w:t>.</w:t>
      </w:r>
      <w:fldSimple w:instr=" SEQ Hình \* ARABIC \s 1 ">
        <w:r w:rsidR="007D414B">
          <w:rPr>
            <w:noProof/>
          </w:rPr>
          <w:t>12</w:t>
        </w:r>
      </w:fldSimple>
      <w:r>
        <w:t xml:space="preserve"> Quá trình trao đổi session key trong TLS</w:t>
      </w:r>
      <w:bookmarkEnd w:id="49"/>
    </w:p>
    <w:p w14:paraId="17DF86D1" w14:textId="77777777" w:rsidR="0024184B" w:rsidRDefault="0024184B" w:rsidP="00FF42D1"/>
    <w:p w14:paraId="3240E211" w14:textId="6BAB1B19" w:rsidR="00AD41D9" w:rsidRDefault="00906061" w:rsidP="00906061">
      <w:pPr>
        <w:pStyle w:val="Heading2"/>
      </w:pPr>
      <w:bookmarkStart w:id="50" w:name="_Toc110153550"/>
      <w:bookmarkStart w:id="51" w:name="_Toc110947350"/>
      <w:bookmarkStart w:id="52" w:name="_Toc110947480"/>
      <w:r>
        <w:t>Kết luận chương</w:t>
      </w:r>
      <w:bookmarkEnd w:id="50"/>
      <w:bookmarkEnd w:id="51"/>
      <w:bookmarkEnd w:id="52"/>
    </w:p>
    <w:p w14:paraId="1E3B7DF4" w14:textId="32EEDD06" w:rsidR="00906061" w:rsidRDefault="00906061" w:rsidP="00906061">
      <w:r>
        <w:t>Ở chương này, đồ án đã</w:t>
      </w:r>
      <w:r w:rsidR="00F71A0F">
        <w:t xml:space="preserve"> mô tả tổng quan hệ thống định vị thời gian thực trong nhà, cùng với đó là lý thuyết về công nghệ ultra wideband và các ứng dụng </w:t>
      </w:r>
      <w:r w:rsidR="00F71A0F">
        <w:lastRenderedPageBreak/>
        <w:t>của công nghệ đó ở hiện tại cũng như tương lai. Từ đó thấy được một hệ thống định vị trong nhà gồm ba phần chính:</w:t>
      </w:r>
    </w:p>
    <w:p w14:paraId="10A1EB0D" w14:textId="477C9320" w:rsidR="00F71A0F" w:rsidRDefault="00F71A0F" w:rsidP="00F71A0F">
      <w:pPr>
        <w:pStyle w:val="ListParagraph"/>
        <w:numPr>
          <w:ilvl w:val="0"/>
          <w:numId w:val="10"/>
        </w:numPr>
      </w:pPr>
      <w:r>
        <w:t>Hệ thống định vị tại hiện trường</w:t>
      </w:r>
    </w:p>
    <w:p w14:paraId="11250546" w14:textId="4A069F56" w:rsidR="00F71A0F" w:rsidRDefault="00512409" w:rsidP="00F71A0F">
      <w:pPr>
        <w:pStyle w:val="ListParagraph"/>
        <w:numPr>
          <w:ilvl w:val="0"/>
          <w:numId w:val="10"/>
        </w:numPr>
      </w:pPr>
      <w:r>
        <w:t xml:space="preserve">Gateway quản lý hệ thống định vị </w:t>
      </w:r>
    </w:p>
    <w:p w14:paraId="7B1B8493" w14:textId="5571BC97" w:rsidR="00512409" w:rsidRDefault="00512409" w:rsidP="00F71A0F">
      <w:pPr>
        <w:pStyle w:val="ListParagraph"/>
        <w:numPr>
          <w:ilvl w:val="0"/>
          <w:numId w:val="10"/>
        </w:numPr>
      </w:pPr>
      <w:r>
        <w:t>Cloud lưu trữ thông tin và Web hiển thị</w:t>
      </w:r>
    </w:p>
    <w:p w14:paraId="075CC93F" w14:textId="145A64AC" w:rsidR="00512409" w:rsidRDefault="00512409" w:rsidP="00512409">
      <w:r>
        <w:t>Ở chương tiếp theo, đồ án sẽ đi vào</w:t>
      </w:r>
      <w:r w:rsidR="00596A73">
        <w:t xml:space="preserve"> trình bày tổng thể hệ thống, dựa vào các nguồn lực có sẵn, để từ đó đưa ra các phân tích, lựa chọn phần cứng, phần mềm để xây dựng được hệ thống định vị thời gian thực sử dụng công nghệ Ultra wideband.</w:t>
      </w:r>
    </w:p>
    <w:p w14:paraId="1093353A" w14:textId="26794222" w:rsidR="002F54FD" w:rsidRDefault="002F54FD" w:rsidP="00512409"/>
    <w:p w14:paraId="14EAC8AD" w14:textId="0E2162C7" w:rsidR="004C4B73" w:rsidRDefault="004C4B73" w:rsidP="00512409"/>
    <w:p w14:paraId="31D71C2C" w14:textId="2460A073" w:rsidR="004C4B73" w:rsidRDefault="004C4B73" w:rsidP="00512409"/>
    <w:p w14:paraId="29F814CD" w14:textId="2D42B8B7" w:rsidR="004C4B73" w:rsidRDefault="004C4B73" w:rsidP="00512409"/>
    <w:p w14:paraId="73B51FD1" w14:textId="06927EE1" w:rsidR="004C4B73" w:rsidRDefault="004C4B73" w:rsidP="00512409"/>
    <w:p w14:paraId="3D1A2B38" w14:textId="2FF8E700" w:rsidR="004C4B73" w:rsidRDefault="004C4B73" w:rsidP="00512409"/>
    <w:p w14:paraId="7AC2B4CD" w14:textId="1A9F1975" w:rsidR="004C4B73" w:rsidRDefault="004C4B73" w:rsidP="00512409"/>
    <w:p w14:paraId="64A05014" w14:textId="752D0068" w:rsidR="004C4B73" w:rsidRDefault="004C4B73" w:rsidP="00512409"/>
    <w:p w14:paraId="5A757A42" w14:textId="67E02624" w:rsidR="004C4B73" w:rsidRDefault="004C4B73" w:rsidP="00512409"/>
    <w:p w14:paraId="1D243010" w14:textId="10548864" w:rsidR="004C4B73" w:rsidRDefault="004C4B73" w:rsidP="00512409"/>
    <w:p w14:paraId="16012F1C" w14:textId="4679034A" w:rsidR="004C4B73" w:rsidRDefault="004C4B73" w:rsidP="00512409"/>
    <w:p w14:paraId="2B7FF79D" w14:textId="674B11AF" w:rsidR="004C4B73" w:rsidRDefault="004C4B73" w:rsidP="00512409"/>
    <w:p w14:paraId="45F243A3" w14:textId="7A198E9E" w:rsidR="004C4B73" w:rsidRDefault="004C4B73" w:rsidP="00512409"/>
    <w:p w14:paraId="41812B66" w14:textId="136AC664" w:rsidR="004C4B73" w:rsidRDefault="004C4B73" w:rsidP="00512409"/>
    <w:p w14:paraId="27A5C8D8" w14:textId="1E16CD0E" w:rsidR="004C4B73" w:rsidRDefault="004C4B73" w:rsidP="00512409"/>
    <w:p w14:paraId="6BC5499B" w14:textId="77777777" w:rsidR="004C4B73" w:rsidRDefault="004C4B73" w:rsidP="00512409"/>
    <w:p w14:paraId="3F920BCC" w14:textId="77777777" w:rsidR="002F54FD" w:rsidRPr="00906061" w:rsidRDefault="002F54FD" w:rsidP="00512409"/>
    <w:p w14:paraId="0C3A5BE0" w14:textId="16B4BF9A" w:rsidR="00001AB4" w:rsidRDefault="0056012D" w:rsidP="00001AB4">
      <w:pPr>
        <w:pStyle w:val="Heading1"/>
      </w:pPr>
      <w:bookmarkStart w:id="53" w:name="_Toc110153551"/>
      <w:bookmarkStart w:id="54" w:name="_Toc110947351"/>
      <w:bookmarkStart w:id="55" w:name="_Toc110947481"/>
      <w:r>
        <w:lastRenderedPageBreak/>
        <w:t>THIẾT KẾ HỆ THỐNG</w:t>
      </w:r>
      <w:bookmarkEnd w:id="53"/>
      <w:bookmarkEnd w:id="54"/>
      <w:bookmarkEnd w:id="55"/>
    </w:p>
    <w:p w14:paraId="2F272447" w14:textId="18C9FDCB" w:rsidR="00001AB4" w:rsidRDefault="00001AB4" w:rsidP="00001AB4">
      <w:r>
        <w:t>Trong Chương 2, đồ án sẽ trình bày về tổng thể hệ thống, lựa chọn phần cứng cho các tầng trong hệ thống và các giao thức truyền thông để hệ thống tại hiện trường có thể giao tiếp với cloud.</w:t>
      </w:r>
    </w:p>
    <w:p w14:paraId="181A242C" w14:textId="70AF3804" w:rsidR="00C0119A" w:rsidRDefault="00C0119A" w:rsidP="00C0119A">
      <w:pPr>
        <w:pStyle w:val="Heading2"/>
      </w:pPr>
      <w:bookmarkStart w:id="56" w:name="_Toc110153552"/>
      <w:bookmarkStart w:id="57" w:name="_Toc110947352"/>
      <w:bookmarkStart w:id="58" w:name="_Toc110947482"/>
      <w:r>
        <w:t>Mục tiêu</w:t>
      </w:r>
      <w:bookmarkEnd w:id="56"/>
      <w:bookmarkEnd w:id="57"/>
      <w:bookmarkEnd w:id="58"/>
      <w:r>
        <w:t xml:space="preserve"> </w:t>
      </w:r>
    </w:p>
    <w:p w14:paraId="76A7F889" w14:textId="03289F85" w:rsidR="007E1D17" w:rsidRDefault="00BA15CC" w:rsidP="00791CCC">
      <w:r>
        <w:t>Trong chương 1, đồ án đ</w:t>
      </w:r>
      <w:r w:rsidR="004326FC">
        <w:t xml:space="preserve">ã mô tả lại hệ thống định vị trong nhà sử dụng công nghệ UWB </w:t>
      </w:r>
      <w:r w:rsidR="00ED2053">
        <w:t>và các công nghệ, hệ thống để có thể ứng dụng các hệ thống UWB vào các bài toán quản lý, theo dõi con người, vật thể như xe nâng, xe chở hàng bên trong các</w:t>
      </w:r>
      <w:r w:rsidR="004157F8">
        <w:t xml:space="preserve"> </w:t>
      </w:r>
      <w:r w:rsidR="00ED2053">
        <w:t>kho, xưởng.</w:t>
      </w:r>
      <w:r w:rsidR="004157F8">
        <w:t xml:space="preserve"> Mục tiêu của đồ án sẽ thiết kế một hệ thống gồm ba tầng: hiện trường, hệ thống quản lý mạng UWB tại hiện trường và kết nối tới tầng thứ ba là cloud.</w:t>
      </w:r>
      <w:r w:rsidR="00F871B0">
        <w:t xml:space="preserve"> Ứng dụng của hệ thống sẽ dành cho các nhà xưởng, kho trong nhà, nơi mà sóng GNSS không thể đảm bảo được độ chính xác. Các thiết bị mà hệ thống có thể theo dõi là các xe nâng di chuyển hàng</w:t>
      </w:r>
      <w:r w:rsidR="000E26A2">
        <w:t xml:space="preserve"> hóa, để từ đó có thể kiểm soát được vị trí của các pallet hàng.</w:t>
      </w:r>
      <w:r w:rsidR="009B327D">
        <w:t xml:space="preserve"> Hệ thống sẽ đảm bảo được tốc độ cập nhật từ 0.5 Hz – 5 Hz cho mỗi đối tượng cần định vị và khoảng cách của tối đa của một mạng để hoạt động ổn định là </w:t>
      </w:r>
      <w:r w:rsidR="00FD1157">
        <w:t>một khu vực với chiều dài, chiều rộng, chiều cao lần lượt là 30m, 30m và 10m.</w:t>
      </w:r>
    </w:p>
    <w:p w14:paraId="22E5967B" w14:textId="5E1DAE27" w:rsidR="007E1D17" w:rsidRDefault="009B327D" w:rsidP="00791CCC">
      <w:r>
        <w:t xml:space="preserve"> </w:t>
      </w:r>
      <w:r w:rsidR="004364CE">
        <w:t>Với cloud, em sử dụng một hệ thống cloud được xây dựng sẵn dành cho các bà</w:t>
      </w:r>
      <w:r w:rsidR="00017402">
        <w:t>i</w:t>
      </w:r>
      <w:r w:rsidR="004364CE">
        <w:t xml:space="preserve"> toán IoT, có mô hình giống như Google Cloud IoT</w:t>
      </w:r>
      <w:r w:rsidR="00DA2985">
        <w:t>, được hỗ trợ bởi team Phần mềm</w:t>
      </w:r>
      <w:r w:rsidR="00017402">
        <w:t xml:space="preserve">. </w:t>
      </w:r>
    </w:p>
    <w:p w14:paraId="681B0C46" w14:textId="628A2172" w:rsidR="007E1D17" w:rsidRDefault="00017402" w:rsidP="00791CCC">
      <w:r>
        <w:t>Tầng tiếp theo là tầng hệ thống quản lý mạng UWB tại hiện trường sẽ hướng tới một hệ thống đảm bảo được tính thời gian thực, quản lý được tất cả các thiết bị trong mạng UWB.</w:t>
      </w:r>
      <w:r w:rsidR="00E16C95">
        <w:t xml:space="preserve"> Thiết bị đảm nhận vai trò quản lý đó cần được phân tích, thiết kế kĩ càn</w:t>
      </w:r>
      <w:r w:rsidR="000B2F80">
        <w:t>g, hướng t</w:t>
      </w:r>
      <w:r w:rsidR="00BD1C70">
        <w:t>ới tiệm cận sản phẩm thương mại.</w:t>
      </w:r>
    </w:p>
    <w:p w14:paraId="0D04E260" w14:textId="5CCAB8A9" w:rsidR="00791CCC" w:rsidRPr="00791CCC" w:rsidRDefault="00017402" w:rsidP="00791CCC">
      <w:r>
        <w:t xml:space="preserve">Tầng cuối cùng là tầng mạng UWB tại hiện trường cần đảm bảo các yêu cầu về chi phí, </w:t>
      </w:r>
      <w:r w:rsidR="00A513E0">
        <w:t>tần số sử dụng trong dải cho phép tại Việt Nam và độ chính xác đảm bảo trong khoảng từ 10 – 50cm.</w:t>
      </w:r>
    </w:p>
    <w:p w14:paraId="59756A27" w14:textId="7117C46F" w:rsidR="005E1E9A" w:rsidRDefault="005E1E9A" w:rsidP="005E1E9A">
      <w:pPr>
        <w:pStyle w:val="Heading2"/>
      </w:pPr>
      <w:bookmarkStart w:id="59" w:name="_Toc110153553"/>
      <w:bookmarkStart w:id="60" w:name="_Toc110947353"/>
      <w:bookmarkStart w:id="61" w:name="_Toc110947483"/>
      <w:r>
        <w:t>Thiết kế tổng thể</w:t>
      </w:r>
      <w:bookmarkEnd w:id="59"/>
      <w:bookmarkEnd w:id="60"/>
      <w:bookmarkEnd w:id="61"/>
    </w:p>
    <w:p w14:paraId="2B4A159D" w14:textId="4CD60733" w:rsidR="00B938B0" w:rsidRDefault="005F086E" w:rsidP="005E1E9A">
      <w:r>
        <w:t>Hệ thống định vị trong nhà được mô tả như hình</w:t>
      </w:r>
      <w:r w:rsidR="00995091">
        <w:t xml:space="preserve"> 2.1</w:t>
      </w:r>
    </w:p>
    <w:p w14:paraId="1EBACADC" w14:textId="72A28DBF" w:rsidR="00B938B0" w:rsidRDefault="00B938B0" w:rsidP="00995091">
      <w:pPr>
        <w:keepNext/>
        <w:jc w:val="center"/>
      </w:pPr>
      <w:r>
        <w:rPr>
          <w:noProof/>
        </w:rPr>
        <w:lastRenderedPageBreak/>
        <w:drawing>
          <wp:inline distT="0" distB="0" distL="0" distR="0" wp14:anchorId="3FE3886E" wp14:editId="7DBD60D8">
            <wp:extent cx="4914900" cy="1475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3082" cy="1480632"/>
                    </a:xfrm>
                    <a:prstGeom prst="rect">
                      <a:avLst/>
                    </a:prstGeom>
                  </pic:spPr>
                </pic:pic>
              </a:graphicData>
            </a:graphic>
          </wp:inline>
        </w:drawing>
      </w:r>
    </w:p>
    <w:p w14:paraId="37D7CFC9" w14:textId="1DBC5966" w:rsidR="005E1E9A" w:rsidRDefault="00B938B0" w:rsidP="00B938B0">
      <w:pPr>
        <w:pStyle w:val="Caption"/>
      </w:pPr>
      <w:r>
        <w:t xml:space="preserve">Hình </w:t>
      </w:r>
      <w:fldSimple w:instr=" STYLEREF 1 \s ">
        <w:r w:rsidR="007D414B">
          <w:rPr>
            <w:noProof/>
          </w:rPr>
          <w:t>2</w:t>
        </w:r>
      </w:fldSimple>
      <w:r w:rsidR="00995091">
        <w:t xml:space="preserve">.1 </w:t>
      </w:r>
      <w:r>
        <w:t xml:space="preserve">Tổng </w:t>
      </w:r>
      <w:r w:rsidR="001D7CD0">
        <w:t>quan</w:t>
      </w:r>
      <w:r>
        <w:t xml:space="preserve"> hệ thống</w:t>
      </w:r>
    </w:p>
    <w:p w14:paraId="7C92912B" w14:textId="1E9EC42E" w:rsidR="00995091" w:rsidRDefault="00995091" w:rsidP="00995091">
      <w:r>
        <w:t xml:space="preserve">Trong hệ thống trên, đồ án sẽ thiết kế hệ thống cho phần </w:t>
      </w:r>
      <w:r w:rsidR="00A97CF3">
        <w:t>tại</w:t>
      </w:r>
      <w:r>
        <w:t xml:space="preserve"> hiện trường, bao gồm hệ thống định vị bằng công nghệ UWB, </w:t>
      </w:r>
      <w:r w:rsidR="00693C32">
        <w:t>phần tử Gateway là cầu nối giữa hệ thống UWB với cloud.</w:t>
      </w:r>
      <w:r w:rsidR="00EB76D6">
        <w:t xml:space="preserve"> Với hệ thống định vị sử dụng UWB, cần lựa chọn các mô hình mạng và thiết bị dễ lắp đặt, có độ ổn định cao cũng như có dải tần số phù hợp với dải tần số của Việt Nam quy định</w:t>
      </w:r>
      <w:r w:rsidR="00160B2F">
        <w:t xml:space="preserve"> là từ 4.2 – 4.8 GHz. Cùng với đó, thiết bị UWB cũng cần hỗ trợ các mô hình mạng có các lựa chọn để dễ dàng xây dựng Gateway, hỗ trợ đầy đủ các thông tin cần thiết và có thể cấu hình các thông số cho thiết bị đó từ xa, thay vì việc phải trực tiếp nạp lại firmware cho các thiết bị đó.</w:t>
      </w:r>
    </w:p>
    <w:p w14:paraId="187672F7" w14:textId="2658620B" w:rsidR="002D6B79" w:rsidRDefault="002D6B79" w:rsidP="00995091">
      <w:r>
        <w:t>Với luồng thông tin của Gateway và Cloud</w:t>
      </w:r>
      <w:r w:rsidR="00BE60A9">
        <w:t>, giao thức được ưu tiên sử dụng sẽ là MQTT</w:t>
      </w:r>
      <w:r w:rsidR="001D7CD0">
        <w:t xml:space="preserve"> bởi thông tin của hệ thống tuy cần được cập nhật liên tục nhưng khối lượng dữ liệu trong mỗi bản tin là không lớn. Lựa chọn MQTT vẫn đảm bảo được tính real-time của hệ thống, mặt khác phần cứng sẽ có thể lựa chọn những bộ xử lý trung tâm nhỏ gọn hơn, giảm đi giá thành và kích thước của Gateway. </w:t>
      </w:r>
      <w:r w:rsidR="002B529C">
        <w:t>Để có thể truy cập Cloud, Gateway cũng cần tích hợp thêm bảo mật SSL cho từng bản tin gửi đi.</w:t>
      </w:r>
      <w:r w:rsidR="00BE6CF7">
        <w:t xml:space="preserve"> </w:t>
      </w:r>
    </w:p>
    <w:p w14:paraId="27B60BAD" w14:textId="1EFF9DBF" w:rsidR="00BE6CF7" w:rsidRPr="00995091" w:rsidRDefault="00BE6CF7" w:rsidP="00995091">
      <w:r>
        <w:t>Trong các phần tiếp theo, đồ án sẽ phân tích lựa chọn các thành phần dựa theo mô hình tổng thể, bao gồm phần cứng của hệ thống mạng UWB, phần cứng của Gateway cũng như mô hình mạng của thống định vị dựa trên phần cứng đã chọn.</w:t>
      </w:r>
    </w:p>
    <w:p w14:paraId="2CCF5D8A" w14:textId="63FD223C" w:rsidR="00354A1F" w:rsidRDefault="00354A1F" w:rsidP="00354A1F">
      <w:pPr>
        <w:pStyle w:val="Heading2"/>
      </w:pPr>
      <w:bookmarkStart w:id="62" w:name="_Toc110153554"/>
      <w:bookmarkStart w:id="63" w:name="_Toc110947354"/>
      <w:bookmarkStart w:id="64" w:name="_Toc110947484"/>
      <w:r>
        <w:t>Module Ultra</w:t>
      </w:r>
      <w:r w:rsidR="007717BC">
        <w:t xml:space="preserve"> </w:t>
      </w:r>
      <w:r>
        <w:t>wideband</w:t>
      </w:r>
      <w:bookmarkEnd w:id="62"/>
      <w:bookmarkEnd w:id="63"/>
      <w:bookmarkEnd w:id="64"/>
    </w:p>
    <w:p w14:paraId="01173D07" w14:textId="4F49D2C0" w:rsidR="007717BC" w:rsidRPr="007717BC" w:rsidRDefault="007717BC" w:rsidP="007717BC">
      <w:r>
        <w:t xml:space="preserve">Thị trường Ultra wideband hiện tại đang </w:t>
      </w:r>
      <w:r w:rsidR="009A0939">
        <w:t>được rất nhiều nhà sản xuất chip quan tâm và nghiên cứu, phát triển. Trong vòng 10 năm trở lại đây, hàng loạt module UWB đã được tung ra thị trườn</w:t>
      </w:r>
      <w:r w:rsidR="009B2E9E">
        <w:t xml:space="preserve">g tuy nhiên chức năng, </w:t>
      </w:r>
      <w:r w:rsidR="00591907">
        <w:t>nguyên lý đều cơ bản giống nhau.</w:t>
      </w:r>
    </w:p>
    <w:p w14:paraId="7D24C2BC" w14:textId="2644D432" w:rsidR="007717BC" w:rsidRDefault="007717BC" w:rsidP="007717BC">
      <w:pPr>
        <w:pStyle w:val="Heading3"/>
      </w:pPr>
      <w:bookmarkStart w:id="65" w:name="_Toc110153555"/>
      <w:bookmarkStart w:id="66" w:name="_Toc110947355"/>
      <w:bookmarkStart w:id="67" w:name="_Toc110947485"/>
      <w:r>
        <w:lastRenderedPageBreak/>
        <w:t>Microchip ATA</w:t>
      </w:r>
      <w:r w:rsidR="00591907">
        <w:t>835x</w:t>
      </w:r>
      <w:bookmarkEnd w:id="65"/>
      <w:bookmarkEnd w:id="66"/>
      <w:bookmarkEnd w:id="67"/>
    </w:p>
    <w:p w14:paraId="398D4CB8" w14:textId="74BB67F0" w:rsidR="00591907" w:rsidRDefault="008653EA" w:rsidP="00591907">
      <w:r>
        <w:t xml:space="preserve">Dòng chip ATA835 của Microchip là một trong những dòng chip mới nhất, </w:t>
      </w:r>
      <w:r w:rsidR="00D61131">
        <w:t xml:space="preserve">được thiết kế sử dụng năng lượng rất thấp với các tầng bảo mật cho các ứng dụng định vị, giao tiếp điểm - điểm. </w:t>
      </w:r>
      <w:r w:rsidR="008E7825">
        <w:t>ATA835 có các thông số cơ bản như sau:</w:t>
      </w:r>
    </w:p>
    <w:p w14:paraId="548F5521" w14:textId="1ED7D81E" w:rsidR="008E7825" w:rsidRDefault="008E7825" w:rsidP="008E7825">
      <w:pPr>
        <w:pStyle w:val="ListParagraph"/>
        <w:numPr>
          <w:ilvl w:val="0"/>
          <w:numId w:val="10"/>
        </w:numPr>
      </w:pPr>
      <w:r>
        <w:t>Tần số hoạt động: 6.2 – 7.8 GHz</w:t>
      </w:r>
    </w:p>
    <w:p w14:paraId="598ACB91" w14:textId="25DD4F90" w:rsidR="008E7825" w:rsidRDefault="008E7825" w:rsidP="008E7825">
      <w:pPr>
        <w:pStyle w:val="ListParagraph"/>
        <w:numPr>
          <w:ilvl w:val="0"/>
          <w:numId w:val="10"/>
        </w:numPr>
      </w:pPr>
      <w:r>
        <w:t>Phù hợp với quy chuẩn UWB của ETSI và FCC</w:t>
      </w:r>
    </w:p>
    <w:p w14:paraId="36421743" w14:textId="05B4C2CF" w:rsidR="008E7825" w:rsidRDefault="008E7825" w:rsidP="008E7825">
      <w:pPr>
        <w:pStyle w:val="ListParagraph"/>
        <w:numPr>
          <w:ilvl w:val="0"/>
          <w:numId w:val="10"/>
        </w:numPr>
      </w:pPr>
      <w:r>
        <w:t>Tốc độ truyền qua UWB đạt 246Kbps</w:t>
      </w:r>
    </w:p>
    <w:p w14:paraId="02A2215F" w14:textId="0366E136" w:rsidR="008E7825" w:rsidRDefault="008E7825" w:rsidP="008E7825">
      <w:pPr>
        <w:pStyle w:val="ListParagraph"/>
        <w:numPr>
          <w:ilvl w:val="0"/>
          <w:numId w:val="10"/>
        </w:numPr>
      </w:pPr>
      <w:r>
        <w:t>Giao tiếp với MCU qua SPI (20 Mbps)</w:t>
      </w:r>
    </w:p>
    <w:p w14:paraId="13BC7EEA" w14:textId="6D46D967" w:rsidR="008E7825" w:rsidRDefault="008E7825" w:rsidP="008E7825">
      <w:pPr>
        <w:pStyle w:val="ListParagraph"/>
        <w:numPr>
          <w:ilvl w:val="0"/>
          <w:numId w:val="10"/>
        </w:numPr>
      </w:pPr>
      <w:r>
        <w:t>Sử dụng phương pháp đo ToF với độ phân giải 15cm</w:t>
      </w:r>
    </w:p>
    <w:p w14:paraId="520F3BA1" w14:textId="2B18AFAB" w:rsidR="008E7825" w:rsidRDefault="00B96DD5" w:rsidP="008E7825">
      <w:pPr>
        <w:pStyle w:val="ListParagraph"/>
        <w:numPr>
          <w:ilvl w:val="0"/>
          <w:numId w:val="10"/>
        </w:numPr>
      </w:pPr>
      <w:r>
        <w:t>Năng lượng tiêu thụ cho truyền nhận thấp (39mA khi nhận), phù hợp với các ứng dụng sử dụng pin Cell.</w:t>
      </w:r>
    </w:p>
    <w:p w14:paraId="6D18089D" w14:textId="01A0A4B5" w:rsidR="00B96DD5" w:rsidRDefault="00B96DD5" w:rsidP="00B96DD5">
      <w:pPr>
        <w:ind w:left="720" w:firstLine="0"/>
      </w:pPr>
      <w:r>
        <w:t>Microchip còn hỗ trợ các kit thử nghiệm cho dòng ATA835 như ở hình 2.1. Giá hiện tại của dòng chip này trung bài vào khoảng 9$ / 1pcs.</w:t>
      </w:r>
    </w:p>
    <w:p w14:paraId="7357D56C" w14:textId="6C583389" w:rsidR="00B96DD5" w:rsidRDefault="009E0774" w:rsidP="00B96DD5">
      <w:pPr>
        <w:keepNext/>
        <w:ind w:left="720" w:firstLine="0"/>
        <w:jc w:val="center"/>
      </w:pPr>
      <w:r>
        <w:rPr>
          <w:noProof/>
        </w:rPr>
        <w:drawing>
          <wp:inline distT="0" distB="0" distL="0" distR="0" wp14:anchorId="64FCDC92" wp14:editId="65393C92">
            <wp:extent cx="3451860" cy="23128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r="16965" b="14378"/>
                    <a:stretch/>
                  </pic:blipFill>
                  <pic:spPr bwMode="auto">
                    <a:xfrm>
                      <a:off x="0" y="0"/>
                      <a:ext cx="3467153" cy="2323133"/>
                    </a:xfrm>
                    <a:prstGeom prst="rect">
                      <a:avLst/>
                    </a:prstGeom>
                    <a:noFill/>
                    <a:ln>
                      <a:noFill/>
                    </a:ln>
                    <a:extLst>
                      <a:ext uri="{53640926-AAD7-44D8-BBD7-CCE9431645EC}">
                        <a14:shadowObscured xmlns:a14="http://schemas.microsoft.com/office/drawing/2010/main"/>
                      </a:ext>
                    </a:extLst>
                  </pic:spPr>
                </pic:pic>
              </a:graphicData>
            </a:graphic>
          </wp:inline>
        </w:drawing>
      </w:r>
    </w:p>
    <w:p w14:paraId="4CC86E6B" w14:textId="5463BDFB" w:rsidR="00B96DD5" w:rsidRDefault="00B96DD5" w:rsidP="00B96DD5">
      <w:pPr>
        <w:pStyle w:val="Caption"/>
      </w:pPr>
      <w:bookmarkStart w:id="68" w:name="_Toc110947540"/>
      <w:r>
        <w:t xml:space="preserve">Hình </w:t>
      </w:r>
      <w:fldSimple w:instr=" STYLEREF 1 \s ">
        <w:r w:rsidR="007D414B">
          <w:rPr>
            <w:noProof/>
          </w:rPr>
          <w:t>2</w:t>
        </w:r>
      </w:fldSimple>
      <w:r w:rsidR="00A37E54">
        <w:t>.</w:t>
      </w:r>
      <w:fldSimple w:instr=" SEQ Hình \* ARABIC \s 1 ">
        <w:r w:rsidR="007D414B">
          <w:rPr>
            <w:noProof/>
          </w:rPr>
          <w:t>1</w:t>
        </w:r>
      </w:fldSimple>
      <w:r>
        <w:t xml:space="preserve"> Kit thử nghiệm ATA835</w:t>
      </w:r>
      <w:bookmarkEnd w:id="68"/>
    </w:p>
    <w:p w14:paraId="0789DD83" w14:textId="002E3F41" w:rsidR="009E0774" w:rsidRDefault="00126341" w:rsidP="00126341">
      <w:pPr>
        <w:pStyle w:val="Heading3"/>
      </w:pPr>
      <w:bookmarkStart w:id="69" w:name="_Toc110153556"/>
      <w:bookmarkStart w:id="70" w:name="_Toc110947356"/>
      <w:bookmarkStart w:id="71" w:name="_Toc110947486"/>
      <w:r>
        <w:t>NXP SR150</w:t>
      </w:r>
      <w:bookmarkEnd w:id="69"/>
      <w:bookmarkEnd w:id="70"/>
      <w:bookmarkEnd w:id="71"/>
    </w:p>
    <w:p w14:paraId="093D51FF" w14:textId="2A8D2776" w:rsidR="00126341" w:rsidRDefault="00126341" w:rsidP="00126341">
      <w:r>
        <w:t xml:space="preserve">SR150 là bộ điều khiển </w:t>
      </w:r>
      <w:r w:rsidR="00C20F4D">
        <w:t xml:space="preserve">UWB được tích hợp các phương pháp đo TWR và TDoA, với </w:t>
      </w:r>
      <w:r w:rsidR="00C914AA">
        <w:t xml:space="preserve">độ chính xác đạt được lên tới 10cm. </w:t>
      </w:r>
    </w:p>
    <w:p w14:paraId="042FB2E3" w14:textId="09017703" w:rsidR="00FE5499" w:rsidRDefault="001C6085" w:rsidP="001C6085">
      <w:pPr>
        <w:pStyle w:val="ListParagraph"/>
        <w:numPr>
          <w:ilvl w:val="0"/>
          <w:numId w:val="10"/>
        </w:numPr>
      </w:pPr>
      <w:r>
        <w:t>Tần số hoạt động: 6.24 – 8.24 GHz</w:t>
      </w:r>
    </w:p>
    <w:p w14:paraId="183F75A6" w14:textId="26667D74" w:rsidR="001C6085" w:rsidRDefault="001C6085" w:rsidP="001C6085">
      <w:pPr>
        <w:pStyle w:val="ListParagraph"/>
        <w:numPr>
          <w:ilvl w:val="0"/>
          <w:numId w:val="10"/>
        </w:numPr>
      </w:pPr>
      <w:r>
        <w:t>Công suất truyền lên tới 10 dBm, có thể lập trình được</w:t>
      </w:r>
    </w:p>
    <w:p w14:paraId="44E7849C" w14:textId="7D54DDF1" w:rsidR="001C6085" w:rsidRDefault="001C6085" w:rsidP="001C6085">
      <w:pPr>
        <w:pStyle w:val="ListParagraph"/>
        <w:numPr>
          <w:ilvl w:val="0"/>
          <w:numId w:val="10"/>
        </w:numPr>
      </w:pPr>
      <w:r>
        <w:t>Hỗ trợ nhiều mức tốc độ truyền khác nhau: 850 kbps, 6.8Mbps, 7.8Mbps</w:t>
      </w:r>
      <w:r w:rsidR="009D7ACA">
        <w:t>, 27Mbps và 31.2 Mbps</w:t>
      </w:r>
    </w:p>
    <w:p w14:paraId="3BD35FA3" w14:textId="043512FC" w:rsidR="008B037D" w:rsidRDefault="008B037D" w:rsidP="001C6085">
      <w:pPr>
        <w:pStyle w:val="ListParagraph"/>
        <w:numPr>
          <w:ilvl w:val="0"/>
          <w:numId w:val="10"/>
        </w:numPr>
      </w:pPr>
      <w:r>
        <w:t>Lõi xử lý Arm Cortex-M3</w:t>
      </w:r>
    </w:p>
    <w:p w14:paraId="12EF4800" w14:textId="038C8A7E" w:rsidR="009D7ACA" w:rsidRDefault="008B037D" w:rsidP="001C6085">
      <w:pPr>
        <w:pStyle w:val="ListParagraph"/>
        <w:numPr>
          <w:ilvl w:val="0"/>
          <w:numId w:val="10"/>
        </w:numPr>
      </w:pPr>
      <w:r>
        <w:lastRenderedPageBreak/>
        <w:t>Phù hợp cho các ứng dụng IOT, định vị trong nhà, các thiết bị Smarthome</w:t>
      </w:r>
    </w:p>
    <w:p w14:paraId="41A9B334" w14:textId="2636CCEC" w:rsidR="00FC5F9B" w:rsidRDefault="00FC5F9B" w:rsidP="001C6085">
      <w:pPr>
        <w:pStyle w:val="ListParagraph"/>
        <w:numPr>
          <w:ilvl w:val="0"/>
          <w:numId w:val="10"/>
        </w:numPr>
      </w:pPr>
      <w:r>
        <w:t>Công suất tiêu thụ tối đa: 920mW</w:t>
      </w:r>
    </w:p>
    <w:p w14:paraId="4BE24DDF" w14:textId="77777777" w:rsidR="00FC5F9B" w:rsidRDefault="00FC5F9B" w:rsidP="00FC5F9B">
      <w:pPr>
        <w:pStyle w:val="ListParagraph"/>
        <w:keepNext/>
        <w:ind w:left="1080" w:firstLine="0"/>
        <w:jc w:val="center"/>
      </w:pPr>
      <w:r>
        <w:rPr>
          <w:noProof/>
        </w:rPr>
        <w:drawing>
          <wp:inline distT="0" distB="0" distL="0" distR="0" wp14:anchorId="2567769C" wp14:editId="5FD5A1DA">
            <wp:extent cx="2849880" cy="16002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880" cy="1600200"/>
                    </a:xfrm>
                    <a:prstGeom prst="rect">
                      <a:avLst/>
                    </a:prstGeom>
                    <a:noFill/>
                    <a:ln>
                      <a:noFill/>
                    </a:ln>
                  </pic:spPr>
                </pic:pic>
              </a:graphicData>
            </a:graphic>
          </wp:inline>
        </w:drawing>
      </w:r>
    </w:p>
    <w:p w14:paraId="1F604651" w14:textId="510587C6" w:rsidR="00FC5F9B" w:rsidRDefault="00FC5F9B" w:rsidP="00FC5F9B">
      <w:pPr>
        <w:pStyle w:val="Caption"/>
      </w:pPr>
      <w:bookmarkStart w:id="72" w:name="_Toc110947541"/>
      <w:r>
        <w:t xml:space="preserve">Hình </w:t>
      </w:r>
      <w:fldSimple w:instr=" STYLEREF 1 \s ">
        <w:r w:rsidR="007D414B">
          <w:rPr>
            <w:noProof/>
          </w:rPr>
          <w:t>2</w:t>
        </w:r>
      </w:fldSimple>
      <w:r w:rsidR="00A37E54">
        <w:t>.</w:t>
      </w:r>
      <w:fldSimple w:instr=" SEQ Hình \* ARABIC \s 1 ">
        <w:r w:rsidR="007D414B">
          <w:rPr>
            <w:noProof/>
          </w:rPr>
          <w:t>2</w:t>
        </w:r>
      </w:fldSimple>
      <w:r>
        <w:t xml:space="preserve"> Kit phát triển dựa trên SR150</w:t>
      </w:r>
      <w:bookmarkEnd w:id="72"/>
    </w:p>
    <w:p w14:paraId="603A11E5" w14:textId="7FC34594" w:rsidR="00FC5F9B" w:rsidRPr="00FC5F9B" w:rsidRDefault="00FC5F9B" w:rsidP="00FC5F9B">
      <w:r>
        <w:t xml:space="preserve">SR150 còn có một người anh em khác là SR100, </w:t>
      </w:r>
      <w:r w:rsidR="001978DF">
        <w:t xml:space="preserve">được Samsung sử dụng để tích hợp vào Samsung Galaxy Note20 Ultra, là một trong những sản </w:t>
      </w:r>
      <w:r w:rsidR="00252006">
        <w:t>phẩm thương mại đầu tiên tích hợp Ultrawideband</w:t>
      </w:r>
      <w:r w:rsidR="0075553E">
        <w:t xml:space="preserve"> cùng với dòng chip U1 của Apple</w:t>
      </w:r>
      <w:r w:rsidR="00252006">
        <w:t xml:space="preserve">. </w:t>
      </w:r>
    </w:p>
    <w:p w14:paraId="16BF2D50" w14:textId="5A029A2F" w:rsidR="00591907" w:rsidRDefault="00252006" w:rsidP="00252006">
      <w:pPr>
        <w:pStyle w:val="Heading3"/>
      </w:pPr>
      <w:bookmarkStart w:id="73" w:name="_Toc110153557"/>
      <w:bookmarkStart w:id="74" w:name="_Toc110947357"/>
      <w:bookmarkStart w:id="75" w:name="_Toc110947487"/>
      <w:r>
        <w:t>Decawave DW1000</w:t>
      </w:r>
      <w:bookmarkEnd w:id="73"/>
      <w:bookmarkEnd w:id="74"/>
      <w:bookmarkEnd w:id="75"/>
    </w:p>
    <w:p w14:paraId="30E1EA19" w14:textId="2C344DA1" w:rsidR="00252006" w:rsidRDefault="0075553E" w:rsidP="00252006">
      <w:r>
        <w:t>Decawave là cái  tên không xa lạ gì với công nghệ UWB, là một trong những nhà phát hành chip UWB đầu tiên và vẫn đang chiếm thị phần lớn trong thị trường chip UWB. Các sản phẩm ứng dụng công nghệ UWB hiện nay đề sử dụng các module phổ biến của Decawave như DW1000, DW3000 vì giá thành hợp lí và độ ổn định cao,</w:t>
      </w:r>
      <w:r w:rsidR="00CE0748">
        <w:t xml:space="preserve"> tài liệu giao tiếp được hỗ trợ nhiều</w:t>
      </w:r>
      <w:r>
        <w:t>.</w:t>
      </w:r>
    </w:p>
    <w:p w14:paraId="6D92E550" w14:textId="3F121522" w:rsidR="00CE0748" w:rsidRDefault="00CE0748" w:rsidP="00252006">
      <w:r>
        <w:t>DW1000 là module được phát hành năm 2013, là một trong những chip thương mại đầu tiên hỗ trợ công nghệ UWB. Đến nay, DW1000 vẫn là một trong những lựa chọn hàng đầu của các sản phẩm UWB nhờ vào công suất tiêu thụ thấp, hỗ trợ hai thuật toán định vị TWR và TDoA</w:t>
      </w:r>
      <w:r w:rsidR="00344FB6">
        <w:t xml:space="preserve"> cho độ chính xác lên tới 10cm. </w:t>
      </w:r>
    </w:p>
    <w:p w14:paraId="33C180E9" w14:textId="7FD9B046" w:rsidR="00300D58" w:rsidRDefault="00300D58" w:rsidP="00300D58">
      <w:pPr>
        <w:pStyle w:val="ListParagraph"/>
        <w:numPr>
          <w:ilvl w:val="0"/>
          <w:numId w:val="10"/>
        </w:numPr>
      </w:pPr>
      <w:r>
        <w:t>Tần số hoạt động: 3.5 – 6.5 GHz</w:t>
      </w:r>
    </w:p>
    <w:p w14:paraId="5D4C6709" w14:textId="4ADC2868" w:rsidR="00300D58" w:rsidRDefault="00300D58" w:rsidP="00300D58">
      <w:pPr>
        <w:pStyle w:val="ListParagraph"/>
        <w:numPr>
          <w:ilvl w:val="0"/>
          <w:numId w:val="10"/>
        </w:numPr>
      </w:pPr>
      <w:r>
        <w:t>Mức tiêu thụ năng lượng thấp: 1 uA với chế độ SLEEP, 50nA với chế độ DEEPSLEEP.</w:t>
      </w:r>
    </w:p>
    <w:p w14:paraId="7B06E8C8" w14:textId="605351D6" w:rsidR="00300D58" w:rsidRDefault="00300D58" w:rsidP="00300D58">
      <w:pPr>
        <w:pStyle w:val="ListParagraph"/>
        <w:numPr>
          <w:ilvl w:val="0"/>
          <w:numId w:val="10"/>
        </w:numPr>
      </w:pPr>
      <w:r>
        <w:t>Phù hợp với quy định về phổ tần của FCC và ETSI</w:t>
      </w:r>
    </w:p>
    <w:p w14:paraId="77777846" w14:textId="542E9AB3" w:rsidR="00300D58" w:rsidRDefault="00300D58" w:rsidP="00300D58">
      <w:pPr>
        <w:pStyle w:val="ListParagraph"/>
        <w:numPr>
          <w:ilvl w:val="0"/>
          <w:numId w:val="10"/>
        </w:numPr>
      </w:pPr>
      <w:r>
        <w:t>Tốc độ truyền dữ liệu: 110kbps, 850 kbps, 6.8 Mbps</w:t>
      </w:r>
    </w:p>
    <w:p w14:paraId="1AF1A157" w14:textId="3CF01269" w:rsidR="00E21932" w:rsidRDefault="00E21932" w:rsidP="00300D58">
      <w:pPr>
        <w:pStyle w:val="ListParagraph"/>
        <w:numPr>
          <w:ilvl w:val="0"/>
          <w:numId w:val="10"/>
        </w:numPr>
      </w:pPr>
      <w:r>
        <w:t>Giao tiếp với MCU qua SPI</w:t>
      </w:r>
    </w:p>
    <w:p w14:paraId="60FF1857" w14:textId="0044D6DE" w:rsidR="00A21AC2" w:rsidRDefault="00A21AC2" w:rsidP="00A21AC2">
      <w:pPr>
        <w:pStyle w:val="ListParagraph"/>
        <w:numPr>
          <w:ilvl w:val="0"/>
          <w:numId w:val="10"/>
        </w:numPr>
      </w:pPr>
      <w:r>
        <w:t xml:space="preserve">Khoảng cách giao tiếp tối đa trong điều kiện không vật cản: 50m </w:t>
      </w:r>
    </w:p>
    <w:p w14:paraId="64E842DB" w14:textId="6CF6B2B1" w:rsidR="00DA3066" w:rsidRDefault="00DA3066" w:rsidP="00DA3066">
      <w:pPr>
        <w:pStyle w:val="ListParagraph"/>
        <w:ind w:left="1080" w:firstLine="0"/>
        <w:jc w:val="cente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4376"/>
      </w:tblGrid>
      <w:tr w:rsidR="00756BC5" w14:paraId="15C0BC74" w14:textId="77777777" w:rsidTr="00E21932">
        <w:tc>
          <w:tcPr>
            <w:tcW w:w="3989" w:type="dxa"/>
          </w:tcPr>
          <w:p w14:paraId="2759C0C1" w14:textId="77777777" w:rsidR="00DA3066" w:rsidRDefault="00DA3066" w:rsidP="00DA3066">
            <w:pPr>
              <w:pStyle w:val="ListParagraph"/>
              <w:keepNext/>
              <w:ind w:left="0" w:firstLine="0"/>
              <w:jc w:val="center"/>
            </w:pPr>
            <w:r>
              <w:rPr>
                <w:noProof/>
              </w:rPr>
              <w:lastRenderedPageBreak/>
              <w:drawing>
                <wp:inline distT="0" distB="0" distL="0" distR="0" wp14:anchorId="6C0ECB91" wp14:editId="21AF08DB">
                  <wp:extent cx="2141220" cy="214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944619D" w14:textId="3DD40C9A" w:rsidR="00DA3066" w:rsidRDefault="00DA3066" w:rsidP="00DA3066">
            <w:pPr>
              <w:pStyle w:val="Caption"/>
            </w:pPr>
            <w:bookmarkStart w:id="76" w:name="_Toc110947542"/>
            <w:r>
              <w:t xml:space="preserve">Hình </w:t>
            </w:r>
            <w:fldSimple w:instr=" STYLEREF 1 \s ">
              <w:r w:rsidR="007D414B">
                <w:rPr>
                  <w:noProof/>
                </w:rPr>
                <w:t>2</w:t>
              </w:r>
            </w:fldSimple>
            <w:r w:rsidR="00A37E54">
              <w:t>.</w:t>
            </w:r>
            <w:fldSimple w:instr=" SEQ Hình \* ARABIC \s 1 ">
              <w:r w:rsidR="007D414B">
                <w:rPr>
                  <w:noProof/>
                </w:rPr>
                <w:t>3</w:t>
              </w:r>
            </w:fldSimple>
            <w:r>
              <w:t xml:space="preserve"> Module DWM1001</w:t>
            </w:r>
            <w:bookmarkEnd w:id="76"/>
          </w:p>
          <w:p w14:paraId="19AA76FF" w14:textId="550120F2" w:rsidR="00DA3066" w:rsidRDefault="00DA3066" w:rsidP="00DA3066">
            <w:pPr>
              <w:pStyle w:val="ListParagraph"/>
              <w:ind w:left="0" w:firstLine="0"/>
              <w:jc w:val="center"/>
            </w:pPr>
          </w:p>
        </w:tc>
        <w:tc>
          <w:tcPr>
            <w:tcW w:w="3990" w:type="dxa"/>
          </w:tcPr>
          <w:p w14:paraId="304144CD" w14:textId="0D9F4320" w:rsidR="00DA3066" w:rsidRDefault="00756BC5" w:rsidP="00DA3066">
            <w:pPr>
              <w:pStyle w:val="ListParagraph"/>
              <w:keepNext/>
              <w:ind w:left="0" w:firstLine="0"/>
              <w:jc w:val="center"/>
            </w:pPr>
            <w:r>
              <w:rPr>
                <w:noProof/>
              </w:rPr>
              <w:drawing>
                <wp:inline distT="0" distB="0" distL="0" distR="0" wp14:anchorId="31DEDFFE" wp14:editId="52F3792C">
                  <wp:extent cx="3147059"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2561" cy="2172179"/>
                          </a:xfrm>
                          <a:prstGeom prst="rect">
                            <a:avLst/>
                          </a:prstGeom>
                        </pic:spPr>
                      </pic:pic>
                    </a:graphicData>
                  </a:graphic>
                </wp:inline>
              </w:drawing>
            </w:r>
          </w:p>
          <w:p w14:paraId="2EA44E48" w14:textId="41C409CA" w:rsidR="00E21932" w:rsidRPr="00E21932" w:rsidRDefault="00DA3066" w:rsidP="00E21932">
            <w:pPr>
              <w:pStyle w:val="Caption"/>
            </w:pPr>
            <w:bookmarkStart w:id="77" w:name="_Toc110947543"/>
            <w:r>
              <w:t xml:space="preserve">Hình </w:t>
            </w:r>
            <w:fldSimple w:instr=" STYLEREF 1 \s ">
              <w:r w:rsidR="007D414B">
                <w:rPr>
                  <w:noProof/>
                </w:rPr>
                <w:t>2</w:t>
              </w:r>
            </w:fldSimple>
            <w:r w:rsidR="00A37E54">
              <w:t>.</w:t>
            </w:r>
            <w:fldSimple w:instr=" SEQ Hình \* ARABIC \s 1 ">
              <w:r w:rsidR="007D414B">
                <w:rPr>
                  <w:noProof/>
                </w:rPr>
                <w:t>4</w:t>
              </w:r>
            </w:fldSimple>
            <w:r>
              <w:t xml:space="preserve"> Kit phát triển </w:t>
            </w:r>
            <w:r w:rsidR="00E21932">
              <w:t>DWM1001-DEV</w:t>
            </w:r>
            <w:bookmarkEnd w:id="77"/>
          </w:p>
          <w:p w14:paraId="3BA3CB73" w14:textId="5157CC31" w:rsidR="00DA3066" w:rsidRDefault="00DA3066" w:rsidP="00DA3066">
            <w:pPr>
              <w:pStyle w:val="ListParagraph"/>
              <w:ind w:left="0" w:firstLine="0"/>
              <w:jc w:val="center"/>
            </w:pPr>
          </w:p>
        </w:tc>
      </w:tr>
    </w:tbl>
    <w:p w14:paraId="4720B1AB" w14:textId="6BF3BB5E" w:rsidR="00E21932" w:rsidRDefault="00E21932" w:rsidP="00CD5BE0">
      <w:r>
        <w:t>Hình 2.3 là module DWM1001, hỗ trợ chip DW1000, cùng với SoC NRF52832, bổ sung thêm giao tiếp qua Bluetooth Low Energy</w:t>
      </w:r>
      <w:r w:rsidR="003C13D0">
        <w:t>. Với BLE,</w:t>
      </w:r>
      <w:r w:rsidR="00EF744A">
        <w:t xml:space="preserve"> thông tin về vị trí có thể được theo dõi từ </w:t>
      </w:r>
      <w:r w:rsidR="00F73C99">
        <w:t>xa</w:t>
      </w:r>
      <w:r w:rsidR="00EF744A">
        <w:t>, các cấu hình cho thiết bị cũng có thể được cấu hình từ xa mà không phải cấu hình trực tiếp qua việc thay đổi firmware</w:t>
      </w:r>
      <w:r w:rsidR="003C13D0">
        <w:t>.</w:t>
      </w:r>
      <w:r w:rsidR="00CD5BE0">
        <w:t>Thêm vào đó, BLE và BLE Mesh đang là các giao thức và mô hình mạng được sử dụng rất nhiều trong các ứng dụng về IoT, Smarthome, giúp cho việc tích hợp hệ thống định vị trong nhà và hệ thống IoT sẵn có trở nên dễ dàng hơn.</w:t>
      </w:r>
    </w:p>
    <w:p w14:paraId="0067F240" w14:textId="5CFCD000" w:rsidR="00A21AC2" w:rsidRDefault="00A21AC2" w:rsidP="00CD5BE0">
      <w:r>
        <w:t>Kit phát triển DWM1001-DEV</w:t>
      </w:r>
      <w:r w:rsidR="00756BC5">
        <w:t xml:space="preserve"> ở hình 2.4</w:t>
      </w:r>
      <w:r>
        <w:t xml:space="preserve"> được thiết kế sử dụng nguồn pin 4.2V</w:t>
      </w:r>
      <w:r w:rsidR="00756BC5">
        <w:t xml:space="preserve">, </w:t>
      </w:r>
      <w:r w:rsidR="00773CA9">
        <w:t xml:space="preserve">hoặc nguồn 5V từ cổng Micro USB, </w:t>
      </w:r>
      <w:r w:rsidR="00756BC5">
        <w:t xml:space="preserve">hỗ trợ cổng sạc pin </w:t>
      </w:r>
      <w:r w:rsidR="00773CA9">
        <w:t xml:space="preserve">4.2V </w:t>
      </w:r>
      <w:r w:rsidR="00756BC5">
        <w:t>Micro USB, được ra sẵn các chân GPIO cho người dùng, cùng với đó là hàng chân IO tích hợp theo Rasperry Pi 3, giúp người dùng có thêm lựa chọn gateway cho hệ thống.</w:t>
      </w:r>
    </w:p>
    <w:p w14:paraId="6C18B0F0" w14:textId="34EE0670" w:rsidR="008105E8" w:rsidRPr="00252006" w:rsidRDefault="00AC66F1" w:rsidP="00CD5BE0">
      <w:r>
        <w:t xml:space="preserve">Với những ưu điểm cùng với giá thành hợp lí, dễ tìm kiếm trên thị trường, em đã lựa chọn module DWM1001, cụ thể là kit phát triển DWMM1001-DEV để có thể nghiên cứu và phát triển </w:t>
      </w:r>
      <w:r w:rsidR="00756BC5">
        <w:t>hệ thống</w:t>
      </w:r>
      <w:r>
        <w:t xml:space="preserve"> mạng định vị thời gian thực trong nhà.</w:t>
      </w:r>
    </w:p>
    <w:p w14:paraId="7946830B" w14:textId="27212D50" w:rsidR="00354A1F" w:rsidRDefault="00354A1F" w:rsidP="00354A1F">
      <w:pPr>
        <w:pStyle w:val="Heading2"/>
      </w:pPr>
      <w:bookmarkStart w:id="78" w:name="_Toc110153558"/>
      <w:bookmarkStart w:id="79" w:name="_Toc110947358"/>
      <w:bookmarkStart w:id="80" w:name="_Toc110947488"/>
      <w:r>
        <w:t>Mô hình mạng hệ thống dựa trên module DWM1001</w:t>
      </w:r>
      <w:bookmarkEnd w:id="78"/>
      <w:bookmarkEnd w:id="79"/>
      <w:bookmarkEnd w:id="80"/>
    </w:p>
    <w:p w14:paraId="31733A9B" w14:textId="3AD189EA" w:rsidR="00CE5D91" w:rsidRDefault="00157EA0" w:rsidP="00AC66F1">
      <w:r>
        <w:t xml:space="preserve">Module DWM1001 được Decawave thiết kế rất nhiều mô hình mạng phục vụ cho cả mục đích thử nghiệm và thương mại. </w:t>
      </w:r>
      <w:r w:rsidR="00CE5D91">
        <w:t>Nhà sản xuất hỗ trợ hai phương pháp TWR và TDoA. Như đã phân tích ở mục 1.2.1</w:t>
      </w:r>
      <w:r w:rsidR="002A07CC">
        <w:t xml:space="preserve">, phương pháp TDoA với ưu điểm tiết kiệm năng lượng cho các thiết bị di động, thường được ưu tiên cho các ứng dụng khắt khe về năng lượng. Tuy nhiên, với phương pháp TDoA, nhà sản xuất yêu cầu trả phí khá cao để được hỗ trợ, </w:t>
      </w:r>
      <w:r w:rsidR="00B32DC8">
        <w:t xml:space="preserve">và không mất phí với phương pháp </w:t>
      </w:r>
      <w:r w:rsidR="00B32DC8">
        <w:lastRenderedPageBreak/>
        <w:t xml:space="preserve">TWR. Với giới hạn về mặt kinh tế của </w:t>
      </w:r>
      <w:r w:rsidR="000C7D23">
        <w:t xml:space="preserve">đồ án sinh viên, em sẽ chọn phương pháp TWR </w:t>
      </w:r>
      <w:r w:rsidR="00EC5483">
        <w:t>cho mô hình mạng của hệ thống.</w:t>
      </w:r>
    </w:p>
    <w:p w14:paraId="3ED42FD4" w14:textId="3DA22F00" w:rsidR="00AC66F1" w:rsidRDefault="005A77D0" w:rsidP="00AC66F1">
      <w:r>
        <w:t>Decawave hỗ trợ nhiều mô hình mạng phục vụ cho cả mục đích thử nghiệm và thực tế. Đồ án sẽ chỉ đề cập đến các mô hình thực tế</w:t>
      </w:r>
      <w:r w:rsidR="007311AA">
        <w:t>.</w:t>
      </w:r>
    </w:p>
    <w:p w14:paraId="152D9352" w14:textId="7745460F" w:rsidR="007311AA" w:rsidRDefault="007311AA" w:rsidP="00AC66F1">
      <w:r>
        <w:t>Hệ thống dựa trên DWM1001 bao gồm các thiết bị được dán nhãn như sau:</w:t>
      </w:r>
    </w:p>
    <w:p w14:paraId="379D960D" w14:textId="6DCAB72B" w:rsidR="007311AA" w:rsidRDefault="007311AA" w:rsidP="007311AA">
      <w:pPr>
        <w:pStyle w:val="ListParagraph"/>
        <w:numPr>
          <w:ilvl w:val="0"/>
          <w:numId w:val="10"/>
        </w:numPr>
      </w:pPr>
      <w:r>
        <w:t xml:space="preserve">Anchor: là thiết bị đã có vị trí được </w:t>
      </w:r>
      <w:r w:rsidR="00773CA9">
        <w:t>đặt sẵn bởi người dùng từ trước. Ví trí của anchor bao gồm 3 trục x, y, z. Độ chính xác của hệ thống một phần phụ thuộc vào độ chính xác của vị trí đặt trước cho anchor</w:t>
      </w:r>
      <w:r w:rsidR="00A73C7D">
        <w:t xml:space="preserve"> và số lượng anchor trong mạng. Yêu cầu tối thiểu để đảm bảo độ chính xác 10cm là 4 anchor trong một mạng, hay nói cách khác, tag cần biết vị trí của tag so với ít nhất 4 anchr.</w:t>
      </w:r>
    </w:p>
    <w:p w14:paraId="66602578" w14:textId="6553D3D7" w:rsidR="00773CA9" w:rsidRDefault="00773CA9" w:rsidP="007311AA">
      <w:pPr>
        <w:pStyle w:val="ListParagraph"/>
        <w:numPr>
          <w:ilvl w:val="0"/>
          <w:numId w:val="10"/>
        </w:numPr>
      </w:pPr>
      <w:r>
        <w:t>Tag: là thiết bị</w:t>
      </w:r>
      <w:r w:rsidR="0073662C">
        <w:t xml:space="preserve"> được gắn trên người, vật cần biết vị trí. </w:t>
      </w:r>
      <w:r w:rsidR="00A73C7D">
        <w:t xml:space="preserve">Với phương pháp đo TWR, </w:t>
      </w:r>
      <w:r w:rsidR="00ED2649">
        <w:t>tag</w:t>
      </w:r>
      <w:r w:rsidR="00A73C7D">
        <w:t xml:space="preserve"> sẽ là thiết bị chủ động gửi đi các bản tin REQUEST tới các </w:t>
      </w:r>
      <w:r w:rsidR="00ED2649">
        <w:t>a</w:t>
      </w:r>
      <w:r w:rsidR="00A73C7D">
        <w:t xml:space="preserve">nchor để bắt đầu quá trình tính toán vị trí từ </w:t>
      </w:r>
      <w:r w:rsidR="00ED2649">
        <w:t>t</w:t>
      </w:r>
      <w:r w:rsidR="00A73C7D">
        <w:t xml:space="preserve">ag đến </w:t>
      </w:r>
      <w:r w:rsidR="00ED2649">
        <w:t>a</w:t>
      </w:r>
      <w:r w:rsidR="00A73C7D">
        <w:t xml:space="preserve">nchor. Sau khi đã có vị trí của </w:t>
      </w:r>
      <w:r w:rsidR="0043376C">
        <w:t>tag đến 4 anchor, tag sẽ tự tính toán vị trí của nó trong mạng và gửi vị trí đó ra bên ngoài thông qua BLE.</w:t>
      </w:r>
      <w:r w:rsidR="00345AB1">
        <w:t xml:space="preserve"> </w:t>
      </w:r>
      <w:r w:rsidR="00C37A0B">
        <w:t>Với DWM1001, Tag sẽ có hai chế độ hoạt động:</w:t>
      </w:r>
    </w:p>
    <w:p w14:paraId="5BF2C216" w14:textId="360F88B1" w:rsidR="00C37A0B" w:rsidRDefault="00C37A0B" w:rsidP="00C37A0B">
      <w:pPr>
        <w:pStyle w:val="ListParagraph"/>
        <w:numPr>
          <w:ilvl w:val="0"/>
          <w:numId w:val="12"/>
        </w:numPr>
      </w:pPr>
      <w:r>
        <w:t>Chế độ chủ động: trong chế độ chủ động, tag chủ động trao đổi các gói tin. Tuy nhiên việc trao đổi gói tin sẽ phải phụ thuộc vào sự sắp xếp của hệ thống, vào những slot phù hợp.</w:t>
      </w:r>
      <w:r w:rsidR="0032718F">
        <w:t xml:space="preserve"> Chip DW1000 sẽ không vào trạng thái ngủ, mà chỉ chuyển sang trạng thái chờ khi không trong thời điểm gửi bản tin, vi điều khiển nRF52832 sẽ vào trnagj thái ngủ nếu không còn nhiệm vụ gì cần xử lý. Chế độ này sẽ được ưu tiên sử dụng nếu hệ thống cần sử dụng Bluetooth</w:t>
      </w:r>
    </w:p>
    <w:p w14:paraId="0CFBBD5B" w14:textId="3223992F" w:rsidR="0032718F" w:rsidRDefault="0032718F" w:rsidP="00C37A0B">
      <w:pPr>
        <w:pStyle w:val="ListParagraph"/>
        <w:numPr>
          <w:ilvl w:val="0"/>
          <w:numId w:val="12"/>
        </w:numPr>
      </w:pPr>
      <w:r>
        <w:t xml:space="preserve">Chế độ năng lượng thấp: </w:t>
      </w:r>
      <w:r w:rsidR="00605545">
        <w:t xml:space="preserve">với chế độ năng lượng thấp, DW1000 sẽ chủ động vào chế độ ngủ khi không trong thời điểm gửi bản tin TWR, và sẽ thức dậy vào trong lần gửi bản tin tiếp theo. MCU cũng sẽ vào chế độ ngủ cùng với các ngoại vi khác trừ RTC và cảm biến gia tốc. Khi đó, DWM1001 </w:t>
      </w:r>
      <w:r w:rsidR="000D4D78">
        <w:t xml:space="preserve">sẽ ở trạng thái tiêu </w:t>
      </w:r>
      <w:r w:rsidR="003F6124">
        <w:t>thụ</w:t>
      </w:r>
      <w:r w:rsidR="000D4D78">
        <w:t xml:space="preserve"> năng lượng thấp nhất. </w:t>
      </w:r>
    </w:p>
    <w:p w14:paraId="06D8857F" w14:textId="3CB00CFC" w:rsidR="000821F8" w:rsidRDefault="000821F8" w:rsidP="007311AA">
      <w:pPr>
        <w:pStyle w:val="ListParagraph"/>
        <w:numPr>
          <w:ilvl w:val="0"/>
          <w:numId w:val="10"/>
        </w:numPr>
      </w:pPr>
      <w:r>
        <w:lastRenderedPageBreak/>
        <w:t>Listener</w:t>
      </w:r>
      <w:r w:rsidR="009473A9">
        <w:t>/Brigde</w:t>
      </w:r>
      <w:r w:rsidR="00834275">
        <w:t xml:space="preserve">: </w:t>
      </w:r>
      <w:r w:rsidR="00E26601">
        <w:t>thiết bị lắng nghe các bản tin UWB từ mạng và chuyển tiếp ra bên ngoài, phục vụ các mục đích theo dõi, quan sát từ xa.</w:t>
      </w:r>
    </w:p>
    <w:p w14:paraId="5E266435" w14:textId="4F82B726" w:rsidR="006019BD" w:rsidRDefault="002601F9" w:rsidP="006019BD">
      <w:pPr>
        <w:pStyle w:val="ListParagraph"/>
        <w:numPr>
          <w:ilvl w:val="0"/>
          <w:numId w:val="10"/>
        </w:numPr>
      </w:pPr>
      <w:r>
        <w:t>Initiator: là một trong 4 anchor của mạng UWB, có vai trò là thiết bị khởi tạo mạng, bắt đầu cho phép trao đổi thông tin</w:t>
      </w:r>
      <w:r w:rsidR="00CD7A29">
        <w:t xml:space="preserve"> và có thể cập nhật firmware mới cho các node khác trong mạng qua UWB.</w:t>
      </w:r>
    </w:p>
    <w:p w14:paraId="0848CF18" w14:textId="64B90AFD" w:rsidR="00667632" w:rsidRDefault="00667632" w:rsidP="00C4066E">
      <w:r>
        <w:t>Module DWM1001 được lập trình để hỗ trợ cả ba vai trò trên, bằng cách cấu hình qua phần mềm của nhà sản xuất</w:t>
      </w:r>
      <w:r w:rsidR="002601F9">
        <w:t xml:space="preserve"> để nạp firmware</w:t>
      </w:r>
      <w:r>
        <w:t xml:space="preserve"> hoặc cấu hình qua BLE.</w:t>
      </w:r>
    </w:p>
    <w:p w14:paraId="29E7721D" w14:textId="0D680360" w:rsidR="006019BD" w:rsidRDefault="006019BD" w:rsidP="006019BD">
      <w:pPr>
        <w:pStyle w:val="Heading3"/>
      </w:pPr>
      <w:bookmarkStart w:id="81" w:name="_Toc110153559"/>
      <w:bookmarkStart w:id="82" w:name="_Toc110947359"/>
      <w:bookmarkStart w:id="83" w:name="_Toc110947489"/>
      <w:r>
        <w:t>Mô tả hoạt động của mạng UWB</w:t>
      </w:r>
      <w:bookmarkEnd w:id="81"/>
      <w:bookmarkEnd w:id="82"/>
      <w:bookmarkEnd w:id="83"/>
    </w:p>
    <w:p w14:paraId="6A564148" w14:textId="2A544E3F" w:rsidR="006019BD" w:rsidRDefault="006019BD" w:rsidP="006019BD">
      <w:r>
        <w:t>Hệ thống UWB RTLS</w:t>
      </w:r>
      <w:r w:rsidR="009473A9">
        <w:t xml:space="preserve"> có mục đích chính là theo dõi vị trí của ác tag và có thể trao đổi dữ liệu của hệ thống ra bên ngoài, ví dụ như đưa lên cloud thông qua MQTT, sử dụng bridge node. </w:t>
      </w:r>
    </w:p>
    <w:p w14:paraId="7F4A7F9B" w14:textId="4BC76075" w:rsidR="0068637B" w:rsidRDefault="0068637B" w:rsidP="006019BD">
      <w:r>
        <w:t>DRTLS sử dụng phương pháp truy nhập TDMA. Các node hoạt động sử dụng một siêu khung truyền có độ dài 100ms được mô tả ở hình</w:t>
      </w:r>
      <w:r w:rsidR="002A5A00">
        <w:t xml:space="preserve"> 2.5. Initiator sẽ điều khiển khung thời gian và siêu khung truyền gồm 30 </w:t>
      </w:r>
      <w:r w:rsidR="00267C1D">
        <w:t>vị trí cho bản tin Beacon được gửi từ phía anchor. Tiếp theo là hai vị trí của bản tin Service (SVC), sử dụng cho trao đổi dữ liệu của bridge tới các anchor. Các vị trí tiếp theo là 15 vị trí cho quá trình trao đổi TWR, được sử dụng cho quá trình tính toán vị trí của tag lần lượt so với 4 anchor như đã mô tả ở mục 1.2.1.3.</w:t>
      </w:r>
      <w:r w:rsidR="00483841">
        <w:t xml:space="preserve"> Cuối cùng là vị trí cho các bản tin của bridge để thông báo tới các tag nếu có dữ liệu cấu hình từ trên gửi xuống.</w:t>
      </w:r>
      <w:r w:rsidR="00E15E91">
        <w:t xml:space="preserve"> Để có thể tham gia vào mạng, các phần tử phải đảm bảo tuân theo từng thời điểm của các vị trí trong siêu khung truyền, nếu không, dữ liệu nhận được có thể bị sai lệch, cũng như dữ liệu gửi đi sẽ không thể đến đúng vị trí cần nhận.</w:t>
      </w:r>
    </w:p>
    <w:p w14:paraId="6ACD5BD8" w14:textId="77777777" w:rsidR="002A5A00" w:rsidRDefault="002A5A00" w:rsidP="002A5A00">
      <w:pPr>
        <w:keepNext/>
      </w:pPr>
      <w:r>
        <w:rPr>
          <w:noProof/>
        </w:rPr>
        <w:lastRenderedPageBreak/>
        <w:drawing>
          <wp:inline distT="0" distB="0" distL="0" distR="0" wp14:anchorId="2599AACB" wp14:editId="617C6EFD">
            <wp:extent cx="5758815" cy="2732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2732405"/>
                    </a:xfrm>
                    <a:prstGeom prst="rect">
                      <a:avLst/>
                    </a:prstGeom>
                  </pic:spPr>
                </pic:pic>
              </a:graphicData>
            </a:graphic>
          </wp:inline>
        </w:drawing>
      </w:r>
    </w:p>
    <w:p w14:paraId="786A772C" w14:textId="31D0FF37" w:rsidR="002A5A00" w:rsidRDefault="002A5A00" w:rsidP="002A5A00">
      <w:pPr>
        <w:pStyle w:val="Caption"/>
      </w:pPr>
      <w:bookmarkStart w:id="84" w:name="_Toc110947544"/>
      <w:r>
        <w:t xml:space="preserve">Hình </w:t>
      </w:r>
      <w:fldSimple w:instr=" STYLEREF 1 \s ">
        <w:r w:rsidR="007D414B">
          <w:rPr>
            <w:noProof/>
          </w:rPr>
          <w:t>2</w:t>
        </w:r>
      </w:fldSimple>
      <w:r w:rsidR="00A37E54">
        <w:t>.</w:t>
      </w:r>
      <w:fldSimple w:instr=" SEQ Hình \* ARABIC \s 1 ">
        <w:r w:rsidR="007D414B">
          <w:rPr>
            <w:noProof/>
          </w:rPr>
          <w:t>5</w:t>
        </w:r>
      </w:fldSimple>
      <w:r>
        <w:t xml:space="preserve"> Cấu trúc của siêu khung truyền</w:t>
      </w:r>
      <w:bookmarkEnd w:id="84"/>
    </w:p>
    <w:p w14:paraId="3B82E48E" w14:textId="691C0FDC" w:rsidR="001D5275" w:rsidRDefault="00A4158E" w:rsidP="001D5275">
      <w:r>
        <w:t xml:space="preserve">Các tag sẽ </w:t>
      </w:r>
      <w:r w:rsidR="00950E60">
        <w:t>giao tiếp với 4 anchor và tính được khoảng cách từ tag đến mỗi anchor đó, sau đó vị trí hiện tại của tag so với 4 anchor sẽ được tính dựa trên Location Engine đã được nạp sẵn trong mỗi thiết bị của Decawave.</w:t>
      </w:r>
      <w:r w:rsidR="001D5275">
        <w:t xml:space="preserve"> Sau đó vị trí sẽ có thể gửi qua Bluetooth hoặc gửi tới node bridge.</w:t>
      </w:r>
    </w:p>
    <w:p w14:paraId="749952FF" w14:textId="16091110" w:rsidR="00A70F20" w:rsidRDefault="00A70F20" w:rsidP="001D5275">
      <w:r>
        <w:t>Một mạng tối đa sẽ có 30 anchor tương ứng với 30 vị trí trong superframe và không giới hạn tag. Tần số của hệ thống là 150Hz, khi đó với 15 tag, vị trí của tag sẽ cập nhật với tốc độ 10 Hz, 150 tag sẽ là 1 Hz và sẽ theo công thức sau:</w:t>
      </w:r>
    </w:p>
    <w:p w14:paraId="74E03D5E" w14:textId="30849EE2" w:rsidR="00A70F20" w:rsidRDefault="00A70F20" w:rsidP="00A70F20">
      <w:pPr>
        <w:jc w:val="center"/>
        <w:rPr>
          <w:rFonts w:eastAsiaTheme="minorEastAsia"/>
        </w:rPr>
      </w:pPr>
      <w:r>
        <w:t xml:space="preserve">Tốc độ cập nhật vị trí = </w:t>
      </w:r>
      <m:oMath>
        <m:f>
          <m:fPr>
            <m:ctrlPr>
              <w:rPr>
                <w:rFonts w:ascii="Cambria Math" w:hAnsi="Cambria Math"/>
                <w:i/>
              </w:rPr>
            </m:ctrlPr>
          </m:fPr>
          <m:num>
            <m:r>
              <w:rPr>
                <w:rFonts w:ascii="Cambria Math" w:hAnsi="Cambria Math"/>
              </w:rPr>
              <m:t>150</m:t>
            </m:r>
          </m:num>
          <m:den>
            <m:r>
              <w:rPr>
                <w:rFonts w:ascii="Cambria Math" w:hAnsi="Cambria Math"/>
              </w:rPr>
              <m:t>số tag</m:t>
            </m:r>
          </m:den>
        </m:f>
      </m:oMath>
    </w:p>
    <w:p w14:paraId="6ACFFF11" w14:textId="53A5C564" w:rsidR="00A70F20" w:rsidRDefault="000F4018" w:rsidP="000F4018">
      <w:pPr>
        <w:pStyle w:val="Heading3"/>
      </w:pPr>
      <w:bookmarkStart w:id="85" w:name="_Toc110153560"/>
      <w:bookmarkStart w:id="86" w:name="_Toc110947360"/>
      <w:bookmarkStart w:id="87" w:name="_Toc110947490"/>
      <w:r>
        <w:t>Các mô hình mạng cho DWM1001</w:t>
      </w:r>
      <w:bookmarkEnd w:id="85"/>
      <w:bookmarkEnd w:id="86"/>
      <w:bookmarkEnd w:id="87"/>
    </w:p>
    <w:p w14:paraId="19927961" w14:textId="38057468" w:rsidR="000F4018" w:rsidRDefault="000F4018" w:rsidP="000F4018">
      <w:pPr>
        <w:pStyle w:val="Heading4"/>
      </w:pPr>
      <w:r>
        <w:t>Mô hình sử dụng bridge node</w:t>
      </w:r>
    </w:p>
    <w:p w14:paraId="444F9558" w14:textId="6DCDC26E" w:rsidR="00DE317C" w:rsidRPr="00DE317C" w:rsidRDefault="00DE317C" w:rsidP="00DE317C">
      <w:r>
        <w:t xml:space="preserve">Để phục vụ mục đích thử nghiệm cũng như giới thiệu các mô hình mạng cho DWM1001, Decawave đã đưa ra một mô hình mạng tận dụng hết được tài nguyên của một mạng, đó là sử dụng bridge node, cùng với đó bridge node cũng được kết nối với mạng local hoặc mạng Internet và đưa dữ liệu tới máy chủ hoặc cloud. </w:t>
      </w:r>
      <w:r w:rsidR="00225AD1">
        <w:t>Chắc chắn đây là một trong những mô hình mạng tiện dụng nhất cho các hệ thống RTLS bởi các thông tin của mạng đều được trao đổi qua UWB, đảm bảo được tốc độ cập nhật thông tin của mạng.</w:t>
      </w:r>
    </w:p>
    <w:p w14:paraId="05662F43" w14:textId="77777777" w:rsidR="00DE317C" w:rsidRPr="00DE317C" w:rsidRDefault="00DE317C" w:rsidP="00DE317C"/>
    <w:p w14:paraId="3BC560A0" w14:textId="77777777" w:rsidR="00DE317C" w:rsidRDefault="00DE317C" w:rsidP="00DE317C">
      <w:pPr>
        <w:keepNext/>
        <w:jc w:val="center"/>
      </w:pPr>
      <w:r>
        <w:rPr>
          <w:noProof/>
        </w:rPr>
        <w:lastRenderedPageBreak/>
        <w:drawing>
          <wp:inline distT="0" distB="0" distL="0" distR="0" wp14:anchorId="59B2E1EC" wp14:editId="7DBAD039">
            <wp:extent cx="4314321" cy="20489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132" cy="2051694"/>
                    </a:xfrm>
                    <a:prstGeom prst="rect">
                      <a:avLst/>
                    </a:prstGeom>
                  </pic:spPr>
                </pic:pic>
              </a:graphicData>
            </a:graphic>
          </wp:inline>
        </w:drawing>
      </w:r>
    </w:p>
    <w:p w14:paraId="629A339E" w14:textId="3D34FC89" w:rsidR="00DE317C" w:rsidRPr="00DE317C" w:rsidRDefault="00DE317C" w:rsidP="00DE317C">
      <w:pPr>
        <w:pStyle w:val="Caption"/>
      </w:pPr>
      <w:bookmarkStart w:id="88" w:name="_Toc110947545"/>
      <w:r>
        <w:t xml:space="preserve">Hình </w:t>
      </w:r>
      <w:fldSimple w:instr=" STYLEREF 1 \s ">
        <w:r w:rsidR="007D414B">
          <w:rPr>
            <w:noProof/>
          </w:rPr>
          <w:t>2</w:t>
        </w:r>
      </w:fldSimple>
      <w:r w:rsidR="00A37E54">
        <w:t>.</w:t>
      </w:r>
      <w:fldSimple w:instr=" SEQ Hình \* ARABIC \s 1 ">
        <w:r w:rsidR="007D414B">
          <w:rPr>
            <w:noProof/>
          </w:rPr>
          <w:t>6</w:t>
        </w:r>
      </w:fldSimple>
      <w:r>
        <w:t xml:space="preserve"> Mô hình sử dụng bridge node</w:t>
      </w:r>
      <w:bookmarkEnd w:id="88"/>
    </w:p>
    <w:p w14:paraId="3B42ADAB" w14:textId="0B2D9AB1" w:rsidR="009A4FE2" w:rsidRDefault="00225AD1" w:rsidP="005A77D0">
      <w:r>
        <w:t>Decawave hỗ trợ người dùng phần mềm của bridge node với lõi xử lý là Raspberry Pi 3</w:t>
      </w:r>
      <w:r w:rsidR="00F2297E">
        <w:t xml:space="preserve">. Module MDEK1001 đã được tích hợp sẵn hàng GPIO tương ứng với Raspberry Pi, người dùng chỉ cần cắm đúng vị trí là có thể sử dụng. Trước đo thì Raspberry Pi cần phải được nạp image được cung cấp từ Decawave, bên trong chứa chương trình của bridge node. Tuy nhiên, chương trình sử dụng cho bridge node đã được nhà sản xuất biên dịch và không được công khai. Cho nên để có thể tạo ra được một chương trình bridge node như nhà sản xuất đã làm, người dùng sẽ cần nghiên cứu lại từ đầu. </w:t>
      </w:r>
    </w:p>
    <w:p w14:paraId="6F9422DC" w14:textId="56CB8A8E" w:rsidR="00F2297E" w:rsidRDefault="00F2297E" w:rsidP="005A77D0">
      <w:r>
        <w:t xml:space="preserve">Với mô hình ở hình 2.6, mỗi mạng RTLS sẽ đặc trung bởi một PANID, và sẽ có một bridge node để quan lý thông tin của mạng đó, đưa lên máy chủ hoặc nhận thông tin từ máy chủ gửi xuống qua mạng LAN hoặc WAN. </w:t>
      </w:r>
      <w:r w:rsidR="00A867E4">
        <w:t>Các bridge node đều có thể quản lý được tất cả anchor và tag trong mạng đó, cũng như tốc độ cập nhật thông tin cũng được đảm bảo bởi lõi xử lý mạng mẽ của Raspbeery Pi.</w:t>
      </w:r>
    </w:p>
    <w:p w14:paraId="598F5675" w14:textId="0D57179F" w:rsidR="00A867E4" w:rsidRDefault="00A867E4" w:rsidP="005A77D0">
      <w:r>
        <w:t>Như đã nói ở trên, mô hình mạng này là mô hình tận dụng được hết khả năng của mạng UWB và khá dễ dàng để triển khai. Tuy nhiên, việc thiết kế lại bridge node là khá khó khăn, bởi để có thể đảm bảo tính đúng về thời gian của hệ thống, tuân theo các vị trí bản tin của siêu khung truyền (2.4.1) cần nhiều thời gian để nghiên cứu và thử nghiệm, thậm chí là có thể xây dựng lại quá trình giao tiếp trong mạng.</w:t>
      </w:r>
    </w:p>
    <w:p w14:paraId="6131DE7D" w14:textId="5329C6FC" w:rsidR="00BB63F2" w:rsidRDefault="00BB63F2" w:rsidP="00BB63F2">
      <w:pPr>
        <w:pStyle w:val="Heading4"/>
      </w:pPr>
      <w:r>
        <w:lastRenderedPageBreak/>
        <w:t>Mô hình sử dụng gateway BLE</w:t>
      </w:r>
    </w:p>
    <w:p w14:paraId="2DC4C696" w14:textId="77777777" w:rsidR="002A3255" w:rsidRDefault="002A3255" w:rsidP="002A3255">
      <w:pPr>
        <w:keepNext/>
        <w:jc w:val="center"/>
      </w:pPr>
      <w:r>
        <w:rPr>
          <w:noProof/>
        </w:rPr>
        <w:drawing>
          <wp:inline distT="0" distB="0" distL="0" distR="0" wp14:anchorId="0AAB6E1C" wp14:editId="02D325A1">
            <wp:extent cx="3929525" cy="2099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13" cy="2103841"/>
                    </a:xfrm>
                    <a:prstGeom prst="rect">
                      <a:avLst/>
                    </a:prstGeom>
                  </pic:spPr>
                </pic:pic>
              </a:graphicData>
            </a:graphic>
          </wp:inline>
        </w:drawing>
      </w:r>
    </w:p>
    <w:p w14:paraId="04C38446" w14:textId="55820741" w:rsidR="00BB63F2" w:rsidRDefault="002A3255" w:rsidP="002A3255">
      <w:pPr>
        <w:pStyle w:val="Caption"/>
      </w:pPr>
      <w:bookmarkStart w:id="89" w:name="_Toc110947546"/>
      <w:r>
        <w:t xml:space="preserve">Hình </w:t>
      </w:r>
      <w:fldSimple w:instr=" STYLEREF 1 \s ">
        <w:r w:rsidR="007D414B">
          <w:rPr>
            <w:noProof/>
          </w:rPr>
          <w:t>2</w:t>
        </w:r>
      </w:fldSimple>
      <w:r w:rsidR="00A37E54">
        <w:t>.</w:t>
      </w:r>
      <w:fldSimple w:instr=" SEQ Hình \* ARABIC \s 1 ">
        <w:r w:rsidR="007D414B">
          <w:rPr>
            <w:noProof/>
          </w:rPr>
          <w:t>7</w:t>
        </w:r>
      </w:fldSimple>
      <w:r>
        <w:t xml:space="preserve"> Mô hình sử dụng gateway BLE</w:t>
      </w:r>
      <w:bookmarkEnd w:id="89"/>
    </w:p>
    <w:p w14:paraId="1C5F52E8" w14:textId="19364C9B" w:rsidR="002A3255" w:rsidRDefault="002A3255" w:rsidP="002A3255">
      <w:r>
        <w:t>Dựa trên tính năng giao tiếp BLE của DWM1001, một mô hình khác được sử dụng ngoài mô hình sử dụng bridge node, là mô hình sử dụng gateway BLE. Về mặt quản lý, mô hình này khá giống với mô hình ở mục 2.4.2.1, chỉ có một điểm khác node gateway giao tiếp với các node trong mạng bằng BLE.</w:t>
      </w:r>
    </w:p>
    <w:p w14:paraId="53259D31" w14:textId="3CBF1737" w:rsidR="00A04E7D" w:rsidRDefault="00A04E7D" w:rsidP="002A3255">
      <w:r>
        <w:t>Mạng BLE vẫn đảm bảo được tốc độ với tốc độ theo lý thuyết với BLE 5.0 là 2MBps, khoảng cách của BLE tối đa lên đến 70 – 100m trong điều kiện LoS.</w:t>
      </w:r>
      <w:r w:rsidR="00BC774C">
        <w:t xml:space="preserve"> Một ưu điểm khác của BLE đó là khả năng tích hợp và mở rộng, bởi trong 10 năm trở lại đây, </w:t>
      </w:r>
      <w:r w:rsidR="00985638">
        <w:t>BLE đang là một trong những giao thức được ưu tiên hàng đầu trong các hệ thống SmartHome cũng như các hệ thống cảm biến, chấp hành trong nhà. Nếu sử dụng mô hình mạng với gateway BLE, việc tích hợp vào các hệ thống sẵn có sử dụng BLE sẽ trở nên dễ dàng hơn.</w:t>
      </w:r>
      <w:r w:rsidR="00BB07D9">
        <w:t xml:space="preserve"> </w:t>
      </w:r>
    </w:p>
    <w:p w14:paraId="09EA73A6" w14:textId="3B124AD7" w:rsidR="00BB07D9" w:rsidRDefault="00BB07D9" w:rsidP="002A3255">
      <w:r>
        <w:t xml:space="preserve">Sau khi đưa ra so sánh và tính toán các ưu, nhược điểm của hai hệ thống, đồ án sẽ sử dụng mô hình </w:t>
      </w:r>
      <w:r w:rsidR="000D791D">
        <w:t>với gateway BLE. Phần tiếp theo, đồ án sẽ trình bày về công nghệ BLE và cách sử dụng, giao tiếp trong chuẩn BLE.</w:t>
      </w:r>
    </w:p>
    <w:p w14:paraId="47CE0015" w14:textId="0C8D8E78" w:rsidR="00A6702B" w:rsidRDefault="00A6702B" w:rsidP="00A6702B">
      <w:pPr>
        <w:pStyle w:val="Heading3"/>
      </w:pPr>
      <w:bookmarkStart w:id="90" w:name="_Toc110153561"/>
      <w:bookmarkStart w:id="91" w:name="_Toc110947361"/>
      <w:bookmarkStart w:id="92" w:name="_Toc110947491"/>
      <w:r>
        <w:t>Công nghệ Bluetooth Low Energy</w:t>
      </w:r>
      <w:bookmarkEnd w:id="90"/>
      <w:bookmarkEnd w:id="91"/>
      <w:bookmarkEnd w:id="92"/>
    </w:p>
    <w:p w14:paraId="57D6C1BE" w14:textId="143B9953" w:rsidR="00CE4AFC" w:rsidRDefault="005F18CE" w:rsidP="00CE4AFC">
      <w:r>
        <w:t>Công nghệ Bluetooth Low Energy là công nghệ dựa trên sóng radio 2.4GHz, được công bố lần đầu vào năm 2010 trong tên gọi Bluetooth 4.0. Đến nay chuẩn BLE thông dụng đã đạt đến Bluetooth 5.0 với tốc độ hỗ trợ lên tới 2MBps ở tầng PHY.</w:t>
      </w:r>
    </w:p>
    <w:p w14:paraId="7808A037" w14:textId="7C96A1F2" w:rsidR="00F4372A" w:rsidRDefault="00F0550A" w:rsidP="00F4372A">
      <w:pPr>
        <w:keepNext/>
        <w:jc w:val="center"/>
      </w:pPr>
      <w:r>
        <w:rPr>
          <w:noProof/>
        </w:rPr>
        <w:lastRenderedPageBreak/>
        <mc:AlternateContent>
          <mc:Choice Requires="wps">
            <w:drawing>
              <wp:inline distT="0" distB="0" distL="0" distR="0" wp14:anchorId="0CB11E15" wp14:editId="748DBCF3">
                <wp:extent cx="301625" cy="301625"/>
                <wp:effectExtent l="0" t="0" r="0" b="0"/>
                <wp:docPr id="50" name="AutoShape 1" descr="SoftDevice stack archite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AC9F8" id="AutoShape 1" o:spid="_x0000_s1026" alt="SoftDevice stack architectur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F4372A">
        <w:rPr>
          <w:noProof/>
        </w:rPr>
        <w:drawing>
          <wp:inline distT="0" distB="0" distL="0" distR="0" wp14:anchorId="4DDC0B9B" wp14:editId="79573BF8">
            <wp:extent cx="3151909" cy="2058156"/>
            <wp:effectExtent l="0" t="0" r="0" b="0"/>
            <wp:docPr id="19" name="Picture 19"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E Protocol Stack | BLE System Archite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3557" cy="2072292"/>
                    </a:xfrm>
                    <a:prstGeom prst="rect">
                      <a:avLst/>
                    </a:prstGeom>
                    <a:noFill/>
                    <a:ln>
                      <a:noFill/>
                    </a:ln>
                  </pic:spPr>
                </pic:pic>
              </a:graphicData>
            </a:graphic>
          </wp:inline>
        </w:drawing>
      </w:r>
    </w:p>
    <w:p w14:paraId="57CF3A5E" w14:textId="756CFF2D" w:rsidR="00F4372A" w:rsidRDefault="00F4372A" w:rsidP="00F4372A">
      <w:pPr>
        <w:pStyle w:val="Caption"/>
      </w:pPr>
      <w:bookmarkStart w:id="93" w:name="_Toc110947547"/>
      <w:r>
        <w:t xml:space="preserve">Hình </w:t>
      </w:r>
      <w:fldSimple w:instr=" STYLEREF 1 \s ">
        <w:r w:rsidR="007D414B">
          <w:rPr>
            <w:noProof/>
          </w:rPr>
          <w:t>2</w:t>
        </w:r>
      </w:fldSimple>
      <w:r w:rsidR="00A37E54">
        <w:t>.</w:t>
      </w:r>
      <w:fldSimple w:instr=" SEQ Hình \* ARABIC \s 1 ">
        <w:r w:rsidR="007D414B">
          <w:rPr>
            <w:noProof/>
          </w:rPr>
          <w:t>8</w:t>
        </w:r>
      </w:fldSimple>
      <w:r w:rsidRPr="00F4372A">
        <w:t xml:space="preserve"> </w:t>
      </w:r>
      <w:r>
        <w:t>BLE Stack</w:t>
      </w:r>
      <w:bookmarkEnd w:id="93"/>
    </w:p>
    <w:p w14:paraId="63B7DB35" w14:textId="57E219C1" w:rsidR="00D02E81" w:rsidRDefault="00244F60" w:rsidP="00244F60">
      <w:r>
        <w:t xml:space="preserve">Hình 2.8 mô tả cấu trúc của chuẩn BLE. Người lập trình sẽ sử dụng BLE để giao tiếp thông qua các giao thức được cung cấp bao gồm </w:t>
      </w:r>
      <w:r w:rsidR="00D02E81">
        <w:t>Generic Access Profile (GAP)</w:t>
      </w:r>
      <w:r w:rsidR="000B07A1">
        <w:t xml:space="preserve">, Attribute Protocol (ATT) và </w:t>
      </w:r>
      <w:r w:rsidR="00D02E81">
        <w:t>Generic Attribute Profile (GATT)</w:t>
      </w:r>
      <w:r>
        <w:t>.</w:t>
      </w:r>
      <w:r w:rsidR="00D02E81">
        <w:t xml:space="preserve"> </w:t>
      </w:r>
    </w:p>
    <w:p w14:paraId="60C85601" w14:textId="358EC927" w:rsidR="00244F60" w:rsidRDefault="00D02E81" w:rsidP="00D02E81">
      <w:pPr>
        <w:pStyle w:val="ListParagraph"/>
        <w:numPr>
          <w:ilvl w:val="0"/>
          <w:numId w:val="10"/>
        </w:numPr>
      </w:pPr>
      <w:r>
        <w:t>GAP cung cấp cách để hai thiết bị BLE</w:t>
      </w:r>
      <w:r w:rsidR="00D61C39">
        <w:t xml:space="preserve"> </w:t>
      </w:r>
      <w:r>
        <w:t>có thể giao tiếp với nhau bao gồm</w:t>
      </w:r>
    </w:p>
    <w:p w14:paraId="41C7BE80" w14:textId="2EA1D43E" w:rsidR="00D02E81" w:rsidRDefault="00D02E81" w:rsidP="00D02E81">
      <w:pPr>
        <w:pStyle w:val="ListParagraph"/>
        <w:numPr>
          <w:ilvl w:val="0"/>
          <w:numId w:val="13"/>
        </w:numPr>
      </w:pPr>
      <w:r>
        <w:t>Các chế độ và các vai trò của thiết bị BLE trong mạng</w:t>
      </w:r>
    </w:p>
    <w:p w14:paraId="1158158F" w14:textId="55F8B3E4" w:rsidR="00D02E81" w:rsidRDefault="00D02E81" w:rsidP="00D02E81">
      <w:pPr>
        <w:pStyle w:val="ListParagraph"/>
        <w:numPr>
          <w:ilvl w:val="0"/>
          <w:numId w:val="13"/>
        </w:numPr>
      </w:pPr>
      <w:r>
        <w:t xml:space="preserve">Các thông tin về quá trình advertising và scanning </w:t>
      </w:r>
    </w:p>
    <w:p w14:paraId="411A200C" w14:textId="7C80DE02" w:rsidR="00A77466" w:rsidRDefault="00A77466" w:rsidP="00D02E81">
      <w:pPr>
        <w:pStyle w:val="ListParagraph"/>
        <w:numPr>
          <w:ilvl w:val="0"/>
          <w:numId w:val="13"/>
        </w:numPr>
      </w:pPr>
      <w:r>
        <w:t>Quá trình thiết lập kết nối</w:t>
      </w:r>
    </w:p>
    <w:p w14:paraId="76D1E238" w14:textId="7128D093" w:rsidR="00A77466" w:rsidRDefault="00A77466" w:rsidP="00D02E81">
      <w:pPr>
        <w:pStyle w:val="ListParagraph"/>
        <w:numPr>
          <w:ilvl w:val="0"/>
          <w:numId w:val="13"/>
        </w:numPr>
      </w:pPr>
      <w:r>
        <w:t>Bảo mật</w:t>
      </w:r>
    </w:p>
    <w:p w14:paraId="45D694D5" w14:textId="0D3FED4B" w:rsidR="00A77466" w:rsidRDefault="000B07A1" w:rsidP="000B07A1">
      <w:pPr>
        <w:pStyle w:val="ListParagraph"/>
        <w:numPr>
          <w:ilvl w:val="0"/>
          <w:numId w:val="10"/>
        </w:numPr>
      </w:pPr>
      <w:r>
        <w:t>ATT quy định cách giao tiếp thông tin của hai thiết bị là theo mô hình server và client, cùng với đó định nghĩa cách để server gửi đi các thông tin tới client cũng như cấu trúc của các thông tin đó.</w:t>
      </w:r>
    </w:p>
    <w:p w14:paraId="687F1CFA" w14:textId="583D1478" w:rsidR="000B07A1" w:rsidRDefault="000B07A1" w:rsidP="000B07A1">
      <w:pPr>
        <w:pStyle w:val="ListParagraph"/>
        <w:numPr>
          <w:ilvl w:val="0"/>
          <w:numId w:val="10"/>
        </w:numPr>
      </w:pPr>
      <w:r>
        <w:t>GATT dựa trên ATT, định nghĩa ba nội dung quan trọng nhất trong BLE mà người lập trình sẽ tiếp xúc rất nhiều xuyên suốt quá trình thiết kế thiết bị BLE:</w:t>
      </w:r>
    </w:p>
    <w:p w14:paraId="3A4726B2" w14:textId="30DDA14C" w:rsidR="000B07A1" w:rsidRDefault="000B07A1" w:rsidP="000B07A1">
      <w:pPr>
        <w:pStyle w:val="ListParagraph"/>
        <w:numPr>
          <w:ilvl w:val="0"/>
          <w:numId w:val="14"/>
        </w:numPr>
      </w:pPr>
      <w:r>
        <w:t>Services</w:t>
      </w:r>
    </w:p>
    <w:p w14:paraId="4181A146" w14:textId="1A26E0B3" w:rsidR="000B07A1" w:rsidRDefault="000B07A1" w:rsidP="000B07A1">
      <w:pPr>
        <w:pStyle w:val="ListParagraph"/>
        <w:numPr>
          <w:ilvl w:val="0"/>
          <w:numId w:val="14"/>
        </w:numPr>
      </w:pPr>
      <w:r>
        <w:t>Characteristics</w:t>
      </w:r>
    </w:p>
    <w:p w14:paraId="6086FDA7" w14:textId="24DA6E4B" w:rsidR="000B07A1" w:rsidRDefault="000B07A1" w:rsidP="000B07A1">
      <w:pPr>
        <w:pStyle w:val="ListParagraph"/>
        <w:numPr>
          <w:ilvl w:val="0"/>
          <w:numId w:val="14"/>
        </w:numPr>
      </w:pPr>
      <w:r>
        <w:t>Profiles</w:t>
      </w:r>
    </w:p>
    <w:p w14:paraId="6AC5E718" w14:textId="7FD52B47" w:rsidR="009145A6" w:rsidRDefault="00421767" w:rsidP="00421767">
      <w:pPr>
        <w:pStyle w:val="Heading4"/>
      </w:pPr>
      <w:r>
        <w:t>GAP</w:t>
      </w:r>
    </w:p>
    <w:p w14:paraId="052624F0" w14:textId="21954C15" w:rsidR="000C1FB5" w:rsidRDefault="00421767" w:rsidP="000C1FB5">
      <w:r>
        <w:t>GAP quy định cách để hai thiết bị có thể biết đến nhau, có được các thông tin cơ bản để quyết định xem có kết nối với nhau hay không. Quá trình sẽ bắt đầu khi một thiết bị phát ra các bản tin</w:t>
      </w:r>
      <w:r w:rsidR="000C1FB5">
        <w:t xml:space="preserve"> và thiết bị còn lại sẽ quát các bản tin đó. Thiết </w:t>
      </w:r>
      <w:r w:rsidR="000C1FB5">
        <w:lastRenderedPageBreak/>
        <w:t>bị phát ra các bản tin sẽ được đặt tên là Peripheral và quá trình phát các bản tin được gọi là advertising. Thiết bị quét các bản tin xung quanh có tên là Central và quá trình đó là quá trình scanning.</w:t>
      </w:r>
    </w:p>
    <w:p w14:paraId="779487FC" w14:textId="6722D3B2" w:rsidR="00B47B54" w:rsidRDefault="00B47B54" w:rsidP="00B47B54">
      <w:pPr>
        <w:pStyle w:val="ListParagraph"/>
        <w:numPr>
          <w:ilvl w:val="0"/>
          <w:numId w:val="10"/>
        </w:numPr>
      </w:pPr>
      <w:r>
        <w:t>Quá trình advertising sẽ có một số tham số đặc trưng bao gồm:</w:t>
      </w:r>
    </w:p>
    <w:p w14:paraId="3E204B40" w14:textId="483D4EAC" w:rsidR="00B47B54" w:rsidRDefault="00B47B54" w:rsidP="00B47B54">
      <w:pPr>
        <w:pStyle w:val="ListParagraph"/>
        <w:numPr>
          <w:ilvl w:val="0"/>
          <w:numId w:val="14"/>
        </w:numPr>
      </w:pPr>
      <w:r>
        <w:t xml:space="preserve">Chu kì advertising: được quy định từ 20 mili giây đến 10.24 giây, với độ chia là 625 micro giây. </w:t>
      </w:r>
      <w:r w:rsidR="002A624C">
        <w:t>Chu kì advertising cũng cần được lựa chọn kĩ càng, bởi nó sẽ ảnh hưởng trực tiếp đến tuổi thọ pin.</w:t>
      </w:r>
    </w:p>
    <w:p w14:paraId="72FFFE43" w14:textId="488B9FD5" w:rsidR="002A624C" w:rsidRDefault="002A624C" w:rsidP="00B47B54">
      <w:pPr>
        <w:pStyle w:val="ListParagraph"/>
        <w:numPr>
          <w:ilvl w:val="0"/>
          <w:numId w:val="14"/>
        </w:numPr>
      </w:pPr>
      <w:r>
        <w:t xml:space="preserve">Bản tin advertising: Trong mỗi chu kì advertising, thiết bị sẽ gửi đi một bản tin </w:t>
      </w:r>
      <w:r w:rsidR="009D76AB">
        <w:t xml:space="preserve">với các thông tin phục vụ cho quá trình nhận biết giữa hai thiết bị. Cấu trúc bản tin được mô tả như ở hình </w:t>
      </w:r>
      <w:r w:rsidR="00154ED9">
        <w:t xml:space="preserve">2.9. </w:t>
      </w:r>
      <w:r w:rsidR="00C126A0">
        <w:t>Dữ liệu được cấu trúc theo TLV (Type – Length - Value), tạm dịch là ba trường kiểu dữ liệu, độ dài và giá trị.</w:t>
      </w:r>
      <w:r w:rsidR="005A5426">
        <w:t xml:space="preserve"> Các kiểu dữ liệu phổ biến thường được thêm trong bản tin Advertising là:</w:t>
      </w:r>
    </w:p>
    <w:p w14:paraId="2F7F9B7A" w14:textId="2442433B" w:rsidR="005A5426" w:rsidRDefault="005A5426" w:rsidP="005A5426">
      <w:pPr>
        <w:pStyle w:val="ListParagraph"/>
        <w:numPr>
          <w:ilvl w:val="0"/>
          <w:numId w:val="15"/>
        </w:numPr>
      </w:pPr>
      <w:r>
        <w:t xml:space="preserve">Local name: </w:t>
      </w:r>
      <w:r w:rsidR="000F0472">
        <w:t xml:space="preserve">chứa tên của thiết bị </w:t>
      </w:r>
    </w:p>
    <w:p w14:paraId="1D1A0487" w14:textId="230A44B8" w:rsidR="000F0472" w:rsidRDefault="008F4A95" w:rsidP="005A5426">
      <w:pPr>
        <w:pStyle w:val="ListParagraph"/>
        <w:numPr>
          <w:ilvl w:val="0"/>
          <w:numId w:val="15"/>
        </w:numPr>
      </w:pPr>
      <w:r>
        <w:t>Tx Power Level: mức năng lượng sử dụng cho việc truyền thông tin, đơn vị dBM</w:t>
      </w:r>
    </w:p>
    <w:p w14:paraId="5BFB087B" w14:textId="2E6F6F7E" w:rsidR="008F4A95" w:rsidRDefault="008F4A95" w:rsidP="005A5426">
      <w:pPr>
        <w:pStyle w:val="ListParagraph"/>
        <w:numPr>
          <w:ilvl w:val="0"/>
          <w:numId w:val="15"/>
        </w:numPr>
      </w:pPr>
      <w:r>
        <w:t>Flags: gồm các cờ biểu thị cho các chế độ của thiết bị</w:t>
      </w:r>
    </w:p>
    <w:p w14:paraId="0415113D" w14:textId="6F6098F0" w:rsidR="008F4A95" w:rsidRDefault="008F4A95" w:rsidP="005A5426">
      <w:pPr>
        <w:pStyle w:val="ListParagraph"/>
        <w:numPr>
          <w:ilvl w:val="0"/>
          <w:numId w:val="15"/>
        </w:numPr>
      </w:pPr>
      <w:r>
        <w:t xml:space="preserve">Service Solicitation: </w:t>
      </w:r>
      <w:r w:rsidR="00334EE7">
        <w:t>một danh sách của một hoặc nhiều mã UUID đặc trưng cho các service mà thiết bị hỗ trợ. Kiểu dữ liệu này giúp cho thiết bị Central biết được các service mà thiết bị Peripheral hỗ trợ trước khi thiết lập kết nối.</w:t>
      </w:r>
    </w:p>
    <w:p w14:paraId="67D83515" w14:textId="534FFFC1" w:rsidR="004210E2" w:rsidRDefault="004210E2" w:rsidP="00CF3AE3">
      <w:pPr>
        <w:pStyle w:val="ListParagraph"/>
        <w:numPr>
          <w:ilvl w:val="0"/>
          <w:numId w:val="15"/>
        </w:numPr>
      </w:pPr>
      <w:r>
        <w:t xml:space="preserve">Appearance: định nghĩa </w:t>
      </w:r>
      <w:r w:rsidR="00C71DC4">
        <w:t xml:space="preserve">chức năng của thiết bị ví dụ như điện thoại, cảm biến nhịp tim,… theo chuẩn của </w:t>
      </w:r>
      <w:hyperlink r:id="rId39" w:history="1">
        <w:r w:rsidR="00C71DC4" w:rsidRPr="00C71DC4">
          <w:rPr>
            <w:rStyle w:val="Hyperlink"/>
          </w:rPr>
          <w:t>Bluetooth SIG Assigned Numbers</w:t>
        </w:r>
      </w:hyperlink>
      <w:r w:rsidR="00C71DC4">
        <w:t>.</w:t>
      </w:r>
    </w:p>
    <w:p w14:paraId="355DE8B5" w14:textId="77777777" w:rsidR="00154ED9" w:rsidRDefault="009D76AB" w:rsidP="00154ED9">
      <w:pPr>
        <w:pStyle w:val="ListParagraph"/>
        <w:keepNext/>
        <w:ind w:left="1800" w:firstLine="0"/>
        <w:jc w:val="center"/>
      </w:pPr>
      <w:r>
        <w:rPr>
          <w:noProof/>
        </w:rPr>
        <w:drawing>
          <wp:inline distT="0" distB="0" distL="0" distR="0" wp14:anchorId="44272D4B" wp14:editId="22A498ED">
            <wp:extent cx="3642149" cy="18256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2484" cy="1830874"/>
                    </a:xfrm>
                    <a:prstGeom prst="rect">
                      <a:avLst/>
                    </a:prstGeom>
                  </pic:spPr>
                </pic:pic>
              </a:graphicData>
            </a:graphic>
          </wp:inline>
        </w:drawing>
      </w:r>
    </w:p>
    <w:p w14:paraId="382F1410" w14:textId="03044BE9" w:rsidR="009D76AB" w:rsidRPr="00421767" w:rsidRDefault="00154ED9" w:rsidP="00154ED9">
      <w:pPr>
        <w:pStyle w:val="Caption"/>
      </w:pPr>
      <w:bookmarkStart w:id="94" w:name="_Toc110947548"/>
      <w:r>
        <w:t xml:space="preserve">Hình </w:t>
      </w:r>
      <w:fldSimple w:instr=" STYLEREF 1 \s ">
        <w:r w:rsidR="007D414B">
          <w:rPr>
            <w:noProof/>
          </w:rPr>
          <w:t>2</w:t>
        </w:r>
      </w:fldSimple>
      <w:r w:rsidR="00A37E54">
        <w:t>.</w:t>
      </w:r>
      <w:fldSimple w:instr=" SEQ Hình \* ARABIC \s 1 ">
        <w:r w:rsidR="007D414B">
          <w:rPr>
            <w:noProof/>
          </w:rPr>
          <w:t>9</w:t>
        </w:r>
      </w:fldSimple>
      <w:r>
        <w:t xml:space="preserve"> Cấu trúc bản tin Advertising</w:t>
      </w:r>
      <w:bookmarkEnd w:id="94"/>
    </w:p>
    <w:p w14:paraId="63588059" w14:textId="6A8423A5" w:rsidR="00F4372A" w:rsidRDefault="00EF27DF" w:rsidP="00EF27DF">
      <w:pPr>
        <w:pStyle w:val="Caption"/>
        <w:numPr>
          <w:ilvl w:val="0"/>
          <w:numId w:val="10"/>
        </w:numPr>
        <w:jc w:val="both"/>
        <w:rPr>
          <w:b w:val="0"/>
          <w:bCs w:val="0"/>
        </w:rPr>
      </w:pPr>
      <w:r>
        <w:rPr>
          <w:b w:val="0"/>
          <w:bCs w:val="0"/>
        </w:rPr>
        <w:t>Quá trình scanning định nghĩa các tham số sau:</w:t>
      </w:r>
    </w:p>
    <w:p w14:paraId="6A58666D" w14:textId="439298C6" w:rsidR="00EF27DF" w:rsidRDefault="009E2927" w:rsidP="009E2927">
      <w:pPr>
        <w:pStyle w:val="ListParagraph"/>
        <w:numPr>
          <w:ilvl w:val="0"/>
          <w:numId w:val="14"/>
        </w:numPr>
      </w:pPr>
      <w:r>
        <w:lastRenderedPageBreak/>
        <w:t>Scan Window: ứng với thời gian mà thiết bị trong trạng thái scanning</w:t>
      </w:r>
    </w:p>
    <w:p w14:paraId="69FBB3F3" w14:textId="0CFB0185" w:rsidR="009E2927" w:rsidRDefault="009E2927" w:rsidP="009E2927">
      <w:pPr>
        <w:pStyle w:val="ListParagraph"/>
        <w:numPr>
          <w:ilvl w:val="0"/>
          <w:numId w:val="14"/>
        </w:numPr>
      </w:pPr>
      <w:r>
        <w:t>Scan Interval: ứng với chu kì của thiết bị khi bắt đầu trạng thái scanning</w:t>
      </w:r>
    </w:p>
    <w:p w14:paraId="1016BDA6" w14:textId="77777777" w:rsidR="009E2927" w:rsidRDefault="009E2927" w:rsidP="009E2927">
      <w:pPr>
        <w:pStyle w:val="ListParagraph"/>
        <w:keepNext/>
        <w:ind w:left="1800" w:firstLine="0"/>
        <w:jc w:val="center"/>
      </w:pPr>
      <w:r>
        <w:rPr>
          <w:noProof/>
        </w:rPr>
        <w:drawing>
          <wp:inline distT="0" distB="0" distL="0" distR="0" wp14:anchorId="2953530C" wp14:editId="1F8B8202">
            <wp:extent cx="3086100" cy="19253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7150" cy="1950979"/>
                    </a:xfrm>
                    <a:prstGeom prst="rect">
                      <a:avLst/>
                    </a:prstGeom>
                  </pic:spPr>
                </pic:pic>
              </a:graphicData>
            </a:graphic>
          </wp:inline>
        </w:drawing>
      </w:r>
    </w:p>
    <w:p w14:paraId="1475F8A7" w14:textId="5883F9A9" w:rsidR="009E2927" w:rsidRDefault="009E2927" w:rsidP="009E2927">
      <w:pPr>
        <w:pStyle w:val="Caption"/>
      </w:pPr>
      <w:bookmarkStart w:id="95" w:name="_Toc110947549"/>
      <w:r>
        <w:t xml:space="preserve">Hình </w:t>
      </w:r>
      <w:fldSimple w:instr=" STYLEREF 1 \s ">
        <w:r w:rsidR="007D414B">
          <w:rPr>
            <w:noProof/>
          </w:rPr>
          <w:t>2</w:t>
        </w:r>
      </w:fldSimple>
      <w:r w:rsidR="00A37E54">
        <w:t>.</w:t>
      </w:r>
      <w:fldSimple w:instr=" SEQ Hình \* ARABIC \s 1 ">
        <w:r w:rsidR="007D414B">
          <w:rPr>
            <w:noProof/>
          </w:rPr>
          <w:t>10</w:t>
        </w:r>
      </w:fldSimple>
      <w:r>
        <w:t xml:space="preserve"> Quá trình scanning của thiết bị BLE</w:t>
      </w:r>
      <w:bookmarkEnd w:id="95"/>
    </w:p>
    <w:p w14:paraId="00B26390" w14:textId="36ADDEEE" w:rsidR="009E2927" w:rsidRDefault="005850ED" w:rsidP="005850ED">
      <w:pPr>
        <w:pStyle w:val="ListParagraph"/>
        <w:numPr>
          <w:ilvl w:val="0"/>
          <w:numId w:val="10"/>
        </w:numPr>
      </w:pPr>
      <w:r>
        <w:t xml:space="preserve">Kết nối hai thiết bị: Sau khi thiết bị Central nhận được thông tin từ Peripheral, </w:t>
      </w:r>
      <w:r w:rsidR="00241567">
        <w:t>hai bên sẽ bắt đầu trao đổi một số gói tin. Central sẽ gửi đi gói tin yêu cầu kết nối tới Peripheral. Sau khi Central nhận được gói tin phản hồi từ Peripheral, hai thiết bị sẽ vào trạng thái kết nối, khi đó Central được coi là master và Peripheral là slave. Master sẽ quản lý kết nối, các thông số kết nối và các sự kiện.</w:t>
      </w:r>
    </w:p>
    <w:p w14:paraId="474E2D72" w14:textId="4AB34F24" w:rsidR="00CB0BA6" w:rsidRDefault="00CB0BA6" w:rsidP="005850ED">
      <w:pPr>
        <w:pStyle w:val="ListParagraph"/>
        <w:numPr>
          <w:ilvl w:val="0"/>
          <w:numId w:val="10"/>
        </w:numPr>
      </w:pPr>
      <w:r>
        <w:t>Quá trình trao đổi dữ liệu trong kết nối: một trong những yếu tố giúp cho công nghệ BLE tiết kiệm năng lượng là ở cách hai thiết bị trao đổi dữ liệu. Quá trình trao đổi dựa trên một số tham số bao gồm:</w:t>
      </w:r>
    </w:p>
    <w:p w14:paraId="5BEFE973" w14:textId="433360D9" w:rsidR="00CB0BA6" w:rsidRDefault="00CB0BA6" w:rsidP="00CB0BA6">
      <w:pPr>
        <w:pStyle w:val="ListParagraph"/>
        <w:numPr>
          <w:ilvl w:val="0"/>
          <w:numId w:val="14"/>
        </w:numPr>
      </w:pPr>
      <w:r>
        <w:t>Connection Event: là khoảng thời gian master và slave trao đổi dữ liệu cho tới khi cả hai bên không còn dữ liệu để gửi.</w:t>
      </w:r>
    </w:p>
    <w:p w14:paraId="72BFE0DE" w14:textId="4118BC31" w:rsidR="00CB0BA6" w:rsidRPr="009E2927" w:rsidRDefault="00CB0BA6" w:rsidP="00CB0BA6">
      <w:pPr>
        <w:pStyle w:val="ListParagraph"/>
        <w:numPr>
          <w:ilvl w:val="0"/>
          <w:numId w:val="14"/>
        </w:numPr>
      </w:pPr>
      <w:r>
        <w:t xml:space="preserve">Connection Interval: được định nghĩa là </w:t>
      </w:r>
      <w:r w:rsidR="0017258B">
        <w:t>khoảng thời gian giữa hai điểm bắt đầu của connection event</w:t>
      </w:r>
      <w:r w:rsidR="00F65402">
        <w:t xml:space="preserve">, được giới hạn từ 7.5 mili giây đến 4 giây với độ chia 1.25 mili giây. </w:t>
      </w:r>
    </w:p>
    <w:p w14:paraId="613BFD9C" w14:textId="0D3D6B74" w:rsidR="009E2927" w:rsidRDefault="001C4078" w:rsidP="001C4078">
      <w:pPr>
        <w:pStyle w:val="Heading4"/>
      </w:pPr>
      <w:r>
        <w:t>Attribute Protocol (ATT)</w:t>
      </w:r>
    </w:p>
    <w:p w14:paraId="0850015C" w14:textId="1E5D3CE8" w:rsidR="001C4078" w:rsidRDefault="001C4078" w:rsidP="001C4078">
      <w:r>
        <w:t>ATT định nghĩa ra cấu trúc thông tin mà hai thiết bị cần trao đổi, để hệ thống hóa cũng như dễ dàng hơn trong việc lưu trữ, trao đổi thông tin</w:t>
      </w:r>
      <w:r w:rsidR="00A47EB2">
        <w:t>. Hai thiết bị sử dụng ATT sẽ được gán hai vai trò:</w:t>
      </w:r>
    </w:p>
    <w:p w14:paraId="79F64600" w14:textId="2B6660D1" w:rsidR="00A47EB2" w:rsidRDefault="00A47EB2" w:rsidP="00A47EB2">
      <w:pPr>
        <w:pStyle w:val="ListParagraph"/>
        <w:numPr>
          <w:ilvl w:val="0"/>
          <w:numId w:val="10"/>
        </w:numPr>
      </w:pPr>
      <w:r>
        <w:lastRenderedPageBreak/>
        <w:t xml:space="preserve">Server: là thiết bị chứa dữ liệu mà người dùng cần bao gồm cảm biến, vị trí, gia tốc, thời lượng pin …. Khi được yêu cầu thông tin, server sẽ gửi thông tin đó đến các thiết bị yêu cầu ví dụ như các Gateway hoặc điện thoại. Ngoài ra, việc gửi thông tin còn có thể thông qua cách Server sẽ tự động gửi đi dữ liệu tới </w:t>
      </w:r>
      <w:r w:rsidR="00350845">
        <w:t xml:space="preserve">thiết bị đã đăng ký nhận thông báo khi dữ liệu thay đổi từ trước đó. Đó </w:t>
      </w:r>
      <w:r w:rsidR="001C0D75">
        <w:t>được định nghĩa</w:t>
      </w:r>
      <w:r w:rsidR="00350845">
        <w:t xml:space="preserve"> là notification.</w:t>
      </w:r>
    </w:p>
    <w:p w14:paraId="69BD927A" w14:textId="37613ED9" w:rsidR="00A47EB2" w:rsidRDefault="00A47EB2" w:rsidP="00A47EB2">
      <w:pPr>
        <w:pStyle w:val="ListParagraph"/>
        <w:numPr>
          <w:ilvl w:val="0"/>
          <w:numId w:val="10"/>
        </w:numPr>
      </w:pPr>
      <w:r>
        <w:t>Client: là thiết bị</w:t>
      </w:r>
      <w:r w:rsidR="001C0D75">
        <w:t xml:space="preserve"> giao tiếp với server với mục đích đọc dữ liệu, cũng như điều khiển server khi cần thiết. </w:t>
      </w:r>
      <w:r w:rsidR="00835E07">
        <w:t>Client cũng là thiết bị đăng ký nhận notification từ phía server từ trước để có thể nhận được dữ liệu gửi từ server sang khi chúng thay đổi</w:t>
      </w:r>
      <w:r w:rsidR="00BA4A97">
        <w:t>.</w:t>
      </w:r>
      <w:r w:rsidR="004C63C1">
        <w:t xml:space="preserve"> </w:t>
      </w:r>
    </w:p>
    <w:p w14:paraId="28B4DE87" w14:textId="6CB71690" w:rsidR="004C63C1" w:rsidRDefault="004C63C1" w:rsidP="004C63C1">
      <w:r>
        <w:t>Các attributes được định danh bởi các yếu tố sau:</w:t>
      </w:r>
    </w:p>
    <w:p w14:paraId="46E97212" w14:textId="38E4039A" w:rsidR="004C63C1" w:rsidRDefault="004C63C1" w:rsidP="004C63C1">
      <w:pPr>
        <w:pStyle w:val="ListParagraph"/>
        <w:numPr>
          <w:ilvl w:val="0"/>
          <w:numId w:val="10"/>
        </w:numPr>
      </w:pPr>
      <w:r>
        <w:t>Attribute Type: Các attribute được định dannh bởi các UUID (Universally Unique Identifier), có độ dài 16 bits (được quy định bởi Bluetooth SIG) hoặc 128 bits với các attribute do người dùng quy định.</w:t>
      </w:r>
    </w:p>
    <w:p w14:paraId="43F3D528" w14:textId="34B358BC" w:rsidR="004C63C1" w:rsidRDefault="004C63C1" w:rsidP="004C63C1">
      <w:pPr>
        <w:pStyle w:val="ListParagraph"/>
        <w:numPr>
          <w:ilvl w:val="0"/>
          <w:numId w:val="10"/>
        </w:numPr>
      </w:pPr>
      <w:r>
        <w:t>Attribute Handle: là một giá trị 16 bits mà server gán cho mỗi attribute,</w:t>
      </w:r>
      <w:r w:rsidR="00066D27">
        <w:t xml:space="preserve"> giống như một địa chỉ. Giá trị này được client sử dụng để tham chiếu các attributes</w:t>
      </w:r>
      <w:r w:rsidR="007A06EA">
        <w:t>.</w:t>
      </w:r>
    </w:p>
    <w:p w14:paraId="5F5FE87B" w14:textId="38D92004" w:rsidR="007A06EA" w:rsidRDefault="007A06EA" w:rsidP="004C63C1">
      <w:pPr>
        <w:pStyle w:val="ListParagraph"/>
        <w:numPr>
          <w:ilvl w:val="0"/>
          <w:numId w:val="10"/>
        </w:numPr>
      </w:pPr>
      <w:r>
        <w:t>Attribute Permission: Quy định các hành động có thể làm với attribute đó, ví dụ như đọc, ghi hoặc notify.</w:t>
      </w:r>
    </w:p>
    <w:p w14:paraId="7CAE09C6" w14:textId="4BA0EB8C" w:rsidR="003E018B" w:rsidRDefault="00F56376" w:rsidP="003E018B">
      <w:pPr>
        <w:pStyle w:val="Heading4"/>
      </w:pPr>
      <w:r>
        <w:t>Generic Attribute Profile (GATT)</w:t>
      </w:r>
    </w:p>
    <w:p w14:paraId="7779265C" w14:textId="0DA6D52D" w:rsidR="00F56376" w:rsidRDefault="00F56376" w:rsidP="00F56376">
      <w:r>
        <w:t>GATT là thuật ngữ sẽ gặp khá nhiều với các lập trình viên BLE, GATT cơ bản dựa trên ATT</w:t>
      </w:r>
      <w:r w:rsidR="008E6CF1">
        <w:t xml:space="preserve">. </w:t>
      </w:r>
    </w:p>
    <w:p w14:paraId="40B84F6C" w14:textId="77777777" w:rsidR="008E6CF1" w:rsidRDefault="008E6CF1" w:rsidP="008E6CF1">
      <w:pPr>
        <w:keepNext/>
        <w:jc w:val="center"/>
      </w:pPr>
      <w:r>
        <w:rPr>
          <w:noProof/>
        </w:rPr>
        <w:lastRenderedPageBreak/>
        <w:drawing>
          <wp:inline distT="0" distB="0" distL="0" distR="0" wp14:anchorId="6FE6C82A" wp14:editId="46074C43">
            <wp:extent cx="2584450" cy="30986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3722" cy="3109774"/>
                    </a:xfrm>
                    <a:prstGeom prst="rect">
                      <a:avLst/>
                    </a:prstGeom>
                  </pic:spPr>
                </pic:pic>
              </a:graphicData>
            </a:graphic>
          </wp:inline>
        </w:drawing>
      </w:r>
    </w:p>
    <w:p w14:paraId="544CDFEF" w14:textId="495E5CEE" w:rsidR="008E6CF1" w:rsidRDefault="008E6CF1" w:rsidP="008E6CF1">
      <w:pPr>
        <w:pStyle w:val="Caption"/>
      </w:pPr>
      <w:bookmarkStart w:id="96" w:name="_Toc110947550"/>
      <w:r>
        <w:t xml:space="preserve">Hình </w:t>
      </w:r>
      <w:fldSimple w:instr=" STYLEREF 1 \s ">
        <w:r w:rsidR="007D414B">
          <w:rPr>
            <w:noProof/>
          </w:rPr>
          <w:t>2</w:t>
        </w:r>
      </w:fldSimple>
      <w:r w:rsidR="00A37E54">
        <w:t>.</w:t>
      </w:r>
      <w:fldSimple w:instr=" SEQ Hình \* ARABIC \s 1 ">
        <w:r w:rsidR="007D414B">
          <w:rPr>
            <w:noProof/>
          </w:rPr>
          <w:t>11</w:t>
        </w:r>
      </w:fldSimple>
      <w:r>
        <w:t xml:space="preserve"> Profiles, Services và Characteristics</w:t>
      </w:r>
      <w:bookmarkEnd w:id="96"/>
    </w:p>
    <w:p w14:paraId="3416D2C2" w14:textId="7FE2FCAA" w:rsidR="008E6CF1" w:rsidRDefault="008E6CF1" w:rsidP="008E6CF1">
      <w:r>
        <w:t xml:space="preserve">Hình 2.11 mô tả rõ nhất các cấu trúc dữ liệu của GATT gồm </w:t>
      </w:r>
      <w:r w:rsidR="00C00B69">
        <w:t>profile, service và characteristic. GATT dựa trên ATT, nên vẫn sẽ có hai vai trò là server và client.</w:t>
      </w:r>
      <w:r w:rsidR="006B5F7D">
        <w:t xml:space="preserve"> Tuy nhiên, một thiết bị có thể chạy song song hai vai trò server và client khi có thể đọc dữ liệu từ một server khác, sau đó gửi dữ liệu đó đi </w:t>
      </w:r>
      <w:r w:rsidR="00905909">
        <w:t>tới một client khác với vai trò một server.</w:t>
      </w:r>
    </w:p>
    <w:p w14:paraId="4203EFEE" w14:textId="05394620" w:rsidR="00681705" w:rsidRDefault="00681705" w:rsidP="00681705">
      <w:pPr>
        <w:pStyle w:val="ListParagraph"/>
        <w:numPr>
          <w:ilvl w:val="0"/>
          <w:numId w:val="10"/>
        </w:numPr>
      </w:pPr>
      <w:r>
        <w:t>Service: bao gồm một hoặc nhiều attribute</w:t>
      </w:r>
      <w:r w:rsidR="00B63DBE">
        <w:t>, một trong số đó có thể là characteristic</w:t>
      </w:r>
      <w:r>
        <w:t xml:space="preserve"> để có thể đáp ứng các chức năng cụ thể của server. Ví dụ, service về pin của SIG bao gồm một characteristic là battery level</w:t>
      </w:r>
      <w:r w:rsidR="00B63DBE">
        <w:t>. Ngoài ra, service còn chứa các attribute khác mà không phải là characteristic, phục vụ việc định nghĩa cũng như các quyền truy cập service.</w:t>
      </w:r>
    </w:p>
    <w:p w14:paraId="0143DE7E" w14:textId="32297E35" w:rsidR="00D37A6D" w:rsidRDefault="00D37A6D" w:rsidP="00D37A6D">
      <w:pPr>
        <w:pStyle w:val="ListParagraph"/>
        <w:numPr>
          <w:ilvl w:val="0"/>
          <w:numId w:val="10"/>
        </w:numPr>
      </w:pPr>
      <w:r>
        <w:t>Characteristic: là một phần của một service, biểu diễn một phần thông tin mà server muốn chia sẻ tới các client. Characteristic chứa các attribute để định nghĩa các giá trị mà nó giữ:</w:t>
      </w:r>
    </w:p>
    <w:p w14:paraId="7CDB8ACC" w14:textId="6B93E03E" w:rsidR="00D37A6D" w:rsidRDefault="00D37A6D" w:rsidP="00D37A6D">
      <w:pPr>
        <w:pStyle w:val="ListParagraph"/>
        <w:numPr>
          <w:ilvl w:val="0"/>
          <w:numId w:val="14"/>
        </w:numPr>
      </w:pPr>
      <w:r>
        <w:t>Properties: được biểu diễn bởi một số các bit để định nghĩa các mà các giá trị characteristic có thể được sử dụng như đọc, ghi, ghi không phản hồi, thông báo,…</w:t>
      </w:r>
    </w:p>
    <w:p w14:paraId="6B849619" w14:textId="1B4F3C2D" w:rsidR="003B52DD" w:rsidRDefault="00D37A6D" w:rsidP="003B52DD">
      <w:pPr>
        <w:pStyle w:val="ListParagraph"/>
        <w:numPr>
          <w:ilvl w:val="0"/>
          <w:numId w:val="14"/>
        </w:numPr>
      </w:pPr>
      <w:r>
        <w:t>Descriptors: được sử dụng để chứa các thông tin liên quan đến giá trị của các characteristic như các trường sử dụng cho việc đăng ký nhận thông báo từ server, trường về định dạng và đơn vị của giá trị.</w:t>
      </w:r>
    </w:p>
    <w:p w14:paraId="49C453ED" w14:textId="2BF966C3" w:rsidR="003B52DD" w:rsidRPr="008E6CF1" w:rsidRDefault="003B52DD" w:rsidP="007D6B52">
      <w:r>
        <w:lastRenderedPageBreak/>
        <w:t>Sau khi đã hiểu rõ cách hai thiết bị BLE thiết lập kết nối, trao đổi dữ liệu và cấu trúc dữ liệu, việc lập trình sẽ dựa chủ yếu trên các hoạt động đọc ghi các service, characteristic và descriptor.</w:t>
      </w:r>
      <w:r w:rsidR="007D6B52">
        <w:t xml:space="preserve"> Phần tiếp theo, đồ án đi vào thiết kế thiết bị gateway với hai phần chính là phần cứng và phần mềm.</w:t>
      </w:r>
    </w:p>
    <w:p w14:paraId="2EF69229" w14:textId="6439B087" w:rsidR="005A77D0" w:rsidRPr="005A77D0" w:rsidRDefault="00354A1F" w:rsidP="00065F9D">
      <w:pPr>
        <w:pStyle w:val="Heading2"/>
      </w:pPr>
      <w:bookmarkStart w:id="97" w:name="_Toc110153562"/>
      <w:bookmarkStart w:id="98" w:name="_Toc110947362"/>
      <w:bookmarkStart w:id="99" w:name="_Toc110947492"/>
      <w:r>
        <w:t>Thiết kế Gateway</w:t>
      </w:r>
      <w:bookmarkEnd w:id="97"/>
      <w:bookmarkEnd w:id="98"/>
      <w:bookmarkEnd w:id="99"/>
    </w:p>
    <w:p w14:paraId="7EBF1BC9" w14:textId="4196EB9E" w:rsidR="00D37722" w:rsidRDefault="00D37722" w:rsidP="00D37722">
      <w:pPr>
        <w:pStyle w:val="Heading3"/>
      </w:pPr>
      <w:bookmarkStart w:id="100" w:name="_Toc110153563"/>
      <w:bookmarkStart w:id="101" w:name="_Toc110947363"/>
      <w:bookmarkStart w:id="102" w:name="_Toc110947493"/>
      <w:r>
        <w:t>Yêu cầu hệ thống</w:t>
      </w:r>
      <w:bookmarkEnd w:id="100"/>
      <w:bookmarkEnd w:id="101"/>
      <w:bookmarkEnd w:id="102"/>
    </w:p>
    <w:p w14:paraId="56F54F9E" w14:textId="7D3B8D78" w:rsidR="003C7B22" w:rsidRDefault="00D37722" w:rsidP="00EE4ECD">
      <w:r>
        <w:t>Gateway là thiết bị quản lý trực tiếp với hệ thống định vị tại hiện trường, có chức năng là cầu nối, truyền tải dữ liệu mang thông tin vị trí</w:t>
      </w:r>
      <w:r w:rsidR="00F63406">
        <w:t xml:space="preserve">, đồng thời cấu hình các thiết bị khi có yêu cầu từ cloud. </w:t>
      </w:r>
      <w:r w:rsidR="00CF2942">
        <w:t>Vai trò quản lý của Gateway hết sức quan trọng, luôn phải đảm bảo</w:t>
      </w:r>
      <w:r w:rsidR="00B93FFF">
        <w:t xml:space="preserve"> kiểm soát được trạng thái on/off của các node trong hệ thống và giữ được độ ổn định khi số lượng tag lớn. Hầu hết các chip BLE trên thị trường đều hỗ trợ giới hạn số lượng thiết bị kết nối BLE với chip</w:t>
      </w:r>
      <w:r w:rsidR="000F48C8">
        <w:t>, cụ thể là kết nối GATT</w:t>
      </w:r>
      <w:r w:rsidR="00B93FFF">
        <w:t xml:space="preserve"> tại cùng một thời điểm, nên việc xử lý</w:t>
      </w:r>
      <w:r w:rsidR="00791CCC">
        <w:t xml:space="preserve"> ở phần mềm</w:t>
      </w:r>
      <w:r w:rsidR="00B93FFF">
        <w:t xml:space="preserve"> để có thể đảm bảo thông tin không bị trễ là một </w:t>
      </w:r>
      <w:r w:rsidR="00EE4ECD">
        <w:t>yêu cầu quan trọng</w:t>
      </w:r>
      <w:r w:rsidR="00B93FFF">
        <w:t>.</w:t>
      </w:r>
      <w:r w:rsidR="00EE4ECD">
        <w:t xml:space="preserve"> </w:t>
      </w:r>
    </w:p>
    <w:p w14:paraId="2180D56D" w14:textId="043C90BD" w:rsidR="00EE4ECD" w:rsidRDefault="003C7B22" w:rsidP="009940F3">
      <w:r>
        <w:t xml:space="preserve">Thông thường, Gateway sẽ sử dụng kết nối WiFi để đưa dữ liệu lên Cloud. Tuy nhiên với môi trường nhà máy, </w:t>
      </w:r>
      <w:r w:rsidR="002F60CE">
        <w:t>hệ thống mạng thường sử dụng chuẩn Ethernet. Vì thế, ngoài WiFi, Ethernet sẽ là một lựa chọn thứ hai để giao tiếp với Cloud của thiết bị Gateway.</w:t>
      </w:r>
      <w:r w:rsidR="009940F3">
        <w:t xml:space="preserve"> </w:t>
      </w:r>
      <w:r w:rsidR="00EE4ECD">
        <w:t>Các tiêu chí kĩ thuật cần có cho một thiết bị BLE Gateway được mô tả dưới đây:</w:t>
      </w:r>
    </w:p>
    <w:p w14:paraId="53880055" w14:textId="7D73D2F3" w:rsidR="00362DF8" w:rsidRDefault="00F77084" w:rsidP="00362DF8">
      <w:pPr>
        <w:pStyle w:val="ListParagraph"/>
        <w:numPr>
          <w:ilvl w:val="0"/>
          <w:numId w:val="10"/>
        </w:numPr>
      </w:pPr>
      <w:r>
        <w:t>Khối</w:t>
      </w:r>
      <w:r w:rsidR="00EE4ECD">
        <w:t xml:space="preserve"> nguồn: Do thiết bị Gateway</w:t>
      </w:r>
      <w:r w:rsidR="00436973">
        <w:t xml:space="preserve"> là thiết bị cần chạy liên tục và ổn định, nên nguồn sẽ được lấy từ điện lưới</w:t>
      </w:r>
      <w:r>
        <w:t xml:space="preserve"> 220VAC</w:t>
      </w:r>
      <w:r w:rsidR="00436973">
        <w:t xml:space="preserve">. Cùng với đó, do thiết bị </w:t>
      </w:r>
      <w:r w:rsidR="00362DF8">
        <w:t xml:space="preserve">có thể được lắp ở trong nhà, nhà máy, nên phải ưu tiên cho việc dễ lắp đặt. Vì thế, </w:t>
      </w:r>
      <w:r w:rsidR="005242E9">
        <w:t>thiết bị sẽ được thiết kế phần nguồn trên mạch, thay vì sử dụng adapter AC – DC.</w:t>
      </w:r>
    </w:p>
    <w:p w14:paraId="5F70A1AC" w14:textId="117E65DB" w:rsidR="005049FB" w:rsidRDefault="005049FB" w:rsidP="00362DF8">
      <w:pPr>
        <w:pStyle w:val="ListParagraph"/>
        <w:numPr>
          <w:ilvl w:val="0"/>
          <w:numId w:val="10"/>
        </w:numPr>
      </w:pPr>
      <w:r>
        <w:t>Khối lưu trữ:</w:t>
      </w:r>
      <w:r w:rsidR="00AE7CF4">
        <w:t xml:space="preserve"> Mục đích chính của khối lưu trữ là lưu lại các thông tin quan trọng của thiết bị cũng như hỗ trợ vào quá trình cập nhật </w:t>
      </w:r>
      <w:r w:rsidR="00E446DE">
        <w:t xml:space="preserve">firmware cho thiết bị. Khi thiết bị đã vào giai đoạn sản xuất và đến tay người dùng, sẽ gặp phải các lỗi mà người thiết kế không thể tính toán trước. Khi đó, </w:t>
      </w:r>
      <w:r w:rsidR="00A92036">
        <w:t>người thiết kế cần cập nhật các phiên bản phần mềm mới có thể xử lý được các lỗi đó.</w:t>
      </w:r>
      <w:r w:rsidR="00463065">
        <w:t xml:space="preserve"> Trên thiết bị nên được lưu trữ cả hai bản firmware cùng một lúc để phòng trừ trường hợp bản firmware mới bị lỗi. Khối lưu trữ </w:t>
      </w:r>
      <w:r w:rsidR="00463065">
        <w:lastRenderedPageBreak/>
        <w:t>có thể sử dụng bộ nhớ Flash với giá thành hợp lí và hỗ trợ các thư viện, tài liệu giao tiếp cũng như tốc độ đọc ghi rất cao.</w:t>
      </w:r>
    </w:p>
    <w:p w14:paraId="3916380F" w14:textId="647A6223" w:rsidR="00887897" w:rsidRDefault="00887897" w:rsidP="00362DF8">
      <w:pPr>
        <w:pStyle w:val="ListParagraph"/>
        <w:numPr>
          <w:ilvl w:val="0"/>
          <w:numId w:val="10"/>
        </w:numPr>
      </w:pPr>
      <w:r>
        <w:t>Khối Ethernet:</w:t>
      </w:r>
      <w:r w:rsidR="00657852">
        <w:t xml:space="preserve"> </w:t>
      </w:r>
      <w:r w:rsidR="005356B2">
        <w:t>Khối Ethernet cần đảm bảo hỗ trợ tốc độ ở tối thiểu 10Mbps, tốc độ tối đa có thể đạt tới 100Mbp</w:t>
      </w:r>
      <w:r w:rsidR="00DB5BAF">
        <w:t>s.</w:t>
      </w:r>
      <w:r w:rsidR="0015188B">
        <w:t xml:space="preserve"> Thiết bị cần được lập trình để chuyển đổi giữa WiFi và Ethernet mà không ảnh hưởng quá nhiều quá trình hoạt động của thiết bị.</w:t>
      </w:r>
    </w:p>
    <w:p w14:paraId="5983AE02" w14:textId="12992B90" w:rsidR="00E95EA8" w:rsidRDefault="00466706" w:rsidP="00E95EA8">
      <w:pPr>
        <w:pStyle w:val="ListParagraph"/>
        <w:numPr>
          <w:ilvl w:val="0"/>
          <w:numId w:val="10"/>
        </w:numPr>
      </w:pPr>
      <w:r>
        <w:t>Khối hiển thị, thông báo:</w:t>
      </w:r>
      <w:r w:rsidR="00E95EA8">
        <w:t xml:space="preserve"> mục đích chính của khối là để giúp người dùng dễ nhận biết các trạng thái của hệ thống như kết nối mạng thành công hay </w:t>
      </w:r>
      <w:r w:rsidR="00DF7332">
        <w:t>đang kết nối tới Cloud vì theo mô hình mạng, gateway được ưu tiên đặt ở vị trí cao nhất để tránh các vật cản. Vậy nên việc sử dụng các khối hiển thị như LED</w:t>
      </w:r>
      <w:r w:rsidR="00904FA4">
        <w:t xml:space="preserve"> và khối thông báo sử dụng còi chíp sẽ giúp </w:t>
      </w:r>
      <w:r w:rsidR="00D56513">
        <w:t>cải thiện sự tương tác với người dùng.</w:t>
      </w:r>
    </w:p>
    <w:p w14:paraId="4444F47F" w14:textId="21E30804" w:rsidR="00973CF6" w:rsidRDefault="00F77084" w:rsidP="00973CF6">
      <w:pPr>
        <w:pStyle w:val="ListParagraph"/>
        <w:numPr>
          <w:ilvl w:val="0"/>
          <w:numId w:val="10"/>
        </w:numPr>
      </w:pPr>
      <w:r>
        <w:t>Khối xử lý trung tâm: Sau khối nguồn, khối xử lý trung tâm là một trong những phần quan trọng nhất của thiết bị. Tất cả các thuật toán</w:t>
      </w:r>
      <w:r w:rsidR="003E20B0">
        <w:t xml:space="preserve"> quản lý</w:t>
      </w:r>
      <w:r>
        <w:t xml:space="preserve">, truyền thông </w:t>
      </w:r>
      <w:r w:rsidR="003E20B0">
        <w:t xml:space="preserve">BLE, WiFi sẽ được khối xử lý trung tâm đảm nhận. Hiện nay trên thị trường đã có rất nhiều chip được tích hợp các chức năng trên, gọi là SoC. </w:t>
      </w:r>
      <w:r w:rsidR="00BB791B">
        <w:t>Các SoC có kích thước nhỏ gọn, có đầy đủ chức năng truyền thông và bộ xử lý mạnh, phù hợp cho các ứng dụng Gateway.</w:t>
      </w:r>
      <w:r w:rsidR="00973CF6">
        <w:t xml:space="preserve"> Khối xủ lý trung tâm cần được lựa chọn dựa trên những yêu cầu sau: </w:t>
      </w:r>
    </w:p>
    <w:p w14:paraId="1DB73BAD" w14:textId="41F2C60B" w:rsidR="00973CF6" w:rsidRDefault="00973CF6" w:rsidP="00973CF6">
      <w:pPr>
        <w:pStyle w:val="ListParagraph"/>
        <w:numPr>
          <w:ilvl w:val="0"/>
          <w:numId w:val="11"/>
        </w:numPr>
      </w:pPr>
      <w:r>
        <w:t>Lõi của MCU, xung nhịp lõi của SoC</w:t>
      </w:r>
    </w:p>
    <w:p w14:paraId="11F64B11" w14:textId="1C120C2B" w:rsidR="00973CF6" w:rsidRDefault="00973CF6" w:rsidP="00973CF6">
      <w:pPr>
        <w:pStyle w:val="ListParagraph"/>
        <w:numPr>
          <w:ilvl w:val="0"/>
          <w:numId w:val="11"/>
        </w:numPr>
      </w:pPr>
      <w:r>
        <w:t>Độ phổ biến của SoC</w:t>
      </w:r>
    </w:p>
    <w:p w14:paraId="7B69915A" w14:textId="2ABAD8C4" w:rsidR="00973CF6" w:rsidRDefault="00973CF6" w:rsidP="00973CF6">
      <w:pPr>
        <w:pStyle w:val="ListParagraph"/>
        <w:numPr>
          <w:ilvl w:val="0"/>
          <w:numId w:val="11"/>
        </w:numPr>
      </w:pPr>
      <w:r>
        <w:t>Các công cụ hỗ trợ phát triển (từ hãng và cộng đồng), khả năng hỗ trợ nếu phát sinh lỗi trong quá trình lập trình</w:t>
      </w:r>
    </w:p>
    <w:p w14:paraId="5D1AA226" w14:textId="3963C8F8" w:rsidR="00973CF6" w:rsidRDefault="00973CF6" w:rsidP="00973CF6">
      <w:pPr>
        <w:pStyle w:val="ListParagraph"/>
        <w:numPr>
          <w:ilvl w:val="0"/>
          <w:numId w:val="11"/>
        </w:numPr>
      </w:pPr>
      <w:r>
        <w:t>Số lượng ngoại vi phải phù hợp với yêu cầu của bài toán</w:t>
      </w:r>
    </w:p>
    <w:p w14:paraId="416DD49E" w14:textId="042118BC" w:rsidR="00973CF6" w:rsidRDefault="00973CF6" w:rsidP="00973CF6">
      <w:pPr>
        <w:pStyle w:val="ListParagraph"/>
        <w:numPr>
          <w:ilvl w:val="0"/>
          <w:numId w:val="11"/>
        </w:numPr>
      </w:pPr>
      <w:r>
        <w:t>Giá cả hợp lí để tối ưu giá thành sản phẩm</w:t>
      </w:r>
    </w:p>
    <w:p w14:paraId="1D7DE2F8" w14:textId="7B6704F0" w:rsidR="005049FB" w:rsidRDefault="005049FB" w:rsidP="005049FB">
      <w:pPr>
        <w:pStyle w:val="ListParagraph"/>
        <w:numPr>
          <w:ilvl w:val="0"/>
          <w:numId w:val="11"/>
        </w:numPr>
      </w:pPr>
      <w:r>
        <w:t>Độ ổn định khi hoạt động lâu dài</w:t>
      </w:r>
    </w:p>
    <w:p w14:paraId="5D44805D" w14:textId="5EB18C82" w:rsidR="00E96BB0" w:rsidRDefault="004B700C" w:rsidP="00887897">
      <w:pPr>
        <w:pStyle w:val="ListParagraph"/>
        <w:ind w:left="1080" w:firstLine="0"/>
      </w:pPr>
      <w:r>
        <w:t>Căn cứ vào các yêu cầu đặt ra</w:t>
      </w:r>
      <w:r w:rsidR="00887897">
        <w:t xml:space="preserve"> của khối xử lý trung tâm và các khối ngoại vi</w:t>
      </w:r>
      <w:r w:rsidR="00685690">
        <w:t xml:space="preserve">, SoC cần hỗ trợ thêm các ngoại vi sau: </w:t>
      </w:r>
    </w:p>
    <w:p w14:paraId="52771DEF" w14:textId="5EE892CC" w:rsidR="00582089" w:rsidRDefault="00582089" w:rsidP="00466706">
      <w:pPr>
        <w:pStyle w:val="ListParagraph"/>
        <w:numPr>
          <w:ilvl w:val="0"/>
          <w:numId w:val="10"/>
        </w:numPr>
      </w:pPr>
      <w:r>
        <w:t xml:space="preserve">Khối SPI: </w:t>
      </w:r>
      <w:r w:rsidR="00A269BC">
        <w:t xml:space="preserve">hai khối SPI hỗ trợ </w:t>
      </w:r>
      <w:r>
        <w:t>giao tiếp với Ethernet và Flash, đảm bảo tốc độ từ 40 – 80 MHz</w:t>
      </w:r>
    </w:p>
    <w:p w14:paraId="423786E5" w14:textId="4B36A8F2" w:rsidR="00466706" w:rsidRDefault="00466706" w:rsidP="00466706">
      <w:pPr>
        <w:pStyle w:val="ListParagraph"/>
        <w:numPr>
          <w:ilvl w:val="0"/>
          <w:numId w:val="10"/>
        </w:numPr>
      </w:pPr>
      <w:r>
        <w:t xml:space="preserve">Khối GPIO: hỗ trợ từ 10 GPIO cho việc điều khiển khối </w:t>
      </w:r>
      <w:r w:rsidR="00A269BC">
        <w:t>hiển thị, thông báo và phục vụ cho việc nạp firmware, debug</w:t>
      </w:r>
    </w:p>
    <w:p w14:paraId="0AFC2708" w14:textId="6D10373C" w:rsidR="00A269BC" w:rsidRDefault="00A269BC" w:rsidP="00466706">
      <w:pPr>
        <w:pStyle w:val="ListParagraph"/>
        <w:numPr>
          <w:ilvl w:val="0"/>
          <w:numId w:val="10"/>
        </w:numPr>
      </w:pPr>
      <w:r>
        <w:t xml:space="preserve">Khối UART: hỗ trợ việc debug trong quá trình phát triển </w:t>
      </w:r>
    </w:p>
    <w:p w14:paraId="0278F840" w14:textId="2B1B450F" w:rsidR="00F94882" w:rsidRDefault="00F94882" w:rsidP="00F94882">
      <w:pPr>
        <w:pStyle w:val="Heading3"/>
      </w:pPr>
      <w:bookmarkStart w:id="103" w:name="_Toc110153564"/>
      <w:bookmarkStart w:id="104" w:name="_Toc110947364"/>
      <w:bookmarkStart w:id="105" w:name="_Toc110947494"/>
      <w:r>
        <w:lastRenderedPageBreak/>
        <w:t>Tổng quan hệ thống</w:t>
      </w:r>
      <w:bookmarkEnd w:id="103"/>
      <w:bookmarkEnd w:id="104"/>
      <w:bookmarkEnd w:id="105"/>
    </w:p>
    <w:p w14:paraId="427698CA" w14:textId="0ED8E76E" w:rsidR="00637AB5" w:rsidRDefault="00982A4A" w:rsidP="00637AB5">
      <w:r>
        <w:t>Dựa vào yêu cầu của hệ thống, kết hợp với kinh nghiệm và giá, độ có sẵn của linh kiện, đồ án đã lựa chọn các</w:t>
      </w:r>
      <w:r w:rsidR="000B0225">
        <w:t xml:space="preserve"> phần tử chính của các khối như sau:</w:t>
      </w:r>
    </w:p>
    <w:p w14:paraId="42BC520E" w14:textId="6D736820" w:rsidR="00282850" w:rsidRDefault="00282850" w:rsidP="00282850">
      <w:pPr>
        <w:pStyle w:val="Caption"/>
        <w:keepNext/>
      </w:pPr>
      <w:bookmarkStart w:id="106" w:name="_Toc110168464"/>
      <w:bookmarkStart w:id="107" w:name="_Toc110947516"/>
      <w:r>
        <w:t xml:space="preserve">Bảng  </w:t>
      </w:r>
      <w:fldSimple w:instr=" STYLEREF 1 \s ">
        <w:r w:rsidR="007D414B">
          <w:rPr>
            <w:noProof/>
          </w:rPr>
          <w:t>2</w:t>
        </w:r>
      </w:fldSimple>
      <w:r w:rsidR="00E26416">
        <w:t>.</w:t>
      </w:r>
      <w:fldSimple w:instr=" SEQ Bảng_ \* ARABIC \s 1 ">
        <w:r w:rsidR="007D414B">
          <w:rPr>
            <w:noProof/>
          </w:rPr>
          <w:t>1</w:t>
        </w:r>
      </w:fldSimple>
      <w:r>
        <w:t xml:space="preserve"> Các phần tử linh kiện chính</w:t>
      </w:r>
      <w:bookmarkEnd w:id="106"/>
      <w:bookmarkEnd w:id="107"/>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94"/>
        <w:gridCol w:w="3746"/>
      </w:tblGrid>
      <w:tr w:rsidR="00C55126" w14:paraId="3EB8168C" w14:textId="77777777" w:rsidTr="00E26601">
        <w:tc>
          <w:tcPr>
            <w:tcW w:w="3094" w:type="dxa"/>
          </w:tcPr>
          <w:p w14:paraId="4227CBCE" w14:textId="17EB4E0E" w:rsidR="00C55126" w:rsidRDefault="00C55126" w:rsidP="00282850">
            <w:pPr>
              <w:ind w:firstLine="0"/>
            </w:pPr>
          </w:p>
        </w:tc>
        <w:tc>
          <w:tcPr>
            <w:tcW w:w="3746" w:type="dxa"/>
          </w:tcPr>
          <w:p w14:paraId="0BC27967" w14:textId="39AC7224" w:rsidR="00C55126" w:rsidRDefault="00C55126" w:rsidP="00282850">
            <w:pPr>
              <w:ind w:firstLine="0"/>
              <w:jc w:val="center"/>
            </w:pPr>
            <w:r>
              <w:t>IC/SoC</w:t>
            </w:r>
          </w:p>
        </w:tc>
      </w:tr>
      <w:tr w:rsidR="00C55126" w14:paraId="39366FD0" w14:textId="77777777" w:rsidTr="00E26601">
        <w:tc>
          <w:tcPr>
            <w:tcW w:w="3094" w:type="dxa"/>
          </w:tcPr>
          <w:p w14:paraId="412E9D76" w14:textId="0568E86D" w:rsidR="00C55126" w:rsidRDefault="00C55126" w:rsidP="00282850">
            <w:pPr>
              <w:ind w:firstLine="0"/>
            </w:pPr>
            <w:r>
              <w:t>Khối xử lý trung tâm</w:t>
            </w:r>
          </w:p>
        </w:tc>
        <w:tc>
          <w:tcPr>
            <w:tcW w:w="3746" w:type="dxa"/>
          </w:tcPr>
          <w:p w14:paraId="345B9A2D" w14:textId="24A9513A" w:rsidR="00C55126" w:rsidRDefault="00C55126" w:rsidP="00282850">
            <w:pPr>
              <w:ind w:firstLine="0"/>
            </w:pPr>
            <w:r>
              <w:t>SoC ESP32 Wroom 32</w:t>
            </w:r>
          </w:p>
        </w:tc>
      </w:tr>
      <w:tr w:rsidR="00C55126" w14:paraId="14D1F76D" w14:textId="77777777" w:rsidTr="00E26601">
        <w:tc>
          <w:tcPr>
            <w:tcW w:w="3094" w:type="dxa"/>
          </w:tcPr>
          <w:p w14:paraId="3745C031" w14:textId="43612DD2" w:rsidR="00C55126" w:rsidRDefault="00C55126" w:rsidP="00282850">
            <w:pPr>
              <w:ind w:firstLine="0"/>
            </w:pPr>
            <w:r>
              <w:t>Khối nguồn</w:t>
            </w:r>
          </w:p>
        </w:tc>
        <w:tc>
          <w:tcPr>
            <w:tcW w:w="3746" w:type="dxa"/>
          </w:tcPr>
          <w:p w14:paraId="09EAEEA5" w14:textId="58A14073" w:rsidR="00C55126" w:rsidRDefault="00C55126" w:rsidP="00282850">
            <w:pPr>
              <w:ind w:firstLine="0"/>
            </w:pPr>
            <w:r>
              <w:t xml:space="preserve">Nguồn Flyback 5V 1A </w:t>
            </w:r>
          </w:p>
        </w:tc>
      </w:tr>
      <w:tr w:rsidR="00C55126" w14:paraId="1DBAEAD5" w14:textId="77777777" w:rsidTr="00E26601">
        <w:tc>
          <w:tcPr>
            <w:tcW w:w="3094" w:type="dxa"/>
          </w:tcPr>
          <w:p w14:paraId="560DCF03" w14:textId="2E9F4AED" w:rsidR="00C55126" w:rsidRDefault="00C55126" w:rsidP="00282850">
            <w:pPr>
              <w:ind w:firstLine="0"/>
            </w:pPr>
            <w:r>
              <w:t>Khối Ethernet</w:t>
            </w:r>
          </w:p>
        </w:tc>
        <w:tc>
          <w:tcPr>
            <w:tcW w:w="3746" w:type="dxa"/>
          </w:tcPr>
          <w:p w14:paraId="6ACB8BB1" w14:textId="38E0775F" w:rsidR="00C55126" w:rsidRDefault="00C55126" w:rsidP="00282850">
            <w:pPr>
              <w:ind w:firstLine="0"/>
            </w:pPr>
            <w:r>
              <w:t>IC W5500</w:t>
            </w:r>
          </w:p>
        </w:tc>
      </w:tr>
      <w:tr w:rsidR="00C55126" w14:paraId="749B00D3" w14:textId="77777777" w:rsidTr="00E26601">
        <w:tc>
          <w:tcPr>
            <w:tcW w:w="3094" w:type="dxa"/>
          </w:tcPr>
          <w:p w14:paraId="26CFA5A7" w14:textId="696E6BFC" w:rsidR="00C55126" w:rsidRDefault="00C55126" w:rsidP="00282850">
            <w:pPr>
              <w:ind w:firstLine="0"/>
            </w:pPr>
            <w:r>
              <w:t>Khối hiển thị</w:t>
            </w:r>
          </w:p>
        </w:tc>
        <w:tc>
          <w:tcPr>
            <w:tcW w:w="3746" w:type="dxa"/>
          </w:tcPr>
          <w:p w14:paraId="0712BAF5" w14:textId="3E840344" w:rsidR="00C55126" w:rsidRDefault="00C55126" w:rsidP="00282850">
            <w:pPr>
              <w:ind w:firstLine="0"/>
            </w:pPr>
            <w:r>
              <w:t>LED RGB WS2812B</w:t>
            </w:r>
          </w:p>
        </w:tc>
      </w:tr>
      <w:tr w:rsidR="00C55126" w14:paraId="02CCA629" w14:textId="77777777" w:rsidTr="00E26601">
        <w:tc>
          <w:tcPr>
            <w:tcW w:w="3094" w:type="dxa"/>
          </w:tcPr>
          <w:p w14:paraId="27E1CA2B" w14:textId="71D4B360" w:rsidR="00C55126" w:rsidRDefault="00C55126" w:rsidP="00282850">
            <w:pPr>
              <w:ind w:firstLine="0"/>
            </w:pPr>
            <w:r>
              <w:t xml:space="preserve">Khối thông báo </w:t>
            </w:r>
          </w:p>
        </w:tc>
        <w:tc>
          <w:tcPr>
            <w:tcW w:w="3746" w:type="dxa"/>
          </w:tcPr>
          <w:p w14:paraId="1C15939D" w14:textId="3209AB59" w:rsidR="00C55126" w:rsidRDefault="00C55126" w:rsidP="00282850">
            <w:pPr>
              <w:ind w:firstLine="0"/>
            </w:pPr>
            <w:r>
              <w:t xml:space="preserve">Còi chíp </w:t>
            </w:r>
            <w:r w:rsidR="00282850">
              <w:t>PS1240P02BT</w:t>
            </w:r>
          </w:p>
        </w:tc>
      </w:tr>
      <w:tr w:rsidR="00282850" w14:paraId="6CA3E1B3" w14:textId="77777777" w:rsidTr="00E26601">
        <w:tc>
          <w:tcPr>
            <w:tcW w:w="3094" w:type="dxa"/>
          </w:tcPr>
          <w:p w14:paraId="17815EB2" w14:textId="018240D9" w:rsidR="00282850" w:rsidRDefault="00282850" w:rsidP="00282850">
            <w:pPr>
              <w:ind w:firstLine="0"/>
            </w:pPr>
            <w:r>
              <w:t>Khối lưu trữ</w:t>
            </w:r>
          </w:p>
        </w:tc>
        <w:tc>
          <w:tcPr>
            <w:tcW w:w="3746" w:type="dxa"/>
          </w:tcPr>
          <w:p w14:paraId="591A9A72" w14:textId="319008D4" w:rsidR="00282850" w:rsidRDefault="00282850" w:rsidP="00282850">
            <w:pPr>
              <w:ind w:firstLine="0"/>
            </w:pPr>
            <w:r>
              <w:t>IC Flash 16MB W25Q128JVSIQ</w:t>
            </w:r>
          </w:p>
        </w:tc>
      </w:tr>
    </w:tbl>
    <w:p w14:paraId="3233151E" w14:textId="67E9D5D6" w:rsidR="000B0225" w:rsidRDefault="00282850" w:rsidP="00637AB5">
      <w:r>
        <w:br w:type="textWrapping" w:clear="all"/>
      </w:r>
    </w:p>
    <w:p w14:paraId="10BD714D" w14:textId="6C0D7127" w:rsidR="00282850" w:rsidRPr="00D37722" w:rsidRDefault="00282850" w:rsidP="00637AB5">
      <w:r>
        <w:t>Các phần tiếp theo, đồ án sẽ đi vào phân tích lí do lựa chọn các phần tử linh kiện trên và kèm theo các chức năng của linh kiện đó trong mỗi khối tương ứng.</w:t>
      </w:r>
    </w:p>
    <w:p w14:paraId="7F01F4DB" w14:textId="65398D51" w:rsidR="00354A1F" w:rsidRDefault="00C0119A" w:rsidP="00354A1F">
      <w:pPr>
        <w:pStyle w:val="Heading3"/>
      </w:pPr>
      <w:bookmarkStart w:id="108" w:name="_Toc110153565"/>
      <w:bookmarkStart w:id="109" w:name="_Toc110947365"/>
      <w:bookmarkStart w:id="110" w:name="_Toc110947495"/>
      <w:r>
        <w:t>Thiết kế k</w:t>
      </w:r>
      <w:r w:rsidR="00354A1F">
        <w:t>hối nguồn</w:t>
      </w:r>
      <w:bookmarkEnd w:id="108"/>
      <w:bookmarkEnd w:id="109"/>
      <w:bookmarkEnd w:id="110"/>
    </w:p>
    <w:p w14:paraId="7C1F7792" w14:textId="64B25496" w:rsidR="00DF198E" w:rsidRDefault="00A269BC" w:rsidP="00DF198E">
      <w:r>
        <w:t>Đây là khối cung cấp năng lượng cho toàn bộ các ngoại vi của thiết bị. Nó được coi như trái tim của thiết bị, quyết định đến sự hoạt động và lâu dài của hệ thống nên cần được tính toán, chọn lựa cẩn thận</w:t>
      </w:r>
      <w:r w:rsidR="00637AB5">
        <w:t xml:space="preserve">, tính toán cụ thể để có thể đề phòng được các trường hợp quá tải. Bảng </w:t>
      </w:r>
      <w:r w:rsidR="005A4D20">
        <w:t>2.2 mô tả</w:t>
      </w:r>
      <w:r w:rsidR="00637AB5">
        <w:t xml:space="preserve"> dòng hoạt</w:t>
      </w:r>
      <w:r w:rsidR="00901371">
        <w:t xml:space="preserve"> động cụ thể của từng khối dựa trên các linh kiện đã chọn ở phần 2.5.2</w:t>
      </w:r>
      <w:r w:rsidR="008734E6">
        <w:t>.</w:t>
      </w:r>
      <w:r w:rsidR="000B0DAD">
        <w:t xml:space="preserve"> Mức tiêu thụ được liệt kê ở đây là mức tiêu thụ tối đa của các khối và được tham khảo ở tài liệu của hãng sản xuất.</w:t>
      </w:r>
    </w:p>
    <w:p w14:paraId="3D607823" w14:textId="6457D87D" w:rsidR="006F75FA" w:rsidRDefault="006F75FA" w:rsidP="00DF198E"/>
    <w:p w14:paraId="19191305" w14:textId="73D9561D" w:rsidR="006F75FA" w:rsidRDefault="006F75FA" w:rsidP="00DF198E"/>
    <w:p w14:paraId="73C97FCE" w14:textId="143909FC" w:rsidR="00A467F2" w:rsidRDefault="00A467F2" w:rsidP="00DF198E"/>
    <w:p w14:paraId="6B40BDAB" w14:textId="77777777" w:rsidR="00A467F2" w:rsidRDefault="00A467F2" w:rsidP="00DF198E"/>
    <w:p w14:paraId="551307E6" w14:textId="46320DE1" w:rsidR="00D019E6" w:rsidRDefault="00D019E6" w:rsidP="00D019E6">
      <w:pPr>
        <w:pStyle w:val="Caption"/>
        <w:keepNext/>
      </w:pPr>
      <w:bookmarkStart w:id="111" w:name="_Toc110168465"/>
      <w:bookmarkStart w:id="112" w:name="_Toc110947517"/>
      <w:r>
        <w:lastRenderedPageBreak/>
        <w:t xml:space="preserve">Bảng  </w:t>
      </w:r>
      <w:fldSimple w:instr=" STYLEREF 1 \s ">
        <w:r w:rsidR="007D414B">
          <w:rPr>
            <w:noProof/>
          </w:rPr>
          <w:t>2</w:t>
        </w:r>
      </w:fldSimple>
      <w:r w:rsidR="00E26416">
        <w:t>.</w:t>
      </w:r>
      <w:fldSimple w:instr=" SEQ Bảng_ \* ARABIC \s 1 ">
        <w:r w:rsidR="007D414B">
          <w:rPr>
            <w:noProof/>
          </w:rPr>
          <w:t>2</w:t>
        </w:r>
      </w:fldSimple>
      <w:r>
        <w:t xml:space="preserve"> </w:t>
      </w:r>
      <w:r w:rsidR="00E321ED">
        <w:t>Mức tiêu thụ tối đa của hệ thống</w:t>
      </w:r>
      <w:bookmarkEnd w:id="111"/>
      <w:bookmarkEnd w:id="112"/>
    </w:p>
    <w:tbl>
      <w:tblPr>
        <w:tblStyle w:val="TableGrid"/>
        <w:tblW w:w="0" w:type="auto"/>
        <w:tblLook w:val="04A0" w:firstRow="1" w:lastRow="0" w:firstColumn="1" w:lastColumn="0" w:noHBand="0" w:noVBand="1"/>
      </w:tblPr>
      <w:tblGrid>
        <w:gridCol w:w="875"/>
        <w:gridCol w:w="2133"/>
        <w:gridCol w:w="2667"/>
        <w:gridCol w:w="1239"/>
        <w:gridCol w:w="1579"/>
      </w:tblGrid>
      <w:tr w:rsidR="00A63ABE" w14:paraId="016A2573" w14:textId="77777777" w:rsidTr="008E11E3">
        <w:tc>
          <w:tcPr>
            <w:tcW w:w="918" w:type="dxa"/>
          </w:tcPr>
          <w:p w14:paraId="4B63279C" w14:textId="1B1EF5D1" w:rsidR="00A63ABE" w:rsidRDefault="00A63ABE" w:rsidP="00DF198E">
            <w:pPr>
              <w:ind w:firstLine="0"/>
            </w:pPr>
            <w:r>
              <w:t>STT</w:t>
            </w:r>
          </w:p>
        </w:tc>
        <w:tc>
          <w:tcPr>
            <w:tcW w:w="2160" w:type="dxa"/>
          </w:tcPr>
          <w:p w14:paraId="35F3747F" w14:textId="09589A17" w:rsidR="00A63ABE" w:rsidRDefault="00A63ABE" w:rsidP="00DF198E">
            <w:pPr>
              <w:ind w:firstLine="0"/>
            </w:pPr>
            <w:r>
              <w:t>Linh kiện chính của các khối</w:t>
            </w:r>
          </w:p>
        </w:tc>
        <w:tc>
          <w:tcPr>
            <w:tcW w:w="2970" w:type="dxa"/>
          </w:tcPr>
          <w:p w14:paraId="57C90A65" w14:textId="4A342B58" w:rsidR="00A63ABE" w:rsidRDefault="00A63ABE" w:rsidP="00DF198E">
            <w:pPr>
              <w:ind w:firstLine="0"/>
            </w:pPr>
            <w:r>
              <w:t>Tác vụ tiêu thụ</w:t>
            </w:r>
          </w:p>
        </w:tc>
        <w:tc>
          <w:tcPr>
            <w:tcW w:w="1350" w:type="dxa"/>
          </w:tcPr>
          <w:p w14:paraId="56A0B1DC" w14:textId="317E418B" w:rsidR="00A63ABE" w:rsidRDefault="00A63ABE" w:rsidP="00DF198E">
            <w:pPr>
              <w:ind w:firstLine="0"/>
            </w:pPr>
            <w:r>
              <w:t>Điện áp sử dụng (V)</w:t>
            </w:r>
          </w:p>
        </w:tc>
        <w:tc>
          <w:tcPr>
            <w:tcW w:w="1710" w:type="dxa"/>
          </w:tcPr>
          <w:p w14:paraId="6DD437B6" w14:textId="09F2753B" w:rsidR="00A63ABE" w:rsidRDefault="00A63ABE" w:rsidP="00DF198E">
            <w:pPr>
              <w:ind w:firstLine="0"/>
            </w:pPr>
            <w:r>
              <w:t>Mức tiêu thụ</w:t>
            </w:r>
            <w:r w:rsidR="00C522E8">
              <w:t xml:space="preserve"> tối đa </w:t>
            </w:r>
            <w:r>
              <w:t xml:space="preserve"> (mA)</w:t>
            </w:r>
          </w:p>
        </w:tc>
      </w:tr>
      <w:tr w:rsidR="00A63ABE" w14:paraId="2F47D5A8" w14:textId="77777777" w:rsidTr="008E11E3">
        <w:tc>
          <w:tcPr>
            <w:tcW w:w="918" w:type="dxa"/>
          </w:tcPr>
          <w:p w14:paraId="602B68A5" w14:textId="1DDB21AB" w:rsidR="00A63ABE" w:rsidRDefault="00A63ABE" w:rsidP="00DF198E">
            <w:pPr>
              <w:ind w:firstLine="0"/>
            </w:pPr>
            <w:r>
              <w:t>1</w:t>
            </w:r>
          </w:p>
        </w:tc>
        <w:tc>
          <w:tcPr>
            <w:tcW w:w="2160" w:type="dxa"/>
          </w:tcPr>
          <w:p w14:paraId="7C5A60CC" w14:textId="4986D636" w:rsidR="00A63ABE" w:rsidRDefault="00A63ABE" w:rsidP="00DF198E">
            <w:pPr>
              <w:ind w:firstLine="0"/>
            </w:pPr>
            <w:r>
              <w:t>ESP32-Wroom-32</w:t>
            </w:r>
          </w:p>
        </w:tc>
        <w:tc>
          <w:tcPr>
            <w:tcW w:w="2970" w:type="dxa"/>
          </w:tcPr>
          <w:p w14:paraId="32407C21" w14:textId="33997081" w:rsidR="00A63ABE" w:rsidRDefault="000B0DAD" w:rsidP="00DF198E">
            <w:pPr>
              <w:ind w:firstLine="0"/>
            </w:pPr>
            <w:r>
              <w:t xml:space="preserve">Tất cả các ngoại vi: radio (WiFi và BLE), UART, I2C, </w:t>
            </w:r>
          </w:p>
        </w:tc>
        <w:tc>
          <w:tcPr>
            <w:tcW w:w="1350" w:type="dxa"/>
          </w:tcPr>
          <w:p w14:paraId="6EE6C7F1" w14:textId="41BEBF5F" w:rsidR="00A63ABE" w:rsidRDefault="000B0DAD" w:rsidP="00DF198E">
            <w:pPr>
              <w:ind w:firstLine="0"/>
            </w:pPr>
            <w:r>
              <w:t>3.3</w:t>
            </w:r>
          </w:p>
        </w:tc>
        <w:tc>
          <w:tcPr>
            <w:tcW w:w="1710" w:type="dxa"/>
          </w:tcPr>
          <w:p w14:paraId="26914D1B" w14:textId="101CF3B9" w:rsidR="00A63ABE" w:rsidRDefault="00E321ED" w:rsidP="00DF198E">
            <w:pPr>
              <w:ind w:firstLine="0"/>
            </w:pPr>
            <w:r>
              <w:t>500</w:t>
            </w:r>
            <w:r w:rsidR="005B2CEE">
              <w:t>[td]</w:t>
            </w:r>
          </w:p>
        </w:tc>
      </w:tr>
      <w:tr w:rsidR="00A63ABE" w14:paraId="748EE41F" w14:textId="77777777" w:rsidTr="008E11E3">
        <w:tc>
          <w:tcPr>
            <w:tcW w:w="918" w:type="dxa"/>
          </w:tcPr>
          <w:p w14:paraId="71DC677E" w14:textId="53B7EAAE" w:rsidR="00A63ABE" w:rsidRDefault="005B2CEE" w:rsidP="00DF198E">
            <w:pPr>
              <w:ind w:firstLine="0"/>
            </w:pPr>
            <w:r>
              <w:t>2</w:t>
            </w:r>
          </w:p>
        </w:tc>
        <w:tc>
          <w:tcPr>
            <w:tcW w:w="2160" w:type="dxa"/>
          </w:tcPr>
          <w:p w14:paraId="2F7B4855" w14:textId="17769CB1" w:rsidR="00A63ABE" w:rsidRDefault="005B2CEE" w:rsidP="00DF198E">
            <w:pPr>
              <w:ind w:firstLine="0"/>
            </w:pPr>
            <w:r>
              <w:t>W5500</w:t>
            </w:r>
          </w:p>
        </w:tc>
        <w:tc>
          <w:tcPr>
            <w:tcW w:w="2970" w:type="dxa"/>
          </w:tcPr>
          <w:p w14:paraId="2792AC96" w14:textId="10FEE1B2" w:rsidR="00A63ABE" w:rsidRDefault="005B2CEE" w:rsidP="00DF198E">
            <w:pPr>
              <w:ind w:firstLine="0"/>
            </w:pPr>
            <w:r>
              <w:t>Truyền nhận dữ liệu, tốc độ tối đa 100Mbit/s</w:t>
            </w:r>
          </w:p>
        </w:tc>
        <w:tc>
          <w:tcPr>
            <w:tcW w:w="1350" w:type="dxa"/>
          </w:tcPr>
          <w:p w14:paraId="40F3C9D0" w14:textId="4DC07E12" w:rsidR="00A63ABE" w:rsidRDefault="000B0DAD" w:rsidP="00DF198E">
            <w:pPr>
              <w:ind w:firstLine="0"/>
            </w:pPr>
            <w:r>
              <w:t>3.3</w:t>
            </w:r>
          </w:p>
        </w:tc>
        <w:tc>
          <w:tcPr>
            <w:tcW w:w="1710" w:type="dxa"/>
          </w:tcPr>
          <w:p w14:paraId="639209CD" w14:textId="5803BC4D" w:rsidR="00A63ABE" w:rsidRDefault="005B2CEE" w:rsidP="00DF198E">
            <w:pPr>
              <w:ind w:firstLine="0"/>
            </w:pPr>
            <w:r>
              <w:t>132[td]</w:t>
            </w:r>
          </w:p>
        </w:tc>
      </w:tr>
      <w:tr w:rsidR="00A63ABE" w14:paraId="76C440D6" w14:textId="77777777" w:rsidTr="008E11E3">
        <w:tc>
          <w:tcPr>
            <w:tcW w:w="918" w:type="dxa"/>
          </w:tcPr>
          <w:p w14:paraId="28D2739F" w14:textId="3B64B2FD" w:rsidR="00A63ABE" w:rsidRDefault="00FC6BB8" w:rsidP="00DF198E">
            <w:pPr>
              <w:ind w:firstLine="0"/>
            </w:pPr>
            <w:r>
              <w:t>3</w:t>
            </w:r>
          </w:p>
        </w:tc>
        <w:tc>
          <w:tcPr>
            <w:tcW w:w="2160" w:type="dxa"/>
          </w:tcPr>
          <w:p w14:paraId="2CAA6611" w14:textId="53558291" w:rsidR="00A63ABE" w:rsidRDefault="00FC6BB8" w:rsidP="008E11E3">
            <w:pPr>
              <w:ind w:firstLine="0"/>
              <w:jc w:val="left"/>
            </w:pPr>
            <w:r>
              <w:t>WS2812B LED RGB</w:t>
            </w:r>
          </w:p>
        </w:tc>
        <w:tc>
          <w:tcPr>
            <w:tcW w:w="2970" w:type="dxa"/>
          </w:tcPr>
          <w:p w14:paraId="201A62B5" w14:textId="5EBA1B2C" w:rsidR="00A63ABE" w:rsidRDefault="00FC6BB8" w:rsidP="00DF198E">
            <w:pPr>
              <w:ind w:firstLine="0"/>
            </w:pPr>
            <w:r>
              <w:t>Thông báo các trạng thái tương ứng với các màu</w:t>
            </w:r>
          </w:p>
        </w:tc>
        <w:tc>
          <w:tcPr>
            <w:tcW w:w="1350" w:type="dxa"/>
          </w:tcPr>
          <w:p w14:paraId="2F498D00" w14:textId="6CB15B38" w:rsidR="00A63ABE" w:rsidRDefault="00FE48E3" w:rsidP="00DF198E">
            <w:pPr>
              <w:ind w:firstLine="0"/>
            </w:pPr>
            <w:r>
              <w:t>5</w:t>
            </w:r>
          </w:p>
        </w:tc>
        <w:tc>
          <w:tcPr>
            <w:tcW w:w="1710" w:type="dxa"/>
          </w:tcPr>
          <w:p w14:paraId="33B30B46" w14:textId="335A85E4" w:rsidR="00A63ABE" w:rsidRDefault="008E11E3" w:rsidP="00DF198E">
            <w:pPr>
              <w:ind w:firstLine="0"/>
            </w:pPr>
            <w:r>
              <w:t>50</w:t>
            </w:r>
          </w:p>
        </w:tc>
      </w:tr>
      <w:tr w:rsidR="00A63ABE" w14:paraId="17C1D8D0" w14:textId="77777777" w:rsidTr="008E11E3">
        <w:tc>
          <w:tcPr>
            <w:tcW w:w="918" w:type="dxa"/>
          </w:tcPr>
          <w:p w14:paraId="61F84BB9" w14:textId="6B30C7E0" w:rsidR="00A63ABE" w:rsidRDefault="008E11E3" w:rsidP="00DF198E">
            <w:pPr>
              <w:ind w:firstLine="0"/>
            </w:pPr>
            <w:r>
              <w:t xml:space="preserve">4 </w:t>
            </w:r>
          </w:p>
        </w:tc>
        <w:tc>
          <w:tcPr>
            <w:tcW w:w="2160" w:type="dxa"/>
          </w:tcPr>
          <w:p w14:paraId="0D7DED53" w14:textId="2418C8E0" w:rsidR="00A63ABE" w:rsidRDefault="008E11E3" w:rsidP="008E11E3">
            <w:pPr>
              <w:ind w:firstLine="0"/>
              <w:jc w:val="left"/>
            </w:pPr>
            <w:r>
              <w:t>Còi chíp PS1240P02BT</w:t>
            </w:r>
          </w:p>
        </w:tc>
        <w:tc>
          <w:tcPr>
            <w:tcW w:w="2970" w:type="dxa"/>
          </w:tcPr>
          <w:p w14:paraId="330638F5" w14:textId="26AE62F3" w:rsidR="00A63ABE" w:rsidRDefault="00FE48E3" w:rsidP="00DF198E">
            <w:pPr>
              <w:ind w:firstLine="0"/>
            </w:pPr>
            <w:r>
              <w:t>Thông báo các trạng thái tương ứng với tiếng còi</w:t>
            </w:r>
          </w:p>
        </w:tc>
        <w:tc>
          <w:tcPr>
            <w:tcW w:w="1350" w:type="dxa"/>
          </w:tcPr>
          <w:p w14:paraId="10C3E480" w14:textId="6B0555A6" w:rsidR="00A63ABE" w:rsidRDefault="00FE48E3" w:rsidP="00DF198E">
            <w:pPr>
              <w:ind w:firstLine="0"/>
            </w:pPr>
            <w:r>
              <w:t>5</w:t>
            </w:r>
          </w:p>
        </w:tc>
        <w:tc>
          <w:tcPr>
            <w:tcW w:w="1710" w:type="dxa"/>
          </w:tcPr>
          <w:p w14:paraId="4621BFA4" w14:textId="539B3AE2" w:rsidR="00A63ABE" w:rsidRDefault="009B0D65" w:rsidP="00DF198E">
            <w:pPr>
              <w:ind w:firstLine="0"/>
            </w:pPr>
            <w:r>
              <w:t>30</w:t>
            </w:r>
          </w:p>
        </w:tc>
      </w:tr>
      <w:tr w:rsidR="00A63ABE" w14:paraId="1A39202C" w14:textId="77777777" w:rsidTr="008E11E3">
        <w:tc>
          <w:tcPr>
            <w:tcW w:w="918" w:type="dxa"/>
          </w:tcPr>
          <w:p w14:paraId="02A75C10" w14:textId="24D862F7" w:rsidR="00A63ABE" w:rsidRDefault="009B0D65" w:rsidP="00DF198E">
            <w:pPr>
              <w:ind w:firstLine="0"/>
            </w:pPr>
            <w:r>
              <w:t>5</w:t>
            </w:r>
          </w:p>
        </w:tc>
        <w:tc>
          <w:tcPr>
            <w:tcW w:w="2160" w:type="dxa"/>
          </w:tcPr>
          <w:p w14:paraId="698383A3" w14:textId="7581342E" w:rsidR="00A63ABE" w:rsidRDefault="009B0D65" w:rsidP="009B0D65">
            <w:pPr>
              <w:ind w:firstLine="0"/>
              <w:jc w:val="left"/>
            </w:pPr>
            <w:r>
              <w:t>Flash 16MB W25Q128JVSIQ</w:t>
            </w:r>
          </w:p>
        </w:tc>
        <w:tc>
          <w:tcPr>
            <w:tcW w:w="2970" w:type="dxa"/>
          </w:tcPr>
          <w:p w14:paraId="755DFC66" w14:textId="0EBC516E" w:rsidR="00A63ABE" w:rsidRDefault="009B0D65" w:rsidP="00DF198E">
            <w:pPr>
              <w:ind w:firstLine="0"/>
            </w:pPr>
            <w:r>
              <w:t>Đọc ghi bộ nhớ</w:t>
            </w:r>
          </w:p>
        </w:tc>
        <w:tc>
          <w:tcPr>
            <w:tcW w:w="1350" w:type="dxa"/>
          </w:tcPr>
          <w:p w14:paraId="31A8D363" w14:textId="6D5022D7" w:rsidR="00A63ABE" w:rsidRDefault="00D019E6" w:rsidP="00DF198E">
            <w:pPr>
              <w:ind w:firstLine="0"/>
            </w:pPr>
            <w:r>
              <w:t>3</w:t>
            </w:r>
            <w:r w:rsidR="00253290">
              <w:t>.3</w:t>
            </w:r>
          </w:p>
        </w:tc>
        <w:tc>
          <w:tcPr>
            <w:tcW w:w="1710" w:type="dxa"/>
          </w:tcPr>
          <w:p w14:paraId="34C23A08" w14:textId="70AF6114" w:rsidR="00A63ABE" w:rsidRDefault="00D019E6" w:rsidP="00DF198E">
            <w:pPr>
              <w:ind w:firstLine="0"/>
            </w:pPr>
            <w:r>
              <w:t>25</w:t>
            </w:r>
          </w:p>
        </w:tc>
      </w:tr>
      <w:tr w:rsidR="00D019E6" w14:paraId="626DE5B9" w14:textId="77777777" w:rsidTr="006A5A73">
        <w:tc>
          <w:tcPr>
            <w:tcW w:w="7398" w:type="dxa"/>
            <w:gridSpan w:val="4"/>
          </w:tcPr>
          <w:p w14:paraId="21A53DB8" w14:textId="322D0031" w:rsidR="00D019E6" w:rsidRDefault="00D019E6" w:rsidP="00D019E6">
            <w:pPr>
              <w:ind w:firstLine="0"/>
              <w:jc w:val="center"/>
            </w:pPr>
            <w:r>
              <w:t>Tổng</w:t>
            </w:r>
          </w:p>
        </w:tc>
        <w:tc>
          <w:tcPr>
            <w:tcW w:w="1710" w:type="dxa"/>
          </w:tcPr>
          <w:p w14:paraId="5B3D86EC" w14:textId="239CD365" w:rsidR="00D019E6" w:rsidRPr="00D019E6" w:rsidRDefault="00D019E6" w:rsidP="00DF198E">
            <w:pPr>
              <w:ind w:firstLine="0"/>
            </w:pPr>
            <w:r w:rsidRPr="0045276B">
              <w:rPr>
                <w:lang w:val="vi-VN"/>
              </w:rPr>
              <w:t>≈</w:t>
            </w:r>
            <w:r>
              <w:t xml:space="preserve"> </w:t>
            </w:r>
            <w:r w:rsidR="00E321ED">
              <w:t>7</w:t>
            </w:r>
            <w:r>
              <w:t>00</w:t>
            </w:r>
          </w:p>
        </w:tc>
      </w:tr>
    </w:tbl>
    <w:p w14:paraId="2F7DCCCB" w14:textId="3B5F574F" w:rsidR="00D019E6" w:rsidRDefault="00D019E6" w:rsidP="00DF198E">
      <w:r>
        <w:t>Tính toán ở b</w:t>
      </w:r>
      <w:r w:rsidR="00E321ED">
        <w:t xml:space="preserve">ảng 2.2 giúp cho việc thiết kế phần nguồn trở nên rõ ràng hơn, có thể dự đoán trước được các kịch bản xảy ra, ví dụ các thời điểm mức tiêu thụ đạt tối đa , để có thể giữ được độ ổn định của hệ thống. Khối tiêu thụ năng lượng nhiều nhất là khối xử lý trung tâm với năng lượng cần cấp là khoảng 500mA. Mức tiêu thụ lớn như vậy chỉ xảy ra ở thời điểm thiết bị kết nối tới WiFi và xảy ra ở thời điểm rất ngắn, còn năng lượng tiêu thụ thường xuyên sẽ ở mức 300mA với tác vụ chính là truyền nhận </w:t>
      </w:r>
      <w:r w:rsidR="002A7499">
        <w:t>dữ liệu qua WiFi và BLE, cụ thể hơn là qua sóng RF 2.4GHz</w:t>
      </w:r>
      <w:r w:rsidR="008B19AF">
        <w:t>. Các mức tiêu thụ được liệt kê ở bảng 2.3.</w:t>
      </w:r>
    </w:p>
    <w:p w14:paraId="53A54F49" w14:textId="07DF7858" w:rsidR="00041274" w:rsidRDefault="00041274" w:rsidP="00DF198E"/>
    <w:p w14:paraId="23186CC3" w14:textId="7B112F6E" w:rsidR="00041274" w:rsidRDefault="00041274" w:rsidP="00DF198E"/>
    <w:p w14:paraId="5D5590CF" w14:textId="7FA67B52" w:rsidR="00041274" w:rsidRDefault="00041274" w:rsidP="00DF198E"/>
    <w:p w14:paraId="30D5E536" w14:textId="0AD67C2F" w:rsidR="00F53CC2" w:rsidRDefault="00F53CC2" w:rsidP="00DF198E"/>
    <w:p w14:paraId="6166BBB6" w14:textId="77777777" w:rsidR="00A467F2" w:rsidRDefault="00A467F2" w:rsidP="00DF198E"/>
    <w:p w14:paraId="38FBD2FF" w14:textId="5327F984" w:rsidR="00F53CC2" w:rsidRDefault="00F53CC2" w:rsidP="0011367F">
      <w:pPr>
        <w:pStyle w:val="Caption"/>
        <w:keepNext/>
        <w:ind w:firstLine="0"/>
      </w:pPr>
      <w:bookmarkStart w:id="113" w:name="_Toc110168466"/>
      <w:bookmarkStart w:id="114" w:name="_Toc110947518"/>
      <w:r>
        <w:t xml:space="preserve">Bảng  </w:t>
      </w:r>
      <w:fldSimple w:instr=" STYLEREF 1 \s ">
        <w:r w:rsidR="007D414B">
          <w:rPr>
            <w:noProof/>
          </w:rPr>
          <w:t>2</w:t>
        </w:r>
      </w:fldSimple>
      <w:r w:rsidR="00E26416">
        <w:t>.</w:t>
      </w:r>
      <w:fldSimple w:instr=" SEQ Bảng_ \* ARABIC \s 1 ">
        <w:r w:rsidR="007D414B">
          <w:rPr>
            <w:noProof/>
          </w:rPr>
          <w:t>3</w:t>
        </w:r>
      </w:fldSimple>
      <w:r>
        <w:t xml:space="preserve"> </w:t>
      </w:r>
      <w:r w:rsidR="0011367F">
        <w:t>Năng lượng tiêu thụ khối xử lý trung tâm</w:t>
      </w:r>
      <w:bookmarkEnd w:id="113"/>
      <w:bookmarkEnd w:id="114"/>
    </w:p>
    <w:tbl>
      <w:tblPr>
        <w:tblStyle w:val="TableGrid"/>
        <w:tblW w:w="0" w:type="auto"/>
        <w:jc w:val="center"/>
        <w:tblLook w:val="04A0" w:firstRow="1" w:lastRow="0" w:firstColumn="1" w:lastColumn="0" w:noHBand="0" w:noVBand="1"/>
      </w:tblPr>
      <w:tblGrid>
        <w:gridCol w:w="5580"/>
        <w:gridCol w:w="2337"/>
      </w:tblGrid>
      <w:tr w:rsidR="00041274" w14:paraId="41A31805" w14:textId="77777777" w:rsidTr="00F53CC2">
        <w:trPr>
          <w:jc w:val="center"/>
        </w:trPr>
        <w:tc>
          <w:tcPr>
            <w:tcW w:w="5580" w:type="dxa"/>
          </w:tcPr>
          <w:p w14:paraId="24E02154" w14:textId="0FDD8BA0" w:rsidR="00041274" w:rsidRDefault="00041274" w:rsidP="00041274">
            <w:pPr>
              <w:ind w:firstLine="0"/>
              <w:jc w:val="center"/>
            </w:pPr>
            <w:r>
              <w:t>Chế độ</w:t>
            </w:r>
          </w:p>
        </w:tc>
        <w:tc>
          <w:tcPr>
            <w:tcW w:w="2337" w:type="dxa"/>
          </w:tcPr>
          <w:p w14:paraId="456B54DA" w14:textId="45E896BB" w:rsidR="00041274" w:rsidRDefault="00041274" w:rsidP="00041274">
            <w:pPr>
              <w:ind w:firstLine="0"/>
              <w:jc w:val="center"/>
            </w:pPr>
            <w:r>
              <w:t>Dòng tiêu thụ (mA)</w:t>
            </w:r>
          </w:p>
        </w:tc>
      </w:tr>
      <w:tr w:rsidR="00041274" w14:paraId="6F751954" w14:textId="77777777" w:rsidTr="00F53CC2">
        <w:trPr>
          <w:jc w:val="center"/>
        </w:trPr>
        <w:tc>
          <w:tcPr>
            <w:tcW w:w="5580" w:type="dxa"/>
          </w:tcPr>
          <w:p w14:paraId="28DD5614" w14:textId="373468D4" w:rsidR="00041274" w:rsidRDefault="00041274" w:rsidP="00DF198E">
            <w:pPr>
              <w:ind w:firstLine="0"/>
            </w:pPr>
            <w:r>
              <w:t>Truyền dữ liệu chuẩn 802.11b, POUT = +19.5dBm</w:t>
            </w:r>
          </w:p>
        </w:tc>
        <w:tc>
          <w:tcPr>
            <w:tcW w:w="2337" w:type="dxa"/>
          </w:tcPr>
          <w:p w14:paraId="4E3C0413" w14:textId="3C9F4D79" w:rsidR="00041274" w:rsidRDefault="00041274" w:rsidP="00041274">
            <w:pPr>
              <w:ind w:firstLine="0"/>
              <w:jc w:val="center"/>
            </w:pPr>
            <w:r>
              <w:t>240</w:t>
            </w:r>
          </w:p>
        </w:tc>
      </w:tr>
      <w:tr w:rsidR="00041274" w14:paraId="11FC38F7" w14:textId="77777777" w:rsidTr="00F53CC2">
        <w:trPr>
          <w:jc w:val="center"/>
        </w:trPr>
        <w:tc>
          <w:tcPr>
            <w:tcW w:w="5580" w:type="dxa"/>
          </w:tcPr>
          <w:p w14:paraId="7A598FD7" w14:textId="03CD1494" w:rsidR="00041274" w:rsidRDefault="00041274" w:rsidP="00DF198E">
            <w:pPr>
              <w:ind w:firstLine="0"/>
            </w:pPr>
            <w:r>
              <w:t>Truyền dữ liệu chuẩn 802.11g, POUT = +16dBm</w:t>
            </w:r>
          </w:p>
        </w:tc>
        <w:tc>
          <w:tcPr>
            <w:tcW w:w="2337" w:type="dxa"/>
          </w:tcPr>
          <w:p w14:paraId="58F033B3" w14:textId="05F2EFF7" w:rsidR="00041274" w:rsidRDefault="00041274" w:rsidP="00041274">
            <w:pPr>
              <w:ind w:firstLine="0"/>
              <w:jc w:val="center"/>
            </w:pPr>
            <w:r>
              <w:t>190</w:t>
            </w:r>
          </w:p>
        </w:tc>
      </w:tr>
      <w:tr w:rsidR="00041274" w14:paraId="1C5B93A2" w14:textId="77777777" w:rsidTr="00F53CC2">
        <w:trPr>
          <w:jc w:val="center"/>
        </w:trPr>
        <w:tc>
          <w:tcPr>
            <w:tcW w:w="5580" w:type="dxa"/>
          </w:tcPr>
          <w:p w14:paraId="22885B5E" w14:textId="26907E51" w:rsidR="00041274" w:rsidRDefault="00041274" w:rsidP="00DF198E">
            <w:pPr>
              <w:ind w:firstLine="0"/>
            </w:pPr>
            <w:r>
              <w:t>Truyền dữ liệu chuẩn 802.11n, POUT = +14dBm</w:t>
            </w:r>
          </w:p>
        </w:tc>
        <w:tc>
          <w:tcPr>
            <w:tcW w:w="2337" w:type="dxa"/>
          </w:tcPr>
          <w:p w14:paraId="6425E1FD" w14:textId="6847CBF8" w:rsidR="00041274" w:rsidRDefault="00041274" w:rsidP="00041274">
            <w:pPr>
              <w:ind w:firstLine="0"/>
              <w:jc w:val="center"/>
            </w:pPr>
            <w:r>
              <w:t>180</w:t>
            </w:r>
          </w:p>
        </w:tc>
      </w:tr>
      <w:tr w:rsidR="00041274" w14:paraId="40DEFCB9" w14:textId="77777777" w:rsidTr="00F53CC2">
        <w:trPr>
          <w:jc w:val="center"/>
        </w:trPr>
        <w:tc>
          <w:tcPr>
            <w:tcW w:w="5580" w:type="dxa"/>
          </w:tcPr>
          <w:p w14:paraId="14221487" w14:textId="27968F0D" w:rsidR="00041274" w:rsidRDefault="00041274" w:rsidP="00DF198E">
            <w:pPr>
              <w:ind w:firstLine="0"/>
            </w:pPr>
            <w:r>
              <w:t>Nhận dữ liệu chuẩn 802.11b/g/n</w:t>
            </w:r>
          </w:p>
        </w:tc>
        <w:tc>
          <w:tcPr>
            <w:tcW w:w="2337" w:type="dxa"/>
          </w:tcPr>
          <w:p w14:paraId="7A7A4CBE" w14:textId="235E621B" w:rsidR="00041274" w:rsidRDefault="00041274" w:rsidP="00041274">
            <w:pPr>
              <w:ind w:firstLine="0"/>
              <w:jc w:val="center"/>
            </w:pPr>
            <w:r>
              <w:t>100</w:t>
            </w:r>
          </w:p>
        </w:tc>
      </w:tr>
      <w:tr w:rsidR="00041274" w14:paraId="2FE06E61" w14:textId="77777777" w:rsidTr="00F53CC2">
        <w:trPr>
          <w:jc w:val="center"/>
        </w:trPr>
        <w:tc>
          <w:tcPr>
            <w:tcW w:w="5580" w:type="dxa"/>
          </w:tcPr>
          <w:p w14:paraId="2B8C4548" w14:textId="5058951B" w:rsidR="00041274" w:rsidRDefault="00041274" w:rsidP="00DF198E">
            <w:pPr>
              <w:ind w:firstLine="0"/>
            </w:pPr>
            <w:r>
              <w:t>Truyền dữ liệu BT/BLE</w:t>
            </w:r>
          </w:p>
        </w:tc>
        <w:tc>
          <w:tcPr>
            <w:tcW w:w="2337" w:type="dxa"/>
          </w:tcPr>
          <w:p w14:paraId="3F4AB3CC" w14:textId="63268304" w:rsidR="00041274" w:rsidRDefault="00041274" w:rsidP="00041274">
            <w:pPr>
              <w:ind w:firstLine="0"/>
              <w:jc w:val="center"/>
            </w:pPr>
            <w:r>
              <w:t>130</w:t>
            </w:r>
          </w:p>
        </w:tc>
      </w:tr>
      <w:tr w:rsidR="00041274" w14:paraId="7497D783" w14:textId="77777777" w:rsidTr="00F53CC2">
        <w:trPr>
          <w:jc w:val="center"/>
        </w:trPr>
        <w:tc>
          <w:tcPr>
            <w:tcW w:w="5580" w:type="dxa"/>
          </w:tcPr>
          <w:p w14:paraId="23F01237" w14:textId="19C3F761" w:rsidR="00041274" w:rsidRDefault="00041274" w:rsidP="00DF198E">
            <w:pPr>
              <w:ind w:firstLine="0"/>
            </w:pPr>
            <w:r>
              <w:t>Nhận dữ liệu BT/BLE</w:t>
            </w:r>
          </w:p>
        </w:tc>
        <w:tc>
          <w:tcPr>
            <w:tcW w:w="2337" w:type="dxa"/>
          </w:tcPr>
          <w:p w14:paraId="4BF7983A" w14:textId="2C495062" w:rsidR="00041274" w:rsidRDefault="00041274" w:rsidP="00041274">
            <w:pPr>
              <w:ind w:firstLine="0"/>
              <w:jc w:val="center"/>
            </w:pPr>
            <w:r>
              <w:t>100</w:t>
            </w:r>
          </w:p>
        </w:tc>
      </w:tr>
    </w:tbl>
    <w:p w14:paraId="40C92341" w14:textId="67C180F6" w:rsidR="0011367F" w:rsidRDefault="0011367F" w:rsidP="0011367F">
      <w:r>
        <w:t xml:space="preserve">Với năng lượng tiêu thụ của toàn mạch ở khoảng 400 mA – 700mA, khối nguồn chuyển đổi AC – DC cần được thiết kế để đảm bảo công suất tối đa có thể đạt được là 1A ở mức 5V, tương đương với 5W. </w:t>
      </w:r>
      <w:r w:rsidR="00374D5D">
        <w:t>Khối nguồn cần chuyển đổi xuống 5V bởi có một số ngoại vi cần sử dụng mức điện áp 5V như đã liệt kê ở bảng 2.2. Tiếp theo đó, để có thể cung cấp năng lượng cho các khối sử dụng điện áp 3.3V, em sử dụng IC hạ áp thuộc dòng LDO, tiêu thụ năng lượng thấp và có khả năng cung cấp dòng điện tối đa ở mức 500mA</w:t>
      </w:r>
      <w:r w:rsidR="00694224">
        <w:t>.</w:t>
      </w:r>
    </w:p>
    <w:p w14:paraId="654972AD" w14:textId="79797487" w:rsidR="009B3EA9" w:rsidRDefault="00694224" w:rsidP="0011367F">
      <w:r>
        <w:t>Hiện tại đã có nhiều loại mạch chuyển đổi AC – DC trên thị trường, chủ yếu theo các nguyên lý: buck-boost và flyback, trong đó mạch flyback là mạch có độ hiệu quả cũng như chất lượng của năng lượng đầu ra rất tốt nếu được thiết kế đúng nguyên lý. Điểm mạnh hơn của mạch flyback so với buck-boost là ở cuộn biến áp. Nhờ vào cuộn biến áp, điện áp đỉnh đầu vào của mạch nguồn flyback có thể cao hơn mà không phải đòi hỏi</w:t>
      </w:r>
      <w:r w:rsidR="00BF4DF4">
        <w:t xml:space="preserve"> tăng thêm</w:t>
      </w:r>
      <w:r>
        <w:t xml:space="preserve"> quá nhiều</w:t>
      </w:r>
      <w:r w:rsidR="00BF4DF4">
        <w:t xml:space="preserve"> ở phần tạo xung như ở mạch buck-boost.</w:t>
      </w:r>
    </w:p>
    <w:p w14:paraId="43785594" w14:textId="11728EA8" w:rsidR="00584478" w:rsidRDefault="00584478" w:rsidP="0011367F">
      <w:r>
        <w:t>Mạch nguyên lý flyback đồ án sử dụng có phần tử chính phụ trách công việc tạo xung (tương tự với phần tử FET trong mạch buck-boost) là IC TEA</w:t>
      </w:r>
      <w:r w:rsidR="00017704">
        <w:t>1721AT.</w:t>
      </w:r>
      <w:r w:rsidR="006A76B5">
        <w:t xml:space="preserve"> </w:t>
      </w:r>
    </w:p>
    <w:p w14:paraId="330490FB" w14:textId="77777777" w:rsidR="00927517" w:rsidRDefault="00927517" w:rsidP="00927517">
      <w:pPr>
        <w:keepNext/>
        <w:jc w:val="center"/>
      </w:pPr>
      <w:r>
        <w:rPr>
          <w:noProof/>
        </w:rPr>
        <w:lastRenderedPageBreak/>
        <w:drawing>
          <wp:inline distT="0" distB="0" distL="0" distR="0" wp14:anchorId="7DFBFEE5" wp14:editId="21056F66">
            <wp:extent cx="1700836" cy="1132764"/>
            <wp:effectExtent l="0" t="0" r="0" b="0"/>
            <wp:docPr id="45" name="Picture 45" descr="TEA1721AT/N1 | ВсеКомпоненты.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A1721AT/N1 | ВсеКомпоненты.ру"/>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9572" cy="1145242"/>
                    </a:xfrm>
                    <a:prstGeom prst="rect">
                      <a:avLst/>
                    </a:prstGeom>
                    <a:noFill/>
                    <a:ln>
                      <a:noFill/>
                    </a:ln>
                  </pic:spPr>
                </pic:pic>
              </a:graphicData>
            </a:graphic>
          </wp:inline>
        </w:drawing>
      </w:r>
    </w:p>
    <w:p w14:paraId="72D777C7" w14:textId="24F37966" w:rsidR="00927517" w:rsidRDefault="00927517" w:rsidP="00927517">
      <w:pPr>
        <w:pStyle w:val="Caption"/>
      </w:pPr>
      <w:bookmarkStart w:id="115" w:name="_Toc110947551"/>
      <w:r>
        <w:t xml:space="preserve">Hình </w:t>
      </w:r>
      <w:fldSimple w:instr=" STYLEREF 1 \s ">
        <w:r w:rsidR="007D414B">
          <w:rPr>
            <w:noProof/>
          </w:rPr>
          <w:t>2</w:t>
        </w:r>
      </w:fldSimple>
      <w:r w:rsidR="00A37E54">
        <w:t>.</w:t>
      </w:r>
      <w:fldSimple w:instr=" SEQ Hình \* ARABIC \s 1 ">
        <w:r w:rsidR="007D414B">
          <w:rPr>
            <w:noProof/>
          </w:rPr>
          <w:t>12</w:t>
        </w:r>
      </w:fldSimple>
      <w:r>
        <w:t xml:space="preserve"> IC TEA1721AT</w:t>
      </w:r>
      <w:bookmarkEnd w:id="115"/>
    </w:p>
    <w:p w14:paraId="33E51E70" w14:textId="77777777" w:rsidR="001963DF" w:rsidRDefault="001963DF" w:rsidP="001963DF">
      <w:pPr>
        <w:keepNext/>
        <w:jc w:val="center"/>
      </w:pPr>
      <w:r>
        <w:rPr>
          <w:noProof/>
        </w:rPr>
        <w:drawing>
          <wp:inline distT="0" distB="0" distL="0" distR="0" wp14:anchorId="1BB84F3F" wp14:editId="688F535A">
            <wp:extent cx="5143500" cy="13866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8594" cy="1390755"/>
                    </a:xfrm>
                    <a:prstGeom prst="rect">
                      <a:avLst/>
                    </a:prstGeom>
                  </pic:spPr>
                </pic:pic>
              </a:graphicData>
            </a:graphic>
          </wp:inline>
        </w:drawing>
      </w:r>
    </w:p>
    <w:p w14:paraId="308F2CAF" w14:textId="1E3C517F" w:rsidR="001E12BD" w:rsidRDefault="001963DF" w:rsidP="001963DF">
      <w:pPr>
        <w:pStyle w:val="Caption"/>
      </w:pPr>
      <w:bookmarkStart w:id="116" w:name="_Toc110947552"/>
      <w:r>
        <w:t xml:space="preserve">Hình </w:t>
      </w:r>
      <w:fldSimple w:instr=" STYLEREF 1 \s ">
        <w:r w:rsidR="007D414B">
          <w:rPr>
            <w:noProof/>
          </w:rPr>
          <w:t>2</w:t>
        </w:r>
      </w:fldSimple>
      <w:r w:rsidR="00A37E54">
        <w:t>.</w:t>
      </w:r>
      <w:fldSimple w:instr=" SEQ Hình \* ARABIC \s 1 ">
        <w:r w:rsidR="007D414B">
          <w:rPr>
            <w:noProof/>
          </w:rPr>
          <w:t>13</w:t>
        </w:r>
      </w:fldSimple>
      <w:r>
        <w:t xml:space="preserve"> Khối chuyển đổi điện áp AC sang DC</w:t>
      </w:r>
      <w:bookmarkEnd w:id="116"/>
    </w:p>
    <w:p w14:paraId="1B0DF843" w14:textId="5EA9A3A6" w:rsidR="006A76B5" w:rsidRPr="00F07229" w:rsidRDefault="00F07229" w:rsidP="006A76B5">
      <w:r>
        <w:t xml:space="preserve">Điện áp 220VAC đầu vào được chỉnh lưu qua cầu diode DB1, tạo ra điện áp DC </w:t>
      </w:r>
      <w:r w:rsidR="006D4D9F">
        <w:t xml:space="preserve">khoảng 200V. Trước khi điện áp vào cầu chỉnh lưu sẽ đi qua một cầu chì giới hạn 300V </w:t>
      </w:r>
      <w:r w:rsidR="00522CBE">
        <w:t>1A để bảo vệ toàn mạch, cùng với một phần tử quan trọng khác là tụ chống sét (varistor) để bảo vệ mạch khỏi những xung điện áp cao, xung gai</w:t>
      </w:r>
      <w:r w:rsidR="00255BB2">
        <w:t xml:space="preserve">. Phần tử được lựa chọn là </w:t>
      </w:r>
      <w:r w:rsidR="00255BB2" w:rsidRPr="00255BB2">
        <w:t>V10E300P</w:t>
      </w:r>
      <w:r w:rsidR="00255BB2">
        <w:t xml:space="preserve"> với điện áp đỉnh bảo vệ tối đa là 625V.</w:t>
      </w:r>
      <w:r w:rsidR="0079037F">
        <w:t xml:space="preserve"> Điện áp sau cầu chỉnh lưu sẽ có dạng sóng răng cưa với độ sụt lớn. Nếu điện áp đầu vào cho khối hạ áp phía sau được làm phẳng, chất lượng điện áp 5V đầu ra sẽ rất tốt. Cho nên, hai tụ hóa 4.7uF và cuộn cảm 1000H được thêm vào để có thể làm phẳng đi sóng răng cưa sau cầu chỉnh lưu.</w:t>
      </w:r>
      <w:r w:rsidR="00D22D8E">
        <w:t xml:space="preserve"> </w:t>
      </w:r>
    </w:p>
    <w:p w14:paraId="57062C2C" w14:textId="77777777" w:rsidR="001963DF" w:rsidRDefault="001963DF" w:rsidP="001963DF">
      <w:pPr>
        <w:keepNext/>
        <w:jc w:val="center"/>
      </w:pPr>
      <w:r>
        <w:rPr>
          <w:noProof/>
        </w:rPr>
        <w:lastRenderedPageBreak/>
        <w:drawing>
          <wp:inline distT="0" distB="0" distL="0" distR="0" wp14:anchorId="485E7831" wp14:editId="5D7D7F7B">
            <wp:extent cx="4038600" cy="29261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9077" cy="2933784"/>
                    </a:xfrm>
                    <a:prstGeom prst="rect">
                      <a:avLst/>
                    </a:prstGeom>
                  </pic:spPr>
                </pic:pic>
              </a:graphicData>
            </a:graphic>
          </wp:inline>
        </w:drawing>
      </w:r>
    </w:p>
    <w:p w14:paraId="4D9D7552" w14:textId="49CB54E9" w:rsidR="001963DF" w:rsidRDefault="001963DF" w:rsidP="001963DF">
      <w:pPr>
        <w:pStyle w:val="Caption"/>
      </w:pPr>
      <w:bookmarkStart w:id="117" w:name="_Toc110947553"/>
      <w:r>
        <w:t xml:space="preserve">Hình </w:t>
      </w:r>
      <w:fldSimple w:instr=" STYLEREF 1 \s ">
        <w:r w:rsidR="007D414B">
          <w:rPr>
            <w:noProof/>
          </w:rPr>
          <w:t>2</w:t>
        </w:r>
      </w:fldSimple>
      <w:r w:rsidR="00A37E54">
        <w:t>.</w:t>
      </w:r>
      <w:fldSimple w:instr=" SEQ Hình \* ARABIC \s 1 ">
        <w:r w:rsidR="007D414B">
          <w:rPr>
            <w:noProof/>
          </w:rPr>
          <w:t>14</w:t>
        </w:r>
      </w:fldSimple>
      <w:r>
        <w:t xml:space="preserve"> Khối chuyển điện áp cao sang 5V</w:t>
      </w:r>
      <w:bookmarkEnd w:id="117"/>
    </w:p>
    <w:p w14:paraId="4DADAB50" w14:textId="5F86C896" w:rsidR="00190D23" w:rsidRDefault="006A76B5" w:rsidP="00190D23">
      <w:r>
        <w:t xml:space="preserve">Khối hạ áp chuyển điện áp cao xuống điện áp 5V là </w:t>
      </w:r>
      <w:r w:rsidR="003208C9">
        <w:t>phần mang đặc điểm chính của nguồn flyback với các phần tử chính là một cuộn biến áp và một IC FET.</w:t>
      </w:r>
      <w:r w:rsidR="00190D23">
        <w:t xml:space="preserve"> </w:t>
      </w:r>
    </w:p>
    <w:p w14:paraId="48EF338C" w14:textId="5462560F" w:rsidR="00190D23" w:rsidRPr="006A76B5" w:rsidRDefault="000E734F" w:rsidP="000D3D56">
      <w:r>
        <w:t>Vai trò hoạt động của TEA1721AT là phần tử điều khiển của khối nguồn, có nhiệm vụ điều khiển cân bằng mức điện áp đầu ra ở 5V. Với điện áp ở chân FB được lấy từ cuộn thứ cấp của biến áp xung, IC có thể tính toán và đưa ra điều chỉnh hợp lí ở đầu vào biến áp xung.</w:t>
      </w:r>
      <w:r w:rsidR="00A964A3">
        <w:t xml:space="preserve"> Chế độ hoạt động chủ yếu của TEA1721AT là chế độ điện áp cố định. Chế độ bắt đầu khi IC được cấp một điện áp khởi động ở khoảng 17V. Sau đó tần số đóng cắt của IC sẽ bắt đầu ở 22.5kHz, và khi công suất </w:t>
      </w:r>
      <w:r w:rsidR="00D65CD4">
        <w:t>ở phía đầu ra tăng lên, tần số đóng cắt của IC cũng sẽ tăng theo.</w:t>
      </w:r>
      <w:r w:rsidR="00703F2B">
        <w:t xml:space="preserve"> Khi tần số đóng cắt đạt đến giá trị tối đa là 50.5 kHz, tương đương với công suất phát tối đa, IC sẽ ngừng hoạt động</w:t>
      </w:r>
      <w:r w:rsidR="00527BF2">
        <w:t>.</w:t>
      </w:r>
    </w:p>
    <w:p w14:paraId="381696CE" w14:textId="77777777" w:rsidR="00B66E85" w:rsidRDefault="00B66E85" w:rsidP="00B66E85">
      <w:pPr>
        <w:keepNext/>
        <w:jc w:val="center"/>
      </w:pPr>
      <w:r>
        <w:rPr>
          <w:noProof/>
        </w:rPr>
        <w:lastRenderedPageBreak/>
        <w:drawing>
          <wp:inline distT="0" distB="0" distL="0" distR="0" wp14:anchorId="1FD2944C" wp14:editId="32907F14">
            <wp:extent cx="3329940" cy="24351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4969" cy="2446117"/>
                    </a:xfrm>
                    <a:prstGeom prst="rect">
                      <a:avLst/>
                    </a:prstGeom>
                  </pic:spPr>
                </pic:pic>
              </a:graphicData>
            </a:graphic>
          </wp:inline>
        </w:drawing>
      </w:r>
    </w:p>
    <w:p w14:paraId="4C086086" w14:textId="64290467" w:rsidR="00B66E85" w:rsidRDefault="00B66E85" w:rsidP="00B66E85">
      <w:pPr>
        <w:pStyle w:val="Caption"/>
      </w:pPr>
      <w:bookmarkStart w:id="118" w:name="_Toc110947554"/>
      <w:r>
        <w:t xml:space="preserve">Hình </w:t>
      </w:r>
      <w:fldSimple w:instr=" STYLEREF 1 \s ">
        <w:r w:rsidR="007D414B">
          <w:rPr>
            <w:noProof/>
          </w:rPr>
          <w:t>2</w:t>
        </w:r>
      </w:fldSimple>
      <w:r w:rsidR="00A37E54">
        <w:t>.</w:t>
      </w:r>
      <w:fldSimple w:instr=" SEQ Hình \* ARABIC \s 1 ">
        <w:r w:rsidR="007D414B">
          <w:rPr>
            <w:noProof/>
          </w:rPr>
          <w:t>15</w:t>
        </w:r>
      </w:fldSimple>
      <w:r>
        <w:t xml:space="preserve"> Khối hạ áp 3.3V</w:t>
      </w:r>
      <w:bookmarkEnd w:id="118"/>
    </w:p>
    <w:p w14:paraId="464D3859" w14:textId="7F1C0CB1" w:rsidR="001963DF" w:rsidRPr="001963DF" w:rsidRDefault="007718D8" w:rsidP="00253290">
      <w:r>
        <w:t xml:space="preserve">Sau khối điện áp 5V, mạch sử dụng IC ổn áp LDO LM1117 với dòng điện đầu ra tối đa là </w:t>
      </w:r>
      <w:r w:rsidR="004D46B4">
        <w:t>1</w:t>
      </w:r>
      <w:r>
        <w:t>A</w:t>
      </w:r>
      <w:r w:rsidR="004D46B4">
        <w:t xml:space="preserve"> và sụt áp 700mV.</w:t>
      </w:r>
      <w:r w:rsidR="00253290">
        <w:t xml:space="preserve"> Theo tính toán ở bảng 2.2, dòng điện tối đa mà khối 3.3V sử dụng là 600- 700mA. Như vậy IC LM1117 có thể hoàn toàn đáp ứng được công suất đó.</w:t>
      </w:r>
    </w:p>
    <w:p w14:paraId="7C7A55B1" w14:textId="6C7788D4" w:rsidR="00F909B7" w:rsidRDefault="00897B46" w:rsidP="005049FB">
      <w:pPr>
        <w:pStyle w:val="Heading3"/>
      </w:pPr>
      <w:bookmarkStart w:id="119" w:name="_Toc110153566"/>
      <w:bookmarkStart w:id="120" w:name="_Toc110947366"/>
      <w:bookmarkStart w:id="121" w:name="_Toc110947496"/>
      <w:r>
        <w:t>Thiết kế k</w:t>
      </w:r>
      <w:r w:rsidR="00354A1F">
        <w:t>hối xử lý trung tâm</w:t>
      </w:r>
      <w:bookmarkEnd w:id="119"/>
      <w:bookmarkEnd w:id="120"/>
      <w:bookmarkEnd w:id="121"/>
    </w:p>
    <w:p w14:paraId="779A3C0F" w14:textId="2755E442" w:rsidR="006F75FA" w:rsidRDefault="000E675F" w:rsidP="006F75FA">
      <w:r>
        <w:t xml:space="preserve">Khối xử lý trung tâm sử dụng </w:t>
      </w:r>
      <w:r w:rsidR="001E201D">
        <w:t>module</w:t>
      </w:r>
      <w:r>
        <w:t xml:space="preserve"> ESP32</w:t>
      </w:r>
      <w:r w:rsidR="008777E9">
        <w:t xml:space="preserve"> </w:t>
      </w:r>
      <w:r>
        <w:t>Wroom-32</w:t>
      </w:r>
      <w:r w:rsidR="00D5299E">
        <w:t xml:space="preserve"> của nhà sản xuất Espressif</w:t>
      </w:r>
      <w:r>
        <w:t xml:space="preserve"> với các thông số </w:t>
      </w:r>
      <w:r w:rsidR="001E201D">
        <w:t>ở bảng</w:t>
      </w:r>
      <w:r w:rsidR="008777E9">
        <w:t xml:space="preserve"> 2.4</w:t>
      </w:r>
      <w:r w:rsidR="001E201D">
        <w:t xml:space="preserve"> </w:t>
      </w:r>
      <w:r>
        <w:t>:</w:t>
      </w:r>
    </w:p>
    <w:tbl>
      <w:tblPr>
        <w:tblStyle w:val="TableGrid"/>
        <w:tblW w:w="98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4915"/>
      </w:tblGrid>
      <w:tr w:rsidR="00085FFF" w14:paraId="2674B771" w14:textId="77777777" w:rsidTr="00085FFF">
        <w:trPr>
          <w:trHeight w:val="3495"/>
          <w:jc w:val="center"/>
        </w:trPr>
        <w:tc>
          <w:tcPr>
            <w:tcW w:w="4914" w:type="dxa"/>
          </w:tcPr>
          <w:p w14:paraId="311314C3" w14:textId="77777777" w:rsidR="00085FFF" w:rsidRDefault="00085FFF" w:rsidP="00085FFF">
            <w:pPr>
              <w:keepNext/>
              <w:ind w:firstLine="0"/>
              <w:jc w:val="center"/>
            </w:pPr>
            <w:r>
              <w:rPr>
                <w:noProof/>
              </w:rPr>
              <w:drawing>
                <wp:inline distT="0" distB="0" distL="0" distR="0" wp14:anchorId="1D1F0F1B" wp14:editId="6C680398">
                  <wp:extent cx="1794934" cy="1794934"/>
                  <wp:effectExtent l="0" t="0" r="0" b="0"/>
                  <wp:docPr id="27" name="Picture 27" descr="ESP32-WROOM-32-N4 Espressif Systems | RF/IF and RFID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32-WROOM-32-N4 Espressif Systems | RF/IF and RFID | DigiKe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3491" cy="1803491"/>
                          </a:xfrm>
                          <a:prstGeom prst="rect">
                            <a:avLst/>
                          </a:prstGeom>
                          <a:noFill/>
                          <a:ln>
                            <a:noFill/>
                          </a:ln>
                        </pic:spPr>
                      </pic:pic>
                    </a:graphicData>
                  </a:graphic>
                </wp:inline>
              </w:drawing>
            </w:r>
          </w:p>
          <w:p w14:paraId="5E56B082" w14:textId="1D5B7499" w:rsidR="00085FFF" w:rsidRDefault="00085FFF" w:rsidP="00085FFF">
            <w:pPr>
              <w:pStyle w:val="Caption"/>
            </w:pPr>
            <w:bookmarkStart w:id="122" w:name="_Toc110947555"/>
            <w:r>
              <w:t xml:space="preserve">Hình </w:t>
            </w:r>
            <w:fldSimple w:instr=" STYLEREF 1 \s ">
              <w:r w:rsidR="007D414B">
                <w:rPr>
                  <w:noProof/>
                </w:rPr>
                <w:t>2</w:t>
              </w:r>
            </w:fldSimple>
            <w:r w:rsidR="00A37E54">
              <w:t>.</w:t>
            </w:r>
            <w:fldSimple w:instr=" SEQ Hình \* ARABIC \s 1 ">
              <w:r w:rsidR="007D414B">
                <w:rPr>
                  <w:noProof/>
                </w:rPr>
                <w:t>16</w:t>
              </w:r>
            </w:fldSimple>
            <w:r>
              <w:t xml:space="preserve"> ESP32 Wroom-32</w:t>
            </w:r>
            <w:bookmarkEnd w:id="122"/>
          </w:p>
        </w:tc>
        <w:tc>
          <w:tcPr>
            <w:tcW w:w="4915" w:type="dxa"/>
          </w:tcPr>
          <w:p w14:paraId="1779771C" w14:textId="77777777" w:rsidR="00085FFF" w:rsidRDefault="00085FFF" w:rsidP="00085FFF">
            <w:pPr>
              <w:keepNext/>
              <w:ind w:firstLine="0"/>
              <w:jc w:val="center"/>
            </w:pPr>
            <w:r>
              <w:rPr>
                <w:noProof/>
              </w:rPr>
              <w:drawing>
                <wp:inline distT="0" distB="0" distL="0" distR="0" wp14:anchorId="332D084A" wp14:editId="6D5EDC8C">
                  <wp:extent cx="1803400" cy="1803400"/>
                  <wp:effectExtent l="0" t="0" r="0" b="0"/>
                  <wp:docPr id="28" name="Picture 28" descr="Robotdyn? WiFi bluetooth ble ESP32 ESP-WROOM-32 Module Development Board  Sale - Banggood USA-arrival notice-arrival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dyn? WiFi bluetooth ble ESP32 ESP-WROOM-32 Module Development Board  Sale - Banggood USA-arrival notice-arrival noti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9778" cy="1809778"/>
                          </a:xfrm>
                          <a:prstGeom prst="rect">
                            <a:avLst/>
                          </a:prstGeom>
                          <a:noFill/>
                          <a:ln>
                            <a:noFill/>
                          </a:ln>
                        </pic:spPr>
                      </pic:pic>
                    </a:graphicData>
                  </a:graphic>
                </wp:inline>
              </w:drawing>
            </w:r>
          </w:p>
          <w:p w14:paraId="3EBE52A1" w14:textId="493DF5CF" w:rsidR="00085FFF" w:rsidRDefault="00085FFF" w:rsidP="00085FFF">
            <w:pPr>
              <w:pStyle w:val="Caption"/>
            </w:pPr>
            <w:bookmarkStart w:id="123" w:name="_Toc110947556"/>
            <w:r>
              <w:t xml:space="preserve">Hình </w:t>
            </w:r>
            <w:fldSimple w:instr=" STYLEREF 1 \s ">
              <w:r w:rsidR="007D414B">
                <w:rPr>
                  <w:noProof/>
                </w:rPr>
                <w:t>2</w:t>
              </w:r>
            </w:fldSimple>
            <w:r w:rsidR="00A37E54">
              <w:t>.</w:t>
            </w:r>
            <w:fldSimple w:instr=" SEQ Hình \* ARABIC \s 1 ">
              <w:r w:rsidR="007D414B">
                <w:rPr>
                  <w:noProof/>
                </w:rPr>
                <w:t>17</w:t>
              </w:r>
            </w:fldSimple>
            <w:r>
              <w:t xml:space="preserve"> ESP32 Wroom-32 No Shield</w:t>
            </w:r>
            <w:bookmarkEnd w:id="123"/>
          </w:p>
        </w:tc>
      </w:tr>
    </w:tbl>
    <w:p w14:paraId="7CBBBD75" w14:textId="7731FB4D" w:rsidR="00085FFF" w:rsidRDefault="00085FFF" w:rsidP="00085FFF">
      <w:pPr>
        <w:ind w:firstLine="0"/>
      </w:pPr>
    </w:p>
    <w:p w14:paraId="5382AE29" w14:textId="6FAAF3AB" w:rsidR="0005266F" w:rsidRDefault="0005266F" w:rsidP="00085FFF">
      <w:pPr>
        <w:ind w:firstLine="0"/>
      </w:pPr>
    </w:p>
    <w:p w14:paraId="15CC3D86" w14:textId="77777777" w:rsidR="0005266F" w:rsidRPr="00085FFF" w:rsidRDefault="0005266F" w:rsidP="00085FFF">
      <w:pPr>
        <w:ind w:firstLine="0"/>
      </w:pPr>
    </w:p>
    <w:p w14:paraId="5F046E98" w14:textId="3EFD7AA0" w:rsidR="001E201D" w:rsidRDefault="001E201D" w:rsidP="001E201D">
      <w:pPr>
        <w:pStyle w:val="Caption"/>
        <w:keepNext/>
      </w:pPr>
      <w:bookmarkStart w:id="124" w:name="_Toc110168467"/>
      <w:bookmarkStart w:id="125" w:name="_Toc110947519"/>
      <w:r>
        <w:lastRenderedPageBreak/>
        <w:t xml:space="preserve">Bảng  </w:t>
      </w:r>
      <w:fldSimple w:instr=" STYLEREF 1 \s ">
        <w:r w:rsidR="007D414B">
          <w:rPr>
            <w:noProof/>
          </w:rPr>
          <w:t>2</w:t>
        </w:r>
      </w:fldSimple>
      <w:r w:rsidR="00E26416">
        <w:t>.</w:t>
      </w:r>
      <w:fldSimple w:instr=" SEQ Bảng_ \* ARABIC \s 1 ">
        <w:r w:rsidR="007D414B">
          <w:rPr>
            <w:noProof/>
          </w:rPr>
          <w:t>4</w:t>
        </w:r>
      </w:fldSimple>
      <w:r>
        <w:t xml:space="preserve"> Thông số Module ESP32</w:t>
      </w:r>
      <w:r w:rsidR="008777E9">
        <w:t xml:space="preserve"> </w:t>
      </w:r>
      <w:r>
        <w:t>Wroom-32</w:t>
      </w:r>
      <w:bookmarkEnd w:id="124"/>
      <w:bookmarkEnd w:id="125"/>
    </w:p>
    <w:tbl>
      <w:tblPr>
        <w:tblStyle w:val="TableGrid"/>
        <w:tblW w:w="0" w:type="auto"/>
        <w:tblLook w:val="04A0" w:firstRow="1" w:lastRow="0" w:firstColumn="1" w:lastColumn="0" w:noHBand="0" w:noVBand="1"/>
      </w:tblPr>
      <w:tblGrid>
        <w:gridCol w:w="4244"/>
        <w:gridCol w:w="4249"/>
      </w:tblGrid>
      <w:tr w:rsidR="000E675F" w14:paraId="46F6F65A" w14:textId="77777777" w:rsidTr="000E675F">
        <w:tc>
          <w:tcPr>
            <w:tcW w:w="4642" w:type="dxa"/>
          </w:tcPr>
          <w:p w14:paraId="796435F9" w14:textId="6C9D3835" w:rsidR="000E675F" w:rsidRDefault="00195158" w:rsidP="006F75FA">
            <w:pPr>
              <w:ind w:firstLine="0"/>
            </w:pPr>
            <w:r>
              <w:t>Chip xử lý</w:t>
            </w:r>
            <w:r w:rsidR="001E201D">
              <w:t xml:space="preserve"> (SoC)</w:t>
            </w:r>
          </w:p>
        </w:tc>
        <w:tc>
          <w:tcPr>
            <w:tcW w:w="4643" w:type="dxa"/>
          </w:tcPr>
          <w:p w14:paraId="14777CAF" w14:textId="676FD17F" w:rsidR="000E675F" w:rsidRDefault="00195158" w:rsidP="006F75FA">
            <w:pPr>
              <w:ind w:firstLine="0"/>
            </w:pPr>
            <w:r>
              <w:t>ESP32-D0WDQ6</w:t>
            </w:r>
            <w:r w:rsidR="0075250F">
              <w:t xml:space="preserve"> với </w:t>
            </w:r>
            <w:r w:rsidR="001E201D">
              <w:t xml:space="preserve"> 2 </w:t>
            </w:r>
            <w:r w:rsidR="0075250F">
              <w:t>lõi Xtensa 32-b</w:t>
            </w:r>
            <w:r w:rsidR="001E201D">
              <w:t>i</w:t>
            </w:r>
            <w:r w:rsidR="0075250F">
              <w:t>t LX6</w:t>
            </w:r>
          </w:p>
        </w:tc>
      </w:tr>
      <w:tr w:rsidR="00195158" w14:paraId="5E2C41B8" w14:textId="77777777" w:rsidTr="000E675F">
        <w:tc>
          <w:tcPr>
            <w:tcW w:w="4642" w:type="dxa"/>
          </w:tcPr>
          <w:p w14:paraId="1A53B1E0" w14:textId="1BEF5213" w:rsidR="00195158" w:rsidRDefault="00195158" w:rsidP="00195158">
            <w:pPr>
              <w:ind w:firstLine="0"/>
            </w:pPr>
            <w:r>
              <w:t>Điện áp hoạt động</w:t>
            </w:r>
          </w:p>
        </w:tc>
        <w:tc>
          <w:tcPr>
            <w:tcW w:w="4643" w:type="dxa"/>
          </w:tcPr>
          <w:p w14:paraId="17DB9693" w14:textId="472C6B82" w:rsidR="00195158" w:rsidRDefault="00195158" w:rsidP="00195158">
            <w:pPr>
              <w:ind w:firstLine="0"/>
            </w:pPr>
            <w:r>
              <w:t>3.0V – 3.6V</w:t>
            </w:r>
          </w:p>
        </w:tc>
      </w:tr>
      <w:tr w:rsidR="00195158" w14:paraId="168DF98F" w14:textId="77777777" w:rsidTr="000E675F">
        <w:tc>
          <w:tcPr>
            <w:tcW w:w="4642" w:type="dxa"/>
          </w:tcPr>
          <w:p w14:paraId="0B55BE0E" w14:textId="0DE72E41" w:rsidR="00195158" w:rsidRDefault="00195158" w:rsidP="00195158">
            <w:pPr>
              <w:ind w:firstLine="0"/>
            </w:pPr>
            <w:r>
              <w:t>Dòng điện hoạt động trung bình</w:t>
            </w:r>
          </w:p>
        </w:tc>
        <w:tc>
          <w:tcPr>
            <w:tcW w:w="4643" w:type="dxa"/>
          </w:tcPr>
          <w:p w14:paraId="7368CD04" w14:textId="74C47939" w:rsidR="00195158" w:rsidRDefault="00195158" w:rsidP="00195158">
            <w:pPr>
              <w:ind w:firstLine="0"/>
            </w:pPr>
            <w:r>
              <w:t>80mA</w:t>
            </w:r>
          </w:p>
        </w:tc>
      </w:tr>
      <w:tr w:rsidR="00195158" w14:paraId="3521E4F5" w14:textId="77777777" w:rsidTr="000E675F">
        <w:tc>
          <w:tcPr>
            <w:tcW w:w="4642" w:type="dxa"/>
          </w:tcPr>
          <w:p w14:paraId="5FAB9407" w14:textId="2F597C62" w:rsidR="00195158" w:rsidRDefault="00195158" w:rsidP="00195158">
            <w:pPr>
              <w:ind w:firstLine="0"/>
            </w:pPr>
            <w:r>
              <w:t>Dòng điện tối thiểu cần đảm bảo từ nguồn cấp</w:t>
            </w:r>
          </w:p>
        </w:tc>
        <w:tc>
          <w:tcPr>
            <w:tcW w:w="4643" w:type="dxa"/>
          </w:tcPr>
          <w:p w14:paraId="545AA968" w14:textId="585680EA" w:rsidR="00195158" w:rsidRDefault="00195158" w:rsidP="00195158">
            <w:pPr>
              <w:ind w:firstLine="0"/>
            </w:pPr>
            <w:r>
              <w:t>500mA</w:t>
            </w:r>
          </w:p>
        </w:tc>
      </w:tr>
      <w:tr w:rsidR="00195158" w14:paraId="4FFBE6FC" w14:textId="77777777" w:rsidTr="000E675F">
        <w:tc>
          <w:tcPr>
            <w:tcW w:w="4642" w:type="dxa"/>
          </w:tcPr>
          <w:p w14:paraId="70594D3D" w14:textId="02B99AAC" w:rsidR="00195158" w:rsidRDefault="00195158" w:rsidP="00195158">
            <w:pPr>
              <w:ind w:firstLine="0"/>
            </w:pPr>
            <w:r>
              <w:t>Nhiệt độ hoạt động</w:t>
            </w:r>
          </w:p>
        </w:tc>
        <w:tc>
          <w:tcPr>
            <w:tcW w:w="4643" w:type="dxa"/>
          </w:tcPr>
          <w:p w14:paraId="2CF50CE1" w14:textId="3C92E0AC" w:rsidR="00195158" w:rsidRDefault="00195158" w:rsidP="00195158">
            <w:pPr>
              <w:ind w:firstLine="0"/>
            </w:pPr>
            <w:r>
              <w:t>-40°C ~ +85°C</w:t>
            </w:r>
          </w:p>
        </w:tc>
      </w:tr>
      <w:tr w:rsidR="00195158" w14:paraId="5674EDA5" w14:textId="77777777" w:rsidTr="000E675F">
        <w:tc>
          <w:tcPr>
            <w:tcW w:w="4642" w:type="dxa"/>
          </w:tcPr>
          <w:p w14:paraId="0DD923D2" w14:textId="40B70CDC" w:rsidR="00195158" w:rsidRDefault="00195158" w:rsidP="00195158">
            <w:pPr>
              <w:ind w:firstLine="0"/>
            </w:pPr>
            <w:r>
              <w:t>Kích thước</w:t>
            </w:r>
          </w:p>
        </w:tc>
        <w:tc>
          <w:tcPr>
            <w:tcW w:w="4643" w:type="dxa"/>
          </w:tcPr>
          <w:p w14:paraId="5E3FF3B2" w14:textId="16A5082D" w:rsidR="00195158" w:rsidRDefault="00195158" w:rsidP="00195158">
            <w:pPr>
              <w:ind w:firstLine="0"/>
            </w:pPr>
            <w:r>
              <w:t>18 mm x 25.5 mm x 3.1 mm</w:t>
            </w:r>
          </w:p>
        </w:tc>
      </w:tr>
      <w:tr w:rsidR="00195158" w14:paraId="3B376E1B" w14:textId="77777777" w:rsidTr="000E675F">
        <w:tc>
          <w:tcPr>
            <w:tcW w:w="4642" w:type="dxa"/>
          </w:tcPr>
          <w:p w14:paraId="5ECDC80E" w14:textId="67DDA393" w:rsidR="00195158" w:rsidRDefault="00195158" w:rsidP="00195158">
            <w:pPr>
              <w:ind w:firstLine="0"/>
            </w:pPr>
            <w:r>
              <w:t>Bộ nhớ Flash</w:t>
            </w:r>
          </w:p>
        </w:tc>
        <w:tc>
          <w:tcPr>
            <w:tcW w:w="4643" w:type="dxa"/>
          </w:tcPr>
          <w:p w14:paraId="17809742" w14:textId="6A51CA12" w:rsidR="00195158" w:rsidRDefault="00195158" w:rsidP="00195158">
            <w:pPr>
              <w:ind w:firstLine="0"/>
            </w:pPr>
            <w:r>
              <w:t>4MB</w:t>
            </w:r>
          </w:p>
        </w:tc>
      </w:tr>
      <w:tr w:rsidR="001E60EF" w14:paraId="08EE46DA" w14:textId="77777777" w:rsidTr="000E675F">
        <w:tc>
          <w:tcPr>
            <w:tcW w:w="4642" w:type="dxa"/>
          </w:tcPr>
          <w:p w14:paraId="474709CC" w14:textId="00B71F29" w:rsidR="001E60EF" w:rsidRDefault="001E60EF" w:rsidP="00195158">
            <w:pPr>
              <w:ind w:firstLine="0"/>
            </w:pPr>
            <w:r>
              <w:t>Bộ nhớ SRAM</w:t>
            </w:r>
          </w:p>
        </w:tc>
        <w:tc>
          <w:tcPr>
            <w:tcW w:w="4643" w:type="dxa"/>
          </w:tcPr>
          <w:p w14:paraId="0B4FA15E" w14:textId="589FACDA" w:rsidR="001E60EF" w:rsidRDefault="001E60EF" w:rsidP="00195158">
            <w:pPr>
              <w:ind w:firstLine="0"/>
            </w:pPr>
            <w:r>
              <w:t>520KB</w:t>
            </w:r>
          </w:p>
        </w:tc>
      </w:tr>
      <w:tr w:rsidR="00195158" w14:paraId="55FEEC1B" w14:textId="77777777" w:rsidTr="000E675F">
        <w:tc>
          <w:tcPr>
            <w:tcW w:w="4642" w:type="dxa"/>
          </w:tcPr>
          <w:p w14:paraId="5887E550" w14:textId="699DB09A" w:rsidR="00195158" w:rsidRDefault="00195158" w:rsidP="00195158">
            <w:pPr>
              <w:ind w:firstLine="0"/>
            </w:pPr>
            <w:r>
              <w:t xml:space="preserve">Tần số thạch anh </w:t>
            </w:r>
          </w:p>
        </w:tc>
        <w:tc>
          <w:tcPr>
            <w:tcW w:w="4643" w:type="dxa"/>
          </w:tcPr>
          <w:p w14:paraId="7075104A" w14:textId="71166230" w:rsidR="00195158" w:rsidRDefault="00195158" w:rsidP="00195158">
            <w:pPr>
              <w:ind w:firstLine="0"/>
            </w:pPr>
            <w:r>
              <w:t xml:space="preserve">40MHz </w:t>
            </w:r>
          </w:p>
        </w:tc>
      </w:tr>
      <w:tr w:rsidR="00195158" w14:paraId="6158C065" w14:textId="77777777" w:rsidTr="000E675F">
        <w:tc>
          <w:tcPr>
            <w:tcW w:w="4642" w:type="dxa"/>
          </w:tcPr>
          <w:p w14:paraId="2FB4A026" w14:textId="509A094A" w:rsidR="00195158" w:rsidRDefault="00195158" w:rsidP="00195158">
            <w:pPr>
              <w:ind w:firstLine="0"/>
            </w:pPr>
            <w:r>
              <w:t xml:space="preserve">Ngoại vi </w:t>
            </w:r>
          </w:p>
        </w:tc>
        <w:tc>
          <w:tcPr>
            <w:tcW w:w="4643" w:type="dxa"/>
          </w:tcPr>
          <w:p w14:paraId="3F70B190" w14:textId="0F368F03" w:rsidR="001E201D" w:rsidRDefault="00195158" w:rsidP="0075250F">
            <w:pPr>
              <w:ind w:firstLine="0"/>
            </w:pPr>
            <w:r>
              <w:t>UART</w:t>
            </w:r>
            <w:r w:rsidR="001E201D">
              <w:t xml:space="preserve">, </w:t>
            </w:r>
            <w:r w:rsidR="0075250F">
              <w:t>3</w:t>
            </w:r>
            <w:r w:rsidR="001E201D">
              <w:t xml:space="preserve"> </w:t>
            </w:r>
            <w:r>
              <w:t>SPI, I2C, LED PWM, I2S, IR, GPIO, ADC, DAC, TWAI</w:t>
            </w:r>
          </w:p>
        </w:tc>
      </w:tr>
      <w:tr w:rsidR="00195158" w14:paraId="676EF53D" w14:textId="77777777" w:rsidTr="000E675F">
        <w:tc>
          <w:tcPr>
            <w:tcW w:w="4642" w:type="dxa"/>
          </w:tcPr>
          <w:p w14:paraId="10228040" w14:textId="62BAEAD2" w:rsidR="00195158" w:rsidRDefault="00195158" w:rsidP="00195158">
            <w:pPr>
              <w:ind w:firstLine="0"/>
            </w:pPr>
            <w:r>
              <w:t>WiFi</w:t>
            </w:r>
          </w:p>
        </w:tc>
        <w:tc>
          <w:tcPr>
            <w:tcW w:w="4643" w:type="dxa"/>
          </w:tcPr>
          <w:p w14:paraId="6D23C472" w14:textId="77777777" w:rsidR="00195158" w:rsidRDefault="00195158" w:rsidP="00195158">
            <w:pPr>
              <w:ind w:firstLine="0"/>
            </w:pPr>
            <w:r>
              <w:t>802.11 b/g/n (tốc độ tối đa 150 Mbps)</w:t>
            </w:r>
          </w:p>
          <w:p w14:paraId="169EDC1D" w14:textId="1B9A7DD3" w:rsidR="001E60EF" w:rsidRDefault="001E60EF" w:rsidP="00195158">
            <w:pPr>
              <w:ind w:firstLine="0"/>
            </w:pPr>
            <w:r>
              <w:t>Tần số: 2412 ~ 2484 MHz</w:t>
            </w:r>
          </w:p>
        </w:tc>
      </w:tr>
      <w:tr w:rsidR="00195158" w14:paraId="6E942A81" w14:textId="77777777" w:rsidTr="000E675F">
        <w:tc>
          <w:tcPr>
            <w:tcW w:w="4642" w:type="dxa"/>
          </w:tcPr>
          <w:p w14:paraId="61BA0739" w14:textId="4D446884" w:rsidR="00195158" w:rsidRDefault="00195158" w:rsidP="00195158">
            <w:pPr>
              <w:ind w:firstLine="0"/>
            </w:pPr>
            <w:r>
              <w:t>Bluetooth</w:t>
            </w:r>
          </w:p>
        </w:tc>
        <w:tc>
          <w:tcPr>
            <w:tcW w:w="4643" w:type="dxa"/>
          </w:tcPr>
          <w:p w14:paraId="38B40E44" w14:textId="4B0E64D9" w:rsidR="00195158" w:rsidRDefault="001E60EF" w:rsidP="00195158">
            <w:pPr>
              <w:ind w:firstLine="0"/>
            </w:pPr>
            <w:r>
              <w:t>Bluetooth v4.2 BR/EDR và BLE</w:t>
            </w:r>
          </w:p>
        </w:tc>
      </w:tr>
    </w:tbl>
    <w:p w14:paraId="799E0958" w14:textId="4BB025BE" w:rsidR="000E675F" w:rsidRDefault="008777E9" w:rsidP="006F75FA">
      <w:r>
        <w:t>Ngoài ra, các ngoại vi của EPS32 được hỗ trợ mapping tới các chân bất kì, giúp cho việc thiết kế trở nên dễ dàng hơn thay vì các ngoại vi cố định với các IO như ở các vi điều khiển khác.</w:t>
      </w:r>
      <w:r w:rsidR="00836946">
        <w:t xml:space="preserve"> Sau khi đã nắm rõ được các thông số và ngoại vi của </w:t>
      </w:r>
      <w:r w:rsidR="00A21FD3">
        <w:t>module, đồ án đi vào thiết kế schematic, được trình bày ở hình</w:t>
      </w:r>
      <w:r w:rsidR="003159CD">
        <w:t xml:space="preserve"> 2.18</w:t>
      </w:r>
      <w:r w:rsidR="00A21FD3">
        <w:t xml:space="preserve"> và bảng</w:t>
      </w:r>
      <w:r w:rsidR="003159CD">
        <w:t xml:space="preserve"> 2.5</w:t>
      </w:r>
      <w:r w:rsidR="00A21FD3">
        <w:t>.</w:t>
      </w:r>
    </w:p>
    <w:p w14:paraId="3876C8EF" w14:textId="77777777" w:rsidR="00A21FD3" w:rsidRDefault="00A21FD3" w:rsidP="00A21FD3">
      <w:pPr>
        <w:keepNext/>
        <w:jc w:val="center"/>
      </w:pPr>
      <w:r>
        <w:rPr>
          <w:noProof/>
        </w:rPr>
        <w:lastRenderedPageBreak/>
        <w:drawing>
          <wp:inline distT="0" distB="0" distL="0" distR="0" wp14:anchorId="5F263A1B" wp14:editId="6B3FCA49">
            <wp:extent cx="5327557" cy="28109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3636" cy="2814141"/>
                    </a:xfrm>
                    <a:prstGeom prst="rect">
                      <a:avLst/>
                    </a:prstGeom>
                  </pic:spPr>
                </pic:pic>
              </a:graphicData>
            </a:graphic>
          </wp:inline>
        </w:drawing>
      </w:r>
    </w:p>
    <w:p w14:paraId="6BC8A7C2" w14:textId="7FE61220" w:rsidR="00A21FD3" w:rsidRDefault="00A21FD3" w:rsidP="00A21FD3">
      <w:pPr>
        <w:pStyle w:val="Caption"/>
      </w:pPr>
      <w:bookmarkStart w:id="126" w:name="_Toc110947557"/>
      <w:r>
        <w:t xml:space="preserve">Hình </w:t>
      </w:r>
      <w:fldSimple w:instr=" STYLEREF 1 \s ">
        <w:r w:rsidR="007D414B">
          <w:rPr>
            <w:noProof/>
          </w:rPr>
          <w:t>2</w:t>
        </w:r>
      </w:fldSimple>
      <w:r w:rsidR="00A37E54">
        <w:t>.</w:t>
      </w:r>
      <w:fldSimple w:instr=" SEQ Hình \* ARABIC \s 1 ">
        <w:r w:rsidR="007D414B">
          <w:rPr>
            <w:noProof/>
          </w:rPr>
          <w:t>18</w:t>
        </w:r>
      </w:fldSimple>
      <w:r>
        <w:t xml:space="preserve"> Schematic khối xử lý trung tâm</w:t>
      </w:r>
      <w:bookmarkEnd w:id="126"/>
    </w:p>
    <w:p w14:paraId="0D2302CF" w14:textId="77777777" w:rsidR="00A21FD3" w:rsidRPr="00A21FD3" w:rsidRDefault="00A21FD3" w:rsidP="00A21FD3"/>
    <w:p w14:paraId="744C7A31" w14:textId="135F2749" w:rsidR="00A21FD3" w:rsidRDefault="00A21FD3" w:rsidP="00A21FD3">
      <w:pPr>
        <w:pStyle w:val="Caption"/>
        <w:keepNext/>
      </w:pPr>
      <w:bookmarkStart w:id="127" w:name="_Toc110168468"/>
      <w:bookmarkStart w:id="128" w:name="_Toc110947520"/>
      <w:r>
        <w:t xml:space="preserve">Bảng  </w:t>
      </w:r>
      <w:fldSimple w:instr=" STYLEREF 1 \s ">
        <w:r w:rsidR="007D414B">
          <w:rPr>
            <w:noProof/>
          </w:rPr>
          <w:t>2</w:t>
        </w:r>
      </w:fldSimple>
      <w:r w:rsidR="00E26416">
        <w:t>.</w:t>
      </w:r>
      <w:fldSimple w:instr=" SEQ Bảng_ \* ARABIC \s 1 ">
        <w:r w:rsidR="007D414B">
          <w:rPr>
            <w:noProof/>
          </w:rPr>
          <w:t>5</w:t>
        </w:r>
      </w:fldSimple>
      <w:r>
        <w:t xml:space="preserve"> Giải thích thành phần khối xử lý trung tâm</w:t>
      </w:r>
      <w:bookmarkEnd w:id="127"/>
      <w:bookmarkEnd w:id="128"/>
    </w:p>
    <w:tbl>
      <w:tblPr>
        <w:tblStyle w:val="TableGrid"/>
        <w:tblW w:w="0" w:type="auto"/>
        <w:tblLook w:val="04A0" w:firstRow="1" w:lastRow="0" w:firstColumn="1" w:lastColumn="0" w:noHBand="0" w:noVBand="1"/>
      </w:tblPr>
      <w:tblGrid>
        <w:gridCol w:w="4764"/>
        <w:gridCol w:w="3729"/>
      </w:tblGrid>
      <w:tr w:rsidR="000276B4" w14:paraId="272EA4E6" w14:textId="77777777" w:rsidTr="00B111BE">
        <w:tc>
          <w:tcPr>
            <w:tcW w:w="4764" w:type="dxa"/>
          </w:tcPr>
          <w:p w14:paraId="271E86A0" w14:textId="10980706" w:rsidR="00836946" w:rsidRDefault="00836946" w:rsidP="006F75FA">
            <w:pPr>
              <w:ind w:firstLine="0"/>
            </w:pPr>
            <w:r>
              <w:rPr>
                <w:noProof/>
              </w:rPr>
              <w:drawing>
                <wp:inline distT="0" distB="0" distL="0" distR="0" wp14:anchorId="33523717" wp14:editId="09405439">
                  <wp:extent cx="2777066" cy="28941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6071" cy="2913977"/>
                          </a:xfrm>
                          <a:prstGeom prst="rect">
                            <a:avLst/>
                          </a:prstGeom>
                        </pic:spPr>
                      </pic:pic>
                    </a:graphicData>
                  </a:graphic>
                </wp:inline>
              </w:drawing>
            </w:r>
          </w:p>
        </w:tc>
        <w:tc>
          <w:tcPr>
            <w:tcW w:w="4521" w:type="dxa"/>
          </w:tcPr>
          <w:p w14:paraId="591F7740" w14:textId="1C13C533" w:rsidR="00836946" w:rsidRDefault="00A21FD3" w:rsidP="00A21FD3">
            <w:pPr>
              <w:ind w:firstLine="0"/>
            </w:pPr>
            <w:r>
              <w:t xml:space="preserve">Module ESP32 Wroom-32 </w:t>
            </w:r>
            <w:r w:rsidR="003454C6">
              <w:t>được cấp nguồn 3V3</w:t>
            </w:r>
            <w:r w:rsidR="004C3E98">
              <w:t>. Để đảm bảo nguồn cấp ổn định, các tụ bypass đươc thêm vào gần chân nguồn của module để lọc đi các nhiễu. Theo hướng dẫn của nhà sản xuất, 1 tụ 100nF/50V(104/50V) và 1 tụ 10uF/10V (106/10V) là đủ để đảm bảo độ ổn định của nguồn cấp.</w:t>
            </w:r>
          </w:p>
        </w:tc>
      </w:tr>
      <w:tr w:rsidR="000276B4" w14:paraId="3EDF7C96" w14:textId="77777777" w:rsidTr="00B111BE">
        <w:tc>
          <w:tcPr>
            <w:tcW w:w="4764" w:type="dxa"/>
          </w:tcPr>
          <w:p w14:paraId="4378CC71" w14:textId="766ABA98" w:rsidR="00836946" w:rsidRDefault="004C3E98" w:rsidP="006F75FA">
            <w:pPr>
              <w:ind w:firstLine="0"/>
            </w:pPr>
            <w:r>
              <w:t xml:space="preserve"> </w:t>
            </w:r>
            <w:r w:rsidR="000F3BB9">
              <w:rPr>
                <w:noProof/>
              </w:rPr>
              <w:drawing>
                <wp:inline distT="0" distB="0" distL="0" distR="0" wp14:anchorId="778540C4" wp14:editId="03EBD25F">
                  <wp:extent cx="2729345" cy="1477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5003" cy="1490965"/>
                          </a:xfrm>
                          <a:prstGeom prst="rect">
                            <a:avLst/>
                          </a:prstGeom>
                        </pic:spPr>
                      </pic:pic>
                    </a:graphicData>
                  </a:graphic>
                </wp:inline>
              </w:drawing>
            </w:r>
          </w:p>
        </w:tc>
        <w:tc>
          <w:tcPr>
            <w:tcW w:w="4521" w:type="dxa"/>
          </w:tcPr>
          <w:p w14:paraId="0C47F06F" w14:textId="60EE3D73" w:rsidR="00836946" w:rsidRDefault="000F3BB9" w:rsidP="006F75FA">
            <w:pPr>
              <w:ind w:firstLine="0"/>
            </w:pPr>
            <w:r>
              <w:t xml:space="preserve">Để phục vụ quá trình nạp firmware và debug trong nghiên cứu và phát triển, một khối chuyển đổi UART sang USB và một cổng MicroUSB được sử dụng. Chip chuyển đổi UART to USB là CH340C, sử dụng nguồn 5V từ cổng USB và không sử </w:t>
            </w:r>
            <w:r>
              <w:lastRenderedPageBreak/>
              <w:t>dụng nguồn 5V từ mạch nên khi thiết bị sử dụng nguồn điện lưới, khối này sẽ không tiêu thụ năng lượng.</w:t>
            </w:r>
          </w:p>
        </w:tc>
      </w:tr>
      <w:tr w:rsidR="000276B4" w14:paraId="7F5F77A9" w14:textId="77777777" w:rsidTr="00B111BE">
        <w:tc>
          <w:tcPr>
            <w:tcW w:w="4764" w:type="dxa"/>
          </w:tcPr>
          <w:p w14:paraId="1EBB4B0E" w14:textId="1FBD4817" w:rsidR="00836946" w:rsidRDefault="000276B4" w:rsidP="006F75FA">
            <w:pPr>
              <w:ind w:firstLine="0"/>
            </w:pPr>
            <w:r>
              <w:rPr>
                <w:noProof/>
              </w:rPr>
              <w:lastRenderedPageBreak/>
              <w:drawing>
                <wp:inline distT="0" distB="0" distL="0" distR="0" wp14:anchorId="3B835C38" wp14:editId="08F23AD1">
                  <wp:extent cx="2888033" cy="22998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4208" cy="2312735"/>
                          </a:xfrm>
                          <a:prstGeom prst="rect">
                            <a:avLst/>
                          </a:prstGeom>
                        </pic:spPr>
                      </pic:pic>
                    </a:graphicData>
                  </a:graphic>
                </wp:inline>
              </w:drawing>
            </w:r>
          </w:p>
        </w:tc>
        <w:tc>
          <w:tcPr>
            <w:tcW w:w="4521" w:type="dxa"/>
          </w:tcPr>
          <w:p w14:paraId="123B1348" w14:textId="0467C151" w:rsidR="00836946" w:rsidRDefault="00C4392D" w:rsidP="006F75FA">
            <w:pPr>
              <w:ind w:firstLine="0"/>
            </w:pPr>
            <w:r>
              <w:t xml:space="preserve">Đây là khối phụ trợ cho khối nạp firmware, có nhiệm vụ chính là đưa module ESP32 vào chế độ nạp firmware bằng cách lần lượt </w:t>
            </w:r>
            <w:r w:rsidR="00BE5184">
              <w:t>kéo</w:t>
            </w:r>
            <w:r>
              <w:t xml:space="preserve"> chân EN và GPIO0 </w:t>
            </w:r>
            <w:r w:rsidR="00BE5184">
              <w:t>xuống GND. Hai nút bấm để reset module và để kéo GPIO0 xuống GND trong trường hợp khối nạp</w:t>
            </w:r>
            <w:r w:rsidR="00D8719A">
              <w:t xml:space="preserve"> firmware</w:t>
            </w:r>
            <w:r w:rsidR="00BE5184">
              <w:t xml:space="preserve"> hoạt động không đúng mong đợi.</w:t>
            </w:r>
          </w:p>
        </w:tc>
      </w:tr>
    </w:tbl>
    <w:p w14:paraId="5A339324" w14:textId="4B98708C" w:rsidR="008777E9" w:rsidRDefault="00B111BE" w:rsidP="00B111BE">
      <w:pPr>
        <w:pStyle w:val="Heading3"/>
      </w:pPr>
      <w:bookmarkStart w:id="129" w:name="_Toc110153567"/>
      <w:bookmarkStart w:id="130" w:name="_Toc110947367"/>
      <w:bookmarkStart w:id="131" w:name="_Toc110947497"/>
      <w:r>
        <w:t>Khối lưu trữ dữ liệu</w:t>
      </w:r>
      <w:bookmarkEnd w:id="129"/>
      <w:bookmarkEnd w:id="130"/>
      <w:bookmarkEnd w:id="131"/>
    </w:p>
    <w:p w14:paraId="32227544" w14:textId="3B0FFE10" w:rsidR="00B111BE" w:rsidRDefault="00B111BE" w:rsidP="00B111BE">
      <w:r>
        <w:t>Khối lưu trữ dữ liệu sử dụng IC Flash 16MB W25Q128</w:t>
      </w:r>
      <w:r w:rsidR="003749D2">
        <w:t>FV giao tiếp qua bus SPI</w:t>
      </w:r>
      <w:r w:rsidR="001619FC">
        <w:t xml:space="preserve"> với tốc độ hỗ trợ tối đa của ESP32 là 80MHz khi sử dụng các chân SPI được nhà sản xuất khuyên dùng. Bus SPI của ESP32 hoàn toàn có thể sử dụng các chân khác, dựa trên ma trận GPIO mà nhà sản xuất hỗ trợ, tuy nhiên, tốc độ tối đa của bus khi đó sẽ giảm còn 40MHz, làm giảm đi tốc độ đọc ghi bộ nhớ.</w:t>
      </w:r>
    </w:p>
    <w:p w14:paraId="58F3A7DB" w14:textId="77777777" w:rsidR="00881784" w:rsidRDefault="00881784" w:rsidP="00881784">
      <w:pPr>
        <w:keepNext/>
        <w:jc w:val="center"/>
      </w:pPr>
      <w:r>
        <w:rPr>
          <w:noProof/>
        </w:rPr>
        <w:drawing>
          <wp:inline distT="0" distB="0" distL="0" distR="0" wp14:anchorId="05A45161" wp14:editId="4FC70F29">
            <wp:extent cx="4282440" cy="1042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340" cy="1051383"/>
                    </a:xfrm>
                    <a:prstGeom prst="rect">
                      <a:avLst/>
                    </a:prstGeom>
                  </pic:spPr>
                </pic:pic>
              </a:graphicData>
            </a:graphic>
          </wp:inline>
        </w:drawing>
      </w:r>
    </w:p>
    <w:p w14:paraId="6F927EC2" w14:textId="2E30E747" w:rsidR="00270476" w:rsidRDefault="00881784" w:rsidP="00881784">
      <w:pPr>
        <w:pStyle w:val="Caption"/>
      </w:pPr>
      <w:bookmarkStart w:id="132" w:name="_Toc110947558"/>
      <w:r>
        <w:t xml:space="preserve">Hình </w:t>
      </w:r>
      <w:fldSimple w:instr=" STYLEREF 1 \s ">
        <w:r w:rsidR="007D414B">
          <w:rPr>
            <w:noProof/>
          </w:rPr>
          <w:t>2</w:t>
        </w:r>
      </w:fldSimple>
      <w:r w:rsidR="00A37E54">
        <w:t>.</w:t>
      </w:r>
      <w:fldSimple w:instr=" SEQ Hình \* ARABIC \s 1 ">
        <w:r w:rsidR="007D414B">
          <w:rPr>
            <w:noProof/>
          </w:rPr>
          <w:t>19</w:t>
        </w:r>
      </w:fldSimple>
      <w:r>
        <w:t xml:space="preserve"> Khối lưu trữ dữ liệu</w:t>
      </w:r>
      <w:bookmarkEnd w:id="132"/>
    </w:p>
    <w:p w14:paraId="4FDED189" w14:textId="2FDF30F5" w:rsidR="00881784" w:rsidRDefault="002421BE" w:rsidP="00881784">
      <w:r>
        <w:t xml:space="preserve">Đơn vị dữ liệu của Flash là byte. Ngoài ra, Flash còn hỗ trợ thêm các định dạng khối dữ liệu khác để giúp cho việc đọc ghi dữ liệu được hiệu quả hơn. Các định dạng đó bao gồm page – 256 bytes, sector – 4 KB, block – </w:t>
      </w:r>
      <w:r w:rsidR="00114F78">
        <w:t>64</w:t>
      </w:r>
      <w:r>
        <w:t>K bytes</w:t>
      </w:r>
      <w:r w:rsidR="008C1E27">
        <w:t>. Khi đó, 1 sector sẽ có 16 page và 1 block sẽ gồm 16 sector.</w:t>
      </w:r>
    </w:p>
    <w:p w14:paraId="354DB2CA" w14:textId="2735473F" w:rsidR="00DF7A64" w:rsidRDefault="00DF7A64" w:rsidP="00DF7A64">
      <w:pPr>
        <w:keepNext/>
        <w:jc w:val="center"/>
      </w:pPr>
      <w:r>
        <w:rPr>
          <w:noProof/>
        </w:rPr>
        <w:lastRenderedPageBreak/>
        <w:drawing>
          <wp:inline distT="0" distB="0" distL="0" distR="0" wp14:anchorId="1E8DBF27" wp14:editId="229D6A51">
            <wp:extent cx="2292824" cy="2292824"/>
            <wp:effectExtent l="0" t="0" r="0" b="0"/>
            <wp:docPr id="44" name="Picture 44" descr="W25q128 Ic Flash 128m Spi 104mhz 8 W25q128fvsiq - Buy  W25q128fvsiq,W25q128,W25q128 Ic Flash 128m Spi 104mhz 8 W25q128fvsiq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25q128 Ic Flash 128m Spi 104mhz 8 W25q128fvsiq - Buy  W25q128fvsiq,W25q128,W25q128 Ic Flash 128m Spi 104mhz 8 W25q128fvsiq  Product on Alibaba.co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7800" cy="2297800"/>
                    </a:xfrm>
                    <a:prstGeom prst="rect">
                      <a:avLst/>
                    </a:prstGeom>
                    <a:noFill/>
                    <a:ln>
                      <a:noFill/>
                    </a:ln>
                  </pic:spPr>
                </pic:pic>
              </a:graphicData>
            </a:graphic>
          </wp:inline>
        </w:drawing>
      </w:r>
    </w:p>
    <w:p w14:paraId="2065F06D" w14:textId="5A3D6F7D" w:rsidR="00C45266" w:rsidRDefault="00DF7A64" w:rsidP="00DF7A64">
      <w:pPr>
        <w:pStyle w:val="Caption"/>
      </w:pPr>
      <w:bookmarkStart w:id="133" w:name="_Toc110947559"/>
      <w:r>
        <w:t xml:space="preserve">Hình </w:t>
      </w:r>
      <w:fldSimple w:instr=" STYLEREF 1 \s ">
        <w:r w:rsidR="007D414B">
          <w:rPr>
            <w:noProof/>
          </w:rPr>
          <w:t>2</w:t>
        </w:r>
      </w:fldSimple>
      <w:r w:rsidR="00A37E54">
        <w:t>.</w:t>
      </w:r>
      <w:fldSimple w:instr=" SEQ Hình \* ARABIC \s 1 ">
        <w:r w:rsidR="007D414B">
          <w:rPr>
            <w:noProof/>
          </w:rPr>
          <w:t>20</w:t>
        </w:r>
      </w:fldSimple>
      <w:r>
        <w:t xml:space="preserve"> IC Flash W25Q128JV</w:t>
      </w:r>
      <w:bookmarkEnd w:id="13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3845"/>
      </w:tblGrid>
      <w:tr w:rsidR="0052004B" w14:paraId="3BBDD84C" w14:textId="77777777" w:rsidTr="00DF630D">
        <w:trPr>
          <w:trHeight w:val="6482"/>
          <w:jc w:val="center"/>
        </w:trPr>
        <w:tc>
          <w:tcPr>
            <w:tcW w:w="3979" w:type="dxa"/>
          </w:tcPr>
          <w:p w14:paraId="0E749F73" w14:textId="77777777" w:rsidR="0052004B" w:rsidRDefault="0052004B" w:rsidP="00DF630D">
            <w:pPr>
              <w:keepNext/>
              <w:ind w:firstLine="0"/>
              <w:jc w:val="center"/>
            </w:pPr>
            <w:r>
              <w:rPr>
                <w:noProof/>
              </w:rPr>
              <w:drawing>
                <wp:inline distT="0" distB="0" distL="0" distR="0" wp14:anchorId="7481980E" wp14:editId="0C0477C7">
                  <wp:extent cx="1609206" cy="4107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9206" cy="4107180"/>
                          </a:xfrm>
                          <a:prstGeom prst="rect">
                            <a:avLst/>
                          </a:prstGeom>
                        </pic:spPr>
                      </pic:pic>
                    </a:graphicData>
                  </a:graphic>
                </wp:inline>
              </w:drawing>
            </w:r>
          </w:p>
          <w:p w14:paraId="74284436" w14:textId="1FCE09B3" w:rsidR="0052004B" w:rsidRDefault="0052004B" w:rsidP="00DF630D">
            <w:pPr>
              <w:pStyle w:val="Caption"/>
            </w:pPr>
            <w:bookmarkStart w:id="134" w:name="_Toc110947560"/>
            <w:r>
              <w:t xml:space="preserve">Hình </w:t>
            </w:r>
            <w:fldSimple w:instr=" STYLEREF 1 \s ">
              <w:r w:rsidR="007D414B">
                <w:rPr>
                  <w:noProof/>
                </w:rPr>
                <w:t>2</w:t>
              </w:r>
            </w:fldSimple>
            <w:r w:rsidR="00A37E54">
              <w:t>.</w:t>
            </w:r>
            <w:fldSimple w:instr=" SEQ Hình \* ARABIC \s 1 ">
              <w:r w:rsidR="007D414B">
                <w:rPr>
                  <w:noProof/>
                </w:rPr>
                <w:t>21</w:t>
              </w:r>
            </w:fldSimple>
            <w:r>
              <w:t xml:space="preserve"> </w:t>
            </w:r>
            <w:r w:rsidR="00DF630D">
              <w:t>Cấu trúc bộ nhớ Flash theo Block</w:t>
            </w:r>
            <w:bookmarkEnd w:id="134"/>
          </w:p>
        </w:tc>
        <w:tc>
          <w:tcPr>
            <w:tcW w:w="3845" w:type="dxa"/>
          </w:tcPr>
          <w:p w14:paraId="47CDC2FA" w14:textId="31F8C415" w:rsidR="0052004B" w:rsidRDefault="00F0550A" w:rsidP="00881784">
            <w:pPr>
              <w:ind w:firstLine="0"/>
            </w:pPr>
            <w:r>
              <w:rPr>
                <w:noProof/>
              </w:rPr>
              <mc:AlternateContent>
                <mc:Choice Requires="wps">
                  <w:drawing>
                    <wp:anchor distT="0" distB="0" distL="114300" distR="114300" simplePos="0" relativeHeight="251655680" behindDoc="0" locked="0" layoutInCell="1" allowOverlap="1" wp14:anchorId="636F3BFA" wp14:editId="6916FD1A">
                      <wp:simplePos x="0" y="0"/>
                      <wp:positionH relativeFrom="column">
                        <wp:posOffset>76200</wp:posOffset>
                      </wp:positionH>
                      <wp:positionV relativeFrom="paragraph">
                        <wp:posOffset>4147820</wp:posOffset>
                      </wp:positionV>
                      <wp:extent cx="2072640" cy="381000"/>
                      <wp:effectExtent l="1905" t="0" r="1905" b="635"/>
                      <wp:wrapTight wrapText="bothSides">
                        <wp:wrapPolygon edited="0">
                          <wp:start x="-126" y="0"/>
                          <wp:lineTo x="-126" y="21132"/>
                          <wp:lineTo x="21600" y="21132"/>
                          <wp:lineTo x="21600" y="0"/>
                          <wp:lineTo x="-126" y="0"/>
                        </wp:wrapPolygon>
                      </wp:wrapTight>
                      <wp:docPr id="5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264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CDD55" w14:textId="5EAA1F39" w:rsidR="00DF630D" w:rsidRPr="00ED35A8" w:rsidRDefault="00DF630D" w:rsidP="00DF630D">
                                  <w:pPr>
                                    <w:pStyle w:val="Caption"/>
                                    <w:ind w:firstLine="0"/>
                                    <w:jc w:val="left"/>
                                    <w:rPr>
                                      <w:noProof/>
                                      <w:sz w:val="26"/>
                                      <w:szCs w:val="20"/>
                                    </w:rPr>
                                  </w:pPr>
                                  <w:bookmarkStart w:id="135" w:name="_Toc110947561"/>
                                  <w:r>
                                    <w:t xml:space="preserve">Hình </w:t>
                                  </w:r>
                                  <w:fldSimple w:instr=" STYLEREF 1 \s ">
                                    <w:r w:rsidR="007D414B">
                                      <w:rPr>
                                        <w:noProof/>
                                      </w:rPr>
                                      <w:t>2</w:t>
                                    </w:r>
                                  </w:fldSimple>
                                  <w:r w:rsidR="00A37E54">
                                    <w:t>.</w:t>
                                  </w:r>
                                  <w:fldSimple w:instr=" SEQ Hình \* ARABIC \s 1 ">
                                    <w:r w:rsidR="007D414B">
                                      <w:rPr>
                                        <w:noProof/>
                                      </w:rPr>
                                      <w:t>22</w:t>
                                    </w:r>
                                  </w:fldSimple>
                                  <w:r>
                                    <w:t xml:space="preserve"> Cấu trúc một block</w:t>
                                  </w:r>
                                  <w:bookmarkEnd w:id="1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36F3BFA" id="_x0000_t202" coordsize="21600,21600" o:spt="202" path="m,l,21600r21600,l21600,xe">
                      <v:stroke joinstyle="miter"/>
                      <v:path gradientshapeok="t" o:connecttype="rect"/>
                    </v:shapetype>
                    <v:shape id="Text Box 6" o:spid="_x0000_s1027" type="#_x0000_t202" style="position:absolute;left:0;text-align:left;margin-left:6pt;margin-top:326.6pt;width:163.2pt;height:3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" stroked="f">
                      <v:textbox style="mso-fit-shape-to-text:t" inset="0,0,0,0">
                        <w:txbxContent>
                          <w:p w14:paraId="3D5CDD55" w14:textId="5EAA1F39" w:rsidR="00DF630D" w:rsidRPr="00ED35A8" w:rsidRDefault="00DF630D" w:rsidP="00DF630D">
                            <w:pPr>
                              <w:pStyle w:val="Caption"/>
                              <w:ind w:firstLine="0"/>
                              <w:jc w:val="left"/>
                              <w:rPr>
                                <w:noProof/>
                                <w:sz w:val="26"/>
                                <w:szCs w:val="20"/>
                              </w:rPr>
                            </w:pPr>
                            <w:bookmarkStart w:id="136" w:name="_Toc110947561"/>
                            <w:r>
                              <w:t xml:space="preserve">Hình </w:t>
                            </w:r>
                            <w:fldSimple w:instr=" STYLEREF 1 \s ">
                              <w:r w:rsidR="007D414B">
                                <w:rPr>
                                  <w:noProof/>
                                </w:rPr>
                                <w:t>2</w:t>
                              </w:r>
                            </w:fldSimple>
                            <w:r w:rsidR="00A37E54">
                              <w:t>.</w:t>
                            </w:r>
                            <w:fldSimple w:instr=" SEQ Hình \* ARABIC \s 1 ">
                              <w:r w:rsidR="007D414B">
                                <w:rPr>
                                  <w:noProof/>
                                </w:rPr>
                                <w:t>22</w:t>
                              </w:r>
                            </w:fldSimple>
                            <w:r>
                              <w:t xml:space="preserve"> Cấu trúc một block</w:t>
                            </w:r>
                            <w:bookmarkEnd w:id="136"/>
                          </w:p>
                        </w:txbxContent>
                      </v:textbox>
                      <w10:wrap type="tight"/>
                    </v:shape>
                  </w:pict>
                </mc:Fallback>
              </mc:AlternateContent>
            </w:r>
            <w:r w:rsidR="00DF630D">
              <w:rPr>
                <w:noProof/>
              </w:rPr>
              <w:drawing>
                <wp:anchor distT="0" distB="0" distL="114300" distR="114300" simplePos="0" relativeHeight="251658752" behindDoc="1" locked="0" layoutInCell="1" allowOverlap="1" wp14:anchorId="082E6851" wp14:editId="2273B24F">
                  <wp:simplePos x="0" y="0"/>
                  <wp:positionH relativeFrom="column">
                    <wp:posOffset>213360</wp:posOffset>
                  </wp:positionH>
                  <wp:positionV relativeFrom="paragraph">
                    <wp:posOffset>1404620</wp:posOffset>
                  </wp:positionV>
                  <wp:extent cx="1642620" cy="2667000"/>
                  <wp:effectExtent l="0" t="0" r="0" b="0"/>
                  <wp:wrapTight wrapText="bothSides">
                    <wp:wrapPolygon edited="0">
                      <wp:start x="0" y="0"/>
                      <wp:lineTo x="0" y="21446"/>
                      <wp:lineTo x="21299" y="21446"/>
                      <wp:lineTo x="2129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42620" cy="2667000"/>
                          </a:xfrm>
                          <a:prstGeom prst="rect">
                            <a:avLst/>
                          </a:prstGeom>
                        </pic:spPr>
                      </pic:pic>
                    </a:graphicData>
                  </a:graphic>
                  <wp14:sizeRelH relativeFrom="margin">
                    <wp14:pctWidth>0</wp14:pctWidth>
                  </wp14:sizeRelH>
                  <wp14:sizeRelV relativeFrom="margin">
                    <wp14:pctHeight>0</wp14:pctHeight>
                  </wp14:sizeRelV>
                </wp:anchor>
              </w:drawing>
            </w:r>
          </w:p>
        </w:tc>
      </w:tr>
    </w:tbl>
    <w:p w14:paraId="14379F9E" w14:textId="77777777" w:rsidR="0052004B" w:rsidRDefault="0052004B" w:rsidP="00881784"/>
    <w:p w14:paraId="514F1CA5" w14:textId="2FE0BC9D" w:rsidR="00114F78" w:rsidRDefault="00665CFC" w:rsidP="00665CFC">
      <w:r>
        <w:t xml:space="preserve">Để có thể đọc ghi dữ liệu, IC hỗ trợ tập lệnh và các hướng dẫn để tạo ra các khung truyền SPI </w:t>
      </w:r>
      <w:r w:rsidR="00A76D1C">
        <w:t>như ở ví dụ ở hình 2.2</w:t>
      </w:r>
      <w:r w:rsidR="003159CD">
        <w:t>3</w:t>
      </w:r>
      <w:r w:rsidR="00A76D1C">
        <w:t xml:space="preserve"> dưới đây</w:t>
      </w:r>
    </w:p>
    <w:p w14:paraId="30709E5A" w14:textId="77777777" w:rsidR="00A76D1C" w:rsidRDefault="00A76D1C" w:rsidP="00A76D1C">
      <w:pPr>
        <w:keepNext/>
        <w:jc w:val="center"/>
      </w:pPr>
      <w:r>
        <w:rPr>
          <w:noProof/>
        </w:rPr>
        <w:lastRenderedPageBreak/>
        <w:drawing>
          <wp:inline distT="0" distB="0" distL="0" distR="0" wp14:anchorId="71C0EE4C" wp14:editId="42D0E880">
            <wp:extent cx="5090160" cy="2428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1510" cy="2433469"/>
                    </a:xfrm>
                    <a:prstGeom prst="rect">
                      <a:avLst/>
                    </a:prstGeom>
                  </pic:spPr>
                </pic:pic>
              </a:graphicData>
            </a:graphic>
          </wp:inline>
        </w:drawing>
      </w:r>
    </w:p>
    <w:p w14:paraId="3E6DD402" w14:textId="4D30664E" w:rsidR="00A76D1C" w:rsidRDefault="00A76D1C" w:rsidP="00A76D1C">
      <w:pPr>
        <w:pStyle w:val="Caption"/>
      </w:pPr>
      <w:bookmarkStart w:id="137" w:name="_Toc110947562"/>
      <w:r>
        <w:t xml:space="preserve">Hình </w:t>
      </w:r>
      <w:fldSimple w:instr=" STYLEREF 1 \s ">
        <w:r w:rsidR="007D414B">
          <w:rPr>
            <w:noProof/>
          </w:rPr>
          <w:t>2</w:t>
        </w:r>
      </w:fldSimple>
      <w:r w:rsidR="00A37E54">
        <w:t>.</w:t>
      </w:r>
      <w:fldSimple w:instr=" SEQ Hình \* ARABIC \s 1 ">
        <w:r w:rsidR="007D414B">
          <w:rPr>
            <w:noProof/>
          </w:rPr>
          <w:t>23</w:t>
        </w:r>
      </w:fldSimple>
      <w:r>
        <w:t xml:space="preserve"> Ghi dữ liệu vào một page trong flash</w:t>
      </w:r>
      <w:bookmarkEnd w:id="137"/>
    </w:p>
    <w:p w14:paraId="4EF2C88D" w14:textId="4307649E" w:rsidR="00036AD3" w:rsidRPr="00A76D1C" w:rsidRDefault="00A76D1C" w:rsidP="00DA3486">
      <w:r>
        <w:t>Ví dụ ở đây</w:t>
      </w:r>
      <w:r w:rsidR="007A62E9">
        <w:t xml:space="preserve"> với lệnh ghi dữ liệu vào một page trong flash. Khi bắt đầu quá trình, chân CS mức tích cực thấp cần được kéo xuống mức 0. Các byte dữ liệu lần lượt được truyền theo từng bit, dựa trên từng clock vào chân DI của flash. Byte đầu tiên là byte mã lệnh 02h, để báo cho flash biết rằng ngoại vi đang chuẩn bị ghi dữ liệu vào một page trong flash. Sau đó là 3 byte địa chỉ của page và ngay theo sau là 256 byte dữ liệu được gửi đến. Quá trình ghi dữ liệu được kết thúc khi chân CS được đưa lên mức 1.</w:t>
      </w:r>
      <w:r w:rsidR="00DA3486">
        <w:t xml:space="preserve"> </w:t>
      </w:r>
      <w:r w:rsidR="00036AD3">
        <w:t xml:space="preserve">Flash còn hỗ trợ </w:t>
      </w:r>
      <w:r w:rsidR="00DA3486">
        <w:t xml:space="preserve">nhiều lệnh khác như đọc, ghi, xóa Sector, Block, xóa toàn bộ chip,… </w:t>
      </w:r>
      <w:r w:rsidR="00036AD3">
        <w:t xml:space="preserve"> </w:t>
      </w:r>
    </w:p>
    <w:p w14:paraId="6D528522" w14:textId="07A0C47E" w:rsidR="00354A1F" w:rsidRDefault="00897B46" w:rsidP="00354A1F">
      <w:pPr>
        <w:pStyle w:val="Heading3"/>
      </w:pPr>
      <w:bookmarkStart w:id="138" w:name="_Toc110153568"/>
      <w:bookmarkStart w:id="139" w:name="_Toc110947368"/>
      <w:bookmarkStart w:id="140" w:name="_Toc110947498"/>
      <w:r>
        <w:t>Thiết kế k</w:t>
      </w:r>
      <w:r w:rsidR="00354A1F">
        <w:t>hối Ethernet</w:t>
      </w:r>
      <w:bookmarkEnd w:id="138"/>
      <w:bookmarkEnd w:id="139"/>
      <w:bookmarkEnd w:id="140"/>
    </w:p>
    <w:p w14:paraId="3D9EC547" w14:textId="165AC530" w:rsidR="008777E9" w:rsidRDefault="007422DB" w:rsidP="008777E9">
      <w:r>
        <w:t xml:space="preserve">Khối Ethernet sử dụng phần tử xử lý chính là </w:t>
      </w:r>
      <w:r w:rsidR="004F23D2">
        <w:t>IC W5500 của Wiznet, là một trong những IC Ethernet phổ biến được sử dụng trong các ứng dụng IoT. Các thông tin cơ bản của W5500 được mô tả ở bảng</w:t>
      </w:r>
      <w:r w:rsidR="003159CD">
        <w:t xml:space="preserve"> 2.6.</w:t>
      </w:r>
    </w:p>
    <w:p w14:paraId="77FEB7D2" w14:textId="77777777" w:rsidR="004D51A3" w:rsidRDefault="003407FD" w:rsidP="004D51A3">
      <w:pPr>
        <w:keepNext/>
        <w:jc w:val="center"/>
      </w:pPr>
      <w:r>
        <w:rPr>
          <w:noProof/>
        </w:rPr>
        <w:drawing>
          <wp:inline distT="0" distB="0" distL="0" distR="0" wp14:anchorId="5F5A62AD" wp14:editId="092CAD00">
            <wp:extent cx="1862920" cy="1741193"/>
            <wp:effectExtent l="0" t="0" r="0" b="0"/>
            <wp:docPr id="41" name="Picture 41" descr="W5500 | WIZnet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5500 | WIZnet Co., Lt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0191" cy="1757336"/>
                    </a:xfrm>
                    <a:prstGeom prst="rect">
                      <a:avLst/>
                    </a:prstGeom>
                    <a:noFill/>
                    <a:ln>
                      <a:noFill/>
                    </a:ln>
                  </pic:spPr>
                </pic:pic>
              </a:graphicData>
            </a:graphic>
          </wp:inline>
        </w:drawing>
      </w:r>
    </w:p>
    <w:p w14:paraId="0DE900E2" w14:textId="26747B34" w:rsidR="003407FD" w:rsidRDefault="004D51A3" w:rsidP="004D51A3">
      <w:pPr>
        <w:pStyle w:val="Caption"/>
      </w:pPr>
      <w:bookmarkStart w:id="141" w:name="_Toc110947563"/>
      <w:r>
        <w:t xml:space="preserve">Hình </w:t>
      </w:r>
      <w:fldSimple w:instr=" STYLEREF 1 \s ">
        <w:r w:rsidR="007D414B">
          <w:rPr>
            <w:noProof/>
          </w:rPr>
          <w:t>2</w:t>
        </w:r>
      </w:fldSimple>
      <w:r w:rsidR="00A37E54">
        <w:t>.</w:t>
      </w:r>
      <w:fldSimple w:instr=" SEQ Hình \* ARABIC \s 1 ">
        <w:r w:rsidR="007D414B">
          <w:rPr>
            <w:noProof/>
          </w:rPr>
          <w:t>24</w:t>
        </w:r>
      </w:fldSimple>
      <w:r>
        <w:t xml:space="preserve"> IC W5500 Ethernet</w:t>
      </w:r>
      <w:bookmarkEnd w:id="141"/>
    </w:p>
    <w:p w14:paraId="436FFD10" w14:textId="5CA7787E" w:rsidR="00974F87" w:rsidRDefault="00974F87" w:rsidP="00974F87">
      <w:pPr>
        <w:pStyle w:val="Caption"/>
        <w:keepNext/>
      </w:pPr>
      <w:bookmarkStart w:id="142" w:name="_Toc110947521"/>
      <w:r>
        <w:lastRenderedPageBreak/>
        <w:t xml:space="preserve">Bảng  </w:t>
      </w:r>
      <w:fldSimple w:instr=" STYLEREF 1 \s ">
        <w:r w:rsidR="007D414B">
          <w:rPr>
            <w:noProof/>
          </w:rPr>
          <w:t>2</w:t>
        </w:r>
      </w:fldSimple>
      <w:r w:rsidR="00E26416">
        <w:t>.</w:t>
      </w:r>
      <w:fldSimple w:instr=" SEQ Bảng_ \* ARABIC \s 1 ">
        <w:r w:rsidR="007D414B">
          <w:rPr>
            <w:noProof/>
          </w:rPr>
          <w:t>6</w:t>
        </w:r>
      </w:fldSimple>
      <w:r>
        <w:t xml:space="preserve"> Thông số IC W5500</w:t>
      </w:r>
      <w:bookmarkEnd w:id="142"/>
    </w:p>
    <w:tbl>
      <w:tblPr>
        <w:tblStyle w:val="TableGrid"/>
        <w:tblW w:w="0" w:type="auto"/>
        <w:tblLook w:val="04A0" w:firstRow="1" w:lastRow="0" w:firstColumn="1" w:lastColumn="0" w:noHBand="0" w:noVBand="1"/>
      </w:tblPr>
      <w:tblGrid>
        <w:gridCol w:w="4248"/>
        <w:gridCol w:w="4245"/>
      </w:tblGrid>
      <w:tr w:rsidR="003407FD" w14:paraId="725D650C" w14:textId="77777777" w:rsidTr="003407FD">
        <w:tc>
          <w:tcPr>
            <w:tcW w:w="4642" w:type="dxa"/>
          </w:tcPr>
          <w:p w14:paraId="74183EEB" w14:textId="3590665D" w:rsidR="003407FD" w:rsidRDefault="004D51A3" w:rsidP="008777E9">
            <w:pPr>
              <w:ind w:firstLine="0"/>
            </w:pPr>
            <w:r>
              <w:t>Thông số</w:t>
            </w:r>
          </w:p>
        </w:tc>
        <w:tc>
          <w:tcPr>
            <w:tcW w:w="4643" w:type="dxa"/>
          </w:tcPr>
          <w:p w14:paraId="6132BBD9" w14:textId="451219AF" w:rsidR="003407FD" w:rsidRDefault="004D51A3" w:rsidP="008777E9">
            <w:pPr>
              <w:ind w:firstLine="0"/>
            </w:pPr>
            <w:r>
              <w:t>Mô tả</w:t>
            </w:r>
          </w:p>
        </w:tc>
      </w:tr>
      <w:tr w:rsidR="003407FD" w14:paraId="10799EF8" w14:textId="77777777" w:rsidTr="003407FD">
        <w:tc>
          <w:tcPr>
            <w:tcW w:w="4642" w:type="dxa"/>
          </w:tcPr>
          <w:p w14:paraId="03FA68D0" w14:textId="0361C7E4" w:rsidR="003407FD" w:rsidRDefault="004D51A3" w:rsidP="008777E9">
            <w:pPr>
              <w:ind w:firstLine="0"/>
            </w:pPr>
            <w:r>
              <w:t>Điện áp hoạt động</w:t>
            </w:r>
          </w:p>
        </w:tc>
        <w:tc>
          <w:tcPr>
            <w:tcW w:w="4643" w:type="dxa"/>
          </w:tcPr>
          <w:p w14:paraId="389392F5" w14:textId="778EF915" w:rsidR="003407FD" w:rsidRDefault="004D51A3" w:rsidP="008777E9">
            <w:pPr>
              <w:ind w:firstLine="0"/>
            </w:pPr>
            <w:r>
              <w:t>2.07 – 3.63V</w:t>
            </w:r>
          </w:p>
        </w:tc>
      </w:tr>
      <w:tr w:rsidR="003407FD" w14:paraId="1EF33CF9" w14:textId="77777777" w:rsidTr="003407FD">
        <w:tc>
          <w:tcPr>
            <w:tcW w:w="4642" w:type="dxa"/>
          </w:tcPr>
          <w:p w14:paraId="24D43B08" w14:textId="03074889" w:rsidR="003407FD" w:rsidRDefault="004D51A3" w:rsidP="008777E9">
            <w:pPr>
              <w:ind w:firstLine="0"/>
            </w:pPr>
            <w:r>
              <w:t xml:space="preserve">Giao thức giao tiếp </w:t>
            </w:r>
          </w:p>
        </w:tc>
        <w:tc>
          <w:tcPr>
            <w:tcW w:w="4643" w:type="dxa"/>
          </w:tcPr>
          <w:p w14:paraId="7CE95873" w14:textId="39C9C0B4" w:rsidR="003407FD" w:rsidRDefault="004D51A3" w:rsidP="008777E9">
            <w:pPr>
              <w:ind w:firstLine="0"/>
            </w:pPr>
            <w:r>
              <w:t>SPI</w:t>
            </w:r>
          </w:p>
        </w:tc>
      </w:tr>
      <w:tr w:rsidR="003407FD" w14:paraId="077659E1" w14:textId="77777777" w:rsidTr="003407FD">
        <w:tc>
          <w:tcPr>
            <w:tcW w:w="4642" w:type="dxa"/>
          </w:tcPr>
          <w:p w14:paraId="7476E669" w14:textId="3A8090FE" w:rsidR="003407FD" w:rsidRDefault="004D51A3" w:rsidP="008777E9">
            <w:pPr>
              <w:ind w:firstLine="0"/>
            </w:pPr>
            <w:r>
              <w:t>Tốc độ giao tiếp SPI</w:t>
            </w:r>
          </w:p>
        </w:tc>
        <w:tc>
          <w:tcPr>
            <w:tcW w:w="4643" w:type="dxa"/>
          </w:tcPr>
          <w:p w14:paraId="10722EB4" w14:textId="6BEF684B" w:rsidR="003407FD" w:rsidRDefault="004D51A3" w:rsidP="008777E9">
            <w:pPr>
              <w:ind w:firstLine="0"/>
            </w:pPr>
            <w:r>
              <w:t>33.3 – 80MHz</w:t>
            </w:r>
          </w:p>
        </w:tc>
      </w:tr>
      <w:tr w:rsidR="004D51A3" w14:paraId="1091AF0B" w14:textId="77777777" w:rsidTr="003407FD">
        <w:tc>
          <w:tcPr>
            <w:tcW w:w="4642" w:type="dxa"/>
          </w:tcPr>
          <w:p w14:paraId="2DA6D2F7" w14:textId="2BDD4705" w:rsidR="004D51A3" w:rsidRDefault="0032524C" w:rsidP="008777E9">
            <w:pPr>
              <w:ind w:firstLine="0"/>
            </w:pPr>
            <w:r>
              <w:t>Tốc độ giao tiếp Ethernet tối đa</w:t>
            </w:r>
          </w:p>
        </w:tc>
        <w:tc>
          <w:tcPr>
            <w:tcW w:w="4643" w:type="dxa"/>
          </w:tcPr>
          <w:p w14:paraId="73F81D87" w14:textId="0D279C91" w:rsidR="004D51A3" w:rsidRDefault="0032524C" w:rsidP="008777E9">
            <w:pPr>
              <w:ind w:firstLine="0"/>
            </w:pPr>
            <w:r>
              <w:t>100Mbs</w:t>
            </w:r>
          </w:p>
        </w:tc>
      </w:tr>
    </w:tbl>
    <w:p w14:paraId="01FBDE1D" w14:textId="42EED4D4" w:rsidR="004F23D2" w:rsidRDefault="00DC40FE" w:rsidP="008777E9">
      <w:pPr>
        <w:rPr>
          <w:noProof/>
        </w:rPr>
      </w:pPr>
      <w:r>
        <w:rPr>
          <w:noProof/>
        </w:rPr>
        <w:t xml:space="preserve">Schematic của khối Ethernet cần tuân theo các yêu cầu kĩ thuật của hãng để đảm bảo tín hiệu tránh được các nhiễu do </w:t>
      </w:r>
      <w:r w:rsidR="0031596E">
        <w:rPr>
          <w:noProof/>
        </w:rPr>
        <w:t>tín hiệu Ethernet là tín hiệu có tốc độ cao, rất dễ bị ảnh hưởng bởi nhiễu.</w:t>
      </w:r>
    </w:p>
    <w:p w14:paraId="4D01D8D1" w14:textId="77777777" w:rsidR="0031596E" w:rsidRDefault="0031596E" w:rsidP="0031596E">
      <w:pPr>
        <w:keepNext/>
        <w:jc w:val="center"/>
      </w:pPr>
      <w:r>
        <w:rPr>
          <w:noProof/>
        </w:rPr>
        <w:drawing>
          <wp:inline distT="0" distB="0" distL="0" distR="0" wp14:anchorId="3E085390" wp14:editId="0E78AD4C">
            <wp:extent cx="4957906" cy="2849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8270" cy="2855837"/>
                    </a:xfrm>
                    <a:prstGeom prst="rect">
                      <a:avLst/>
                    </a:prstGeom>
                  </pic:spPr>
                </pic:pic>
              </a:graphicData>
            </a:graphic>
          </wp:inline>
        </w:drawing>
      </w:r>
    </w:p>
    <w:p w14:paraId="2C5CAE51" w14:textId="3EFF861C" w:rsidR="0031596E" w:rsidRDefault="0031596E" w:rsidP="0031596E">
      <w:pPr>
        <w:pStyle w:val="Caption"/>
      </w:pPr>
      <w:bookmarkStart w:id="143" w:name="_Toc110947564"/>
      <w:r>
        <w:t xml:space="preserve">Hình </w:t>
      </w:r>
      <w:fldSimple w:instr=" STYLEREF 1 \s ">
        <w:r w:rsidR="007D414B">
          <w:rPr>
            <w:noProof/>
          </w:rPr>
          <w:t>2</w:t>
        </w:r>
      </w:fldSimple>
      <w:r w:rsidR="00A37E54">
        <w:t>.</w:t>
      </w:r>
      <w:fldSimple w:instr=" SEQ Hình \* ARABIC \s 1 ">
        <w:r w:rsidR="007D414B">
          <w:rPr>
            <w:noProof/>
          </w:rPr>
          <w:t>25</w:t>
        </w:r>
      </w:fldSimple>
      <w:r>
        <w:t xml:space="preserve"> Schematic khối Ethernet</w:t>
      </w:r>
      <w:bookmarkEnd w:id="143"/>
    </w:p>
    <w:p w14:paraId="37B4FA43" w14:textId="77777777" w:rsidR="0031596E" w:rsidRDefault="0031596E" w:rsidP="0031596E">
      <w:pPr>
        <w:pStyle w:val="Caption"/>
        <w:jc w:val="both"/>
      </w:pPr>
    </w:p>
    <w:p w14:paraId="5F67B476" w14:textId="483650A1" w:rsidR="0031596E" w:rsidRDefault="0031596E" w:rsidP="0031596E">
      <w:pPr>
        <w:pStyle w:val="Caption"/>
        <w:jc w:val="both"/>
        <w:rPr>
          <w:b w:val="0"/>
          <w:bCs w:val="0"/>
        </w:rPr>
      </w:pPr>
      <w:r>
        <w:rPr>
          <w:b w:val="0"/>
          <w:bCs w:val="0"/>
        </w:rPr>
        <w:t>Khối Ethernet được chia làm hai phần chính, phần 1 gồm W5500 và các phần tử đi kèm, phần 2 là cổng RJ45 HR911105A</w:t>
      </w:r>
      <w:r w:rsidR="0089321D">
        <w:rPr>
          <w:b w:val="0"/>
          <w:bCs w:val="0"/>
        </w:rPr>
        <w:t xml:space="preserve">. </w:t>
      </w:r>
    </w:p>
    <w:p w14:paraId="702CCC6D" w14:textId="77777777" w:rsidR="0089321D" w:rsidRDefault="0089321D" w:rsidP="0089321D">
      <w:pPr>
        <w:keepNext/>
        <w:jc w:val="center"/>
      </w:pPr>
      <w:r>
        <w:rPr>
          <w:noProof/>
        </w:rPr>
        <w:lastRenderedPageBreak/>
        <w:drawing>
          <wp:inline distT="0" distB="0" distL="0" distR="0" wp14:anchorId="64D78CEA" wp14:editId="34976D54">
            <wp:extent cx="4770120" cy="44529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5171" cy="4457669"/>
                    </a:xfrm>
                    <a:prstGeom prst="rect">
                      <a:avLst/>
                    </a:prstGeom>
                  </pic:spPr>
                </pic:pic>
              </a:graphicData>
            </a:graphic>
          </wp:inline>
        </w:drawing>
      </w:r>
    </w:p>
    <w:p w14:paraId="66BFFAE4" w14:textId="6C98FD5E" w:rsidR="0089321D" w:rsidRDefault="0089321D" w:rsidP="0089321D">
      <w:pPr>
        <w:pStyle w:val="Caption"/>
      </w:pPr>
      <w:bookmarkStart w:id="144" w:name="_Toc110947565"/>
      <w:r>
        <w:t xml:space="preserve">Hình </w:t>
      </w:r>
      <w:fldSimple w:instr=" STYLEREF 1 \s ">
        <w:r w:rsidR="007D414B">
          <w:rPr>
            <w:noProof/>
          </w:rPr>
          <w:t>2</w:t>
        </w:r>
      </w:fldSimple>
      <w:r w:rsidR="00A37E54">
        <w:t>.</w:t>
      </w:r>
      <w:fldSimple w:instr=" SEQ Hình \* ARABIC \s 1 ">
        <w:r w:rsidR="007D414B">
          <w:rPr>
            <w:noProof/>
          </w:rPr>
          <w:t>26</w:t>
        </w:r>
      </w:fldSimple>
      <w:r>
        <w:t xml:space="preserve"> Schematic IC W5500</w:t>
      </w:r>
      <w:bookmarkEnd w:id="144"/>
    </w:p>
    <w:p w14:paraId="1CF1898F" w14:textId="47BC62EF" w:rsidR="0089321D" w:rsidRDefault="00F676E2" w:rsidP="0089321D">
      <w:r>
        <w:t>Các chân cấp nguồn cho IC cũng như các chân cấp nguồn cho khối analog trong IC cần được đảm bảo nguồn ổn định, nên các tụ bypass sẽ được thêm vào gần các chân analog để lọc đi các sóng nhiễu. Trước đó, nguồn 3.3V cấp cho IC được lọc qua một cuộn ferrite bead có tác dụng lọc đi các nhiễu cao tần.</w:t>
      </w:r>
    </w:p>
    <w:p w14:paraId="5F0728F3" w14:textId="7D6E60EB" w:rsidR="00AF1064" w:rsidRDefault="00F676E2" w:rsidP="00AF1064">
      <w:r>
        <w:t xml:space="preserve">Các chân </w:t>
      </w:r>
      <w:r w:rsidR="00925326">
        <w:t xml:space="preserve">TXN, TXP và RXN, RXP là các chân tín hiệu tốc độ cao, cho nên điện trở </w:t>
      </w:r>
      <w:r w:rsidR="001E3FC9">
        <w:t>có giá trị khoảng 33</w:t>
      </w:r>
      <w:r w:rsidR="001E3FC9">
        <w:rPr>
          <w:rFonts w:cs="Times New Roman"/>
        </w:rPr>
        <w:t>Ω</w:t>
      </w:r>
      <w:r w:rsidR="001E3FC9">
        <w:t xml:space="preserve"> sẽ được thêm vào để lọc đi các nhiễu EMI theo tính toán của nhà sản xuất.</w:t>
      </w:r>
      <w:r w:rsidR="00AF1064">
        <w:t xml:space="preserve"> IC W5500 còn cho phép người dùng cấu hình lựa chọn tốc độ và chế độ sử dụng bằng 3 bit tương ứng với 3 chân PMODE0, PMODE1, PMODE2. Các chế độ tương ứng với 3 bit được mô tả ở hình 2.27. Nếu </w:t>
      </w:r>
      <w:r w:rsidR="00E519E3">
        <w:t>không cấu hình thêm gì, với schematic như trên, W5500 sẽ ở chế độ auto-negatiation enabled</w:t>
      </w:r>
      <w:r w:rsidR="00C4066E">
        <w:t>.</w:t>
      </w:r>
    </w:p>
    <w:p w14:paraId="065C44D7" w14:textId="77777777" w:rsidR="00AF1064" w:rsidRDefault="00AF1064" w:rsidP="00AF1064">
      <w:pPr>
        <w:keepNext/>
        <w:jc w:val="center"/>
      </w:pPr>
      <w:r>
        <w:rPr>
          <w:noProof/>
        </w:rPr>
        <w:lastRenderedPageBreak/>
        <w:drawing>
          <wp:inline distT="0" distB="0" distL="0" distR="0" wp14:anchorId="61836A18" wp14:editId="4BBAC0CB">
            <wp:extent cx="2565400" cy="1950708"/>
            <wp:effectExtent l="0" t="0" r="0" b="0"/>
            <wp:docPr id="344068102" name="Picture 34406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0953" cy="1954930"/>
                    </a:xfrm>
                    <a:prstGeom prst="rect">
                      <a:avLst/>
                    </a:prstGeom>
                  </pic:spPr>
                </pic:pic>
              </a:graphicData>
            </a:graphic>
          </wp:inline>
        </w:drawing>
      </w:r>
    </w:p>
    <w:p w14:paraId="1F4D4301" w14:textId="406FE1A8" w:rsidR="00AF1064" w:rsidRDefault="00AF1064" w:rsidP="00C4066E">
      <w:pPr>
        <w:pStyle w:val="Caption"/>
      </w:pPr>
      <w:bookmarkStart w:id="145" w:name="_Toc110947566"/>
      <w:r>
        <w:t xml:space="preserve">Hình </w:t>
      </w:r>
      <w:fldSimple w:instr=" STYLEREF 1 \s ">
        <w:r w:rsidR="007D414B">
          <w:rPr>
            <w:noProof/>
          </w:rPr>
          <w:t>2</w:t>
        </w:r>
      </w:fldSimple>
      <w:r w:rsidR="00A37E54">
        <w:t>.</w:t>
      </w:r>
      <w:fldSimple w:instr=" SEQ Hình \* ARABIC \s 1 ">
        <w:r w:rsidR="007D414B">
          <w:rPr>
            <w:noProof/>
          </w:rPr>
          <w:t>27</w:t>
        </w:r>
      </w:fldSimple>
      <w:r>
        <w:t xml:space="preserve"> Các chế độ của IC W5500</w:t>
      </w:r>
      <w:bookmarkEnd w:id="145"/>
    </w:p>
    <w:p w14:paraId="46C68D05" w14:textId="721EC644" w:rsidR="002F46A9" w:rsidRDefault="002F46A9" w:rsidP="0089321D">
      <w:r>
        <w:t xml:space="preserve">Hình 2.27 mô tả </w:t>
      </w:r>
      <w:r w:rsidR="003E0A64">
        <w:t xml:space="preserve">cổng RJ45 cùng các phần tử đi kèm gồm </w:t>
      </w:r>
      <w:r w:rsidR="00D9447B">
        <w:t xml:space="preserve">các điện trở 49.9 </w:t>
      </w:r>
      <w:r w:rsidR="00D9447B">
        <w:rPr>
          <w:rFonts w:cs="Times New Roman"/>
        </w:rPr>
        <w:t>Ω</w:t>
      </w:r>
      <w:r w:rsidR="00D9447B">
        <w:t xml:space="preserve"> để phối hợp trở kháng theo tính chất của các dây cáp ethernet hiện tại, các tụ 6.8nF để có thể lọc đi các tín hiệu xoay chiều do cổng RJ45 đồ án sử dụng có tích hợp biến áp bên trong, nên các sóng nhiễu xoay chiều là không tránh khỏi.</w:t>
      </w:r>
    </w:p>
    <w:p w14:paraId="72CE4E89" w14:textId="77777777" w:rsidR="00B15EB1" w:rsidRDefault="00B15EB1" w:rsidP="00B15EB1">
      <w:pPr>
        <w:keepNext/>
        <w:jc w:val="center"/>
      </w:pPr>
      <w:r>
        <w:rPr>
          <w:noProof/>
        </w:rPr>
        <w:drawing>
          <wp:inline distT="0" distB="0" distL="0" distR="0" wp14:anchorId="613E1BBC" wp14:editId="07F589D9">
            <wp:extent cx="4297680" cy="30020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3965" cy="3006464"/>
                    </a:xfrm>
                    <a:prstGeom prst="rect">
                      <a:avLst/>
                    </a:prstGeom>
                  </pic:spPr>
                </pic:pic>
              </a:graphicData>
            </a:graphic>
          </wp:inline>
        </w:drawing>
      </w:r>
    </w:p>
    <w:p w14:paraId="40859495" w14:textId="24C05B6B" w:rsidR="00B15EB1" w:rsidRDefault="00B15EB1" w:rsidP="00D45ED2">
      <w:pPr>
        <w:pStyle w:val="Caption"/>
      </w:pPr>
      <w:bookmarkStart w:id="146" w:name="_Toc110947567"/>
      <w:r>
        <w:t xml:space="preserve">Hình </w:t>
      </w:r>
      <w:fldSimple w:instr=" STYLEREF 1 \s ">
        <w:r w:rsidR="007D414B">
          <w:rPr>
            <w:noProof/>
          </w:rPr>
          <w:t>2</w:t>
        </w:r>
      </w:fldSimple>
      <w:r w:rsidR="00A37E54">
        <w:t>.</w:t>
      </w:r>
      <w:fldSimple w:instr=" SEQ Hình \* ARABIC \s 1 ">
        <w:r w:rsidR="007D414B">
          <w:rPr>
            <w:noProof/>
          </w:rPr>
          <w:t>28</w:t>
        </w:r>
      </w:fldSimple>
      <w:r>
        <w:t xml:space="preserve"> Schematic cổng RJ45 HR911105A</w:t>
      </w:r>
      <w:bookmarkEnd w:id="146"/>
    </w:p>
    <w:p w14:paraId="29461C02" w14:textId="6964EADF" w:rsidR="007B2FEA" w:rsidRDefault="007B2FEA" w:rsidP="007B2FEA">
      <w:pPr>
        <w:pStyle w:val="Heading3"/>
      </w:pPr>
      <w:bookmarkStart w:id="147" w:name="_Toc110947369"/>
      <w:bookmarkStart w:id="148" w:name="_Toc110947499"/>
      <w:r>
        <w:t>Thiết kế khối hiển thị, thông báo</w:t>
      </w:r>
      <w:bookmarkEnd w:id="147"/>
      <w:bookmarkEnd w:id="148"/>
    </w:p>
    <w:p w14:paraId="2295D8F8" w14:textId="0EC45D95" w:rsidR="00CD723F" w:rsidRDefault="00EF36F6" w:rsidP="00EF36F6">
      <w:r>
        <w:t>Khối hiển thị sử dụng 3 LED RGB WS2812B</w:t>
      </w:r>
      <w:r w:rsidR="00CD723F">
        <w:t xml:space="preserve">, điện áp 5V. Điều đặc biệt với WS2812B là các LED có thể nối tiếp các chân dữ liệu với nhau, cho nên, chỉ cần một chân dữ liệu duy nhất để có thể đưa dữ liệu ra tất cả các LED. Ngoài ra, do không sử dụng chân clock, nên các bit 0, 1 của dữ liệu sẽ được định nghĩa tương ứng với các khoảng thời gian khác nhau được định nghĩa ở hình </w:t>
      </w:r>
      <w:r w:rsidR="00B74CB4">
        <w:t>2.29 và 2.30.</w:t>
      </w:r>
    </w:p>
    <w:p w14:paraId="494BD7BC" w14:textId="77777777" w:rsidR="00CD723F" w:rsidRDefault="00CD723F" w:rsidP="00CD723F">
      <w:pPr>
        <w:keepNext/>
        <w:jc w:val="center"/>
      </w:pPr>
      <w:r>
        <w:rPr>
          <w:noProof/>
        </w:rPr>
        <w:lastRenderedPageBreak/>
        <w:drawing>
          <wp:inline distT="0" distB="0" distL="0" distR="0" wp14:anchorId="33414EED" wp14:editId="51B63A1C">
            <wp:extent cx="4381500" cy="1164825"/>
            <wp:effectExtent l="0" t="0" r="0" b="0"/>
            <wp:docPr id="344068099" name="Picture 34406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6098" cy="1168706"/>
                    </a:xfrm>
                    <a:prstGeom prst="rect">
                      <a:avLst/>
                    </a:prstGeom>
                  </pic:spPr>
                </pic:pic>
              </a:graphicData>
            </a:graphic>
          </wp:inline>
        </w:drawing>
      </w:r>
    </w:p>
    <w:p w14:paraId="5F935443" w14:textId="290FC54A" w:rsidR="00EF36F6" w:rsidRDefault="00CD723F" w:rsidP="00CD723F">
      <w:pPr>
        <w:pStyle w:val="Caption"/>
      </w:pPr>
      <w:bookmarkStart w:id="149" w:name="_Toc110947568"/>
      <w:r>
        <w:t xml:space="preserve">Hình </w:t>
      </w:r>
      <w:fldSimple w:instr=" STYLEREF 1 \s ">
        <w:r w:rsidR="007D414B">
          <w:rPr>
            <w:noProof/>
          </w:rPr>
          <w:t>2</w:t>
        </w:r>
      </w:fldSimple>
      <w:r w:rsidR="00A37E54">
        <w:t>.</w:t>
      </w:r>
      <w:fldSimple w:instr=" SEQ Hình \* ARABIC \s 1 ">
        <w:r w:rsidR="007D414B">
          <w:rPr>
            <w:noProof/>
          </w:rPr>
          <w:t>29</w:t>
        </w:r>
      </w:fldSimple>
      <w:r>
        <w:t xml:space="preserve"> Thời gian định nghĩa cho bit 0, 1</w:t>
      </w:r>
      <w:bookmarkEnd w:id="149"/>
    </w:p>
    <w:p w14:paraId="5332D4FC" w14:textId="77777777" w:rsidR="00B74CB4" w:rsidRPr="00B74CB4" w:rsidRDefault="00B74CB4" w:rsidP="00B74CB4"/>
    <w:p w14:paraId="26D3BF60" w14:textId="77777777" w:rsidR="00CD723F" w:rsidRDefault="00CD723F" w:rsidP="00CD723F">
      <w:pPr>
        <w:keepNext/>
        <w:jc w:val="center"/>
      </w:pPr>
      <w:r>
        <w:rPr>
          <w:noProof/>
        </w:rPr>
        <w:drawing>
          <wp:inline distT="0" distB="0" distL="0" distR="0" wp14:anchorId="23867C87" wp14:editId="28FFB128">
            <wp:extent cx="2400300" cy="1552228"/>
            <wp:effectExtent l="0" t="0" r="0" b="0"/>
            <wp:docPr id="344068103" name="Picture 34406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9431" cy="1558133"/>
                    </a:xfrm>
                    <a:prstGeom prst="rect">
                      <a:avLst/>
                    </a:prstGeom>
                  </pic:spPr>
                </pic:pic>
              </a:graphicData>
            </a:graphic>
          </wp:inline>
        </w:drawing>
      </w:r>
    </w:p>
    <w:p w14:paraId="378F35E6" w14:textId="71C0CC1F" w:rsidR="00CD723F" w:rsidRDefault="00CD723F" w:rsidP="00CD723F">
      <w:pPr>
        <w:pStyle w:val="Caption"/>
      </w:pPr>
      <w:bookmarkStart w:id="150" w:name="_Toc110947569"/>
      <w:r>
        <w:t xml:space="preserve">Hình </w:t>
      </w:r>
      <w:fldSimple w:instr=" STYLEREF 1 \s ">
        <w:r w:rsidR="007D414B">
          <w:rPr>
            <w:noProof/>
          </w:rPr>
          <w:t>2</w:t>
        </w:r>
      </w:fldSimple>
      <w:r w:rsidR="00A37E54">
        <w:t>.</w:t>
      </w:r>
      <w:fldSimple w:instr=" SEQ Hình \* ARABIC \s 1 ">
        <w:r w:rsidR="007D414B">
          <w:rPr>
            <w:noProof/>
          </w:rPr>
          <w:t>30</w:t>
        </w:r>
      </w:fldSimple>
      <w:r>
        <w:t xml:space="preserve"> Hình dạng xung định nghĩa cho bit 0, 1</w:t>
      </w:r>
      <w:bookmarkEnd w:id="150"/>
    </w:p>
    <w:p w14:paraId="379D227E" w14:textId="0F7C4E00" w:rsidR="00752304" w:rsidRDefault="003A290E" w:rsidP="00752304">
      <w:r>
        <w:t xml:space="preserve">Dữ liệu truyền đi sẽ gồm 24 bit trong đó mỗi màu R, G, B là 8 bit. Như vậy để cấp dữ liệu đủ cho 3 LED ở hình 2.31, sẽ phải cần truyền 72 bit và giữa mỗi 24 bit sẽ là khoảng thời gian cho </w:t>
      </w:r>
      <w:r w:rsidR="00BF7BC8">
        <w:t>reset code, vào khoảng hơn 50 mico giây như định nghĩa ở hình 2.29.</w:t>
      </w:r>
    </w:p>
    <w:p w14:paraId="4B9F67EA" w14:textId="77777777" w:rsidR="00704ADC" w:rsidRDefault="00704ADC" w:rsidP="00704ADC">
      <w:pPr>
        <w:keepNext/>
        <w:jc w:val="center"/>
      </w:pPr>
      <w:r>
        <w:rPr>
          <w:noProof/>
        </w:rPr>
        <w:drawing>
          <wp:inline distT="0" distB="0" distL="0" distR="0" wp14:anchorId="61045010" wp14:editId="17A3B385">
            <wp:extent cx="1865592" cy="2381250"/>
            <wp:effectExtent l="0" t="0" r="0" b="0"/>
            <wp:docPr id="344068104" name="Picture 3440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80943" cy="2400844"/>
                    </a:xfrm>
                    <a:prstGeom prst="rect">
                      <a:avLst/>
                    </a:prstGeom>
                  </pic:spPr>
                </pic:pic>
              </a:graphicData>
            </a:graphic>
          </wp:inline>
        </w:drawing>
      </w:r>
    </w:p>
    <w:p w14:paraId="2EC90787" w14:textId="6FBE1910" w:rsidR="00704ADC" w:rsidRDefault="00704ADC" w:rsidP="00704ADC">
      <w:pPr>
        <w:pStyle w:val="Caption"/>
      </w:pPr>
      <w:bookmarkStart w:id="151" w:name="_Toc110947570"/>
      <w:r>
        <w:t xml:space="preserve">Hình </w:t>
      </w:r>
      <w:fldSimple w:instr=" STYLEREF 1 \s ">
        <w:r w:rsidR="007D414B">
          <w:rPr>
            <w:noProof/>
          </w:rPr>
          <w:t>2</w:t>
        </w:r>
      </w:fldSimple>
      <w:r w:rsidR="00A37E54">
        <w:t>.</w:t>
      </w:r>
      <w:fldSimple w:instr=" SEQ Hình \* ARABIC \s 1 ">
        <w:r w:rsidR="007D414B">
          <w:rPr>
            <w:noProof/>
          </w:rPr>
          <w:t>31</w:t>
        </w:r>
      </w:fldSimple>
      <w:r>
        <w:t xml:space="preserve"> </w:t>
      </w:r>
      <w:r w:rsidR="00DB45A9">
        <w:t>Schematic khối LED RGB</w:t>
      </w:r>
      <w:bookmarkEnd w:id="151"/>
    </w:p>
    <w:p w14:paraId="4BCEC731" w14:textId="68C3271F" w:rsidR="00DB45A9" w:rsidRDefault="00DB45A9" w:rsidP="00DB45A9">
      <w:r>
        <w:t>Với khối thông báo, mạch sử dụng còi chíp PS1240P02BT, là loại còi sử dụng hiệu ứng áp điện, cho nên cần cấp xung ở một tần số nhất định để còi có thể hoạt động. Với loại còi này, xung cần cấp là 4kHz, với duty cycle là 50%</w:t>
      </w:r>
      <w:r w:rsidR="005A5BA2">
        <w:t xml:space="preserve">. Nếu </w:t>
      </w:r>
      <w:r w:rsidR="005A5BA2">
        <w:lastRenderedPageBreak/>
        <w:t>không đúng các thông số như trên, còi sẽ không hoạt động.</w:t>
      </w:r>
      <w:r w:rsidR="00342F6B">
        <w:t xml:space="preserve"> Phần mạch lực được thiết kế theo hướng dẫn của nhà sản xuất, với phần diode và điện trở mục đích chính là nạp, xả cho còi.</w:t>
      </w:r>
    </w:p>
    <w:p w14:paraId="49B161C0" w14:textId="77777777" w:rsidR="00B77DCD" w:rsidRDefault="00DB45A9" w:rsidP="00B77DCD">
      <w:pPr>
        <w:keepNext/>
        <w:jc w:val="center"/>
      </w:pPr>
      <w:r>
        <w:rPr>
          <w:noProof/>
        </w:rPr>
        <w:drawing>
          <wp:inline distT="0" distB="0" distL="0" distR="0" wp14:anchorId="0E12CC7A" wp14:editId="03D783E8">
            <wp:extent cx="1790700" cy="1720793"/>
            <wp:effectExtent l="0" t="0" r="0" b="0"/>
            <wp:docPr id="344068105" name="Picture 34406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95935" cy="1725824"/>
                    </a:xfrm>
                    <a:prstGeom prst="rect">
                      <a:avLst/>
                    </a:prstGeom>
                  </pic:spPr>
                </pic:pic>
              </a:graphicData>
            </a:graphic>
          </wp:inline>
        </w:drawing>
      </w:r>
    </w:p>
    <w:p w14:paraId="5452C1BD" w14:textId="0E355BC8" w:rsidR="00DB45A9" w:rsidRPr="00DB45A9" w:rsidRDefault="00B77DCD" w:rsidP="00B77DCD">
      <w:pPr>
        <w:pStyle w:val="Caption"/>
      </w:pPr>
      <w:bookmarkStart w:id="152" w:name="_Toc110947571"/>
      <w:r>
        <w:t xml:space="preserve">Hình </w:t>
      </w:r>
      <w:fldSimple w:instr=" STYLEREF 1 \s ">
        <w:r w:rsidR="007D414B">
          <w:rPr>
            <w:noProof/>
          </w:rPr>
          <w:t>2</w:t>
        </w:r>
      </w:fldSimple>
      <w:r w:rsidR="00A37E54">
        <w:t>.</w:t>
      </w:r>
      <w:fldSimple w:instr=" SEQ Hình \* ARABIC \s 1 ">
        <w:r w:rsidR="007D414B">
          <w:rPr>
            <w:noProof/>
          </w:rPr>
          <w:t>32</w:t>
        </w:r>
      </w:fldSimple>
      <w:r>
        <w:t xml:space="preserve"> Schematic khối thông báo</w:t>
      </w:r>
      <w:bookmarkEnd w:id="152"/>
      <w:r>
        <w:t xml:space="preserve"> </w:t>
      </w:r>
    </w:p>
    <w:p w14:paraId="78DF7757" w14:textId="493F2B8C" w:rsidR="005A65A3" w:rsidRDefault="005A65A3" w:rsidP="005A65A3">
      <w:pPr>
        <w:pStyle w:val="Heading2"/>
      </w:pPr>
      <w:bookmarkStart w:id="153" w:name="_Toc110153569"/>
      <w:bookmarkStart w:id="154" w:name="_Toc110947370"/>
      <w:bookmarkStart w:id="155" w:name="_Toc110947500"/>
      <w:r>
        <w:t>Thiết kế Firmware</w:t>
      </w:r>
      <w:bookmarkEnd w:id="153"/>
      <w:bookmarkEnd w:id="154"/>
      <w:bookmarkEnd w:id="155"/>
    </w:p>
    <w:p w14:paraId="177665C4" w14:textId="33A169A5" w:rsidR="005A65A3" w:rsidRDefault="00590751" w:rsidP="005A65A3">
      <w:r>
        <w:t>Module ESP32 Wroom-32 sử dụng framework ESP-IDF</w:t>
      </w:r>
      <w:r w:rsidR="008314D5">
        <w:t xml:space="preserve"> được nhà sản xuất Espressif phát triển và có cộng đồng hỗ trợ rất mạnh. Ngôn ngữ sử dụng để lập trình là ngôn ngữ C, phù hợp với các kiến trúc vi điều khiển. Thêm vào đó, framework của nhà sản xuất sử dụng hệ điều hành RTOS là FreeRTOS, giúp cho việc quản lý chương trình dễ dàng hơn và </w:t>
      </w:r>
      <w:r w:rsidR="00A57CDB">
        <w:t>tăng tốc độ xử lý của chương trình khi phải xử lý nhiều tính năng phức tạp được mô tả ở hình</w:t>
      </w:r>
      <w:r w:rsidR="00236FE9">
        <w:t xml:space="preserve"> </w:t>
      </w:r>
      <w:r w:rsidR="003159CD">
        <w:t>2.33</w:t>
      </w:r>
      <w:r w:rsidR="00A57CDB">
        <w:t>.</w:t>
      </w:r>
      <w:r w:rsidR="00236FE9">
        <w:t xml:space="preserve"> </w:t>
      </w:r>
      <w:r w:rsidR="00F17798">
        <w:t>Chương trình khi bắt đầu sẽ đọc RESET_REASON, được lưu trong bộ nhớ khi thiết bị reset.</w:t>
      </w:r>
      <w:r w:rsidR="006A70A5">
        <w:t xml:space="preserve"> Nếu thiết bị là thiết bị mới, lý do reset của thiết bị sẽ là để cấu hình, được mô tả ở module Smartconfig.</w:t>
      </w:r>
      <w:r w:rsidR="00E54D5A">
        <w:t xml:space="preserve"> Hoặc khi thiết bị nhận ra có yêu cầu sử dụng Ethernet, thiết bị cũng sẽ reset là lý do sẽ là cho kết nối Ethernet. </w:t>
      </w:r>
      <w:r w:rsidR="00586090">
        <w:t>Ngoài ra còn nhiều RESET_REASON khác và với mỗi lý do, chương trình khi khởi tạo sẽ thực hiện các công việc khác nhau, tuy nhiên vẫn sẽ hướng đến một điểm cuối là module quản lý node, và cũng là chức năng chính của thiết bị.</w:t>
      </w:r>
    </w:p>
    <w:p w14:paraId="76CDA3EE" w14:textId="77777777" w:rsidR="00060AE7" w:rsidRDefault="00060AE7" w:rsidP="00060AE7">
      <w:pPr>
        <w:keepNext/>
        <w:jc w:val="center"/>
      </w:pPr>
      <w:r>
        <w:rPr>
          <w:noProof/>
        </w:rPr>
        <w:lastRenderedPageBreak/>
        <w:drawing>
          <wp:inline distT="0" distB="0" distL="0" distR="0" wp14:anchorId="16A5DB7E" wp14:editId="377CA0E8">
            <wp:extent cx="2529981" cy="2522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7361" cy="2529578"/>
                    </a:xfrm>
                    <a:prstGeom prst="rect">
                      <a:avLst/>
                    </a:prstGeom>
                  </pic:spPr>
                </pic:pic>
              </a:graphicData>
            </a:graphic>
          </wp:inline>
        </w:drawing>
      </w:r>
    </w:p>
    <w:p w14:paraId="2B0423A1" w14:textId="560536BE" w:rsidR="00060AE7" w:rsidRDefault="00060AE7" w:rsidP="00060AE7">
      <w:pPr>
        <w:pStyle w:val="Caption"/>
      </w:pPr>
      <w:bookmarkStart w:id="156" w:name="_Toc110947572"/>
      <w:r>
        <w:t xml:space="preserve">Hình </w:t>
      </w:r>
      <w:fldSimple w:instr=" STYLEREF 1 \s ">
        <w:r w:rsidR="007D414B">
          <w:rPr>
            <w:noProof/>
          </w:rPr>
          <w:t>2</w:t>
        </w:r>
      </w:fldSimple>
      <w:r w:rsidR="00A37E54">
        <w:t>.</w:t>
      </w:r>
      <w:fldSimple w:instr=" SEQ Hình \* ARABIC \s 1 ">
        <w:r w:rsidR="007D414B">
          <w:rPr>
            <w:noProof/>
          </w:rPr>
          <w:t>33</w:t>
        </w:r>
      </w:fldSimple>
      <w:r>
        <w:t xml:space="preserve"> Các tính năng chính của Gateway</w:t>
      </w:r>
      <w:bookmarkEnd w:id="156"/>
    </w:p>
    <w:p w14:paraId="3E3B7609" w14:textId="77777777" w:rsidR="0092359F" w:rsidRPr="0092359F" w:rsidRDefault="0092359F" w:rsidP="0092359F"/>
    <w:p w14:paraId="51EBAB07" w14:textId="51D7C3B4" w:rsidR="00911B88" w:rsidRDefault="00911B88" w:rsidP="00911B88">
      <w:r>
        <w:t xml:space="preserve">Bộ nhớ chương trình 4MB được chia thành các phân vùng khác nhau với các mục đích khác nhau được mô tả ở bảng </w:t>
      </w:r>
      <w:r w:rsidR="00C53E0F">
        <w:t>2.7</w:t>
      </w:r>
    </w:p>
    <w:p w14:paraId="417CC068" w14:textId="1804C3EC" w:rsidR="00B5518A" w:rsidRDefault="00B5518A" w:rsidP="00B5518A">
      <w:pPr>
        <w:pStyle w:val="Caption"/>
        <w:keepNext/>
      </w:pPr>
      <w:bookmarkStart w:id="157" w:name="_Toc110947522"/>
      <w:r>
        <w:t xml:space="preserve">Bảng  </w:t>
      </w:r>
      <w:fldSimple w:instr=" STYLEREF 1 \s ">
        <w:r w:rsidR="007D414B">
          <w:rPr>
            <w:noProof/>
          </w:rPr>
          <w:t>2</w:t>
        </w:r>
      </w:fldSimple>
      <w:r w:rsidR="00E26416">
        <w:t>.</w:t>
      </w:r>
      <w:fldSimple w:instr=" SEQ Bảng_ \* ARABIC \s 1 ">
        <w:r w:rsidR="007D414B">
          <w:rPr>
            <w:noProof/>
          </w:rPr>
          <w:t>7</w:t>
        </w:r>
      </w:fldSimple>
      <w:r>
        <w:t xml:space="preserve"> Các phân vùng bộ nhớ của thiết bị</w:t>
      </w:r>
      <w:bookmarkEnd w:id="157"/>
    </w:p>
    <w:tbl>
      <w:tblPr>
        <w:tblStyle w:val="TableGrid"/>
        <w:tblW w:w="0" w:type="auto"/>
        <w:tblLook w:val="04A0" w:firstRow="1" w:lastRow="0" w:firstColumn="1" w:lastColumn="0" w:noHBand="0" w:noVBand="1"/>
      </w:tblPr>
      <w:tblGrid>
        <w:gridCol w:w="2242"/>
        <w:gridCol w:w="1698"/>
        <w:gridCol w:w="2527"/>
        <w:gridCol w:w="2026"/>
      </w:tblGrid>
      <w:tr w:rsidR="00911B88" w14:paraId="234741A8" w14:textId="77777777" w:rsidTr="006B435E">
        <w:tc>
          <w:tcPr>
            <w:tcW w:w="2424" w:type="dxa"/>
          </w:tcPr>
          <w:p w14:paraId="2D8567BC" w14:textId="291502E3" w:rsidR="00911B88" w:rsidRDefault="00911B88" w:rsidP="00911B88">
            <w:pPr>
              <w:ind w:firstLine="0"/>
            </w:pPr>
            <w:r>
              <w:t>Tên phân vùng</w:t>
            </w:r>
          </w:p>
        </w:tc>
        <w:tc>
          <w:tcPr>
            <w:tcW w:w="1914" w:type="dxa"/>
          </w:tcPr>
          <w:p w14:paraId="4AEC9389" w14:textId="2E56681A" w:rsidR="00911B88" w:rsidRDefault="00911B88" w:rsidP="00911B88">
            <w:pPr>
              <w:ind w:firstLine="0"/>
            </w:pPr>
            <w:r>
              <w:t>Kiểu phân vùng</w:t>
            </w:r>
          </w:p>
        </w:tc>
        <w:tc>
          <w:tcPr>
            <w:tcW w:w="2790" w:type="dxa"/>
          </w:tcPr>
          <w:p w14:paraId="09EC2F23" w14:textId="0EBD4669" w:rsidR="00911B88" w:rsidRDefault="00911B88" w:rsidP="00911B88">
            <w:pPr>
              <w:ind w:firstLine="0"/>
            </w:pPr>
            <w:r>
              <w:t>Địa chỉ</w:t>
            </w:r>
          </w:p>
        </w:tc>
        <w:tc>
          <w:tcPr>
            <w:tcW w:w="2157" w:type="dxa"/>
          </w:tcPr>
          <w:p w14:paraId="71E96EA9" w14:textId="75CAC67E" w:rsidR="00911B88" w:rsidRDefault="00911B88" w:rsidP="00911B88">
            <w:pPr>
              <w:ind w:firstLine="0"/>
            </w:pPr>
            <w:r>
              <w:t>Mô tả</w:t>
            </w:r>
          </w:p>
        </w:tc>
      </w:tr>
      <w:tr w:rsidR="00911B88" w14:paraId="1DD967FD" w14:textId="77777777" w:rsidTr="006B435E">
        <w:tc>
          <w:tcPr>
            <w:tcW w:w="2424" w:type="dxa"/>
          </w:tcPr>
          <w:p w14:paraId="7FAE9209" w14:textId="003BB146" w:rsidR="00911B88" w:rsidRDefault="00911B88" w:rsidP="00911B88">
            <w:pPr>
              <w:ind w:firstLine="0"/>
            </w:pPr>
            <w:r>
              <w:t>NVS</w:t>
            </w:r>
          </w:p>
        </w:tc>
        <w:tc>
          <w:tcPr>
            <w:tcW w:w="1914" w:type="dxa"/>
          </w:tcPr>
          <w:p w14:paraId="13A33DD7" w14:textId="515015AA" w:rsidR="00911B88" w:rsidRDefault="00911B88" w:rsidP="00911B88">
            <w:pPr>
              <w:ind w:firstLine="0"/>
            </w:pPr>
            <w:r>
              <w:t>Data</w:t>
            </w:r>
          </w:p>
        </w:tc>
        <w:tc>
          <w:tcPr>
            <w:tcW w:w="2790" w:type="dxa"/>
          </w:tcPr>
          <w:p w14:paraId="53922704" w14:textId="25DA5042" w:rsidR="00911B88" w:rsidRDefault="00911B88" w:rsidP="00911B88">
            <w:pPr>
              <w:ind w:firstLine="0"/>
            </w:pPr>
            <w:r>
              <w:t>0x9000 – 0xD000</w:t>
            </w:r>
          </w:p>
        </w:tc>
        <w:tc>
          <w:tcPr>
            <w:tcW w:w="2157" w:type="dxa"/>
          </w:tcPr>
          <w:p w14:paraId="67255276" w14:textId="6A85B640" w:rsidR="00911B88" w:rsidRDefault="00911B88" w:rsidP="006B435E">
            <w:pPr>
              <w:ind w:firstLine="0"/>
              <w:jc w:val="left"/>
            </w:pPr>
            <w:r>
              <w:t xml:space="preserve">Nonvolatile Storage – Vùng nhớ lưu trữ dữ liệu </w:t>
            </w:r>
            <w:r w:rsidR="00973B19">
              <w:t>quản lý mạng</w:t>
            </w:r>
          </w:p>
        </w:tc>
      </w:tr>
      <w:tr w:rsidR="00911B88" w14:paraId="03E13ABA" w14:textId="77777777" w:rsidTr="006B435E">
        <w:tc>
          <w:tcPr>
            <w:tcW w:w="2424" w:type="dxa"/>
          </w:tcPr>
          <w:p w14:paraId="387716B3" w14:textId="303B8C21" w:rsidR="00911B88" w:rsidRDefault="00B20828" w:rsidP="00911B88">
            <w:pPr>
              <w:ind w:firstLine="0"/>
            </w:pPr>
            <w:r>
              <w:t>ot</w:t>
            </w:r>
            <w:r w:rsidR="00911B88">
              <w:t>adata</w:t>
            </w:r>
          </w:p>
        </w:tc>
        <w:tc>
          <w:tcPr>
            <w:tcW w:w="1914" w:type="dxa"/>
          </w:tcPr>
          <w:p w14:paraId="16E9710C" w14:textId="2E1AE981" w:rsidR="00911B88" w:rsidRDefault="00B5518A" w:rsidP="00911B88">
            <w:pPr>
              <w:ind w:firstLine="0"/>
            </w:pPr>
            <w:r>
              <w:t>D</w:t>
            </w:r>
            <w:r w:rsidR="005E4E3E">
              <w:t>ata</w:t>
            </w:r>
          </w:p>
        </w:tc>
        <w:tc>
          <w:tcPr>
            <w:tcW w:w="2790" w:type="dxa"/>
          </w:tcPr>
          <w:p w14:paraId="0DF139E4" w14:textId="6F9600B2" w:rsidR="00911B88" w:rsidRDefault="005E4E3E" w:rsidP="00911B88">
            <w:pPr>
              <w:ind w:firstLine="0"/>
            </w:pPr>
            <w:r>
              <w:t>0xD000-0xF000</w:t>
            </w:r>
          </w:p>
        </w:tc>
        <w:tc>
          <w:tcPr>
            <w:tcW w:w="2157" w:type="dxa"/>
          </w:tcPr>
          <w:p w14:paraId="4BAE96EF" w14:textId="041BA455" w:rsidR="00911B88" w:rsidRDefault="005E4E3E" w:rsidP="006B435E">
            <w:pPr>
              <w:ind w:firstLine="0"/>
              <w:jc w:val="left"/>
            </w:pPr>
            <w:r>
              <w:t xml:space="preserve">Phân vùng lưu trữ dữ liệu </w:t>
            </w:r>
            <w:r w:rsidR="00973B19">
              <w:t>OTA</w:t>
            </w:r>
          </w:p>
        </w:tc>
      </w:tr>
      <w:tr w:rsidR="00911B88" w14:paraId="684D57EF" w14:textId="77777777" w:rsidTr="006B435E">
        <w:tc>
          <w:tcPr>
            <w:tcW w:w="2424" w:type="dxa"/>
          </w:tcPr>
          <w:p w14:paraId="72969442" w14:textId="42EE3DFE" w:rsidR="00911B88" w:rsidRDefault="00B20828" w:rsidP="00911B88">
            <w:pPr>
              <w:ind w:firstLine="0"/>
            </w:pPr>
            <w:r>
              <w:t>p</w:t>
            </w:r>
            <w:r w:rsidR="005E4E3E">
              <w:t>hy_init</w:t>
            </w:r>
          </w:p>
        </w:tc>
        <w:tc>
          <w:tcPr>
            <w:tcW w:w="1914" w:type="dxa"/>
          </w:tcPr>
          <w:p w14:paraId="3B0D3EE6" w14:textId="4C8D4841" w:rsidR="00911B88" w:rsidRDefault="005E4E3E" w:rsidP="00911B88">
            <w:pPr>
              <w:ind w:firstLine="0"/>
            </w:pPr>
            <w:r>
              <w:t>Data</w:t>
            </w:r>
          </w:p>
        </w:tc>
        <w:tc>
          <w:tcPr>
            <w:tcW w:w="2790" w:type="dxa"/>
          </w:tcPr>
          <w:p w14:paraId="03A46572" w14:textId="25B712E6" w:rsidR="00911B88" w:rsidRDefault="005E4E3E" w:rsidP="00911B88">
            <w:pPr>
              <w:ind w:firstLine="0"/>
            </w:pPr>
            <w:r>
              <w:t>0xF000 – 0x10000</w:t>
            </w:r>
          </w:p>
        </w:tc>
        <w:tc>
          <w:tcPr>
            <w:tcW w:w="2157" w:type="dxa"/>
          </w:tcPr>
          <w:p w14:paraId="15C2AC01" w14:textId="2D83CC24" w:rsidR="00911B88" w:rsidRDefault="005E4E3E" w:rsidP="006B435E">
            <w:pPr>
              <w:ind w:firstLine="0"/>
              <w:jc w:val="left"/>
            </w:pPr>
            <w:r>
              <w:t>Phân vùng lưu trữ dữ liệu tầng vật lý, thuộc về SDK</w:t>
            </w:r>
          </w:p>
        </w:tc>
      </w:tr>
      <w:tr w:rsidR="005E4E3E" w14:paraId="4F236AC3" w14:textId="77777777" w:rsidTr="006B435E">
        <w:tc>
          <w:tcPr>
            <w:tcW w:w="2424" w:type="dxa"/>
          </w:tcPr>
          <w:p w14:paraId="6B4B8B74" w14:textId="183BBF3E" w:rsidR="005E4E3E" w:rsidRDefault="005E4E3E" w:rsidP="00911B88">
            <w:pPr>
              <w:ind w:firstLine="0"/>
            </w:pPr>
            <w:r>
              <w:t>program</w:t>
            </w:r>
          </w:p>
        </w:tc>
        <w:tc>
          <w:tcPr>
            <w:tcW w:w="1914" w:type="dxa"/>
          </w:tcPr>
          <w:p w14:paraId="4C31E311" w14:textId="25622B99" w:rsidR="005E4E3E" w:rsidRDefault="00B5518A" w:rsidP="00911B88">
            <w:pPr>
              <w:ind w:firstLine="0"/>
            </w:pPr>
            <w:r>
              <w:t>A</w:t>
            </w:r>
            <w:r w:rsidR="005E4E3E">
              <w:t>pp</w:t>
            </w:r>
          </w:p>
        </w:tc>
        <w:tc>
          <w:tcPr>
            <w:tcW w:w="2790" w:type="dxa"/>
          </w:tcPr>
          <w:p w14:paraId="30E0DBD1" w14:textId="5B627499" w:rsidR="005E4E3E" w:rsidRDefault="005E4E3E" w:rsidP="00911B88">
            <w:pPr>
              <w:ind w:firstLine="0"/>
            </w:pPr>
            <w:r>
              <w:t>0x1000 – 0x2CC000</w:t>
            </w:r>
          </w:p>
        </w:tc>
        <w:tc>
          <w:tcPr>
            <w:tcW w:w="2157" w:type="dxa"/>
          </w:tcPr>
          <w:p w14:paraId="3D5DB632" w14:textId="2C3ABB2D" w:rsidR="005E4E3E" w:rsidRDefault="005E4E3E" w:rsidP="006B435E">
            <w:pPr>
              <w:ind w:firstLine="0"/>
              <w:jc w:val="left"/>
            </w:pPr>
            <w:r>
              <w:t>Phân vùng lưu trữ firmware chính của thiết bị</w:t>
            </w:r>
          </w:p>
        </w:tc>
      </w:tr>
      <w:tr w:rsidR="005E4E3E" w14:paraId="2D5B4838" w14:textId="77777777" w:rsidTr="006B435E">
        <w:tc>
          <w:tcPr>
            <w:tcW w:w="2424" w:type="dxa"/>
          </w:tcPr>
          <w:p w14:paraId="0F536C27" w14:textId="5A5E8A2A" w:rsidR="005E4E3E" w:rsidRDefault="00B20828" w:rsidP="00911B88">
            <w:pPr>
              <w:ind w:firstLine="0"/>
            </w:pPr>
            <w:r>
              <w:lastRenderedPageBreak/>
              <w:t>l</w:t>
            </w:r>
            <w:r w:rsidR="005E4E3E">
              <w:t>og_data</w:t>
            </w:r>
          </w:p>
        </w:tc>
        <w:tc>
          <w:tcPr>
            <w:tcW w:w="1914" w:type="dxa"/>
          </w:tcPr>
          <w:p w14:paraId="0E68CCF8" w14:textId="7B69F88E" w:rsidR="005E4E3E" w:rsidRDefault="005E4E3E" w:rsidP="00911B88">
            <w:pPr>
              <w:ind w:firstLine="0"/>
            </w:pPr>
            <w:r>
              <w:t>Data</w:t>
            </w:r>
          </w:p>
        </w:tc>
        <w:tc>
          <w:tcPr>
            <w:tcW w:w="2790" w:type="dxa"/>
          </w:tcPr>
          <w:p w14:paraId="658BED6E" w14:textId="58857550" w:rsidR="005E4E3E" w:rsidRDefault="006B435E" w:rsidP="00911B88">
            <w:pPr>
              <w:ind w:firstLine="0"/>
            </w:pPr>
            <w:r>
              <w:t>0x2CC000 – 0x3CA000</w:t>
            </w:r>
          </w:p>
        </w:tc>
        <w:tc>
          <w:tcPr>
            <w:tcW w:w="2157" w:type="dxa"/>
          </w:tcPr>
          <w:p w14:paraId="44207CA9" w14:textId="572D67AD" w:rsidR="005E4E3E" w:rsidRDefault="006B435E" w:rsidP="006B435E">
            <w:pPr>
              <w:ind w:firstLine="0"/>
              <w:jc w:val="left"/>
            </w:pPr>
            <w:r>
              <w:t xml:space="preserve">Lưu trữ dữ liệu trạng thái của thiết bị trong lúc hoạt động </w:t>
            </w:r>
          </w:p>
        </w:tc>
      </w:tr>
      <w:tr w:rsidR="006B435E" w14:paraId="454C0E4C" w14:textId="77777777" w:rsidTr="006B435E">
        <w:tc>
          <w:tcPr>
            <w:tcW w:w="2424" w:type="dxa"/>
          </w:tcPr>
          <w:p w14:paraId="70D6F16E" w14:textId="0225F326" w:rsidR="006B435E" w:rsidRDefault="00B20828" w:rsidP="00911B88">
            <w:pPr>
              <w:ind w:firstLine="0"/>
            </w:pPr>
            <w:r>
              <w:t>u</w:t>
            </w:r>
            <w:r w:rsidR="006B435E">
              <w:t>ser_param</w:t>
            </w:r>
          </w:p>
        </w:tc>
        <w:tc>
          <w:tcPr>
            <w:tcW w:w="1914" w:type="dxa"/>
          </w:tcPr>
          <w:p w14:paraId="00F8F157" w14:textId="0492E908" w:rsidR="006B435E" w:rsidRDefault="006B435E" w:rsidP="00911B88">
            <w:pPr>
              <w:ind w:firstLine="0"/>
            </w:pPr>
            <w:r>
              <w:t>Data</w:t>
            </w:r>
          </w:p>
        </w:tc>
        <w:tc>
          <w:tcPr>
            <w:tcW w:w="2790" w:type="dxa"/>
          </w:tcPr>
          <w:p w14:paraId="694F4B21" w14:textId="0AAFAFE3" w:rsidR="006B435E" w:rsidRDefault="006B435E" w:rsidP="00911B88">
            <w:pPr>
              <w:ind w:firstLine="0"/>
            </w:pPr>
            <w:r>
              <w:t>0x3CA000 – 0x3CC000</w:t>
            </w:r>
          </w:p>
        </w:tc>
        <w:tc>
          <w:tcPr>
            <w:tcW w:w="2157" w:type="dxa"/>
          </w:tcPr>
          <w:p w14:paraId="2202177E" w14:textId="67B2E831" w:rsidR="006B435E" w:rsidRDefault="006B435E" w:rsidP="006B435E">
            <w:pPr>
              <w:ind w:firstLine="0"/>
              <w:jc w:val="left"/>
            </w:pPr>
            <w:r>
              <w:t>Lưu trữ dữ liệu private key cho việc tạo JWT,  rootCA cho bảo mật TLS</w:t>
            </w:r>
          </w:p>
        </w:tc>
      </w:tr>
    </w:tbl>
    <w:p w14:paraId="35EB5DD0" w14:textId="06AB8E33" w:rsidR="00973B19" w:rsidRPr="00911B88" w:rsidRDefault="002C0184" w:rsidP="00973B19">
      <w:r>
        <w:t>Khi được chia phân vùng và có chức năng, mục đích của từng phân vùng như trên giúp cho việc quản lý chương trình, lưu trữ các dữ liệu trạng thái trở nên dễ dàng</w:t>
      </w:r>
      <w:r w:rsidR="00A535B1">
        <w:t>. Ví dụ với phân vùng log_data, khi thiết bị hoạt động sẽ được quy định rất nhiều trạng thái, như reset, cập nhật firmware, kết nối thành công tới cloud, kết nối thất bại,… Mục đích chính là để người phát triển có thể theo dõi được trạng thái của thiết bị từ xa khi thiết bị đã đến tay người dùng, giúp cho việc theo dõi, bảo trì từ xa dễ dàng hơn.</w:t>
      </w:r>
    </w:p>
    <w:p w14:paraId="58FB221E" w14:textId="31236F5A" w:rsidR="00060AE7" w:rsidRDefault="00236FE9" w:rsidP="00236FE9">
      <w:pPr>
        <w:pStyle w:val="Heading3"/>
      </w:pPr>
      <w:bookmarkStart w:id="158" w:name="_Toc110153570"/>
      <w:bookmarkStart w:id="159" w:name="_Toc110947371"/>
      <w:bookmarkStart w:id="160" w:name="_Toc110947501"/>
      <w:r>
        <w:t>Quản lý Node</w:t>
      </w:r>
      <w:bookmarkEnd w:id="158"/>
      <w:bookmarkEnd w:id="159"/>
      <w:bookmarkEnd w:id="160"/>
    </w:p>
    <w:p w14:paraId="3773A62A" w14:textId="70F545E0" w:rsidR="00236FE9" w:rsidRDefault="00236FE9" w:rsidP="00236FE9">
      <w:r>
        <w:t xml:space="preserve">Quản lý node là tính năng quan trọng nhất của thiết bị Gateway. </w:t>
      </w:r>
      <w:r w:rsidR="00C2450B">
        <w:t xml:space="preserve">Để có thể thu thập được các thông tin cho quá trình quản lý, thiết bị sử dụng giao tiếp </w:t>
      </w:r>
      <w:r w:rsidR="00F560C7">
        <w:t>qua các Service của GATT, trong đó thiết bị đóng vai trò là GATT Client và các node là GATT Server.</w:t>
      </w:r>
      <w:r w:rsidR="00361EC6">
        <w:t xml:space="preserve"> </w:t>
      </w:r>
      <w:r w:rsidR="0024449C">
        <w:t>Các node DWM1001 sử dụng một vendor service (service tự thiết kế của nhà sản xuất)</w:t>
      </w:r>
      <w:r w:rsidR="00E54476">
        <w:t xml:space="preserve"> và được cung cấp thông tin đầy đủ</w:t>
      </w:r>
      <w:r w:rsidR="00F92314">
        <w:t xml:space="preserve"> phục vụ mục đích giao tiếp, phát triển của người dùng.</w:t>
      </w:r>
    </w:p>
    <w:p w14:paraId="0C86A49B" w14:textId="2E6E7B9D" w:rsidR="00F92314" w:rsidRDefault="00F92314" w:rsidP="00236FE9">
      <w:r>
        <w:t xml:space="preserve">Thông tin </w:t>
      </w:r>
      <w:r w:rsidR="000565A6">
        <w:t>được cung cấp bao gồm các charateristic mang thông tin về node như chế độ hoạt động, thông tin về vị trí, thông tin ID mạng,… được mô tả ở bảng</w:t>
      </w:r>
    </w:p>
    <w:p w14:paraId="49272144" w14:textId="32D93527" w:rsidR="003F10C2" w:rsidRDefault="003F10C2" w:rsidP="003F10C2">
      <w:pPr>
        <w:pStyle w:val="Caption"/>
        <w:keepNext/>
      </w:pPr>
      <w:bookmarkStart w:id="161" w:name="_Toc110947523"/>
      <w:r>
        <w:t xml:space="preserve">Bảng  </w:t>
      </w:r>
      <w:fldSimple w:instr=" STYLEREF 1 \s ">
        <w:r w:rsidR="007D414B">
          <w:rPr>
            <w:noProof/>
          </w:rPr>
          <w:t>2</w:t>
        </w:r>
      </w:fldSimple>
      <w:r w:rsidR="00E26416">
        <w:t>.</w:t>
      </w:r>
      <w:fldSimple w:instr=" SEQ Bảng_ \* ARABIC \s 1 ">
        <w:r w:rsidR="007D414B">
          <w:rPr>
            <w:noProof/>
          </w:rPr>
          <w:t>8</w:t>
        </w:r>
      </w:fldSimple>
      <w:r>
        <w:t xml:space="preserve"> Các Characteristic sử dụng trong giao tiếp BLE với DWM1001</w:t>
      </w:r>
      <w:bookmarkEnd w:id="161"/>
      <w:r>
        <w:t xml:space="preserve"> </w:t>
      </w:r>
    </w:p>
    <w:tbl>
      <w:tblPr>
        <w:tblStyle w:val="TableGrid"/>
        <w:tblW w:w="0" w:type="auto"/>
        <w:tblInd w:w="-72" w:type="dxa"/>
        <w:tblLook w:val="04A0" w:firstRow="1" w:lastRow="0" w:firstColumn="1" w:lastColumn="0" w:noHBand="0" w:noVBand="1"/>
      </w:tblPr>
      <w:tblGrid>
        <w:gridCol w:w="679"/>
        <w:gridCol w:w="1661"/>
        <w:gridCol w:w="1171"/>
        <w:gridCol w:w="5054"/>
      </w:tblGrid>
      <w:tr w:rsidR="00A26ECF" w14:paraId="26DAC925" w14:textId="77777777" w:rsidTr="00A26ECF">
        <w:tc>
          <w:tcPr>
            <w:tcW w:w="679" w:type="dxa"/>
          </w:tcPr>
          <w:p w14:paraId="3575C08D" w14:textId="370D315A" w:rsidR="00A26ECF" w:rsidRDefault="00A26ECF" w:rsidP="00236FE9">
            <w:pPr>
              <w:ind w:firstLine="0"/>
            </w:pPr>
            <w:r>
              <w:t>STT</w:t>
            </w:r>
          </w:p>
        </w:tc>
        <w:tc>
          <w:tcPr>
            <w:tcW w:w="1663" w:type="dxa"/>
          </w:tcPr>
          <w:p w14:paraId="4B8AC137" w14:textId="04BB45AA" w:rsidR="00A26ECF" w:rsidRDefault="00A26ECF" w:rsidP="00236FE9">
            <w:pPr>
              <w:ind w:firstLine="0"/>
            </w:pPr>
            <w:r>
              <w:t>Characteristic</w:t>
            </w:r>
          </w:p>
        </w:tc>
        <w:tc>
          <w:tcPr>
            <w:tcW w:w="1708" w:type="dxa"/>
          </w:tcPr>
          <w:p w14:paraId="24EC92E6" w14:textId="619B063C" w:rsidR="00A26ECF" w:rsidRDefault="00A26ECF" w:rsidP="00236FE9">
            <w:pPr>
              <w:ind w:firstLine="0"/>
            </w:pPr>
            <w:r>
              <w:t xml:space="preserve">Kích thước </w:t>
            </w:r>
          </w:p>
        </w:tc>
        <w:tc>
          <w:tcPr>
            <w:tcW w:w="5307" w:type="dxa"/>
          </w:tcPr>
          <w:p w14:paraId="0168A6FC" w14:textId="0CC2B6D4" w:rsidR="00A26ECF" w:rsidRDefault="00A26ECF" w:rsidP="00236FE9">
            <w:pPr>
              <w:ind w:firstLine="0"/>
            </w:pPr>
            <w:r>
              <w:t>Mô tả</w:t>
            </w:r>
          </w:p>
        </w:tc>
      </w:tr>
      <w:tr w:rsidR="00A26ECF" w14:paraId="65703C04" w14:textId="77777777" w:rsidTr="00A26ECF">
        <w:tc>
          <w:tcPr>
            <w:tcW w:w="679" w:type="dxa"/>
          </w:tcPr>
          <w:p w14:paraId="326361BE" w14:textId="102B08F0" w:rsidR="00A26ECF" w:rsidRDefault="00A26ECF" w:rsidP="00566390">
            <w:pPr>
              <w:ind w:firstLine="0"/>
            </w:pPr>
            <w:r>
              <w:t>1</w:t>
            </w:r>
          </w:p>
        </w:tc>
        <w:tc>
          <w:tcPr>
            <w:tcW w:w="1663" w:type="dxa"/>
          </w:tcPr>
          <w:p w14:paraId="558B2CFB" w14:textId="4AE7570F" w:rsidR="00A26ECF" w:rsidRDefault="00A26ECF" w:rsidP="00566390">
            <w:pPr>
              <w:ind w:firstLine="0"/>
            </w:pPr>
            <w:r>
              <w:t>Operation Mode</w:t>
            </w:r>
          </w:p>
        </w:tc>
        <w:tc>
          <w:tcPr>
            <w:tcW w:w="1708" w:type="dxa"/>
          </w:tcPr>
          <w:p w14:paraId="0F7FE10E" w14:textId="03F56A34" w:rsidR="00A26ECF" w:rsidRDefault="00A26ECF" w:rsidP="00566390">
            <w:pPr>
              <w:ind w:firstLine="0"/>
            </w:pPr>
            <w:r>
              <w:t>2 Bytes</w:t>
            </w:r>
          </w:p>
        </w:tc>
        <w:tc>
          <w:tcPr>
            <w:tcW w:w="5307" w:type="dxa"/>
          </w:tcPr>
          <w:p w14:paraId="2B65A34C" w14:textId="22CC37A8" w:rsidR="00A26ECF" w:rsidRDefault="00A26ECF" w:rsidP="00566390">
            <w:pPr>
              <w:ind w:firstLine="0"/>
            </w:pPr>
            <w:r>
              <w:t>Các thông tin cơ bản về chế độ hoạt động của thiết bị</w:t>
            </w:r>
          </w:p>
          <w:p w14:paraId="29A97813" w14:textId="71658945" w:rsidR="00A26ECF" w:rsidRDefault="00A26ECF" w:rsidP="00566390">
            <w:pPr>
              <w:ind w:firstLine="0"/>
            </w:pPr>
            <w:r>
              <w:rPr>
                <w:noProof/>
              </w:rPr>
              <w:lastRenderedPageBreak/>
              <w:drawing>
                <wp:inline distT="0" distB="0" distL="0" distR="0" wp14:anchorId="5F501D3E" wp14:editId="49CC371D">
                  <wp:extent cx="2965237" cy="1722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0317" cy="1742493"/>
                          </a:xfrm>
                          <a:prstGeom prst="rect">
                            <a:avLst/>
                          </a:prstGeom>
                        </pic:spPr>
                      </pic:pic>
                    </a:graphicData>
                  </a:graphic>
                </wp:inline>
              </w:drawing>
            </w:r>
          </w:p>
        </w:tc>
      </w:tr>
      <w:tr w:rsidR="00A26ECF" w14:paraId="46482188" w14:textId="77777777" w:rsidTr="00A26ECF">
        <w:tc>
          <w:tcPr>
            <w:tcW w:w="679" w:type="dxa"/>
          </w:tcPr>
          <w:p w14:paraId="1DBB561C" w14:textId="5E029E5A" w:rsidR="00A26ECF" w:rsidRDefault="00A26ECF" w:rsidP="00566390">
            <w:pPr>
              <w:ind w:firstLine="0"/>
            </w:pPr>
            <w:r>
              <w:lastRenderedPageBreak/>
              <w:t>2</w:t>
            </w:r>
          </w:p>
        </w:tc>
        <w:tc>
          <w:tcPr>
            <w:tcW w:w="1663" w:type="dxa"/>
          </w:tcPr>
          <w:p w14:paraId="3B3B3768" w14:textId="5B048712" w:rsidR="00A26ECF" w:rsidRDefault="00A26ECF" w:rsidP="00566390">
            <w:pPr>
              <w:ind w:firstLine="0"/>
              <w:jc w:val="left"/>
            </w:pPr>
            <w:r>
              <w:t>Network ID (PAN ID)</w:t>
            </w:r>
          </w:p>
        </w:tc>
        <w:tc>
          <w:tcPr>
            <w:tcW w:w="1708" w:type="dxa"/>
          </w:tcPr>
          <w:p w14:paraId="169F7BDB" w14:textId="2F1BF2F9" w:rsidR="00A26ECF" w:rsidRDefault="00A26ECF" w:rsidP="00566390">
            <w:pPr>
              <w:ind w:firstLine="0"/>
            </w:pPr>
            <w:r>
              <w:t>2 Bytes</w:t>
            </w:r>
          </w:p>
        </w:tc>
        <w:tc>
          <w:tcPr>
            <w:tcW w:w="5307" w:type="dxa"/>
          </w:tcPr>
          <w:p w14:paraId="36E33A80" w14:textId="37E99254" w:rsidR="00A26ECF" w:rsidRDefault="00A26ECF" w:rsidP="00566390">
            <w:pPr>
              <w:ind w:firstLine="0"/>
            </w:pPr>
            <w:r>
              <w:t>Mã định danh của mạng. Các thiết bị trong một mạng phải có cùng một PAN ID.</w:t>
            </w:r>
          </w:p>
        </w:tc>
      </w:tr>
      <w:tr w:rsidR="00A26ECF" w14:paraId="107CCAC5" w14:textId="77777777" w:rsidTr="00A26ECF">
        <w:tc>
          <w:tcPr>
            <w:tcW w:w="679" w:type="dxa"/>
          </w:tcPr>
          <w:p w14:paraId="583B40DC" w14:textId="1984CFA8" w:rsidR="00A26ECF" w:rsidRDefault="00A26ECF" w:rsidP="00566390">
            <w:pPr>
              <w:ind w:firstLine="0"/>
            </w:pPr>
            <w:r>
              <w:t>3</w:t>
            </w:r>
          </w:p>
        </w:tc>
        <w:tc>
          <w:tcPr>
            <w:tcW w:w="1663" w:type="dxa"/>
          </w:tcPr>
          <w:p w14:paraId="7056B88F" w14:textId="1B769FC9" w:rsidR="00A26ECF" w:rsidRDefault="00A26ECF" w:rsidP="00566390">
            <w:pPr>
              <w:ind w:firstLine="0"/>
            </w:pPr>
            <w:r>
              <w:t>Location Data Mode</w:t>
            </w:r>
          </w:p>
        </w:tc>
        <w:tc>
          <w:tcPr>
            <w:tcW w:w="1708" w:type="dxa"/>
          </w:tcPr>
          <w:p w14:paraId="04C61324" w14:textId="1E8765BA" w:rsidR="00A26ECF" w:rsidRDefault="00A26ECF" w:rsidP="00566390">
            <w:pPr>
              <w:ind w:firstLine="0"/>
            </w:pPr>
            <w:r>
              <w:t>1 Bytes</w:t>
            </w:r>
          </w:p>
        </w:tc>
        <w:tc>
          <w:tcPr>
            <w:tcW w:w="5307" w:type="dxa"/>
          </w:tcPr>
          <w:p w14:paraId="1F5D2EED" w14:textId="77777777" w:rsidR="00A26ECF" w:rsidRDefault="00596E5A" w:rsidP="00566390">
            <w:pPr>
              <w:ind w:firstLine="0"/>
            </w:pPr>
            <w:r>
              <w:t>0 – Position Only: là chế độ của tag chỉ gửi vị trí gồm 12 bytes tọa độ x, y, z và 1 byte liên quan đến chất lượng vị trí.</w:t>
            </w:r>
          </w:p>
          <w:p w14:paraId="7A53C5C1" w14:textId="2D49C340" w:rsidR="003577AF" w:rsidRDefault="003577AF" w:rsidP="003577AF">
            <w:pPr>
              <w:ind w:firstLine="0"/>
            </w:pPr>
            <w:r>
              <w:t xml:space="preserve">1 – Distances: thông tin nhận được sẽ là khoảng cách từ tag đến </w:t>
            </w:r>
            <w:r w:rsidR="00A72ADF">
              <w:t>tối đa là 15</w:t>
            </w:r>
            <w:r>
              <w:t xml:space="preserve"> anchor.</w:t>
            </w:r>
          </w:p>
          <w:p w14:paraId="74342BAF" w14:textId="33C8431D" w:rsidR="00A72ADF" w:rsidRDefault="00A72ADF" w:rsidP="003577AF">
            <w:pPr>
              <w:ind w:firstLine="0"/>
            </w:pPr>
            <w:r>
              <w:t xml:space="preserve">2 – Position and Distances: thông tin bao gồm vị trí và khoảng cách từ tag đến 4 anchor </w:t>
            </w:r>
          </w:p>
        </w:tc>
      </w:tr>
      <w:tr w:rsidR="00A26ECF" w14:paraId="493F5992" w14:textId="77777777" w:rsidTr="00A26ECF">
        <w:tc>
          <w:tcPr>
            <w:tcW w:w="679" w:type="dxa"/>
          </w:tcPr>
          <w:p w14:paraId="1E7B9427" w14:textId="16D8AE9F" w:rsidR="00A26ECF" w:rsidRDefault="003577AF" w:rsidP="00566390">
            <w:pPr>
              <w:ind w:firstLine="0"/>
            </w:pPr>
            <w:r>
              <w:t>4</w:t>
            </w:r>
          </w:p>
        </w:tc>
        <w:tc>
          <w:tcPr>
            <w:tcW w:w="1663" w:type="dxa"/>
          </w:tcPr>
          <w:p w14:paraId="12BD9007" w14:textId="22C11518" w:rsidR="00A26ECF" w:rsidRDefault="00A72ADF" w:rsidP="00566390">
            <w:pPr>
              <w:ind w:firstLine="0"/>
            </w:pPr>
            <w:r>
              <w:t>Location Data</w:t>
            </w:r>
          </w:p>
        </w:tc>
        <w:tc>
          <w:tcPr>
            <w:tcW w:w="1708" w:type="dxa"/>
          </w:tcPr>
          <w:p w14:paraId="4835833E" w14:textId="5DA3DE9D" w:rsidR="00A26ECF" w:rsidRDefault="00A72ADF" w:rsidP="00A72ADF">
            <w:pPr>
              <w:ind w:firstLine="0"/>
              <w:jc w:val="left"/>
            </w:pPr>
            <w:r>
              <w:t>106 Bytes Max</w:t>
            </w:r>
          </w:p>
        </w:tc>
        <w:tc>
          <w:tcPr>
            <w:tcW w:w="5307" w:type="dxa"/>
          </w:tcPr>
          <w:p w14:paraId="05EF5292" w14:textId="1620FF16" w:rsidR="00A26ECF" w:rsidRDefault="00A72ADF" w:rsidP="00566390">
            <w:pPr>
              <w:ind w:firstLine="0"/>
            </w:pPr>
            <w:r>
              <w:t>Thông tin vị trí của tag. Kích thước được định theo chế độ được chọn ở mục 3.</w:t>
            </w:r>
          </w:p>
        </w:tc>
      </w:tr>
      <w:tr w:rsidR="0088377C" w14:paraId="4C7F32E7" w14:textId="77777777" w:rsidTr="00A26ECF">
        <w:tc>
          <w:tcPr>
            <w:tcW w:w="679" w:type="dxa"/>
          </w:tcPr>
          <w:p w14:paraId="1D060C9A" w14:textId="4D7B3E2D" w:rsidR="0088377C" w:rsidRDefault="0088377C" w:rsidP="00566390">
            <w:pPr>
              <w:ind w:firstLine="0"/>
            </w:pPr>
            <w:r>
              <w:t xml:space="preserve">5 </w:t>
            </w:r>
          </w:p>
        </w:tc>
        <w:tc>
          <w:tcPr>
            <w:tcW w:w="1663" w:type="dxa"/>
          </w:tcPr>
          <w:p w14:paraId="0C1E3183" w14:textId="169853D3" w:rsidR="0088377C" w:rsidRDefault="0088377C" w:rsidP="00566390">
            <w:pPr>
              <w:ind w:firstLine="0"/>
            </w:pPr>
            <w:r>
              <w:t>Device Info</w:t>
            </w:r>
          </w:p>
        </w:tc>
        <w:tc>
          <w:tcPr>
            <w:tcW w:w="1708" w:type="dxa"/>
          </w:tcPr>
          <w:p w14:paraId="7D5E1F97" w14:textId="37F1DBC7" w:rsidR="0088377C" w:rsidRDefault="0088377C" w:rsidP="00A72ADF">
            <w:pPr>
              <w:ind w:firstLine="0"/>
              <w:jc w:val="left"/>
            </w:pPr>
            <w:r>
              <w:t>29 Bytes</w:t>
            </w:r>
          </w:p>
        </w:tc>
        <w:tc>
          <w:tcPr>
            <w:tcW w:w="5307" w:type="dxa"/>
          </w:tcPr>
          <w:p w14:paraId="40DF3B7C" w14:textId="77777777" w:rsidR="0088377C" w:rsidRDefault="0088377C" w:rsidP="00566390">
            <w:pPr>
              <w:ind w:firstLine="0"/>
            </w:pPr>
            <w:r>
              <w:t>Thông tin bao gồm:</w:t>
            </w:r>
          </w:p>
          <w:p w14:paraId="3C2AF213" w14:textId="77777777" w:rsidR="0088377C" w:rsidRDefault="0088377C" w:rsidP="0088377C">
            <w:pPr>
              <w:pStyle w:val="ListParagraph"/>
              <w:numPr>
                <w:ilvl w:val="0"/>
                <w:numId w:val="10"/>
              </w:numPr>
            </w:pPr>
            <w:r>
              <w:t>Node ID (8 Bytes)</w:t>
            </w:r>
          </w:p>
          <w:p w14:paraId="7F798BC0" w14:textId="55B612C2" w:rsidR="0088377C" w:rsidRDefault="0088377C" w:rsidP="0088377C">
            <w:pPr>
              <w:pStyle w:val="ListParagraph"/>
              <w:numPr>
                <w:ilvl w:val="0"/>
                <w:numId w:val="10"/>
              </w:numPr>
            </w:pPr>
            <w:r>
              <w:t>Hardware Version (4 Bytes)</w:t>
            </w:r>
          </w:p>
          <w:p w14:paraId="77D02EE9" w14:textId="77777777" w:rsidR="0088377C" w:rsidRDefault="0088377C" w:rsidP="0088377C">
            <w:pPr>
              <w:pStyle w:val="ListParagraph"/>
              <w:numPr>
                <w:ilvl w:val="0"/>
                <w:numId w:val="10"/>
              </w:numPr>
            </w:pPr>
            <w:r>
              <w:t>Firmware 1 Version (4 Bytes): phiên bản Firmware 1 của DWM1001</w:t>
            </w:r>
          </w:p>
          <w:p w14:paraId="661345E7" w14:textId="0E04E882" w:rsidR="0088377C" w:rsidRDefault="0088377C" w:rsidP="0088377C">
            <w:pPr>
              <w:pStyle w:val="ListParagraph"/>
              <w:numPr>
                <w:ilvl w:val="0"/>
                <w:numId w:val="10"/>
              </w:numPr>
            </w:pPr>
            <w:r>
              <w:t>Firmware 2 Version (4 Bytes): phi</w:t>
            </w:r>
            <w:r w:rsidR="001A1E92">
              <w:t>ê</w:t>
            </w:r>
            <w:r>
              <w:t>n bản Firmware 2 của DWM1001</w:t>
            </w:r>
          </w:p>
          <w:p w14:paraId="65615880" w14:textId="643A5D97" w:rsidR="0088377C" w:rsidRDefault="0088377C" w:rsidP="0088377C">
            <w:pPr>
              <w:pStyle w:val="ListParagraph"/>
              <w:numPr>
                <w:ilvl w:val="0"/>
                <w:numId w:val="10"/>
              </w:numPr>
            </w:pPr>
            <w:r>
              <w:t>Firmware 1 Checksum (4 Bytes)</w:t>
            </w:r>
          </w:p>
          <w:p w14:paraId="5EB3589E" w14:textId="77777777" w:rsidR="0088377C" w:rsidRDefault="0088377C" w:rsidP="0088377C">
            <w:pPr>
              <w:pStyle w:val="ListParagraph"/>
              <w:numPr>
                <w:ilvl w:val="0"/>
                <w:numId w:val="10"/>
              </w:numPr>
            </w:pPr>
            <w:r>
              <w:t>Firmware 2 Checksum (4 Bytes)</w:t>
            </w:r>
          </w:p>
          <w:p w14:paraId="1EEEDC1E" w14:textId="1346EA28" w:rsidR="0088377C" w:rsidRDefault="0088377C" w:rsidP="0088377C">
            <w:pPr>
              <w:pStyle w:val="ListParagraph"/>
              <w:numPr>
                <w:ilvl w:val="0"/>
                <w:numId w:val="10"/>
              </w:numPr>
            </w:pPr>
            <w:r>
              <w:t>Operation Flags (1 Bytes)</w:t>
            </w:r>
          </w:p>
        </w:tc>
      </w:tr>
      <w:tr w:rsidR="00E2083E" w14:paraId="341E38F9" w14:textId="77777777" w:rsidTr="00A26ECF">
        <w:tc>
          <w:tcPr>
            <w:tcW w:w="679" w:type="dxa"/>
          </w:tcPr>
          <w:p w14:paraId="6E0FB335" w14:textId="067C8825" w:rsidR="00E2083E" w:rsidRDefault="00E2083E" w:rsidP="00566390">
            <w:pPr>
              <w:ind w:firstLine="0"/>
            </w:pPr>
            <w:r>
              <w:t>6</w:t>
            </w:r>
          </w:p>
        </w:tc>
        <w:tc>
          <w:tcPr>
            <w:tcW w:w="1663" w:type="dxa"/>
          </w:tcPr>
          <w:p w14:paraId="6B5ADB62" w14:textId="535CEF11" w:rsidR="00E2083E" w:rsidRDefault="00E2083E" w:rsidP="00566390">
            <w:pPr>
              <w:ind w:firstLine="0"/>
            </w:pPr>
            <w:r>
              <w:t>Disconnect</w:t>
            </w:r>
          </w:p>
        </w:tc>
        <w:tc>
          <w:tcPr>
            <w:tcW w:w="1708" w:type="dxa"/>
          </w:tcPr>
          <w:p w14:paraId="179F246F" w14:textId="08C0DC73" w:rsidR="00E2083E" w:rsidRDefault="00E2083E" w:rsidP="00A72ADF">
            <w:pPr>
              <w:ind w:firstLine="0"/>
              <w:jc w:val="left"/>
            </w:pPr>
            <w:r>
              <w:t>1 Byte</w:t>
            </w:r>
          </w:p>
        </w:tc>
        <w:tc>
          <w:tcPr>
            <w:tcW w:w="5307" w:type="dxa"/>
          </w:tcPr>
          <w:p w14:paraId="4F45641B" w14:textId="71F24B63" w:rsidR="00E2083E" w:rsidRDefault="00E2083E" w:rsidP="00566390">
            <w:pPr>
              <w:ind w:firstLine="0"/>
            </w:pPr>
            <w:r>
              <w:t>Ngắt kết nối BLE</w:t>
            </w:r>
            <w:r w:rsidR="004E03E1">
              <w:t xml:space="preserve"> với DWM1001</w:t>
            </w:r>
          </w:p>
        </w:tc>
      </w:tr>
      <w:tr w:rsidR="00E2083E" w14:paraId="66B29569" w14:textId="77777777" w:rsidTr="00A26ECF">
        <w:tc>
          <w:tcPr>
            <w:tcW w:w="679" w:type="dxa"/>
          </w:tcPr>
          <w:p w14:paraId="4CF4712F" w14:textId="1D015BE2" w:rsidR="00E2083E" w:rsidRDefault="003F10C2" w:rsidP="00566390">
            <w:pPr>
              <w:ind w:firstLine="0"/>
            </w:pPr>
            <w:r>
              <w:t xml:space="preserve">7 </w:t>
            </w:r>
          </w:p>
        </w:tc>
        <w:tc>
          <w:tcPr>
            <w:tcW w:w="1663" w:type="dxa"/>
          </w:tcPr>
          <w:p w14:paraId="58A6FDD3" w14:textId="45C57349" w:rsidR="00E2083E" w:rsidRDefault="003F10C2" w:rsidP="00566390">
            <w:pPr>
              <w:ind w:firstLine="0"/>
            </w:pPr>
            <w:r>
              <w:t>Anchor List</w:t>
            </w:r>
          </w:p>
        </w:tc>
        <w:tc>
          <w:tcPr>
            <w:tcW w:w="1708" w:type="dxa"/>
          </w:tcPr>
          <w:p w14:paraId="19647B1F" w14:textId="1AAC850E" w:rsidR="00E2083E" w:rsidRDefault="003F10C2" w:rsidP="00A72ADF">
            <w:pPr>
              <w:ind w:firstLine="0"/>
              <w:jc w:val="left"/>
            </w:pPr>
            <w:r>
              <w:t>129 Bytes</w:t>
            </w:r>
          </w:p>
        </w:tc>
        <w:tc>
          <w:tcPr>
            <w:tcW w:w="5307" w:type="dxa"/>
          </w:tcPr>
          <w:p w14:paraId="3ED40437" w14:textId="38D8E6EF" w:rsidR="00E2083E" w:rsidRDefault="003F10C2" w:rsidP="00566390">
            <w:pPr>
              <w:ind w:firstLine="0"/>
            </w:pPr>
            <w:r>
              <w:t xml:space="preserve">Danh sách các </w:t>
            </w:r>
            <w:r w:rsidR="00581C02">
              <w:t xml:space="preserve">ID của tất cả </w:t>
            </w:r>
            <w:r>
              <w:t>node Anchor</w:t>
            </w:r>
            <w:r w:rsidR="00581C02">
              <w:t xml:space="preserve"> đang hoạt động</w:t>
            </w:r>
            <w:r>
              <w:t xml:space="preserve"> trong mạng, tối đa là 16 Anchor.</w:t>
            </w:r>
          </w:p>
        </w:tc>
      </w:tr>
    </w:tbl>
    <w:p w14:paraId="5F88F127" w14:textId="3F9DB26E" w:rsidR="000565A6" w:rsidRDefault="003F10C2" w:rsidP="00236FE9">
      <w:r>
        <w:lastRenderedPageBreak/>
        <w:t>Dựa vào các character</w:t>
      </w:r>
      <w:r w:rsidR="00581C02">
        <w:t>istic được cung cấp, đồ án đưa ra giải pháp quản lý các node trong mạng</w:t>
      </w:r>
      <w:r w:rsidR="00293BDF">
        <w:t xml:space="preserve"> UWB. Thiết bị sẽ quy định hai trạng thái cho mạng, gồm trạng thái </w:t>
      </w:r>
      <w:r w:rsidR="00293BDF" w:rsidRPr="00293BDF">
        <w:rPr>
          <w:i/>
          <w:iCs/>
        </w:rPr>
        <w:t>initialize</w:t>
      </w:r>
      <w:r w:rsidR="00293BDF">
        <w:t xml:space="preserve"> (khởi tạo) và trạng thái </w:t>
      </w:r>
      <w:r w:rsidR="00293BDF" w:rsidRPr="00293BDF">
        <w:rPr>
          <w:i/>
          <w:iCs/>
        </w:rPr>
        <w:t>running</w:t>
      </w:r>
      <w:r w:rsidR="00293BDF">
        <w:t xml:space="preserve"> (hoạt động).</w:t>
      </w:r>
      <w:r w:rsidR="005D57C9">
        <w:t xml:space="preserve"> Lưu đồ thuật toán của hai trạng thái được mô tả ở hình 2.</w:t>
      </w:r>
      <w:r w:rsidR="003159CD">
        <w:t>34</w:t>
      </w:r>
      <w:r w:rsidR="005D57C9">
        <w:t xml:space="preserve"> và 2.3</w:t>
      </w:r>
      <w:r w:rsidR="003159CD">
        <w:t>5</w:t>
      </w:r>
      <w:r w:rsidR="005D57C9">
        <w:t>.</w:t>
      </w:r>
    </w:p>
    <w:p w14:paraId="113E01F6" w14:textId="4BDC6457" w:rsidR="00AF63FF" w:rsidRDefault="00AF63FF" w:rsidP="00236FE9">
      <w:r>
        <w:t xml:space="preserve">Ở trạng thái Initialize, Gateway sẽ bắt đầu quét các anchor xung quanh mình. Khi quét được 1 anchor, thiết bị sẽ thiết lập kết nối GATT với node đó. Tiếp theo đó là bước kiểm tra PAN ID, nếu </w:t>
      </w:r>
      <w:r w:rsidR="002D36CC">
        <w:t>PAN ID của anchor trùng với của thiết bị, characterictic Device Info sẽ được đọc ngay sau đó. Với trường ID từ Device Info, Gateway có thể kiểm tra được liệu node anchor này đã nằm trong danh sách các node đã từng kết nối hay chưa. Nếu chưa, thông tin về chế độ hoạt động và về vị trí được đặt sẵn của Anchor sẽ lần lượt được đọc và quá trình quét thông tin sẽ kết thúc. Khi đã quét đủ 4 anchor, cùng với điều kiện trong 4 anchor đó bắt buộc phải có một anchor là initiator</w:t>
      </w:r>
      <w:r w:rsidR="00DD4BAC">
        <w:t>, thiết bị sẽ chuyển sang trạng thái Running.</w:t>
      </w:r>
    </w:p>
    <w:p w14:paraId="61023678" w14:textId="77777777" w:rsidR="00A44B69" w:rsidRDefault="00A44B69" w:rsidP="00236FE9"/>
    <w:p w14:paraId="4A200EC1" w14:textId="77777777" w:rsidR="00E3168D" w:rsidRDefault="00E3168D" w:rsidP="00E3168D">
      <w:pPr>
        <w:keepNext/>
        <w:jc w:val="center"/>
      </w:pPr>
      <w:r>
        <w:rPr>
          <w:noProof/>
        </w:rPr>
        <w:drawing>
          <wp:inline distT="0" distB="0" distL="0" distR="0" wp14:anchorId="06A34688" wp14:editId="3E8749C9">
            <wp:extent cx="1610336" cy="45512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0336" cy="4636007"/>
                    </a:xfrm>
                    <a:prstGeom prst="rect">
                      <a:avLst/>
                    </a:prstGeom>
                  </pic:spPr>
                </pic:pic>
              </a:graphicData>
            </a:graphic>
          </wp:inline>
        </w:drawing>
      </w:r>
    </w:p>
    <w:p w14:paraId="4AE2DC40" w14:textId="1466F3B9" w:rsidR="00E3168D" w:rsidRDefault="00E3168D" w:rsidP="00E3168D">
      <w:pPr>
        <w:pStyle w:val="Caption"/>
      </w:pPr>
      <w:bookmarkStart w:id="162" w:name="_Toc110947573"/>
      <w:r>
        <w:t xml:space="preserve">Hình </w:t>
      </w:r>
      <w:fldSimple w:instr=" STYLEREF 1 \s ">
        <w:r w:rsidR="007D414B">
          <w:rPr>
            <w:noProof/>
          </w:rPr>
          <w:t>2</w:t>
        </w:r>
      </w:fldSimple>
      <w:r w:rsidR="00A37E54">
        <w:t>.</w:t>
      </w:r>
      <w:fldSimple w:instr=" SEQ Hình \* ARABIC \s 1 ">
        <w:r w:rsidR="007D414B">
          <w:rPr>
            <w:noProof/>
          </w:rPr>
          <w:t>34</w:t>
        </w:r>
      </w:fldSimple>
      <w:r>
        <w:t xml:space="preserve"> Lưu đồ thuật toán trạng thái Initi</w:t>
      </w:r>
      <w:r w:rsidR="005D57C9">
        <w:t>alize</w:t>
      </w:r>
      <w:bookmarkEnd w:id="162"/>
    </w:p>
    <w:p w14:paraId="26FE76A4" w14:textId="304E3E68" w:rsidR="00A44B69" w:rsidRPr="00A44B69" w:rsidRDefault="00A44B69" w:rsidP="00A44B69">
      <w:r>
        <w:lastRenderedPageBreak/>
        <w:t>Trạng thái Running ở hình 2.24, thiết bị sẽ quét liên tục các node xung quanh</w:t>
      </w:r>
      <w:r w:rsidR="004D2FF4">
        <w:t xml:space="preserve"> bao gồm tag và initiator. Với Tag, quá trình lấy thông tin tương tư như với anchor ở trạng thái Running, </w:t>
      </w:r>
      <w:r w:rsidR="00B8652B">
        <w:t>điểm khá</w:t>
      </w:r>
      <w:r w:rsidR="007F4122">
        <w:t>c</w:t>
      </w:r>
      <w:r w:rsidR="00B8652B">
        <w:t xml:space="preserve"> là với Tag, cần đặt chế độ xuất vị trí là chế độ 0, bởi thiết bị Gateway chỉ cần thông tin về vị trí theo trục tọa độ, không cần thêm thông tin về </w:t>
      </w:r>
      <w:r w:rsidR="00231724">
        <w:t>khoảng cách từ tag đến các anchor xung quanh.</w:t>
      </w:r>
      <w:r w:rsidR="00B8652B">
        <w:t xml:space="preserve"> </w:t>
      </w:r>
      <w:r w:rsidR="007F4122">
        <w:t>Với initiator, thiết bị sẽ đọc characteristic Anchor List để kiểm tra trạng thái online của các anchor trong mạng. Nếu trong mạng không có đủ 4 anchor online, thiết bị sẽ ngừng lấy thông tin từ các Tag và chờ đến khi có đủ 4 anchor online.</w:t>
      </w:r>
      <w:r w:rsidR="00516698">
        <w:t xml:space="preserve"> </w:t>
      </w:r>
    </w:p>
    <w:p w14:paraId="48C89226" w14:textId="1570D602" w:rsidR="00475286" w:rsidRDefault="00516698" w:rsidP="00475286">
      <w:pPr>
        <w:keepNext/>
        <w:jc w:val="center"/>
      </w:pPr>
      <w:r>
        <w:rPr>
          <w:noProof/>
        </w:rPr>
        <w:drawing>
          <wp:inline distT="0" distB="0" distL="0" distR="0" wp14:anchorId="24CEBD9B" wp14:editId="53EE651B">
            <wp:extent cx="2248263" cy="4045527"/>
            <wp:effectExtent l="0" t="0" r="0" b="0"/>
            <wp:docPr id="344068100" name="Picture 34406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65628" cy="4076773"/>
                    </a:xfrm>
                    <a:prstGeom prst="rect">
                      <a:avLst/>
                    </a:prstGeom>
                  </pic:spPr>
                </pic:pic>
              </a:graphicData>
            </a:graphic>
          </wp:inline>
        </w:drawing>
      </w:r>
    </w:p>
    <w:p w14:paraId="0CEF6576" w14:textId="7BB98C4A" w:rsidR="00B80D7A" w:rsidRPr="00236FE9" w:rsidRDefault="00475286" w:rsidP="00475286">
      <w:pPr>
        <w:pStyle w:val="Caption"/>
      </w:pPr>
      <w:bookmarkStart w:id="163" w:name="_Toc110947574"/>
      <w:r>
        <w:t xml:space="preserve">Hình </w:t>
      </w:r>
      <w:fldSimple w:instr=" STYLEREF 1 \s ">
        <w:r w:rsidR="007D414B">
          <w:rPr>
            <w:noProof/>
          </w:rPr>
          <w:t>2</w:t>
        </w:r>
      </w:fldSimple>
      <w:r w:rsidR="00A37E54">
        <w:t>.</w:t>
      </w:r>
      <w:fldSimple w:instr=" SEQ Hình \* ARABIC \s 1 ">
        <w:r w:rsidR="007D414B">
          <w:rPr>
            <w:noProof/>
          </w:rPr>
          <w:t>35</w:t>
        </w:r>
      </w:fldSimple>
      <w:r>
        <w:t xml:space="preserve"> Lưu đồ thuật toán trạng thái Running</w:t>
      </w:r>
      <w:bookmarkEnd w:id="163"/>
    </w:p>
    <w:p w14:paraId="4F67A3D7" w14:textId="406A2878" w:rsidR="00CE6C6B" w:rsidRDefault="00973B19" w:rsidP="00CE6C6B">
      <w:r>
        <w:t xml:space="preserve">Sau khi </w:t>
      </w:r>
      <w:r w:rsidR="0021705F">
        <w:t>một node được kết nối,</w:t>
      </w:r>
      <w:r w:rsidR="00E94186">
        <w:t xml:space="preserve"> vị trí của node đó sẽ được phân cố định đến khi thiết bị bị xóa tất cả các thông tin khi người dùng muốn cài đặt lại toàn bộ. T</w:t>
      </w:r>
      <w:r w:rsidR="0021705F">
        <w:t>hông tin của node đó sẽ được lưu vào phân vùng NVS theo dạng key, value</w:t>
      </w:r>
      <w:r w:rsidR="000A1774">
        <w:t>. Các thông tin được lưu lại bao gồm ID của node, địa chỉ bluetooth, các thông tin về chế độ hoạt động và thông tin chung của mạng.</w:t>
      </w:r>
      <w:r w:rsidR="00CE6C6B">
        <w:t xml:space="preserve"> Các thông tin được lưu lại để phục vụ mục đích sau khi thiết bị khởi động lại, vẫn có đầy đủ thông tin về các node trong mạng để tiếp tục hoạt động của mạng.</w:t>
      </w:r>
      <w:r w:rsidR="00D0242B">
        <w:t xml:space="preserve"> Thiết bị có thể khởi động lại do nhiều lý do như cập nhật firmware mới, chuyển đổi giữa Ethernet và WiFi,…</w:t>
      </w:r>
    </w:p>
    <w:p w14:paraId="75BDD3F9" w14:textId="34DFA626" w:rsidR="00D0242B" w:rsidRDefault="00D0242B" w:rsidP="00CE6C6B">
      <w:r>
        <w:lastRenderedPageBreak/>
        <w:t>Trong trạng thái Running</w:t>
      </w:r>
      <w:r w:rsidR="00AD0229">
        <w:t>, sau khi quét được các node, thiết bị sẽ thiết lập kết nối GATT tới node đó để có thể giao tiếp, đọc các trạng thái như ở hình 2.3</w:t>
      </w:r>
      <w:r w:rsidR="003159CD">
        <w:t>5</w:t>
      </w:r>
      <w:r w:rsidR="00AD0229">
        <w:t xml:space="preserve"> và phải giữ các trạng thái đó liên tục. Tuy nhiên hầu hết các thiết bị nhúng do giới hạn về kiến trúc, tốc độ xử lý và bộ nhớ RAM nên không thể giữ quá nhiều kết nối GATT cùng một lúc, với ESP32, số kết nối tối đa là </w:t>
      </w:r>
      <w:r w:rsidR="001B3321">
        <w:t>5</w:t>
      </w:r>
      <w:r w:rsidR="00AD0229">
        <w:t>.</w:t>
      </w:r>
      <w:r w:rsidR="00112229">
        <w:t xml:space="preserve"> Để có thể giao tiếp được nhiều tag cùng một lúc</w:t>
      </w:r>
      <w:r w:rsidR="00C941C3">
        <w:t>, khi ấy cần có kịch bản cụ thể để chia ra các khung thời gian sử dụng của mỗi thiết bị để quản lý được các thiết bị với tốc độ cập nhật tối đa.</w:t>
      </w:r>
      <w:r w:rsidR="00A82D39">
        <w:t xml:space="preserve"> </w:t>
      </w:r>
    </w:p>
    <w:p w14:paraId="01528FB4" w14:textId="54198FEC" w:rsidR="00A82D39" w:rsidRDefault="00A82D39" w:rsidP="00CE6C6B">
      <w:r>
        <w:t>Hình 2.3</w:t>
      </w:r>
      <w:r w:rsidR="003159CD">
        <w:t>6</w:t>
      </w:r>
      <w:r>
        <w:t xml:space="preserve"> mô tả lại quá trình </w:t>
      </w:r>
      <w:r w:rsidR="00601743">
        <w:t xml:space="preserve">quản lý kết nối, </w:t>
      </w:r>
      <w:r>
        <w:t xml:space="preserve">thiết bị tính toán để phân chia các vị trí kết nối (tạm gọi là slot) cho các thiết bị. Khi quét được một tag hoặc initiator, thông tin quét được sẽ được đưa vào một Queue và chờ được đọc bởi một Task. Ở Task đó, sau khi </w:t>
      </w:r>
      <w:r w:rsidR="004D1295">
        <w:t>đã đọc được thông tin của node đang chưa được kết nối, sẽ tiến hành tìm vị trí còn trống trong 5 slot của hệ thống và kết nối tới thiết bị nếu vẫn còn vị trí còn trống. Nếu đã đủ 5 thiết bị kết nối, Task sẽ ngắt kết nối lần lượt các vị trí từ 1 đến 5 và kết nối các node mới vào.</w:t>
      </w:r>
      <w:r w:rsidR="00DB5086">
        <w:t xml:space="preserve"> Quá trình được mô tả ở hình 2.3</w:t>
      </w:r>
      <w:r w:rsidR="003159CD">
        <w:t>7</w:t>
      </w:r>
      <w:r w:rsidR="00DB5086">
        <w:t>.</w:t>
      </w:r>
    </w:p>
    <w:p w14:paraId="73631789" w14:textId="77777777" w:rsidR="00A82D39" w:rsidRDefault="00A82D39" w:rsidP="00A82D39">
      <w:pPr>
        <w:keepNext/>
        <w:jc w:val="center"/>
      </w:pPr>
      <w:r>
        <w:rPr>
          <w:noProof/>
        </w:rPr>
        <w:drawing>
          <wp:inline distT="0" distB="0" distL="0" distR="0" wp14:anchorId="7D3AC6B5" wp14:editId="34BAD040">
            <wp:extent cx="2837915" cy="3629891"/>
            <wp:effectExtent l="0" t="0" r="0" b="0"/>
            <wp:docPr id="344068097" name="Picture 34406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7379" cy="3641996"/>
                    </a:xfrm>
                    <a:prstGeom prst="rect">
                      <a:avLst/>
                    </a:prstGeom>
                  </pic:spPr>
                </pic:pic>
              </a:graphicData>
            </a:graphic>
          </wp:inline>
        </w:drawing>
      </w:r>
    </w:p>
    <w:p w14:paraId="36281A52" w14:textId="06E3F7D7" w:rsidR="00A82D39" w:rsidRDefault="00A82D39" w:rsidP="00A82D39">
      <w:pPr>
        <w:pStyle w:val="Caption"/>
      </w:pPr>
      <w:bookmarkStart w:id="164" w:name="_Toc110947575"/>
      <w:r>
        <w:t xml:space="preserve">Hình </w:t>
      </w:r>
      <w:fldSimple w:instr=" STYLEREF 1 \s ">
        <w:r w:rsidR="007D414B">
          <w:rPr>
            <w:noProof/>
          </w:rPr>
          <w:t>2</w:t>
        </w:r>
      </w:fldSimple>
      <w:r w:rsidR="00A37E54">
        <w:t>.</w:t>
      </w:r>
      <w:fldSimple w:instr=" SEQ Hình \* ARABIC \s 1 ">
        <w:r w:rsidR="007D414B">
          <w:rPr>
            <w:noProof/>
          </w:rPr>
          <w:t>36</w:t>
        </w:r>
      </w:fldSimple>
      <w:r>
        <w:t xml:space="preserve"> Bộ lập lịch kết nối</w:t>
      </w:r>
      <w:bookmarkEnd w:id="164"/>
    </w:p>
    <w:p w14:paraId="1A0019D5" w14:textId="29D1933A" w:rsidR="00601743" w:rsidRDefault="00846379" w:rsidP="00601743">
      <w:pPr>
        <w:keepNext/>
        <w:jc w:val="center"/>
      </w:pPr>
      <w:r>
        <w:rPr>
          <w:noProof/>
        </w:rPr>
        <w:lastRenderedPageBreak/>
        <w:drawing>
          <wp:inline distT="0" distB="0" distL="0" distR="0" wp14:anchorId="6809CF4B" wp14:editId="193ED033">
            <wp:extent cx="2802670" cy="2040890"/>
            <wp:effectExtent l="0" t="0" r="0" b="0"/>
            <wp:docPr id="344068101" name="Picture 3440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5690" cy="2050371"/>
                    </a:xfrm>
                    <a:prstGeom prst="rect">
                      <a:avLst/>
                    </a:prstGeom>
                  </pic:spPr>
                </pic:pic>
              </a:graphicData>
            </a:graphic>
          </wp:inline>
        </w:drawing>
      </w:r>
    </w:p>
    <w:p w14:paraId="70F0017D" w14:textId="0C125AC2" w:rsidR="00601743" w:rsidRDefault="00601743" w:rsidP="00601743">
      <w:pPr>
        <w:pStyle w:val="Caption"/>
      </w:pPr>
      <w:bookmarkStart w:id="165" w:name="_Toc110947576"/>
      <w:r>
        <w:t xml:space="preserve">Hình </w:t>
      </w:r>
      <w:fldSimple w:instr=" STYLEREF 1 \s ">
        <w:r w:rsidR="007D414B">
          <w:rPr>
            <w:noProof/>
          </w:rPr>
          <w:t>2</w:t>
        </w:r>
      </w:fldSimple>
      <w:r w:rsidR="00A37E54">
        <w:t>.</w:t>
      </w:r>
      <w:fldSimple w:instr=" SEQ Hình \* ARABIC \s 1 ">
        <w:r w:rsidR="007D414B">
          <w:rPr>
            <w:noProof/>
          </w:rPr>
          <w:t>37</w:t>
        </w:r>
      </w:fldSimple>
      <w:r>
        <w:t xml:space="preserve"> Ví dụ quá trình quản lý kết nối</w:t>
      </w:r>
      <w:bookmarkEnd w:id="165"/>
    </w:p>
    <w:p w14:paraId="282537A2" w14:textId="64DE3FEF" w:rsidR="000923E4" w:rsidRPr="000923E4" w:rsidRDefault="000923E4" w:rsidP="000923E4">
      <w:r>
        <w:t xml:space="preserve">Như đã mô tả ở trên, thiết bị sẽ lần lượt đọc vị trí của tất cả các tag hiện đang trong danh sách kết nối và gửi lên cloud. Chu kì đọc vị trí </w:t>
      </w:r>
      <w:r w:rsidR="00B40576">
        <w:t>sau khi được thử nghiệm sẽ</w:t>
      </w:r>
      <w:r>
        <w:t xml:space="preserve"> được cố định ở </w:t>
      </w:r>
      <w:r w:rsidR="00B40576">
        <w:t>50 ms để đảm bảo độ ổn định của hệ thống, để mỗi node khi kết nối vào mạng sẽ có thể đảm bảo được đọc vị trí ít nhất một lần</w:t>
      </w:r>
      <w:r w:rsidR="00323C89">
        <w:t>, trước khi có thể bị ngắt kết nối và nhường vị trí cho các node khác.</w:t>
      </w:r>
    </w:p>
    <w:p w14:paraId="6EFF0A68" w14:textId="341FA384" w:rsidR="005A65A3" w:rsidRDefault="00535A24" w:rsidP="00535A24">
      <w:pPr>
        <w:pStyle w:val="Heading3"/>
      </w:pPr>
      <w:bookmarkStart w:id="166" w:name="_Toc110947372"/>
      <w:bookmarkStart w:id="167" w:name="_Toc110947502"/>
      <w:r>
        <w:t>MQTT</w:t>
      </w:r>
      <w:bookmarkEnd w:id="166"/>
      <w:bookmarkEnd w:id="167"/>
    </w:p>
    <w:p w14:paraId="3CD0BF78" w14:textId="6CC8ACF0" w:rsidR="00FF2E22" w:rsidRDefault="00FF2E22" w:rsidP="00FF2E22">
      <w:r>
        <w:t xml:space="preserve">Kiến trúc về tốc độ xử lý cũng như bộ nhớ RAM của ESP32 đảm bảo cho việc triển khai MQTT kèm theo lớp bảo mật TLS được trơn tru, ngoài ra </w:t>
      </w:r>
      <w:r w:rsidR="00910F1F">
        <w:t>trong SDK của hãng đã được hỗ trợ sẵn lớp bảo mật TLS, người dùng chỉ cần đưa đầy đủ các thông tin của TLS như Rooot CA, còn lại quá trình trao đổi public key, session key sẽ được SDK thực hiện.</w:t>
      </w:r>
      <w:r w:rsidR="0086373A">
        <w:t xml:space="preserve"> </w:t>
      </w:r>
    </w:p>
    <w:p w14:paraId="699F738A" w14:textId="7DF92A34" w:rsidR="005671DD" w:rsidRDefault="005671DD" w:rsidP="00FF2E22">
      <w:r>
        <w:t>Cloud của hệ thống sử dụng được thiết kế các topic MQTT theo chuẩn</w:t>
      </w:r>
      <w:r w:rsidR="001B42D7">
        <w:t xml:space="preserve"> như đã trình bày ở phần </w:t>
      </w:r>
      <w:r w:rsidR="00550ACD">
        <w:t>1.3.2.3</w:t>
      </w:r>
      <w:r>
        <w:t>, thiết bị cần tuân theo chuẩn đó và sẽ tạo ra các topic của riêng mình để định danh cho thiết bị đó</w:t>
      </w:r>
      <w:r w:rsidR="00550ACD">
        <w:t>.</w:t>
      </w:r>
    </w:p>
    <w:p w14:paraId="7DAAA8D8" w14:textId="6E8D125F" w:rsidR="00065622" w:rsidRDefault="00065622" w:rsidP="00065622">
      <w:pPr>
        <w:pStyle w:val="Caption"/>
        <w:keepNext/>
      </w:pPr>
      <w:bookmarkStart w:id="168" w:name="_Toc110947524"/>
      <w:r>
        <w:t xml:space="preserve">Bảng  </w:t>
      </w:r>
      <w:fldSimple w:instr=" STYLEREF 1 \s ">
        <w:r w:rsidR="007D414B">
          <w:rPr>
            <w:noProof/>
          </w:rPr>
          <w:t>2</w:t>
        </w:r>
      </w:fldSimple>
      <w:r w:rsidR="00E26416">
        <w:t>.</w:t>
      </w:r>
      <w:fldSimple w:instr=" SEQ Bảng_ \* ARABIC \s 1 ">
        <w:r w:rsidR="007D414B">
          <w:rPr>
            <w:noProof/>
          </w:rPr>
          <w:t>9</w:t>
        </w:r>
      </w:fldSimple>
      <w:r>
        <w:t xml:space="preserve"> MQTT Topic của thiết bị</w:t>
      </w:r>
      <w:bookmarkEnd w:id="168"/>
    </w:p>
    <w:tbl>
      <w:tblPr>
        <w:tblStyle w:val="TableGrid"/>
        <w:tblW w:w="0" w:type="auto"/>
        <w:jc w:val="center"/>
        <w:tblLook w:val="04A0" w:firstRow="1" w:lastRow="0" w:firstColumn="1" w:lastColumn="0" w:noHBand="0" w:noVBand="1"/>
      </w:tblPr>
      <w:tblGrid>
        <w:gridCol w:w="3455"/>
        <w:gridCol w:w="3476"/>
      </w:tblGrid>
      <w:tr w:rsidR="00C40018" w14:paraId="330E07EC" w14:textId="77777777" w:rsidTr="009702B7">
        <w:trPr>
          <w:jc w:val="center"/>
        </w:trPr>
        <w:tc>
          <w:tcPr>
            <w:tcW w:w="3455" w:type="dxa"/>
          </w:tcPr>
          <w:p w14:paraId="771629E9" w14:textId="5C7EB40B" w:rsidR="00C40018" w:rsidRDefault="00C40018" w:rsidP="005E6C32">
            <w:pPr>
              <w:ind w:firstLine="0"/>
              <w:jc w:val="center"/>
            </w:pPr>
            <w:r>
              <w:t>Topic</w:t>
            </w:r>
          </w:p>
        </w:tc>
        <w:tc>
          <w:tcPr>
            <w:tcW w:w="3476" w:type="dxa"/>
          </w:tcPr>
          <w:p w14:paraId="2852D611" w14:textId="51725147" w:rsidR="00C40018" w:rsidRDefault="00C40018" w:rsidP="005E6C32">
            <w:pPr>
              <w:ind w:firstLine="0"/>
              <w:jc w:val="center"/>
            </w:pPr>
            <w:r>
              <w:t>Mô tả</w:t>
            </w:r>
          </w:p>
        </w:tc>
      </w:tr>
      <w:tr w:rsidR="006F5124" w14:paraId="450D7712" w14:textId="77777777" w:rsidTr="009702B7">
        <w:trPr>
          <w:jc w:val="center"/>
        </w:trPr>
        <w:tc>
          <w:tcPr>
            <w:tcW w:w="3455" w:type="dxa"/>
          </w:tcPr>
          <w:p w14:paraId="3C52A773" w14:textId="35D22DD5" w:rsidR="006F5124" w:rsidRDefault="006F5124" w:rsidP="006F5124">
            <w:pPr>
              <w:ind w:firstLine="0"/>
            </w:pPr>
            <w:r>
              <w:t>/devices/{Gateway_ID}/events</w:t>
            </w:r>
          </w:p>
        </w:tc>
        <w:tc>
          <w:tcPr>
            <w:tcW w:w="3476" w:type="dxa"/>
          </w:tcPr>
          <w:p w14:paraId="49EEC1E4" w14:textId="46EC55C9" w:rsidR="006F5124" w:rsidRDefault="006F5124" w:rsidP="006F5124">
            <w:pPr>
              <w:ind w:firstLine="0"/>
              <w:jc w:val="left"/>
            </w:pPr>
            <w:r>
              <w:t>Bản tin sự kiện của Gateway</w:t>
            </w:r>
          </w:p>
        </w:tc>
      </w:tr>
      <w:tr w:rsidR="006F5124" w14:paraId="071AFA4E" w14:textId="77777777" w:rsidTr="009702B7">
        <w:trPr>
          <w:jc w:val="center"/>
        </w:trPr>
        <w:tc>
          <w:tcPr>
            <w:tcW w:w="3455" w:type="dxa"/>
          </w:tcPr>
          <w:p w14:paraId="309DC222" w14:textId="392F0DC3" w:rsidR="006F5124" w:rsidRDefault="006F5124" w:rsidP="006F5124">
            <w:pPr>
              <w:ind w:firstLine="0"/>
            </w:pPr>
            <w:r>
              <w:t>/devices/{Gateway_ID}/state</w:t>
            </w:r>
          </w:p>
        </w:tc>
        <w:tc>
          <w:tcPr>
            <w:tcW w:w="3476" w:type="dxa"/>
          </w:tcPr>
          <w:p w14:paraId="2F2D6EF7" w14:textId="069FFA03" w:rsidR="006F5124" w:rsidRDefault="006F5124" w:rsidP="006F5124">
            <w:pPr>
              <w:ind w:firstLine="0"/>
              <w:jc w:val="left"/>
            </w:pPr>
            <w:r>
              <w:t>Bản tin trạng thái của Gateway</w:t>
            </w:r>
          </w:p>
        </w:tc>
      </w:tr>
      <w:tr w:rsidR="006F5124" w14:paraId="4137CF27" w14:textId="77777777" w:rsidTr="009702B7">
        <w:trPr>
          <w:jc w:val="center"/>
        </w:trPr>
        <w:tc>
          <w:tcPr>
            <w:tcW w:w="3455" w:type="dxa"/>
          </w:tcPr>
          <w:p w14:paraId="31013836" w14:textId="60AE1841" w:rsidR="006F5124" w:rsidRDefault="006F5124" w:rsidP="006F5124">
            <w:pPr>
              <w:ind w:firstLine="0"/>
            </w:pPr>
            <w:r>
              <w:t>/devices/{Node_ID}/events</w:t>
            </w:r>
          </w:p>
        </w:tc>
        <w:tc>
          <w:tcPr>
            <w:tcW w:w="3476" w:type="dxa"/>
          </w:tcPr>
          <w:p w14:paraId="16D63A19" w14:textId="7496DCF7" w:rsidR="006F5124" w:rsidRDefault="006F5124" w:rsidP="006F5124">
            <w:pPr>
              <w:ind w:firstLine="0"/>
            </w:pPr>
            <w:r>
              <w:t>Bản tin sự kiện của node</w:t>
            </w:r>
          </w:p>
        </w:tc>
      </w:tr>
      <w:tr w:rsidR="006F5124" w14:paraId="4FE0A14B" w14:textId="77777777" w:rsidTr="009702B7">
        <w:trPr>
          <w:jc w:val="center"/>
        </w:trPr>
        <w:tc>
          <w:tcPr>
            <w:tcW w:w="3455" w:type="dxa"/>
          </w:tcPr>
          <w:p w14:paraId="393AC734" w14:textId="17319EF3" w:rsidR="006F5124" w:rsidRDefault="006F5124" w:rsidP="006F5124">
            <w:pPr>
              <w:ind w:firstLine="0"/>
            </w:pPr>
            <w:r>
              <w:t>/devices/{Node_ID}/state</w:t>
            </w:r>
          </w:p>
        </w:tc>
        <w:tc>
          <w:tcPr>
            <w:tcW w:w="3476" w:type="dxa"/>
          </w:tcPr>
          <w:p w14:paraId="1EF8F520" w14:textId="3131826C" w:rsidR="006F5124" w:rsidRDefault="006F5124" w:rsidP="006F5124">
            <w:pPr>
              <w:ind w:firstLine="0"/>
            </w:pPr>
            <w:r>
              <w:t>Bản tin trạng thái của node</w:t>
            </w:r>
          </w:p>
        </w:tc>
      </w:tr>
    </w:tbl>
    <w:p w14:paraId="5AD50C0B" w14:textId="65F32261" w:rsidR="00C40018" w:rsidRDefault="00DF761F" w:rsidP="00FF2E22">
      <w:r>
        <w:lastRenderedPageBreak/>
        <w:t>Với các topic được mô tả ở bảng 2.</w:t>
      </w:r>
      <w:r w:rsidR="000609DB">
        <w:t>9</w:t>
      </w:r>
      <w:r>
        <w:t xml:space="preserve">, đồ án thiết kế thêm </w:t>
      </w:r>
      <w:r w:rsidR="005A47E8">
        <w:t>cấu trúc payload chung cho các topic đó. Payload sử dụng cấu trúc JSON gồm các trường:</w:t>
      </w:r>
    </w:p>
    <w:p w14:paraId="18AE0A15" w14:textId="67C7053E" w:rsidR="005A47E8" w:rsidRDefault="00E519D1" w:rsidP="005A47E8">
      <w:pPr>
        <w:pStyle w:val="ListParagraph"/>
        <w:numPr>
          <w:ilvl w:val="0"/>
          <w:numId w:val="10"/>
        </w:numPr>
      </w:pPr>
      <w:r>
        <w:t>ts: timestamp. Mục đích của trường timestamp là để lưu trữ lại thời điểm xảy ra sự kiện hay thời điểm xảy ra trạng thái đó ở phía thiết bị, để khi đường truyền xảy ra lỗi và topic nhận được bị trễ thì có thể dựa vào timestamp để tiếp tục xử lý.</w:t>
      </w:r>
    </w:p>
    <w:p w14:paraId="3FA1F6B9" w14:textId="2D2E572D" w:rsidR="00E519D1" w:rsidRDefault="00294527" w:rsidP="005A47E8">
      <w:pPr>
        <w:pStyle w:val="ListParagraph"/>
        <w:numPr>
          <w:ilvl w:val="0"/>
          <w:numId w:val="10"/>
        </w:numPr>
      </w:pPr>
      <w:r>
        <w:t>id: trường ID định danh của thiết bị nhằm mục đích sắp xếp topic đúng với vị trí của thiết bị được tạo trên cloud</w:t>
      </w:r>
    </w:p>
    <w:p w14:paraId="57F5674D" w14:textId="56CEDB3E" w:rsidR="00E519D1" w:rsidRDefault="00294527" w:rsidP="00294527">
      <w:pPr>
        <w:pStyle w:val="ListParagraph"/>
        <w:numPr>
          <w:ilvl w:val="0"/>
          <w:numId w:val="10"/>
        </w:numPr>
      </w:pPr>
      <w:r>
        <w:t>m</w:t>
      </w:r>
      <w:r w:rsidR="00E519D1">
        <w:t>ethod</w:t>
      </w:r>
      <w:r>
        <w:t>: là trường phân biệt giữa các trạng thái khác nhau, sự kiện khác nhau</w:t>
      </w:r>
    </w:p>
    <w:p w14:paraId="728FD17E" w14:textId="2865C88E" w:rsidR="00294527" w:rsidRDefault="00294527" w:rsidP="00E71F65">
      <w:pPr>
        <w:pStyle w:val="ListParagraph"/>
        <w:numPr>
          <w:ilvl w:val="0"/>
          <w:numId w:val="10"/>
        </w:numPr>
      </w:pPr>
      <w:r>
        <w:t>v</w:t>
      </w:r>
      <w:r w:rsidR="00E519D1">
        <w:t>alue</w:t>
      </w:r>
      <w:r>
        <w:t>: tùy vào các method, sẽ có các value khác nhau được mô tả ở bảng 2.8</w:t>
      </w:r>
    </w:p>
    <w:p w14:paraId="2034AEBA" w14:textId="55C8A136" w:rsidR="00784FF9" w:rsidRDefault="00784FF9" w:rsidP="00784FF9">
      <w:pPr>
        <w:pStyle w:val="Caption"/>
        <w:keepNext/>
      </w:pPr>
      <w:bookmarkStart w:id="169" w:name="_Toc110947525"/>
      <w:r>
        <w:t xml:space="preserve">Bảng  </w:t>
      </w:r>
      <w:fldSimple w:instr=" STYLEREF 1 \s ">
        <w:r w:rsidR="007D414B">
          <w:rPr>
            <w:noProof/>
          </w:rPr>
          <w:t>2</w:t>
        </w:r>
      </w:fldSimple>
      <w:r w:rsidR="00E26416">
        <w:t>.</w:t>
      </w:r>
      <w:fldSimple w:instr=" SEQ Bảng_ \* ARABIC \s 1 ">
        <w:r w:rsidR="007D414B">
          <w:rPr>
            <w:noProof/>
          </w:rPr>
          <w:t>10</w:t>
        </w:r>
      </w:fldSimple>
      <w:r>
        <w:t xml:space="preserve"> Các payload thiết bị sử dụng</w:t>
      </w:r>
      <w:bookmarkEnd w:id="169"/>
    </w:p>
    <w:tbl>
      <w:tblPr>
        <w:tblStyle w:val="TableGrid"/>
        <w:tblW w:w="0" w:type="auto"/>
        <w:tblLook w:val="04A0" w:firstRow="1" w:lastRow="0" w:firstColumn="1" w:lastColumn="0" w:noHBand="0" w:noVBand="1"/>
      </w:tblPr>
      <w:tblGrid>
        <w:gridCol w:w="1176"/>
        <w:gridCol w:w="950"/>
        <w:gridCol w:w="1334"/>
        <w:gridCol w:w="2529"/>
        <w:gridCol w:w="2504"/>
      </w:tblGrid>
      <w:tr w:rsidR="007F2165" w14:paraId="6B3D0795" w14:textId="6D83D4D9" w:rsidTr="006C4ED4">
        <w:tc>
          <w:tcPr>
            <w:tcW w:w="1188" w:type="dxa"/>
          </w:tcPr>
          <w:p w14:paraId="5F81B436" w14:textId="477B1A85" w:rsidR="007F2165" w:rsidRDefault="007F2165" w:rsidP="00294527">
            <w:pPr>
              <w:ind w:firstLine="0"/>
            </w:pPr>
            <w:r>
              <w:t>Thiết bị</w:t>
            </w:r>
          </w:p>
        </w:tc>
        <w:tc>
          <w:tcPr>
            <w:tcW w:w="990" w:type="dxa"/>
          </w:tcPr>
          <w:p w14:paraId="0DEB52C3" w14:textId="36B9342C" w:rsidR="007F2165" w:rsidRDefault="007F2165" w:rsidP="00294527">
            <w:pPr>
              <w:ind w:firstLine="0"/>
            </w:pPr>
            <w:r>
              <w:t>Topic</w:t>
            </w:r>
          </w:p>
        </w:tc>
        <w:tc>
          <w:tcPr>
            <w:tcW w:w="1350" w:type="dxa"/>
          </w:tcPr>
          <w:p w14:paraId="17D2BFD6" w14:textId="51568297" w:rsidR="007F2165" w:rsidRDefault="007F2165" w:rsidP="00294527">
            <w:pPr>
              <w:ind w:firstLine="0"/>
            </w:pPr>
            <w:r>
              <w:t>Method</w:t>
            </w:r>
          </w:p>
        </w:tc>
        <w:tc>
          <w:tcPr>
            <w:tcW w:w="2817" w:type="dxa"/>
          </w:tcPr>
          <w:p w14:paraId="0B1622AD" w14:textId="5124328B" w:rsidR="007F2165" w:rsidRDefault="007F2165" w:rsidP="00294527">
            <w:pPr>
              <w:ind w:firstLine="0"/>
            </w:pPr>
            <w:r>
              <w:t>Value</w:t>
            </w:r>
          </w:p>
        </w:tc>
        <w:tc>
          <w:tcPr>
            <w:tcW w:w="2940" w:type="dxa"/>
          </w:tcPr>
          <w:p w14:paraId="7589789F" w14:textId="4326F2FC" w:rsidR="007F2165" w:rsidRDefault="007F2165" w:rsidP="00294527">
            <w:pPr>
              <w:ind w:firstLine="0"/>
            </w:pPr>
            <w:r>
              <w:t>Mô tả</w:t>
            </w:r>
          </w:p>
        </w:tc>
      </w:tr>
      <w:tr w:rsidR="007F2165" w14:paraId="360F3A7D" w14:textId="35E56C44" w:rsidTr="006C4ED4">
        <w:tc>
          <w:tcPr>
            <w:tcW w:w="1188" w:type="dxa"/>
          </w:tcPr>
          <w:p w14:paraId="1F58DCF0" w14:textId="7F2D7386" w:rsidR="007F2165" w:rsidRDefault="007F2165" w:rsidP="00294527">
            <w:pPr>
              <w:ind w:firstLine="0"/>
            </w:pPr>
            <w:r>
              <w:t>Gateway</w:t>
            </w:r>
          </w:p>
        </w:tc>
        <w:tc>
          <w:tcPr>
            <w:tcW w:w="990" w:type="dxa"/>
          </w:tcPr>
          <w:p w14:paraId="2F2095C4" w14:textId="3DEC3F5E" w:rsidR="007F2165" w:rsidRDefault="007F2165" w:rsidP="00294527">
            <w:pPr>
              <w:ind w:firstLine="0"/>
            </w:pPr>
            <w:r>
              <w:t>State</w:t>
            </w:r>
          </w:p>
        </w:tc>
        <w:tc>
          <w:tcPr>
            <w:tcW w:w="1350" w:type="dxa"/>
          </w:tcPr>
          <w:p w14:paraId="101E4AFC" w14:textId="15590FEA" w:rsidR="007F2165" w:rsidRDefault="00B93E70" w:rsidP="00294527">
            <w:pPr>
              <w:ind w:firstLine="0"/>
            </w:pPr>
            <w:r>
              <w:t>s</w:t>
            </w:r>
            <w:r w:rsidR="007F2165">
              <w:t>tate</w:t>
            </w:r>
          </w:p>
        </w:tc>
        <w:tc>
          <w:tcPr>
            <w:tcW w:w="2817" w:type="dxa"/>
          </w:tcPr>
          <w:p w14:paraId="752F63A9" w14:textId="39CA4611" w:rsidR="007F2165" w:rsidRDefault="007F2165" w:rsidP="00294527">
            <w:pPr>
              <w:ind w:firstLine="0"/>
            </w:pPr>
            <w:r>
              <w:t>State: boolean</w:t>
            </w:r>
          </w:p>
        </w:tc>
        <w:tc>
          <w:tcPr>
            <w:tcW w:w="2940" w:type="dxa"/>
          </w:tcPr>
          <w:p w14:paraId="3D7733F6" w14:textId="559FD5EE" w:rsidR="007F2165" w:rsidRDefault="007F2165" w:rsidP="003901D2">
            <w:pPr>
              <w:ind w:firstLine="0"/>
              <w:jc w:val="left"/>
            </w:pPr>
            <w:r>
              <w:t>Topic được publish khi Gateway online</w:t>
            </w:r>
          </w:p>
        </w:tc>
      </w:tr>
      <w:tr w:rsidR="007F2165" w14:paraId="65216BE0" w14:textId="2111343E" w:rsidTr="006C4ED4">
        <w:tc>
          <w:tcPr>
            <w:tcW w:w="1188" w:type="dxa"/>
          </w:tcPr>
          <w:p w14:paraId="01439D10" w14:textId="3E3E3530" w:rsidR="007F2165" w:rsidRDefault="004F599F" w:rsidP="00294527">
            <w:pPr>
              <w:ind w:firstLine="0"/>
            </w:pPr>
            <w:r>
              <w:t>Gateway</w:t>
            </w:r>
          </w:p>
        </w:tc>
        <w:tc>
          <w:tcPr>
            <w:tcW w:w="990" w:type="dxa"/>
          </w:tcPr>
          <w:p w14:paraId="19ED2583" w14:textId="28CEAF1C" w:rsidR="007F2165" w:rsidRDefault="009C393A" w:rsidP="00294527">
            <w:pPr>
              <w:ind w:firstLine="0"/>
            </w:pPr>
            <w:r>
              <w:t>Event</w:t>
            </w:r>
          </w:p>
        </w:tc>
        <w:tc>
          <w:tcPr>
            <w:tcW w:w="1350" w:type="dxa"/>
          </w:tcPr>
          <w:p w14:paraId="39C4DCFF" w14:textId="79F48A42" w:rsidR="007F2165" w:rsidRDefault="00B93E70" w:rsidP="00294527">
            <w:pPr>
              <w:ind w:firstLine="0"/>
            </w:pPr>
            <w:r>
              <w:t>n</w:t>
            </w:r>
            <w:r w:rsidR="009C393A">
              <w:t>ew_node</w:t>
            </w:r>
          </w:p>
        </w:tc>
        <w:tc>
          <w:tcPr>
            <w:tcW w:w="2817" w:type="dxa"/>
          </w:tcPr>
          <w:p w14:paraId="3B4DE5CC" w14:textId="0FBD5552" w:rsidR="007F2165" w:rsidRDefault="009C393A" w:rsidP="00294527">
            <w:pPr>
              <w:ind w:firstLine="0"/>
            </w:pPr>
            <w:r>
              <w:t>node_id: id của node mới kết nối</w:t>
            </w:r>
          </w:p>
          <w:p w14:paraId="02E3186C" w14:textId="35F92ECC" w:rsidR="009C393A" w:rsidRDefault="009C393A" w:rsidP="00294527">
            <w:pPr>
              <w:ind w:firstLine="0"/>
            </w:pPr>
            <w:r>
              <w:t>node_type: tag/anchor</w:t>
            </w:r>
          </w:p>
          <w:p w14:paraId="505EEFC6" w14:textId="71C655C1" w:rsidR="009C393A" w:rsidRDefault="009C393A" w:rsidP="00294527">
            <w:pPr>
              <w:ind w:firstLine="0"/>
            </w:pPr>
            <w:r>
              <w:t xml:space="preserve">slot_name: số thứ tự của node </w:t>
            </w:r>
          </w:p>
        </w:tc>
        <w:tc>
          <w:tcPr>
            <w:tcW w:w="2940" w:type="dxa"/>
          </w:tcPr>
          <w:p w14:paraId="2C0DFA21" w14:textId="2A81324C" w:rsidR="007F2165" w:rsidRDefault="003901D2" w:rsidP="003901D2">
            <w:pPr>
              <w:ind w:firstLine="0"/>
              <w:jc w:val="left"/>
            </w:pPr>
            <w:r>
              <w:t>Topic được publish khi có node mới vào mạng</w:t>
            </w:r>
          </w:p>
        </w:tc>
      </w:tr>
      <w:tr w:rsidR="00B93E70" w14:paraId="0C30CE87" w14:textId="77777777" w:rsidTr="006C4ED4">
        <w:tc>
          <w:tcPr>
            <w:tcW w:w="1188" w:type="dxa"/>
          </w:tcPr>
          <w:p w14:paraId="0706CA4E" w14:textId="1F5DF4CC" w:rsidR="00B93E70" w:rsidRDefault="00B93E70" w:rsidP="00294527">
            <w:pPr>
              <w:ind w:firstLine="0"/>
            </w:pPr>
            <w:r>
              <w:t>Gateway</w:t>
            </w:r>
          </w:p>
        </w:tc>
        <w:tc>
          <w:tcPr>
            <w:tcW w:w="990" w:type="dxa"/>
          </w:tcPr>
          <w:p w14:paraId="2A8BC0F1" w14:textId="03610333" w:rsidR="00B93E70" w:rsidRDefault="00B93E70" w:rsidP="00294527">
            <w:pPr>
              <w:ind w:firstLine="0"/>
            </w:pPr>
            <w:r>
              <w:t>Event</w:t>
            </w:r>
          </w:p>
        </w:tc>
        <w:tc>
          <w:tcPr>
            <w:tcW w:w="1350" w:type="dxa"/>
          </w:tcPr>
          <w:p w14:paraId="4E75B6A4" w14:textId="79A830A1" w:rsidR="00B93E70" w:rsidRDefault="00B93E70" w:rsidP="00294527">
            <w:pPr>
              <w:ind w:firstLine="0"/>
            </w:pPr>
            <w:r>
              <w:t>dis_node</w:t>
            </w:r>
          </w:p>
        </w:tc>
        <w:tc>
          <w:tcPr>
            <w:tcW w:w="2817" w:type="dxa"/>
          </w:tcPr>
          <w:p w14:paraId="09236EAB" w14:textId="24556366" w:rsidR="00EA0480" w:rsidRDefault="00784FF9" w:rsidP="00294527">
            <w:pPr>
              <w:ind w:firstLine="0"/>
            </w:pPr>
            <w:r>
              <w:t>n</w:t>
            </w:r>
            <w:r w:rsidR="00EA0480">
              <w:t xml:space="preserve">ode_id: id của node </w:t>
            </w:r>
          </w:p>
          <w:p w14:paraId="14EC8A4C" w14:textId="6537AF85" w:rsidR="00B93E70" w:rsidRDefault="00B93E70" w:rsidP="00294527">
            <w:pPr>
              <w:ind w:firstLine="0"/>
            </w:pPr>
          </w:p>
        </w:tc>
        <w:tc>
          <w:tcPr>
            <w:tcW w:w="2940" w:type="dxa"/>
          </w:tcPr>
          <w:p w14:paraId="51823B7B" w14:textId="26568CB1" w:rsidR="00B93E70" w:rsidRDefault="00EA0480" w:rsidP="003901D2">
            <w:pPr>
              <w:ind w:firstLine="0"/>
              <w:jc w:val="left"/>
            </w:pPr>
            <w:r>
              <w:t xml:space="preserve">Topic được publish khi </w:t>
            </w:r>
            <w:r w:rsidR="00DA5531">
              <w:t>thiết bị xóa node khỏi hệ thống quản lý</w:t>
            </w:r>
          </w:p>
        </w:tc>
      </w:tr>
      <w:tr w:rsidR="007F2165" w14:paraId="732E7486" w14:textId="2F418208" w:rsidTr="006C4ED4">
        <w:tc>
          <w:tcPr>
            <w:tcW w:w="1188" w:type="dxa"/>
          </w:tcPr>
          <w:p w14:paraId="4E344E42" w14:textId="4C5F8C3B" w:rsidR="007F2165" w:rsidRDefault="004F599F" w:rsidP="00294527">
            <w:pPr>
              <w:ind w:firstLine="0"/>
            </w:pPr>
            <w:r>
              <w:t>Node</w:t>
            </w:r>
          </w:p>
        </w:tc>
        <w:tc>
          <w:tcPr>
            <w:tcW w:w="990" w:type="dxa"/>
          </w:tcPr>
          <w:p w14:paraId="47AB2AAB" w14:textId="138891C8" w:rsidR="007F2165" w:rsidRDefault="004F599F" w:rsidP="00294527">
            <w:pPr>
              <w:ind w:firstLine="0"/>
            </w:pPr>
            <w:r>
              <w:t>Event</w:t>
            </w:r>
          </w:p>
        </w:tc>
        <w:tc>
          <w:tcPr>
            <w:tcW w:w="1350" w:type="dxa"/>
          </w:tcPr>
          <w:p w14:paraId="0C90C328" w14:textId="2DAD3337" w:rsidR="007F2165" w:rsidRDefault="00DA5531" w:rsidP="00294527">
            <w:pPr>
              <w:ind w:firstLine="0"/>
            </w:pPr>
            <w:r>
              <w:t>l</w:t>
            </w:r>
            <w:r w:rsidR="004F599F">
              <w:t>oc_event</w:t>
            </w:r>
          </w:p>
        </w:tc>
        <w:tc>
          <w:tcPr>
            <w:tcW w:w="2817" w:type="dxa"/>
          </w:tcPr>
          <w:p w14:paraId="60AD26C3" w14:textId="6597A507" w:rsidR="007F2165" w:rsidRDefault="004A5D0D" w:rsidP="00294527">
            <w:pPr>
              <w:ind w:firstLine="0"/>
            </w:pPr>
            <w:r>
              <w:t>p</w:t>
            </w:r>
            <w:r w:rsidR="004F599F">
              <w:t>os_x: vị trí trục x</w:t>
            </w:r>
          </w:p>
          <w:p w14:paraId="1F0F08E4" w14:textId="58A29D6B" w:rsidR="004F599F" w:rsidRDefault="004A5D0D" w:rsidP="00294527">
            <w:pPr>
              <w:ind w:firstLine="0"/>
            </w:pPr>
            <w:r>
              <w:t>p</w:t>
            </w:r>
            <w:r w:rsidR="004F599F">
              <w:t>os_y: vị trí trục y</w:t>
            </w:r>
          </w:p>
          <w:p w14:paraId="3D3719B9" w14:textId="0B464310" w:rsidR="004F599F" w:rsidRDefault="004A5D0D" w:rsidP="00294527">
            <w:pPr>
              <w:ind w:firstLine="0"/>
            </w:pPr>
            <w:r>
              <w:t>p</w:t>
            </w:r>
            <w:r w:rsidR="004F599F">
              <w:t>os_z: vị trí trục z</w:t>
            </w:r>
          </w:p>
          <w:p w14:paraId="289B91A0" w14:textId="640E1700" w:rsidR="004F599F" w:rsidRDefault="004A5D0D" w:rsidP="00294527">
            <w:pPr>
              <w:ind w:firstLine="0"/>
            </w:pPr>
            <w:r>
              <w:t>q</w:t>
            </w:r>
            <w:r w:rsidR="004F599F">
              <w:t>uality: chất lượng vị trí</w:t>
            </w:r>
          </w:p>
        </w:tc>
        <w:tc>
          <w:tcPr>
            <w:tcW w:w="2940" w:type="dxa"/>
          </w:tcPr>
          <w:p w14:paraId="7F262FAA" w14:textId="73C25435" w:rsidR="007F2165" w:rsidRDefault="004F599F" w:rsidP="00784FF9">
            <w:pPr>
              <w:ind w:firstLine="0"/>
              <w:jc w:val="left"/>
            </w:pPr>
            <w:r>
              <w:t xml:space="preserve">Topic được Gateway pubish khi có vị trí từ </w:t>
            </w:r>
            <w:r w:rsidR="00B93E70">
              <w:t>Tag</w:t>
            </w:r>
          </w:p>
        </w:tc>
      </w:tr>
      <w:tr w:rsidR="00DA5531" w14:paraId="60B4A7B7" w14:textId="77777777" w:rsidTr="006C4ED4">
        <w:tc>
          <w:tcPr>
            <w:tcW w:w="1188" w:type="dxa"/>
          </w:tcPr>
          <w:p w14:paraId="0B1A134E" w14:textId="0DBD5F76" w:rsidR="00DA5531" w:rsidRDefault="00DA5531" w:rsidP="00294527">
            <w:pPr>
              <w:ind w:firstLine="0"/>
            </w:pPr>
            <w:r>
              <w:t>Node</w:t>
            </w:r>
          </w:p>
        </w:tc>
        <w:tc>
          <w:tcPr>
            <w:tcW w:w="990" w:type="dxa"/>
          </w:tcPr>
          <w:p w14:paraId="026353BB" w14:textId="08DB79B6" w:rsidR="00DA5531" w:rsidRDefault="00DA5531" w:rsidP="00294527">
            <w:pPr>
              <w:ind w:firstLine="0"/>
            </w:pPr>
            <w:r>
              <w:t>Event</w:t>
            </w:r>
          </w:p>
        </w:tc>
        <w:tc>
          <w:tcPr>
            <w:tcW w:w="1350" w:type="dxa"/>
          </w:tcPr>
          <w:p w14:paraId="378FEFD8" w14:textId="052131A0" w:rsidR="00DA5531" w:rsidRDefault="00DA5531" w:rsidP="00294527">
            <w:pPr>
              <w:ind w:firstLine="0"/>
            </w:pPr>
            <w:r>
              <w:t>status</w:t>
            </w:r>
          </w:p>
        </w:tc>
        <w:tc>
          <w:tcPr>
            <w:tcW w:w="2817" w:type="dxa"/>
          </w:tcPr>
          <w:p w14:paraId="27F1132E" w14:textId="7A1DFF7A" w:rsidR="00DA5531" w:rsidRDefault="004A5D0D" w:rsidP="00294527">
            <w:pPr>
              <w:ind w:firstLine="0"/>
            </w:pPr>
            <w:r>
              <w:t>status: offline/online</w:t>
            </w:r>
          </w:p>
        </w:tc>
        <w:tc>
          <w:tcPr>
            <w:tcW w:w="2940" w:type="dxa"/>
          </w:tcPr>
          <w:p w14:paraId="667990CB" w14:textId="2E2E8B5D" w:rsidR="00DA5531" w:rsidRDefault="004A5D0D" w:rsidP="00784FF9">
            <w:pPr>
              <w:ind w:firstLine="0"/>
              <w:jc w:val="left"/>
            </w:pPr>
            <w:r>
              <w:t xml:space="preserve">Topic được gửi khi node </w:t>
            </w:r>
            <w:r w:rsidR="00C70D0F">
              <w:t xml:space="preserve">online hoặc </w:t>
            </w:r>
            <w:r w:rsidR="00C70D0F">
              <w:lastRenderedPageBreak/>
              <w:t>offline với timeout là 1 phút</w:t>
            </w:r>
            <w:r w:rsidR="00840506">
              <w:t>.</w:t>
            </w:r>
          </w:p>
        </w:tc>
      </w:tr>
    </w:tbl>
    <w:p w14:paraId="36DB071E" w14:textId="7D3D99D4" w:rsidR="00E519D1" w:rsidRDefault="00105D08" w:rsidP="00294527">
      <w:pPr>
        <w:ind w:firstLine="0"/>
      </w:pPr>
      <w:r>
        <w:lastRenderedPageBreak/>
        <w:tab/>
        <w:t>Sau khi đã có đầy đủ các định nghĩa về topic, payload sử dụng trong quá trình giao tiếp với cloud, đồ án sẽ đi vào phân tích quá trình kết nối của thiết bị tới cloud sử dụng MQTT với TLS hay còn gọi là MQTTS.</w:t>
      </w:r>
    </w:p>
    <w:p w14:paraId="476BBF1C" w14:textId="77777777" w:rsidR="005F6464" w:rsidRDefault="00105D08" w:rsidP="005F6464">
      <w:pPr>
        <w:keepNext/>
        <w:ind w:firstLine="0"/>
        <w:jc w:val="center"/>
      </w:pPr>
      <w:r>
        <w:rPr>
          <w:noProof/>
        </w:rPr>
        <w:drawing>
          <wp:inline distT="0" distB="0" distL="0" distR="0" wp14:anchorId="39221D25" wp14:editId="06BBC258">
            <wp:extent cx="1359877" cy="31325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66233" cy="3147215"/>
                    </a:xfrm>
                    <a:prstGeom prst="rect">
                      <a:avLst/>
                    </a:prstGeom>
                  </pic:spPr>
                </pic:pic>
              </a:graphicData>
            </a:graphic>
          </wp:inline>
        </w:drawing>
      </w:r>
    </w:p>
    <w:p w14:paraId="3F434876" w14:textId="19850325" w:rsidR="00105D08" w:rsidRDefault="005F6464" w:rsidP="005F6464">
      <w:pPr>
        <w:pStyle w:val="Caption"/>
      </w:pPr>
      <w:bookmarkStart w:id="170" w:name="_Toc110947577"/>
      <w:r>
        <w:t xml:space="preserve">Hình </w:t>
      </w:r>
      <w:fldSimple w:instr=" STYLEREF 1 \s ">
        <w:r w:rsidR="007D414B">
          <w:rPr>
            <w:noProof/>
          </w:rPr>
          <w:t>2</w:t>
        </w:r>
      </w:fldSimple>
      <w:r w:rsidR="00A37E54">
        <w:t>.</w:t>
      </w:r>
      <w:fldSimple w:instr=" SEQ Hình \* ARABIC \s 1 ">
        <w:r w:rsidR="007D414B">
          <w:rPr>
            <w:noProof/>
          </w:rPr>
          <w:t>38</w:t>
        </w:r>
      </w:fldSimple>
      <w:r>
        <w:t xml:space="preserve"> Lưu đồ thuật toán quá trình kết nối MQTT</w:t>
      </w:r>
      <w:bookmarkEnd w:id="170"/>
    </w:p>
    <w:p w14:paraId="718C0832" w14:textId="39F1B5E2" w:rsidR="00105D08" w:rsidRDefault="00105D08" w:rsidP="00105D08">
      <w:pPr>
        <w:ind w:firstLine="0"/>
      </w:pPr>
      <w:r>
        <w:tab/>
        <w:t xml:space="preserve">Quá trình kết nối MQTT được bắt đầu khi thiết bị kết nối được WiFi hoặc Ethernet. Thông tin private key và rootCA sẽ được lấy từ bộ nhớ flash. Private key này khác với private key của lớp bảo mật TLS tuy nhiên về mục đích sử dụng là hoàn toàn giống nhau. Ở </w:t>
      </w:r>
      <w:r w:rsidR="005F6464">
        <w:t>phía cloud, thiết bị sẽ được thêm sẵn một slot với ID của thiết bị và được cấp một public key như ở hình 2.</w:t>
      </w:r>
      <w:r w:rsidR="000609DB">
        <w:t>39</w:t>
      </w:r>
      <w:r w:rsidR="005F6464">
        <w:t xml:space="preserve">. Public key này được tạo ra cùng lúc và có mối quan hệ chặt chẽ với private key được lưu trong flash. </w:t>
      </w:r>
    </w:p>
    <w:p w14:paraId="35DC6C5E" w14:textId="77777777" w:rsidR="005F6464" w:rsidRDefault="005F6464" w:rsidP="005F6464">
      <w:pPr>
        <w:keepNext/>
        <w:ind w:firstLine="0"/>
        <w:jc w:val="center"/>
      </w:pPr>
      <w:r>
        <w:rPr>
          <w:noProof/>
        </w:rPr>
        <w:lastRenderedPageBreak/>
        <w:drawing>
          <wp:inline distT="0" distB="0" distL="0" distR="0" wp14:anchorId="28D8E18C" wp14:editId="68D1BAA5">
            <wp:extent cx="2269094" cy="2582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947" cy="2602667"/>
                    </a:xfrm>
                    <a:prstGeom prst="rect">
                      <a:avLst/>
                    </a:prstGeom>
                  </pic:spPr>
                </pic:pic>
              </a:graphicData>
            </a:graphic>
          </wp:inline>
        </w:drawing>
      </w:r>
    </w:p>
    <w:p w14:paraId="0C058D9D" w14:textId="3B14804E" w:rsidR="005F6464" w:rsidRDefault="005F6464" w:rsidP="005F6464">
      <w:pPr>
        <w:pStyle w:val="Caption"/>
      </w:pPr>
      <w:bookmarkStart w:id="171" w:name="_Toc110947578"/>
      <w:r>
        <w:t xml:space="preserve">Hình </w:t>
      </w:r>
      <w:fldSimple w:instr=" STYLEREF 1 \s ">
        <w:r w:rsidR="007D414B">
          <w:rPr>
            <w:noProof/>
          </w:rPr>
          <w:t>2</w:t>
        </w:r>
      </w:fldSimple>
      <w:r w:rsidR="00A37E54">
        <w:t>.</w:t>
      </w:r>
      <w:fldSimple w:instr=" SEQ Hình \* ARABIC \s 1 ">
        <w:r w:rsidR="007D414B">
          <w:rPr>
            <w:noProof/>
          </w:rPr>
          <w:t>39</w:t>
        </w:r>
      </w:fldSimple>
      <w:r>
        <w:t xml:space="preserve"> </w:t>
      </w:r>
      <w:r w:rsidR="005C4790">
        <w:t>Thêm public key khi khởi tạo thiết bị</w:t>
      </w:r>
      <w:bookmarkEnd w:id="171"/>
    </w:p>
    <w:p w14:paraId="1D3B913F" w14:textId="7DF3A037" w:rsidR="00065622" w:rsidRPr="00FF2E22" w:rsidRDefault="0000576E" w:rsidP="00793071">
      <w:r>
        <w:t>Private key đó sẽ được sử dụng để tạo ra một JWT, được đặt ở trường password của bản tin MQTT Connect.</w:t>
      </w:r>
      <w:r w:rsidR="00E96711">
        <w:t xml:space="preserve"> Thêm vào đó, root CA cũng sẽ được đọc từ flash, sau đó đưa vào khi kết nối tới MQTT để phục vụ quá trình thiết lập kết nối với TLS</w:t>
      </w:r>
      <w:r w:rsidR="004D51A3">
        <w:t>.</w:t>
      </w:r>
    </w:p>
    <w:p w14:paraId="176A59C9" w14:textId="48E30794" w:rsidR="00535A24" w:rsidRDefault="00535A24" w:rsidP="00535A24">
      <w:pPr>
        <w:pStyle w:val="Heading3"/>
      </w:pPr>
      <w:bookmarkStart w:id="172" w:name="_Toc110947373"/>
      <w:bookmarkStart w:id="173" w:name="_Toc110947503"/>
      <w:r>
        <w:t>Smartconfig</w:t>
      </w:r>
      <w:bookmarkEnd w:id="172"/>
      <w:bookmarkEnd w:id="173"/>
    </w:p>
    <w:p w14:paraId="48A69022" w14:textId="54760CE2" w:rsidR="001C3B9D" w:rsidRDefault="00666C0E" w:rsidP="001C3B9D">
      <w:r>
        <w:t xml:space="preserve">Khi thiết bị đến tay người dùng, việc đầu tiên cần làm là </w:t>
      </w:r>
      <w:r w:rsidR="00D221E3">
        <w:t>kết nối WiFi cho thiết bị, thêm vào đó là cấu hình cho thiết bị thuộc registry nào, và cung cấp các private key cũng như root CA của Cloud, phục vụ cho quá trình kết nối MQTTS.</w:t>
      </w:r>
    </w:p>
    <w:p w14:paraId="4FD91E48" w14:textId="30BEF946" w:rsidR="00EF1A92" w:rsidRDefault="00EF1A92" w:rsidP="001C3B9D">
      <w:r>
        <w:t>Với các thiết bị không hỗ trợ các phương tiện giao tiếp với người dùng như bàn phím, màn hình cảm ứng,… việc kết nối WiFi trực tiếp qua việc nhập tên và mật khẩu gần như là không thể. Do nhu cầu của thiết bị sử dụng WiFi ngày càng cao, Texa Instrument đã thiết kế ra một phương thức để có thể trao đổi dữ liệu về tên và mật khẩu WiFi với thiết bị không nằm trong mạng.</w:t>
      </w:r>
    </w:p>
    <w:p w14:paraId="095130FD" w14:textId="66BBD165" w:rsidR="00ED4392" w:rsidRDefault="003747B1" w:rsidP="004B23DB">
      <w:r>
        <w:t>Trong phần trình bày của đồ án sẽ không đi sâu vào chi tiết của phương thức này mà sẽ giới thiệu về nguyên lý hoạt động của smartconfig.</w:t>
      </w:r>
      <w:r w:rsidR="004B23DB">
        <w:t xml:space="preserve"> </w:t>
      </w:r>
      <w:r w:rsidR="0094787F">
        <w:t>Phần cơ bản và quan trọng nhất của smartconfig đó là cách để một thiết bị đang trong mạng WiFi (thường là smartphone), có thể đưa dữ liệu tới một thiết bị ở ngoài mạng. SC sử dụng các gói tin UDP</w:t>
      </w:r>
      <w:r w:rsidR="0067602D">
        <w:t xml:space="preserve"> để đưa dữ liệu đi. Tuy nhiên, dữ liệu trong các gói tin UDP là dữ liệu đã được mã hóa và các thiết bị ở ngoài mạng không có key thì không thể giải mã được các dữ liệu đó. Khi đó, thiết bị sẽ sử dụng </w:t>
      </w:r>
      <w:r w:rsidR="004E023D">
        <w:t xml:space="preserve">trường độ dài của bản tin. </w:t>
      </w:r>
      <w:r w:rsidR="00DB4FDC">
        <w:lastRenderedPageBreak/>
        <w:t>Trường độ dài của bản tin là trường không có mã hóa, khi đó các kí tự của tên WiFi, mật khẩu sẽ được đưa lần lượt vào từng bản tin và gửi liên tục.</w:t>
      </w:r>
      <w:r w:rsidR="0006047B">
        <w:t xml:space="preserve"> Bản tin UDP của Smartphone sẽ được </w:t>
      </w:r>
      <w:r w:rsidR="0036032C">
        <w:t>gửi đến địa chỉ IP Gateway, khi đó thiết bị ngoài mạng sẽ lắng nghe các bản tin xung quanh ở tất cả các kênh khác nhau.</w:t>
      </w:r>
      <w:r w:rsidR="00B152BD">
        <w:t xml:space="preserve"> Khi bắt được gói tin ở kênh phù hợp, thiết bị sẽ lắng nghe ở kênh đó và kết thúc quá trình khi có bản tin kết thúc.</w:t>
      </w:r>
      <w:r w:rsidR="00ED4392">
        <w:t xml:space="preserve"> Chi tiết về phương thức Smartconfig có thể tham khảo </w:t>
      </w:r>
      <w:hyperlink r:id="rId75" w:history="1">
        <w:r w:rsidR="00ED4392" w:rsidRPr="00ED4392">
          <w:rPr>
            <w:rStyle w:val="Hyperlink"/>
          </w:rPr>
          <w:t>tại đây</w:t>
        </w:r>
      </w:hyperlink>
      <w:r w:rsidR="00ED4392">
        <w:t>.</w:t>
      </w:r>
    </w:p>
    <w:p w14:paraId="1EC2DDA0" w14:textId="2E1EFEA6" w:rsidR="004A6AF7" w:rsidRDefault="007B3D32" w:rsidP="004B23DB">
      <w:r>
        <w:t>Sau khi kết nối WiFi xong, thiết bị sẽ bật chế độ Access Point, trở thành một điểm phát WiFi</w:t>
      </w:r>
      <w:r w:rsidR="00F23F3C">
        <w:t xml:space="preserve"> và </w:t>
      </w:r>
      <w:r w:rsidR="00FC5AE6">
        <w:t>sẽ được thiết lập một HTTP Server tại Access Point này.</w:t>
      </w:r>
      <w:r w:rsidR="004A6AF7">
        <w:t xml:space="preserve"> HTTP Server sẽ được gán địa chỉ IP là 192.168.4.1, kèm theo 2 api và các bản tin HTTP POST tới các </w:t>
      </w:r>
      <w:r w:rsidR="00797195">
        <w:t>uri</w:t>
      </w:r>
      <w:r w:rsidR="004A6AF7">
        <w:t xml:space="preserve"> đó được mô tả ở bảng </w:t>
      </w:r>
      <w:r w:rsidR="004A7404">
        <w:t xml:space="preserve">2.11. Toàn bộ quá trình smartconfig và cấu hình được mô tả trong lưu đồ thuật toán tại hình </w:t>
      </w:r>
      <w:r w:rsidR="00376233">
        <w:t>2.</w:t>
      </w:r>
      <w:r w:rsidR="000609DB">
        <w:t>40</w:t>
      </w:r>
      <w:r w:rsidR="00376233">
        <w:t>.</w:t>
      </w:r>
    </w:p>
    <w:p w14:paraId="61F98E08" w14:textId="7CAC69D2" w:rsidR="00AB6014" w:rsidRDefault="00AB6014" w:rsidP="00AB6014">
      <w:pPr>
        <w:pStyle w:val="Caption"/>
        <w:keepNext/>
      </w:pPr>
      <w:bookmarkStart w:id="174" w:name="_Toc110947526"/>
      <w:r>
        <w:t xml:space="preserve">Bảng  </w:t>
      </w:r>
      <w:fldSimple w:instr=" STYLEREF 1 \s ">
        <w:r w:rsidR="007D414B">
          <w:rPr>
            <w:noProof/>
          </w:rPr>
          <w:t>2</w:t>
        </w:r>
      </w:fldSimple>
      <w:r w:rsidR="00E26416">
        <w:t>.</w:t>
      </w:r>
      <w:fldSimple w:instr=" SEQ Bảng_ \* ARABIC \s 1 ">
        <w:r w:rsidR="007D414B">
          <w:rPr>
            <w:noProof/>
          </w:rPr>
          <w:t>11</w:t>
        </w:r>
      </w:fldSimple>
      <w:r>
        <w:t xml:space="preserve"> </w:t>
      </w:r>
      <w:r w:rsidR="00797195">
        <w:t>Các URI</w:t>
      </w:r>
      <w:r w:rsidR="00E71F65">
        <w:t xml:space="preserve"> của HTTP Server</w:t>
      </w:r>
      <w:bookmarkEnd w:id="174"/>
    </w:p>
    <w:tbl>
      <w:tblPr>
        <w:tblStyle w:val="TableGrid"/>
        <w:tblW w:w="9350" w:type="dxa"/>
        <w:tblInd w:w="-5" w:type="dxa"/>
        <w:tblLayout w:type="fixed"/>
        <w:tblLook w:val="04A0" w:firstRow="1" w:lastRow="0" w:firstColumn="1" w:lastColumn="0" w:noHBand="0" w:noVBand="1"/>
      </w:tblPr>
      <w:tblGrid>
        <w:gridCol w:w="2543"/>
        <w:gridCol w:w="5040"/>
        <w:gridCol w:w="1767"/>
      </w:tblGrid>
      <w:tr w:rsidR="007A3A02" w14:paraId="6D513174" w14:textId="77777777" w:rsidTr="00AB6014">
        <w:trPr>
          <w:trHeight w:val="463"/>
        </w:trPr>
        <w:tc>
          <w:tcPr>
            <w:tcW w:w="2543" w:type="dxa"/>
            <w:tcBorders>
              <w:top w:val="single" w:sz="4" w:space="0" w:color="auto"/>
              <w:left w:val="single" w:sz="4" w:space="0" w:color="auto"/>
              <w:bottom w:val="single" w:sz="4" w:space="0" w:color="auto"/>
              <w:right w:val="single" w:sz="4" w:space="0" w:color="auto"/>
            </w:tcBorders>
          </w:tcPr>
          <w:p w14:paraId="1BE8ADEF" w14:textId="4BF61A75" w:rsidR="007A3A02" w:rsidRDefault="00797195" w:rsidP="007A3A02">
            <w:pPr>
              <w:pStyle w:val="NoSpacing"/>
              <w:ind w:firstLine="0"/>
              <w:jc w:val="left"/>
              <w:rPr>
                <w:sz w:val="24"/>
              </w:rPr>
            </w:pPr>
            <w:r>
              <w:rPr>
                <w:sz w:val="24"/>
              </w:rPr>
              <w:t>URI</w:t>
            </w:r>
          </w:p>
        </w:tc>
        <w:tc>
          <w:tcPr>
            <w:tcW w:w="5040" w:type="dxa"/>
            <w:tcBorders>
              <w:top w:val="single" w:sz="4" w:space="0" w:color="auto"/>
              <w:left w:val="single" w:sz="4" w:space="0" w:color="auto"/>
              <w:bottom w:val="single" w:sz="4" w:space="0" w:color="auto"/>
              <w:right w:val="single" w:sz="4" w:space="0" w:color="auto"/>
            </w:tcBorders>
          </w:tcPr>
          <w:p w14:paraId="0BEFC121" w14:textId="7EFC5176" w:rsidR="007A3A02" w:rsidRDefault="00AB6014">
            <w:pPr>
              <w:pStyle w:val="NoSpacing"/>
            </w:pPr>
            <w:r>
              <w:t>Body</w:t>
            </w:r>
          </w:p>
        </w:tc>
        <w:tc>
          <w:tcPr>
            <w:tcW w:w="1767" w:type="dxa"/>
            <w:tcBorders>
              <w:top w:val="single" w:sz="4" w:space="0" w:color="auto"/>
              <w:left w:val="single" w:sz="4" w:space="0" w:color="auto"/>
              <w:bottom w:val="single" w:sz="4" w:space="0" w:color="auto"/>
              <w:right w:val="single" w:sz="4" w:space="0" w:color="auto"/>
            </w:tcBorders>
          </w:tcPr>
          <w:p w14:paraId="07D0B8E1" w14:textId="35CA61AC" w:rsidR="007A3A02" w:rsidRDefault="00AB6014">
            <w:pPr>
              <w:pStyle w:val="NoSpacing"/>
            </w:pPr>
            <w:r>
              <w:t>Response</w:t>
            </w:r>
          </w:p>
        </w:tc>
      </w:tr>
      <w:tr w:rsidR="00BD1089" w14:paraId="65CB8EDB" w14:textId="77777777" w:rsidTr="004B23DB">
        <w:trPr>
          <w:trHeight w:val="2335"/>
        </w:trPr>
        <w:tc>
          <w:tcPr>
            <w:tcW w:w="2543" w:type="dxa"/>
            <w:tcBorders>
              <w:top w:val="single" w:sz="4" w:space="0" w:color="auto"/>
              <w:left w:val="single" w:sz="4" w:space="0" w:color="auto"/>
              <w:bottom w:val="single" w:sz="4" w:space="0" w:color="auto"/>
              <w:right w:val="single" w:sz="4" w:space="0" w:color="auto"/>
            </w:tcBorders>
          </w:tcPr>
          <w:p w14:paraId="4B19DCDB" w14:textId="1A8EE497" w:rsidR="00BD1089" w:rsidRDefault="00BD1089" w:rsidP="00BD1089">
            <w:pPr>
              <w:pStyle w:val="NoSpacing"/>
              <w:ind w:firstLine="0"/>
              <w:jc w:val="left"/>
            </w:pPr>
            <w:r>
              <w:t>/api/setup/project</w:t>
            </w:r>
          </w:p>
        </w:tc>
        <w:tc>
          <w:tcPr>
            <w:tcW w:w="5040" w:type="dxa"/>
            <w:tcBorders>
              <w:top w:val="single" w:sz="4" w:space="0" w:color="auto"/>
              <w:left w:val="single" w:sz="4" w:space="0" w:color="auto"/>
              <w:bottom w:val="single" w:sz="4" w:space="0" w:color="auto"/>
              <w:right w:val="single" w:sz="4" w:space="0" w:color="auto"/>
            </w:tcBorders>
          </w:tcPr>
          <w:p w14:paraId="76E42482" w14:textId="77777777" w:rsidR="00BD1089" w:rsidRDefault="00BD1089" w:rsidP="00BD1089">
            <w:pPr>
              <w:pStyle w:val="NoSpacing"/>
            </w:pPr>
            <w:r>
              <w:t>POST</w:t>
            </w:r>
          </w:p>
          <w:p w14:paraId="29597D26" w14:textId="77777777" w:rsidR="00BD1089" w:rsidRDefault="00BD1089" w:rsidP="00BD1089">
            <w:pPr>
              <w:pStyle w:val="NoSpacing"/>
            </w:pPr>
            <w:r>
              <w:t>{</w:t>
            </w:r>
          </w:p>
          <w:p w14:paraId="6922E043" w14:textId="77777777" w:rsidR="00BD1089" w:rsidRDefault="00BD1089" w:rsidP="00BD1089">
            <w:pPr>
              <w:pStyle w:val="NoSpacing"/>
            </w:pPr>
            <w:r>
              <w:t xml:space="preserve">     "host": "{host}",</w:t>
            </w:r>
          </w:p>
          <w:p w14:paraId="7A0252C9" w14:textId="77777777" w:rsidR="00BD1089" w:rsidRDefault="00BD1089" w:rsidP="00BD1089">
            <w:pPr>
              <w:pStyle w:val="NoSpacing"/>
            </w:pPr>
            <w:r>
              <w:t xml:space="preserve">     "port": {port},</w:t>
            </w:r>
          </w:p>
          <w:p w14:paraId="462EF12A" w14:textId="77777777" w:rsidR="00BD1089" w:rsidRDefault="00BD1089" w:rsidP="00BD1089">
            <w:pPr>
              <w:pStyle w:val="NoSpacing"/>
            </w:pPr>
            <w:r>
              <w:t xml:space="preserve">     "project_id": "{project_id}",</w:t>
            </w:r>
          </w:p>
          <w:p w14:paraId="11E6B3C0" w14:textId="77777777" w:rsidR="00BD1089" w:rsidRDefault="00BD1089" w:rsidP="00BD1089">
            <w:pPr>
              <w:pStyle w:val="NoSpacing"/>
            </w:pPr>
            <w:r>
              <w:t xml:space="preserve">     "registry_id": "{registry_id}"</w:t>
            </w:r>
          </w:p>
          <w:p w14:paraId="3A3AA5DC" w14:textId="5A8A77E8" w:rsidR="00BD1089" w:rsidRDefault="00BD1089" w:rsidP="00BD1089">
            <w:pPr>
              <w:pStyle w:val="NoSpacing"/>
            </w:pPr>
            <w:r>
              <w:t>}</w:t>
            </w:r>
          </w:p>
        </w:tc>
        <w:tc>
          <w:tcPr>
            <w:tcW w:w="1767" w:type="dxa"/>
            <w:tcBorders>
              <w:top w:val="single" w:sz="4" w:space="0" w:color="auto"/>
              <w:left w:val="single" w:sz="4" w:space="0" w:color="auto"/>
              <w:bottom w:val="single" w:sz="4" w:space="0" w:color="auto"/>
              <w:right w:val="single" w:sz="4" w:space="0" w:color="auto"/>
            </w:tcBorders>
          </w:tcPr>
          <w:p w14:paraId="76F9BCC3" w14:textId="0D26F11A" w:rsidR="00BD1089" w:rsidRDefault="00BD1089" w:rsidP="00BD1089">
            <w:pPr>
              <w:pStyle w:val="NoSpacing"/>
            </w:pPr>
            <w:r>
              <w:t>HTTP OK</w:t>
            </w:r>
          </w:p>
        </w:tc>
      </w:tr>
      <w:tr w:rsidR="00BD1089" w14:paraId="3CAB9E85" w14:textId="77777777" w:rsidTr="007A3A02">
        <w:tc>
          <w:tcPr>
            <w:tcW w:w="2543" w:type="dxa"/>
            <w:tcBorders>
              <w:top w:val="single" w:sz="4" w:space="0" w:color="auto"/>
              <w:left w:val="single" w:sz="4" w:space="0" w:color="auto"/>
              <w:bottom w:val="single" w:sz="4" w:space="0" w:color="auto"/>
              <w:right w:val="single" w:sz="4" w:space="0" w:color="auto"/>
            </w:tcBorders>
            <w:hideMark/>
          </w:tcPr>
          <w:p w14:paraId="5EE3254D" w14:textId="77777777" w:rsidR="00BD1089" w:rsidRDefault="00BD1089" w:rsidP="00BD1089">
            <w:pPr>
              <w:pStyle w:val="NoSpacing"/>
              <w:ind w:firstLine="0"/>
            </w:pPr>
            <w:r>
              <w:t>/api/setup/cert</w:t>
            </w:r>
          </w:p>
        </w:tc>
        <w:tc>
          <w:tcPr>
            <w:tcW w:w="5040" w:type="dxa"/>
            <w:tcBorders>
              <w:top w:val="single" w:sz="4" w:space="0" w:color="auto"/>
              <w:left w:val="single" w:sz="4" w:space="0" w:color="auto"/>
              <w:bottom w:val="single" w:sz="4" w:space="0" w:color="auto"/>
              <w:right w:val="single" w:sz="4" w:space="0" w:color="auto"/>
            </w:tcBorders>
            <w:hideMark/>
          </w:tcPr>
          <w:p w14:paraId="4B1AE60B" w14:textId="77777777" w:rsidR="00BD1089" w:rsidRDefault="00BD1089" w:rsidP="00BD1089">
            <w:pPr>
              <w:pStyle w:val="NoSpacing"/>
            </w:pPr>
            <w:r>
              <w:t>POST</w:t>
            </w:r>
          </w:p>
          <w:p w14:paraId="61F8237D" w14:textId="77777777" w:rsidR="00BD1089" w:rsidRDefault="00BD1089" w:rsidP="00BD1089">
            <w:pPr>
              <w:pStyle w:val="NoSpacing"/>
            </w:pPr>
            <w:r>
              <w:t>{</w:t>
            </w:r>
          </w:p>
          <w:p w14:paraId="0776570B" w14:textId="77777777" w:rsidR="00BD1089" w:rsidRDefault="00BD1089" w:rsidP="00BD1089">
            <w:pPr>
              <w:pStyle w:val="NoSpacing"/>
            </w:pPr>
            <w:r>
              <w:tab/>
              <w:t>"root_ca":</w:t>
            </w:r>
          </w:p>
          <w:p w14:paraId="61F5F24C" w14:textId="77777777" w:rsidR="00BD1089" w:rsidRDefault="00BD1089" w:rsidP="00BD1089">
            <w:pPr>
              <w:pStyle w:val="NoSpacing"/>
            </w:pPr>
            <w:r>
              <w:tab/>
              <w:t>{</w:t>
            </w:r>
          </w:p>
          <w:p w14:paraId="335D3B61" w14:textId="77777777" w:rsidR="00BD1089" w:rsidRDefault="00BD1089" w:rsidP="00BD1089">
            <w:pPr>
              <w:pStyle w:val="NoSpacing"/>
            </w:pPr>
            <w:r>
              <w:tab/>
              <w:t xml:space="preserve">   "length": {ca_length},</w:t>
            </w:r>
          </w:p>
          <w:p w14:paraId="1ABBD60D" w14:textId="77777777" w:rsidR="00BD1089" w:rsidRDefault="00BD1089" w:rsidP="00BD1089">
            <w:pPr>
              <w:pStyle w:val="NoSpacing"/>
            </w:pPr>
            <w:r>
              <w:tab/>
              <w:t xml:space="preserve">   "data":"{root_ca_data}"</w:t>
            </w:r>
          </w:p>
          <w:p w14:paraId="330F7416" w14:textId="77777777" w:rsidR="00BD1089" w:rsidRDefault="00BD1089" w:rsidP="00BD1089">
            <w:pPr>
              <w:pStyle w:val="NoSpacing"/>
            </w:pPr>
            <w:r>
              <w:tab/>
              <w:t>}</w:t>
            </w:r>
          </w:p>
          <w:p w14:paraId="72E52EC8" w14:textId="77777777" w:rsidR="00BD1089" w:rsidRDefault="00BD1089" w:rsidP="00BD1089">
            <w:pPr>
              <w:pStyle w:val="NoSpacing"/>
            </w:pPr>
            <w:r>
              <w:tab/>
              <w:t>"private_key":</w:t>
            </w:r>
          </w:p>
          <w:p w14:paraId="5D4090BC" w14:textId="77777777" w:rsidR="00BD1089" w:rsidRDefault="00BD1089" w:rsidP="00BD1089">
            <w:pPr>
              <w:pStyle w:val="NoSpacing"/>
            </w:pPr>
            <w:r>
              <w:tab/>
              <w:t>{</w:t>
            </w:r>
          </w:p>
          <w:p w14:paraId="10FD73A9" w14:textId="77777777" w:rsidR="00BD1089" w:rsidRDefault="00BD1089" w:rsidP="00BD1089">
            <w:pPr>
              <w:pStyle w:val="NoSpacing"/>
            </w:pPr>
            <w:r>
              <w:tab/>
              <w:t xml:space="preserve">   "length": {private_key_length},</w:t>
            </w:r>
          </w:p>
          <w:p w14:paraId="664ADB6E" w14:textId="77777777" w:rsidR="00BD1089" w:rsidRDefault="00BD1089" w:rsidP="00BD1089">
            <w:pPr>
              <w:pStyle w:val="NoSpacing"/>
            </w:pPr>
            <w:r>
              <w:tab/>
              <w:t xml:space="preserve">   "data":"{private_key_data}"</w:t>
            </w:r>
          </w:p>
          <w:p w14:paraId="60D0FE46" w14:textId="77777777" w:rsidR="00BD1089" w:rsidRDefault="00BD1089" w:rsidP="00BD1089">
            <w:pPr>
              <w:pStyle w:val="NoSpacing"/>
            </w:pPr>
            <w:r>
              <w:tab/>
              <w:t>}</w:t>
            </w:r>
          </w:p>
          <w:p w14:paraId="4CB7B22C" w14:textId="77777777" w:rsidR="00BD1089" w:rsidRDefault="00BD1089" w:rsidP="00BD1089">
            <w:pPr>
              <w:pStyle w:val="NoSpacing"/>
            </w:pPr>
            <w:r>
              <w:t>}</w:t>
            </w:r>
          </w:p>
        </w:tc>
        <w:tc>
          <w:tcPr>
            <w:tcW w:w="1767" w:type="dxa"/>
            <w:tcBorders>
              <w:top w:val="single" w:sz="4" w:space="0" w:color="auto"/>
              <w:left w:val="single" w:sz="4" w:space="0" w:color="auto"/>
              <w:bottom w:val="single" w:sz="4" w:space="0" w:color="auto"/>
              <w:right w:val="single" w:sz="4" w:space="0" w:color="auto"/>
            </w:tcBorders>
          </w:tcPr>
          <w:p w14:paraId="3E3B2DA8" w14:textId="77777777" w:rsidR="00BD1089" w:rsidRDefault="00BD1089" w:rsidP="00BD1089">
            <w:pPr>
              <w:pStyle w:val="NoSpacing"/>
            </w:pPr>
            <w:r>
              <w:t>HTTP OK</w:t>
            </w:r>
          </w:p>
          <w:p w14:paraId="7F53608B" w14:textId="77777777" w:rsidR="00BD1089" w:rsidRDefault="00BD1089" w:rsidP="00BD1089">
            <w:pPr>
              <w:pStyle w:val="NoSpacing"/>
            </w:pPr>
          </w:p>
        </w:tc>
      </w:tr>
    </w:tbl>
    <w:p w14:paraId="65CF59E9" w14:textId="7C704FE9" w:rsidR="001D74C0" w:rsidRDefault="00F067AA" w:rsidP="00A96D42">
      <w:r>
        <w:t xml:space="preserve">Body của các gói tin HTTP POST là các gói tin theo dạng JSON. Với </w:t>
      </w:r>
      <w:r w:rsidR="00797195">
        <w:t>uri</w:t>
      </w:r>
      <w:r>
        <w:t xml:space="preserve"> </w:t>
      </w:r>
      <w:r>
        <w:rPr>
          <w:i/>
          <w:iCs/>
        </w:rPr>
        <w:t>/api/setup/project</w:t>
      </w:r>
      <w:r>
        <w:t>, nội dung sẽ gồm host – URL của cloud, port – port 8883 theo chuẩn MQTTS, project_id là id của project được tạo sẵn trên cloud và tương tự với registry_id là id của registry được tạo sẵn.</w:t>
      </w:r>
      <w:r w:rsidR="00A96D42">
        <w:t xml:space="preserve"> Với </w:t>
      </w:r>
      <w:r w:rsidR="00797195">
        <w:t>uri</w:t>
      </w:r>
      <w:r w:rsidR="00A96D42">
        <w:t xml:space="preserve"> </w:t>
      </w:r>
      <w:r w:rsidR="00A96D42">
        <w:rPr>
          <w:i/>
          <w:iCs/>
        </w:rPr>
        <w:t>/api/setup/cert</w:t>
      </w:r>
      <w:r w:rsidR="00A96D42">
        <w:t xml:space="preserve">, thông tin sẽ </w:t>
      </w:r>
      <w:r w:rsidR="00A96D42">
        <w:lastRenderedPageBreak/>
        <w:t>gồm private_key cho quá trình tạo JWT và root CA cho quá trình thiết lập kết nối MQTTS.</w:t>
      </w:r>
    </w:p>
    <w:p w14:paraId="0F8D6968" w14:textId="06DF6855" w:rsidR="00045381" w:rsidRDefault="00BD1089" w:rsidP="00FF1CC0">
      <w:r>
        <w:t>Việc thực hiện smartconfig cũng như cấu hình các thông tin sẽ được thực hiện qua app, được hỗ trợ bởi team phần mềm</w:t>
      </w:r>
      <w:r w:rsidR="00FF1CC0">
        <w:t xml:space="preserve">. </w:t>
      </w:r>
      <w:r w:rsidR="00AF036E">
        <w:t xml:space="preserve">Sau khi </w:t>
      </w:r>
      <w:r w:rsidR="00045381">
        <w:t>app gửi thông tin tới thiết bị, thiết bị sẽ lần lượt được vào mạng WiFi, nhận được gói tin cấu hình project và gói tin cấu hình key, rootCA</w:t>
      </w:r>
      <w:r w:rsidR="0055416C">
        <w:t>.</w:t>
      </w:r>
      <w:r w:rsidR="002E7834">
        <w:t xml:space="preserve"> Các thông tin cấu hình sẽ được lưu lại vào bộ nhớ flash, cụ thể là vùng nhớ user_param được mô tả ở bảng 2.</w:t>
      </w:r>
      <w:r w:rsidR="000609DB">
        <w:t>7</w:t>
      </w:r>
      <w:r w:rsidR="002E7834">
        <w:t>.</w:t>
      </w:r>
    </w:p>
    <w:p w14:paraId="1CA085C3" w14:textId="77777777" w:rsidR="004A7404" w:rsidRDefault="004A7404" w:rsidP="004A7404">
      <w:pPr>
        <w:keepNext/>
        <w:jc w:val="center"/>
      </w:pPr>
      <w:r>
        <w:rPr>
          <w:noProof/>
        </w:rPr>
        <w:drawing>
          <wp:inline distT="0" distB="0" distL="0" distR="0" wp14:anchorId="2BD21ECC" wp14:editId="633E99C5">
            <wp:extent cx="3269672" cy="4847440"/>
            <wp:effectExtent l="0" t="0" r="0" b="0"/>
            <wp:docPr id="344068096" name="Picture 34406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8877" cy="4861086"/>
                    </a:xfrm>
                    <a:prstGeom prst="rect">
                      <a:avLst/>
                    </a:prstGeom>
                  </pic:spPr>
                </pic:pic>
              </a:graphicData>
            </a:graphic>
          </wp:inline>
        </w:drawing>
      </w:r>
    </w:p>
    <w:p w14:paraId="44548796" w14:textId="61571AB7" w:rsidR="004A6AF7" w:rsidRDefault="004A7404" w:rsidP="00B33F2A">
      <w:pPr>
        <w:pStyle w:val="Caption"/>
      </w:pPr>
      <w:bookmarkStart w:id="175" w:name="_Toc110947579"/>
      <w:r>
        <w:t xml:space="preserve">Hình </w:t>
      </w:r>
      <w:fldSimple w:instr=" STYLEREF 1 \s ">
        <w:r w:rsidR="007D414B">
          <w:rPr>
            <w:noProof/>
          </w:rPr>
          <w:t>2</w:t>
        </w:r>
      </w:fldSimple>
      <w:r w:rsidR="00A37E54">
        <w:t>.</w:t>
      </w:r>
      <w:fldSimple w:instr=" SEQ Hình \* ARABIC \s 1 ">
        <w:r w:rsidR="007D414B">
          <w:rPr>
            <w:noProof/>
          </w:rPr>
          <w:t>40</w:t>
        </w:r>
      </w:fldSimple>
      <w:r>
        <w:t xml:space="preserve"> Lưu đồ thuật toán quá trình cấu hình</w:t>
      </w:r>
      <w:r w:rsidR="005E6C32">
        <w:t xml:space="preserve"> thiết bị</w:t>
      </w:r>
      <w:bookmarkEnd w:id="175"/>
    </w:p>
    <w:p w14:paraId="1E5BC9CF" w14:textId="03E66647" w:rsidR="007D5FCC" w:rsidRDefault="007D5FCC" w:rsidP="007D5FCC">
      <w:pPr>
        <w:pStyle w:val="Heading3"/>
      </w:pPr>
      <w:bookmarkStart w:id="176" w:name="_Toc110947374"/>
      <w:bookmarkStart w:id="177" w:name="_Toc110947504"/>
      <w:r>
        <w:t>Ethernet</w:t>
      </w:r>
      <w:bookmarkEnd w:id="176"/>
      <w:bookmarkEnd w:id="177"/>
    </w:p>
    <w:p w14:paraId="3C36B10B" w14:textId="77777777" w:rsidR="00251C58" w:rsidRDefault="00AF1064" w:rsidP="00E71F65">
      <w:r>
        <w:t>Framework ESP-IDF của ESP32 hỗ trợ tầng MAC cho giao tiếp Ethernet với IC W550</w:t>
      </w:r>
      <w:r w:rsidR="00C4066E">
        <w:t>0, cùng với đó là</w:t>
      </w:r>
      <w:r w:rsidR="003F15E4">
        <w:t xml:space="preserve"> TCP/IP stack, có thể được sử dụng cho cả Ethernet cũng như WiFi.</w:t>
      </w:r>
      <w:r w:rsidR="00D74ED6">
        <w:t xml:space="preserve"> Công việc chính cho phần Ethernet đó là phát hiện được tín hiệu </w:t>
      </w:r>
      <w:r w:rsidR="00D74ED6">
        <w:lastRenderedPageBreak/>
        <w:t>Ethernet khi người dùng muốn sử dụng và chuyển đổi sang Ethernet khi</w:t>
      </w:r>
      <w:r w:rsidR="00EE7DE2">
        <w:t xml:space="preserve"> nhận được IP</w:t>
      </w:r>
      <w:r w:rsidR="00ED1EE6">
        <w:t>.</w:t>
      </w:r>
    </w:p>
    <w:p w14:paraId="711A340E" w14:textId="0CB49C2B" w:rsidR="004254D4" w:rsidRDefault="00251C58" w:rsidP="00F64E0B">
      <w:r>
        <w:t>Khi có tín hiệu từ W5500, thiết bị sẽ reset để bắt đầu vào đầu chương trình, nơi mà sẽ lựa chọn một trong hai phương thức Ethernet và WiFi, mà trong đó Ethernet sẽ được ưu tiên hơn. Khi reset, thiết bị sẽ không bị mất các thông tin về các thiết bị đã kết nối từ trước do đã được lưu vào flash. Trong vòng 1 phút, thiết bị sẽ chờ được cấp IP và sau đó sẽ tiếp tục reset để vào chế độ WiFi.</w:t>
      </w:r>
    </w:p>
    <w:p w14:paraId="07D7CA95" w14:textId="011BD57E" w:rsidR="00F451DB" w:rsidRDefault="00F451DB" w:rsidP="00F451DB">
      <w:pPr>
        <w:pStyle w:val="Heading2"/>
      </w:pPr>
      <w:r>
        <w:t>Kết luận chương</w:t>
      </w:r>
    </w:p>
    <w:p w14:paraId="23DA02C4" w14:textId="7B68C55F" w:rsidR="00F451DB" w:rsidRDefault="00F451DB" w:rsidP="00F451DB">
      <w:r>
        <w:t>Chương 2</w:t>
      </w:r>
      <w:r w:rsidR="003501DD">
        <w:t xml:space="preserve"> đã đưa ra mô hình tổng quan quan cả hệ thống định vị trong nhà gồm hệ thống định vị tại hiện trường sử dụng công nghệ UWB, thiết bị gateway và Cloud lưu trữ dữ liệu.</w:t>
      </w:r>
      <w:r w:rsidR="007F7119">
        <w:t xml:space="preserve"> </w:t>
      </w:r>
      <w:r w:rsidR="006A4759">
        <w:t>Sau đó, đồ án đã đưa ra các phân tích, lựa chọn để đưa ra thiết kế của hệ thống. Hệ thống định vị sử dụng module DWM1001 và giao tiếp với gateway dựa trên giao thức BLE.</w:t>
      </w:r>
    </w:p>
    <w:p w14:paraId="7D68BD00" w14:textId="497896AF" w:rsidR="00B25808" w:rsidRDefault="00B25808" w:rsidP="00F451DB">
      <w:r>
        <w:t xml:space="preserve">Gateway được thiết kế phần cứng, firmware để hướng tới một thiết bị nhỏ gọn, dễ dàng lắp đặt và có </w:t>
      </w:r>
      <w:r w:rsidR="00E87797">
        <w:t>độ hiệu quả cao. Tất cả các yêu cầu đó được thể hiện ở phần phân tích, lựa chọn và thiết kế được trình bày ở trong chương. Đặc biệt phần firmware, được chia thành các module nhỏ, đảm nhận các tính năng khác nhau với tính năng cốt lõi là phần quản lý các node DWM1001 qua BLE</w:t>
      </w:r>
      <w:r w:rsidR="00E26E82">
        <w:t xml:space="preserve"> để quản lý được vô hạn các tag.</w:t>
      </w:r>
      <w:r w:rsidR="00B66FCA">
        <w:t xml:space="preserve"> </w:t>
      </w:r>
    </w:p>
    <w:p w14:paraId="32398FFE" w14:textId="7ED4A638" w:rsidR="00B66FCA" w:rsidRPr="00F451DB" w:rsidRDefault="00B66FCA" w:rsidP="00F451DB">
      <w:r>
        <w:t>Hệ thống được thiết kế các kịch bản để sẵn sàng cho việc lắp đặt thực tế, cũng như có thể sản xuất trong tương lai gần. Điều đó nằm ở các tính toán, hướng dẫn vị trí lắp đặt cũng như các tính năng như Smartconfig, chế độ cấu hình qua smartphone,….</w:t>
      </w:r>
      <w:r w:rsidR="0021771B">
        <w:t xml:space="preserve"> Các tính toán đó có được sau khi đã có</w:t>
      </w:r>
      <w:r w:rsidR="00155BF8">
        <w:t xml:space="preserve"> được kết quả từ</w:t>
      </w:r>
      <w:r w:rsidR="0021771B">
        <w:t xml:space="preserve"> các bài kiểm tra độ chính xác, khoảng cách của </w:t>
      </w:r>
      <w:r w:rsidR="00155BF8">
        <w:t>hệ thống định vị UWB và của hệ thống sau khi đã hoàn thiện. Các số liệu, bài thử nghiệm đó được trình bày ở chương 3 tiếp theo.</w:t>
      </w:r>
    </w:p>
    <w:p w14:paraId="2B4430CB" w14:textId="7210A27A" w:rsidR="003A18DB" w:rsidRDefault="003A18DB" w:rsidP="00F64E0B"/>
    <w:p w14:paraId="03360E25" w14:textId="5AD7E1F5" w:rsidR="003A18DB" w:rsidRDefault="003A18DB" w:rsidP="00F64E0B"/>
    <w:p w14:paraId="27045C3B" w14:textId="3857A7D3" w:rsidR="003A18DB" w:rsidRDefault="003A18DB" w:rsidP="00F64E0B"/>
    <w:p w14:paraId="5862BB98" w14:textId="77777777" w:rsidR="003A18DB" w:rsidRPr="005A65A3" w:rsidRDefault="003A18DB" w:rsidP="00FD0A12">
      <w:pPr>
        <w:ind w:firstLine="0"/>
      </w:pPr>
    </w:p>
    <w:p w14:paraId="35116547" w14:textId="279307BE" w:rsidR="0056012D" w:rsidRDefault="0056012D" w:rsidP="0056012D">
      <w:pPr>
        <w:pStyle w:val="Heading1"/>
      </w:pPr>
      <w:bookmarkStart w:id="178" w:name="_Toc110153571"/>
      <w:bookmarkStart w:id="179" w:name="_Toc110947375"/>
      <w:bookmarkStart w:id="180" w:name="_Toc110947505"/>
      <w:r>
        <w:lastRenderedPageBreak/>
        <w:t>KẾT QUẢ THỬ NGHIỆM VÀ ĐÁNH GIÁ</w:t>
      </w:r>
      <w:bookmarkEnd w:id="178"/>
      <w:bookmarkEnd w:id="179"/>
      <w:bookmarkEnd w:id="180"/>
    </w:p>
    <w:p w14:paraId="73491F59" w14:textId="5BD81EAE" w:rsidR="005A049B" w:rsidRDefault="005A049B" w:rsidP="005A049B">
      <w:pPr>
        <w:pStyle w:val="Heading2"/>
      </w:pPr>
      <w:bookmarkStart w:id="181" w:name="_Toc110947376"/>
      <w:bookmarkStart w:id="182" w:name="_Toc110947506"/>
      <w:r>
        <w:t>Kết quả thiết kế, chế tạo</w:t>
      </w:r>
      <w:bookmarkEnd w:id="181"/>
      <w:bookmarkEnd w:id="182"/>
    </w:p>
    <w:p w14:paraId="5E6D15C2" w14:textId="10CB3F13" w:rsidR="005A049B" w:rsidRDefault="00FF2F82" w:rsidP="00FF2F82">
      <w:pPr>
        <w:pStyle w:val="Heading4"/>
      </w:pPr>
      <w:r>
        <w:t>Kết quả chế tạo mạch in</w:t>
      </w:r>
    </w:p>
    <w:p w14:paraId="42482576" w14:textId="77777777" w:rsidR="00626308" w:rsidRDefault="00626308" w:rsidP="00626308">
      <w:pPr>
        <w:keepNext/>
        <w:jc w:val="center"/>
      </w:pPr>
      <w:r>
        <w:rPr>
          <w:noProof/>
        </w:rPr>
        <w:drawing>
          <wp:inline distT="0" distB="0" distL="0" distR="0" wp14:anchorId="734688AB" wp14:editId="19FEDEFC">
            <wp:extent cx="4080164" cy="27241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09069" cy="2743457"/>
                    </a:xfrm>
                    <a:prstGeom prst="rect">
                      <a:avLst/>
                    </a:prstGeom>
                  </pic:spPr>
                </pic:pic>
              </a:graphicData>
            </a:graphic>
          </wp:inline>
        </w:drawing>
      </w:r>
    </w:p>
    <w:p w14:paraId="603F64BD" w14:textId="12914B1F" w:rsidR="00FF2F82" w:rsidRDefault="00626308" w:rsidP="00626308">
      <w:pPr>
        <w:pStyle w:val="Caption"/>
      </w:pPr>
      <w:bookmarkStart w:id="183" w:name="_Toc110947580"/>
      <w:r>
        <w:t xml:space="preserve">Hình </w:t>
      </w:r>
      <w:fldSimple w:instr=" STYLEREF 1 \s ">
        <w:r w:rsidR="007D414B">
          <w:rPr>
            <w:noProof/>
          </w:rPr>
          <w:t>3</w:t>
        </w:r>
      </w:fldSimple>
      <w:r w:rsidR="00A37E54">
        <w:t>.</w:t>
      </w:r>
      <w:fldSimple w:instr=" SEQ Hình \* ARABIC \s 1 ">
        <w:r w:rsidR="007D414B">
          <w:rPr>
            <w:noProof/>
          </w:rPr>
          <w:t>1</w:t>
        </w:r>
      </w:fldSimple>
      <w:r>
        <w:t xml:space="preserve"> Mặt trên mạch PCB</w:t>
      </w:r>
      <w:bookmarkEnd w:id="183"/>
    </w:p>
    <w:p w14:paraId="26261B71" w14:textId="77777777" w:rsidR="00626308" w:rsidRDefault="00FF2F82" w:rsidP="00274057">
      <w:pPr>
        <w:keepNext/>
        <w:ind w:firstLine="0"/>
        <w:jc w:val="center"/>
      </w:pPr>
      <w:r>
        <w:rPr>
          <w:noProof/>
        </w:rPr>
        <w:drawing>
          <wp:inline distT="0" distB="0" distL="0" distR="0" wp14:anchorId="50422643" wp14:editId="61577E0E">
            <wp:extent cx="2168236" cy="2890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03675" cy="2938229"/>
                    </a:xfrm>
                    <a:prstGeom prst="rect">
                      <a:avLst/>
                    </a:prstGeom>
                  </pic:spPr>
                </pic:pic>
              </a:graphicData>
            </a:graphic>
          </wp:inline>
        </w:drawing>
      </w:r>
    </w:p>
    <w:p w14:paraId="10BD666F" w14:textId="03527518" w:rsidR="00FF2F82" w:rsidRDefault="00626308" w:rsidP="00626308">
      <w:pPr>
        <w:pStyle w:val="Caption"/>
      </w:pPr>
      <w:bookmarkStart w:id="184" w:name="_Toc110947581"/>
      <w:r>
        <w:t xml:space="preserve">Hình </w:t>
      </w:r>
      <w:fldSimple w:instr=" STYLEREF 1 \s ">
        <w:r w:rsidR="007D414B">
          <w:rPr>
            <w:noProof/>
          </w:rPr>
          <w:t>3</w:t>
        </w:r>
      </w:fldSimple>
      <w:r w:rsidR="00A37E54">
        <w:t>.</w:t>
      </w:r>
      <w:fldSimple w:instr=" SEQ Hình \* ARABIC \s 1 ">
        <w:r w:rsidR="007D414B">
          <w:rPr>
            <w:noProof/>
          </w:rPr>
          <w:t>2</w:t>
        </w:r>
      </w:fldSimple>
      <w:r>
        <w:t xml:space="preserve"> Mặt dưới mạch PCB</w:t>
      </w:r>
      <w:bookmarkEnd w:id="184"/>
    </w:p>
    <w:p w14:paraId="3F1E4F5D" w14:textId="7343CE11" w:rsidR="00D30F38" w:rsidRDefault="00D30F38" w:rsidP="00D30F38">
      <w:pPr>
        <w:pStyle w:val="Heading4"/>
      </w:pPr>
      <w:r>
        <w:lastRenderedPageBreak/>
        <w:t>Kết quả thiết bị đóng hộp</w:t>
      </w:r>
    </w:p>
    <w:p w14:paraId="62E02EE1" w14:textId="77777777" w:rsidR="00DB1778" w:rsidRDefault="00F3713F" w:rsidP="00DB1778">
      <w:pPr>
        <w:keepNext/>
        <w:jc w:val="center"/>
      </w:pPr>
      <w:r>
        <w:rPr>
          <w:noProof/>
        </w:rPr>
        <w:drawing>
          <wp:inline distT="0" distB="0" distL="0" distR="0" wp14:anchorId="2AED2761" wp14:editId="03D09EBD">
            <wp:extent cx="2803616" cy="3636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2880" cy="3661807"/>
                    </a:xfrm>
                    <a:prstGeom prst="rect">
                      <a:avLst/>
                    </a:prstGeom>
                  </pic:spPr>
                </pic:pic>
              </a:graphicData>
            </a:graphic>
          </wp:inline>
        </w:drawing>
      </w:r>
    </w:p>
    <w:p w14:paraId="0B454469" w14:textId="66C2D907" w:rsidR="00D30F38" w:rsidRPr="00D30F38" w:rsidRDefault="00DB1778" w:rsidP="00DB1778">
      <w:pPr>
        <w:pStyle w:val="Caption"/>
      </w:pPr>
      <w:bookmarkStart w:id="185" w:name="_Toc110947582"/>
      <w:r>
        <w:t xml:space="preserve">Hình </w:t>
      </w:r>
      <w:fldSimple w:instr=" STYLEREF 1 \s ">
        <w:r w:rsidR="007D414B">
          <w:rPr>
            <w:noProof/>
          </w:rPr>
          <w:t>3</w:t>
        </w:r>
      </w:fldSimple>
      <w:r w:rsidR="00A37E54">
        <w:t>.</w:t>
      </w:r>
      <w:fldSimple w:instr=" SEQ Hình \* ARABIC \s 1 ">
        <w:r w:rsidR="007D414B">
          <w:rPr>
            <w:noProof/>
          </w:rPr>
          <w:t>3</w:t>
        </w:r>
      </w:fldSimple>
      <w:r>
        <w:t xml:space="preserve"> Kết quả đóng hộp của thiết bị</w:t>
      </w:r>
      <w:bookmarkEnd w:id="185"/>
      <w:r>
        <w:t xml:space="preserve"> </w:t>
      </w:r>
    </w:p>
    <w:p w14:paraId="16B6FD6C" w14:textId="77777777" w:rsidR="00626308" w:rsidRPr="00626308" w:rsidRDefault="00626308" w:rsidP="00626308"/>
    <w:p w14:paraId="5548AA90" w14:textId="0223FEC3" w:rsidR="005A049B" w:rsidRDefault="004254D4" w:rsidP="005A049B">
      <w:pPr>
        <w:pStyle w:val="Heading2"/>
      </w:pPr>
      <w:bookmarkStart w:id="186" w:name="_Toc110947377"/>
      <w:bookmarkStart w:id="187" w:name="_Toc110947507"/>
      <w:r>
        <w:t>Kết quả thử nghiệm</w:t>
      </w:r>
      <w:bookmarkEnd w:id="186"/>
      <w:bookmarkEnd w:id="187"/>
    </w:p>
    <w:p w14:paraId="46144762" w14:textId="23D1F7F0" w:rsidR="00A566A5" w:rsidRDefault="00F64E0B" w:rsidP="00A566A5">
      <w:pPr>
        <w:pStyle w:val="Heading3"/>
      </w:pPr>
      <w:bookmarkStart w:id="188" w:name="_Toc110947378"/>
      <w:bookmarkStart w:id="189" w:name="_Toc110947508"/>
      <w:r>
        <w:t>Kiểm tra</w:t>
      </w:r>
      <w:r w:rsidR="00A566A5">
        <w:t xml:space="preserve"> hoạt động của thiết bị</w:t>
      </w:r>
      <w:bookmarkEnd w:id="188"/>
      <w:bookmarkEnd w:id="189"/>
    </w:p>
    <w:p w14:paraId="29E19F80" w14:textId="2630983D" w:rsidR="000609DB" w:rsidRDefault="00A566A5" w:rsidP="000609DB">
      <w:r>
        <w:t xml:space="preserve">Mục đích của việc thử nghiệm hoạt động thiết bị là để kiểm tra từng khối trong thiết bị, đưa ra các bài test phù hợp </w:t>
      </w:r>
      <w:r w:rsidR="005974B1">
        <w:t xml:space="preserve">độ ổn định của thiết bị trước khi </w:t>
      </w:r>
      <w:r w:rsidR="003902B7">
        <w:t>thử nghiệm và lắp đặt trong các môi trường thực tế.</w:t>
      </w:r>
      <w:r w:rsidR="005974B1">
        <w:t xml:space="preserve"> </w:t>
      </w:r>
    </w:p>
    <w:p w14:paraId="3B4DCD8A" w14:textId="33A05B76" w:rsidR="00FF1CC0" w:rsidRDefault="00563B13" w:rsidP="000609DB">
      <w:pPr>
        <w:pStyle w:val="Heading4"/>
      </w:pPr>
      <w:r>
        <w:lastRenderedPageBreak/>
        <w:t>Kiểm tra hoạt động khối nguồn</w:t>
      </w:r>
    </w:p>
    <w:p w14:paraId="376299DD" w14:textId="77777777" w:rsidR="00274057" w:rsidRDefault="00274057" w:rsidP="00274057">
      <w:pPr>
        <w:keepNext/>
        <w:jc w:val="center"/>
      </w:pPr>
      <w:r>
        <w:rPr>
          <w:noProof/>
        </w:rPr>
        <w:drawing>
          <wp:inline distT="0" distB="0" distL="0" distR="0" wp14:anchorId="0969861C" wp14:editId="1B36FB68">
            <wp:extent cx="3625293" cy="2719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25293" cy="2719070"/>
                    </a:xfrm>
                    <a:prstGeom prst="rect">
                      <a:avLst/>
                    </a:prstGeom>
                  </pic:spPr>
                </pic:pic>
              </a:graphicData>
            </a:graphic>
          </wp:inline>
        </w:drawing>
      </w:r>
    </w:p>
    <w:p w14:paraId="06224DCC" w14:textId="713791DE" w:rsidR="00274057" w:rsidRDefault="00274057" w:rsidP="00274057">
      <w:pPr>
        <w:pStyle w:val="Caption"/>
      </w:pPr>
      <w:bookmarkStart w:id="190" w:name="_Toc110947583"/>
      <w:r>
        <w:t xml:space="preserve">Hình </w:t>
      </w:r>
      <w:fldSimple w:instr=" STYLEREF 1 \s ">
        <w:r w:rsidR="007D414B">
          <w:rPr>
            <w:noProof/>
          </w:rPr>
          <w:t>3</w:t>
        </w:r>
      </w:fldSimple>
      <w:r w:rsidR="00A37E54">
        <w:t>.</w:t>
      </w:r>
      <w:fldSimple w:instr=" SEQ Hình \* ARABIC \s 1 ">
        <w:r w:rsidR="007D414B">
          <w:rPr>
            <w:noProof/>
          </w:rPr>
          <w:t>4</w:t>
        </w:r>
      </w:fldSimple>
      <w:r>
        <w:t xml:space="preserve"> Kiểm tra hoạt động khối nguồn</w:t>
      </w:r>
      <w:bookmarkEnd w:id="190"/>
    </w:p>
    <w:p w14:paraId="0183C9F7" w14:textId="163FB07B" w:rsidR="00274057" w:rsidRPr="00274057" w:rsidRDefault="00851202" w:rsidP="00274057">
      <w:r>
        <w:t>Khối nguồn thiết bị hoạt động ổn định trong dải điện áp 220V 50Hz. Để kiểm tra hoạt động khối nguồn, em sử dụng đồng hồ đo Fluke 88 với thang đo ACA 0.0001mA ~ 10A/1.2%</w:t>
      </w:r>
      <w:r w:rsidR="00BD4EAB">
        <w:t>, ACV 0.01mV ~ 1000V/0.5%</w:t>
      </w:r>
      <w:r>
        <w:t>.</w:t>
      </w:r>
      <w:r w:rsidR="00BD4EAB">
        <w:t xml:space="preserve"> Kết quả thu được ở hình 3.4 với </w:t>
      </w:r>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 xml:space="preserve">=225V, </m:t>
        </m:r>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 xml:space="preserve">=4.37mA. </m:t>
        </m:r>
      </m:oMath>
      <w:r w:rsidR="00493C27">
        <w:rPr>
          <w:rFonts w:eastAsiaTheme="minorEastAsia"/>
        </w:rPr>
        <w:t>Như vậy công suất của thiết bị sẽ vào khoảng 1W khi bật tất cả các ngoại vi gồm WiFi, BLE, đèn LED</w:t>
      </w:r>
      <w:r w:rsidR="002D5976">
        <w:rPr>
          <w:rFonts w:eastAsiaTheme="minorEastAsia"/>
        </w:rPr>
        <w:t>, …</w:t>
      </w:r>
      <w:r w:rsidR="00493C27">
        <w:rPr>
          <w:rFonts w:eastAsiaTheme="minorEastAsia"/>
        </w:rPr>
        <w:t>.</w:t>
      </w:r>
    </w:p>
    <w:p w14:paraId="26CEB59D" w14:textId="23950044" w:rsidR="00563B13" w:rsidRDefault="00CD4AD0" w:rsidP="00CD4AD0">
      <w:pPr>
        <w:pStyle w:val="Heading4"/>
      </w:pPr>
      <w:r>
        <w:t>Kiểm tra hoạt động khối MCU</w:t>
      </w:r>
    </w:p>
    <w:p w14:paraId="2637E5E7" w14:textId="37B6105F" w:rsidR="009B1E04" w:rsidRDefault="009B1E04" w:rsidP="009B1E04">
      <w:r>
        <w:t xml:space="preserve">Sử dụng dây micro USB kết nối máy tính tới cổng micro trên mạch, máy tính nhận cổng COM để giao tiếp với </w:t>
      </w:r>
      <w:r w:rsidR="00FD1929">
        <w:t>thiết bị. Sau đó,</w:t>
      </w:r>
      <w:r w:rsidR="00590837">
        <w:t xml:space="preserve"> sử dụng ESP-IDF Powershell để monitor</w:t>
      </w:r>
      <w:r w:rsidR="002D5976">
        <w:t xml:space="preserve"> các thông số log qua UART</w:t>
      </w:r>
      <w:r w:rsidR="00590837">
        <w:t>, nạp, xóa firmware mới cho thiết bị qua UART.</w:t>
      </w:r>
    </w:p>
    <w:p w14:paraId="28967C1D" w14:textId="77777777" w:rsidR="008B6909" w:rsidRDefault="008B6909" w:rsidP="008B6909">
      <w:pPr>
        <w:keepNext/>
        <w:jc w:val="center"/>
      </w:pPr>
      <w:r>
        <w:rPr>
          <w:noProof/>
        </w:rPr>
        <w:drawing>
          <wp:inline distT="0" distB="0" distL="0" distR="0" wp14:anchorId="44083036" wp14:editId="70BA4B47">
            <wp:extent cx="3492500" cy="1900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2271" cy="1911629"/>
                    </a:xfrm>
                    <a:prstGeom prst="rect">
                      <a:avLst/>
                    </a:prstGeom>
                  </pic:spPr>
                </pic:pic>
              </a:graphicData>
            </a:graphic>
          </wp:inline>
        </w:drawing>
      </w:r>
    </w:p>
    <w:p w14:paraId="1F8D7D62" w14:textId="337F7BB7" w:rsidR="000E4884" w:rsidRPr="000E4884" w:rsidRDefault="008B6909" w:rsidP="007C7E79">
      <w:pPr>
        <w:pStyle w:val="Caption"/>
      </w:pPr>
      <w:bookmarkStart w:id="191" w:name="_Toc110947584"/>
      <w:r>
        <w:t xml:space="preserve">Hình </w:t>
      </w:r>
      <w:fldSimple w:instr=" STYLEREF 1 \s ">
        <w:r w:rsidR="007D414B">
          <w:rPr>
            <w:noProof/>
          </w:rPr>
          <w:t>3</w:t>
        </w:r>
      </w:fldSimple>
      <w:r w:rsidR="00A37E54">
        <w:t>.</w:t>
      </w:r>
      <w:fldSimple w:instr=" SEQ Hình \* ARABIC \s 1 ">
        <w:r w:rsidR="007D414B">
          <w:rPr>
            <w:noProof/>
          </w:rPr>
          <w:t>5</w:t>
        </w:r>
      </w:fldSimple>
      <w:r>
        <w:t xml:space="preserve"> </w:t>
      </w:r>
      <w:r w:rsidR="000E4884">
        <w:t>Kiểm tra hoạt động monitor, nạp, xóa firmware</w:t>
      </w:r>
      <w:r w:rsidR="007C7E79">
        <w:t xml:space="preserve"> qua cổng microUSB</w:t>
      </w:r>
      <w:bookmarkEnd w:id="191"/>
    </w:p>
    <w:p w14:paraId="3799B146" w14:textId="57AB24E5" w:rsidR="00FF1CC0" w:rsidRDefault="00CE0D53" w:rsidP="007C7E79">
      <w:pPr>
        <w:pStyle w:val="Heading4"/>
      </w:pPr>
      <w:r>
        <w:lastRenderedPageBreak/>
        <w:t>Kiểm tra tính năng Smartconfig</w:t>
      </w:r>
    </w:p>
    <w:p w14:paraId="5BB3410D" w14:textId="3660CC8D" w:rsidR="007C7E79" w:rsidRPr="007C7E79" w:rsidRDefault="00D2257A" w:rsidP="007C7E79">
      <w:r>
        <w:t>Cài đặt app cho smartphone, sau đó đưa thiết bị vào chế độ config bằng cách nhấn giữ nút reset trong 5 giây</w:t>
      </w:r>
      <w:r w:rsidR="00505664">
        <w:t>. Sau khi thiết bị vào trạng thái cấu hình, đèn LED báo hiệu sẽ có màu đỏ</w:t>
      </w:r>
      <w:r w:rsidR="00FF372A">
        <w:t xml:space="preserve"> và thực hiện các thao tác như hình 3.4. Theo dõi trên màn hình log dữ liệu của thiết bị, quan sát được quá trình smartconfig, kết nối WiFi và đọc các dữ liệu cấu hình, key, rootCA, và cuối cùng là kết nối với MQTT Broker qua TLS. Khi kết thúc chế độ cấu hình, đèn LED báo hiệu sẽ có màu xanh, tương ứng với trạng thái kết nối thành công MQTT Broker.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4"/>
        <w:gridCol w:w="2834"/>
      </w:tblGrid>
      <w:tr w:rsidR="00FF1CC0" w14:paraId="6FE5FB15" w14:textId="77777777" w:rsidTr="00FF1CC0">
        <w:trPr>
          <w:trHeight w:val="6420"/>
          <w:jc w:val="center"/>
        </w:trPr>
        <w:tc>
          <w:tcPr>
            <w:tcW w:w="3028" w:type="dxa"/>
          </w:tcPr>
          <w:p w14:paraId="46B59529" w14:textId="77777777" w:rsidR="00FF1CC0" w:rsidRDefault="00FF1CC0" w:rsidP="00511103">
            <w:pPr>
              <w:keepNext/>
              <w:ind w:firstLine="0"/>
            </w:pPr>
            <w:r>
              <w:rPr>
                <w:noProof/>
              </w:rPr>
              <w:drawing>
                <wp:inline distT="0" distB="0" distL="0" distR="0" wp14:anchorId="64DE4428" wp14:editId="3DE9ADF0">
                  <wp:extent cx="1785772" cy="377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90443" cy="3781767"/>
                          </a:xfrm>
                          <a:prstGeom prst="rect">
                            <a:avLst/>
                          </a:prstGeom>
                        </pic:spPr>
                      </pic:pic>
                    </a:graphicData>
                  </a:graphic>
                </wp:inline>
              </w:drawing>
            </w:r>
          </w:p>
          <w:p w14:paraId="3F282009" w14:textId="77777777" w:rsidR="00FF1CC0" w:rsidRDefault="00FF1CC0" w:rsidP="00511103">
            <w:pPr>
              <w:ind w:firstLine="0"/>
            </w:pPr>
          </w:p>
        </w:tc>
        <w:tc>
          <w:tcPr>
            <w:tcW w:w="3028" w:type="dxa"/>
          </w:tcPr>
          <w:p w14:paraId="0161C075" w14:textId="77777777" w:rsidR="00FF1CC0" w:rsidRDefault="00FF1CC0" w:rsidP="00511103">
            <w:pPr>
              <w:ind w:firstLine="0"/>
            </w:pPr>
            <w:r>
              <w:rPr>
                <w:noProof/>
              </w:rPr>
              <w:drawing>
                <wp:inline distT="0" distB="0" distL="0" distR="0" wp14:anchorId="48C2B03F" wp14:editId="6FF0357A">
                  <wp:extent cx="1785772" cy="3771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98970" cy="3799777"/>
                          </a:xfrm>
                          <a:prstGeom prst="rect">
                            <a:avLst/>
                          </a:prstGeom>
                        </pic:spPr>
                      </pic:pic>
                    </a:graphicData>
                  </a:graphic>
                </wp:inline>
              </w:drawing>
            </w:r>
          </w:p>
        </w:tc>
        <w:tc>
          <w:tcPr>
            <w:tcW w:w="3028" w:type="dxa"/>
          </w:tcPr>
          <w:p w14:paraId="1E20EB0C" w14:textId="77777777" w:rsidR="00FF1CC0" w:rsidRDefault="00FF1CC0" w:rsidP="00FF1CC0">
            <w:pPr>
              <w:keepNext/>
              <w:ind w:firstLine="0"/>
            </w:pPr>
            <w:r>
              <w:rPr>
                <w:noProof/>
              </w:rPr>
              <w:drawing>
                <wp:inline distT="0" distB="0" distL="0" distR="0" wp14:anchorId="6D408C4B" wp14:editId="60530691">
                  <wp:extent cx="1785772" cy="3771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0806" cy="3803655"/>
                          </a:xfrm>
                          <a:prstGeom prst="rect">
                            <a:avLst/>
                          </a:prstGeom>
                        </pic:spPr>
                      </pic:pic>
                    </a:graphicData>
                  </a:graphic>
                </wp:inline>
              </w:drawing>
            </w:r>
          </w:p>
        </w:tc>
      </w:tr>
    </w:tbl>
    <w:p w14:paraId="38FF634D" w14:textId="52C08C9C" w:rsidR="00FF1CC0" w:rsidRDefault="00FF1CC0">
      <w:pPr>
        <w:pStyle w:val="Caption"/>
      </w:pPr>
      <w:bookmarkStart w:id="192" w:name="_Toc110947585"/>
      <w:r>
        <w:t xml:space="preserve">Hình </w:t>
      </w:r>
      <w:fldSimple w:instr=" STYLEREF 1 \s ">
        <w:r w:rsidR="007D414B">
          <w:rPr>
            <w:noProof/>
          </w:rPr>
          <w:t>3</w:t>
        </w:r>
      </w:fldSimple>
      <w:r w:rsidR="00A37E54">
        <w:t>.</w:t>
      </w:r>
      <w:fldSimple w:instr=" SEQ Hình \* ARABIC \s 1 ">
        <w:r w:rsidR="007D414B">
          <w:rPr>
            <w:noProof/>
          </w:rPr>
          <w:t>6</w:t>
        </w:r>
      </w:fldSimple>
      <w:r>
        <w:t xml:space="preserve"> Giao diện APP Smartconfig</w:t>
      </w:r>
      <w:bookmarkEnd w:id="192"/>
    </w:p>
    <w:p w14:paraId="57E4C27F" w14:textId="77777777" w:rsidR="00FF1CC0" w:rsidRDefault="00FF1CC0" w:rsidP="00FF1CC0">
      <w:pPr>
        <w:keepNext/>
        <w:jc w:val="center"/>
      </w:pPr>
      <w:r>
        <w:rPr>
          <w:noProof/>
        </w:rPr>
        <w:lastRenderedPageBreak/>
        <w:drawing>
          <wp:inline distT="0" distB="0" distL="0" distR="0" wp14:anchorId="0E4A26D4" wp14:editId="4DC04F68">
            <wp:extent cx="364799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70812" cy="2307969"/>
                    </a:xfrm>
                    <a:prstGeom prst="rect">
                      <a:avLst/>
                    </a:prstGeom>
                  </pic:spPr>
                </pic:pic>
              </a:graphicData>
            </a:graphic>
          </wp:inline>
        </w:drawing>
      </w:r>
    </w:p>
    <w:p w14:paraId="666ED0B6" w14:textId="0DC56B9A" w:rsidR="00FF1CC0" w:rsidRDefault="00FF1CC0" w:rsidP="00FF1CC0">
      <w:pPr>
        <w:pStyle w:val="Caption"/>
      </w:pPr>
      <w:bookmarkStart w:id="193" w:name="_Toc110947586"/>
      <w:r>
        <w:t xml:space="preserve">Hình </w:t>
      </w:r>
      <w:fldSimple w:instr=" STYLEREF 1 \s ">
        <w:r w:rsidR="007D414B">
          <w:rPr>
            <w:noProof/>
          </w:rPr>
          <w:t>3</w:t>
        </w:r>
      </w:fldSimple>
      <w:r w:rsidR="00A37E54">
        <w:t>.</w:t>
      </w:r>
      <w:fldSimple w:instr=" SEQ Hình \* ARABIC \s 1 ">
        <w:r w:rsidR="007D414B">
          <w:rPr>
            <w:noProof/>
          </w:rPr>
          <w:t>7</w:t>
        </w:r>
      </w:fldSimple>
      <w:r>
        <w:t xml:space="preserve"> Thiết bị smartconfig và kết nối WiFi</w:t>
      </w:r>
      <w:bookmarkEnd w:id="193"/>
    </w:p>
    <w:p w14:paraId="5A8E3490" w14:textId="77777777" w:rsidR="00FF1CC0" w:rsidRDefault="00FF1CC0" w:rsidP="00FF1CC0">
      <w:pPr>
        <w:keepNext/>
        <w:jc w:val="center"/>
      </w:pPr>
      <w:r>
        <w:rPr>
          <w:noProof/>
        </w:rPr>
        <w:drawing>
          <wp:inline distT="0" distB="0" distL="0" distR="0" wp14:anchorId="65B3320E" wp14:editId="269424CB">
            <wp:extent cx="3702858" cy="18622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9471" cy="1880662"/>
                    </a:xfrm>
                    <a:prstGeom prst="rect">
                      <a:avLst/>
                    </a:prstGeom>
                  </pic:spPr>
                </pic:pic>
              </a:graphicData>
            </a:graphic>
          </wp:inline>
        </w:drawing>
      </w:r>
    </w:p>
    <w:p w14:paraId="1C83553A" w14:textId="6E50748C" w:rsidR="00FF1CC0" w:rsidRDefault="00FF1CC0" w:rsidP="00FF1CC0">
      <w:pPr>
        <w:pStyle w:val="Caption"/>
      </w:pPr>
      <w:bookmarkStart w:id="194" w:name="_Toc110947587"/>
      <w:r>
        <w:t xml:space="preserve">Hình </w:t>
      </w:r>
      <w:fldSimple w:instr=" STYLEREF 1 \s ">
        <w:r w:rsidR="007D414B">
          <w:rPr>
            <w:noProof/>
          </w:rPr>
          <w:t>3</w:t>
        </w:r>
      </w:fldSimple>
      <w:r w:rsidR="00A37E54">
        <w:t>.</w:t>
      </w:r>
      <w:fldSimple w:instr=" SEQ Hình \* ARABIC \s 1 ">
        <w:r w:rsidR="007D414B">
          <w:rPr>
            <w:noProof/>
          </w:rPr>
          <w:t>8</w:t>
        </w:r>
      </w:fldSimple>
      <w:r>
        <w:t xml:space="preserve"> Thiết bị nhận gói tin cấu hình project</w:t>
      </w:r>
      <w:bookmarkEnd w:id="194"/>
    </w:p>
    <w:p w14:paraId="75694E89" w14:textId="77777777" w:rsidR="00FF1CC0" w:rsidRDefault="00FF1CC0" w:rsidP="00FF1CC0">
      <w:pPr>
        <w:keepNext/>
        <w:jc w:val="center"/>
      </w:pPr>
      <w:r>
        <w:rPr>
          <w:noProof/>
        </w:rPr>
        <w:drawing>
          <wp:inline distT="0" distB="0" distL="0" distR="0" wp14:anchorId="1C545431" wp14:editId="6A2EAA79">
            <wp:extent cx="2521527" cy="3375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4396" cy="3459559"/>
                    </a:xfrm>
                    <a:prstGeom prst="rect">
                      <a:avLst/>
                    </a:prstGeom>
                  </pic:spPr>
                </pic:pic>
              </a:graphicData>
            </a:graphic>
          </wp:inline>
        </w:drawing>
      </w:r>
    </w:p>
    <w:p w14:paraId="30C668F7" w14:textId="34FB4C24" w:rsidR="00FF1CC0" w:rsidRPr="00FF1CC0" w:rsidRDefault="00FF1CC0" w:rsidP="00FB6186">
      <w:pPr>
        <w:pStyle w:val="Caption"/>
      </w:pPr>
      <w:bookmarkStart w:id="195" w:name="_Toc110947588"/>
      <w:r>
        <w:t xml:space="preserve">Hình </w:t>
      </w:r>
      <w:fldSimple w:instr=" STYLEREF 1 \s ">
        <w:r w:rsidR="007D414B">
          <w:rPr>
            <w:noProof/>
          </w:rPr>
          <w:t>3</w:t>
        </w:r>
      </w:fldSimple>
      <w:r w:rsidR="00A37E54">
        <w:t>.</w:t>
      </w:r>
      <w:fldSimple w:instr=" SEQ Hình \* ARABIC \s 1 ">
        <w:r w:rsidR="007D414B">
          <w:rPr>
            <w:noProof/>
          </w:rPr>
          <w:t>9</w:t>
        </w:r>
      </w:fldSimple>
      <w:r>
        <w:t xml:space="preserve"> Thiết bị nhận gói tin key và rootCA</w:t>
      </w:r>
      <w:bookmarkEnd w:id="195"/>
    </w:p>
    <w:p w14:paraId="1F9F8DCB" w14:textId="5782F446" w:rsidR="00CE0D53" w:rsidRPr="00CE0D53" w:rsidRDefault="00F64E0B" w:rsidP="00051EEB">
      <w:pPr>
        <w:pStyle w:val="Heading3"/>
      </w:pPr>
      <w:bookmarkStart w:id="196" w:name="_Toc110947379"/>
      <w:bookmarkStart w:id="197" w:name="_Toc110947509"/>
      <w:r>
        <w:lastRenderedPageBreak/>
        <w:t xml:space="preserve">Thử nghiệm tính năng </w:t>
      </w:r>
      <w:r w:rsidR="00FB6186">
        <w:t>của hệ thống</w:t>
      </w:r>
      <w:bookmarkEnd w:id="196"/>
      <w:bookmarkEnd w:id="197"/>
      <w:r w:rsidR="00FB6186">
        <w:t xml:space="preserve"> </w:t>
      </w:r>
    </w:p>
    <w:p w14:paraId="3C6366C5" w14:textId="30765DCA" w:rsidR="004254D4" w:rsidRPr="004254D4" w:rsidRDefault="004254D4" w:rsidP="00051EEB">
      <w:pPr>
        <w:pStyle w:val="Heading4"/>
      </w:pPr>
      <w:r>
        <w:t xml:space="preserve">Thử nghiệm </w:t>
      </w:r>
      <w:r w:rsidR="004D4248">
        <w:t>độ chính xác của hệ thống DWM1001</w:t>
      </w:r>
    </w:p>
    <w:p w14:paraId="3B6151D2" w14:textId="53480565" w:rsidR="004D4248" w:rsidRDefault="00700DB3" w:rsidP="004D4248">
      <w:pPr>
        <w:keepNext/>
        <w:jc w:val="center"/>
      </w:pPr>
      <w:r>
        <w:rPr>
          <w:noProof/>
        </w:rPr>
        <w:drawing>
          <wp:inline distT="0" distB="0" distL="0" distR="0" wp14:anchorId="7A5E395F" wp14:editId="063E0456">
            <wp:extent cx="3138054" cy="1768507"/>
            <wp:effectExtent l="0" t="0" r="0" b="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65237" cy="1783827"/>
                    </a:xfrm>
                    <a:prstGeom prst="rect">
                      <a:avLst/>
                    </a:prstGeom>
                    <a:noFill/>
                    <a:ln>
                      <a:noFill/>
                    </a:ln>
                  </pic:spPr>
                </pic:pic>
              </a:graphicData>
            </a:graphic>
          </wp:inline>
        </w:drawing>
      </w:r>
    </w:p>
    <w:p w14:paraId="1C3CF6D7" w14:textId="4CC8C995" w:rsidR="004254D4" w:rsidRDefault="004D4248" w:rsidP="004D4248">
      <w:pPr>
        <w:pStyle w:val="Caption"/>
      </w:pPr>
      <w:bookmarkStart w:id="198" w:name="_Toc110947589"/>
      <w:r>
        <w:t xml:space="preserve">Hình </w:t>
      </w:r>
      <w:fldSimple w:instr=" STYLEREF 1 \s ">
        <w:r w:rsidR="007D414B">
          <w:rPr>
            <w:noProof/>
          </w:rPr>
          <w:t>3</w:t>
        </w:r>
      </w:fldSimple>
      <w:r w:rsidR="00A37E54">
        <w:t>.</w:t>
      </w:r>
      <w:fldSimple w:instr=" SEQ Hình \* ARABIC \s 1 ">
        <w:r w:rsidR="007D414B">
          <w:rPr>
            <w:noProof/>
          </w:rPr>
          <w:t>10</w:t>
        </w:r>
      </w:fldSimple>
      <w:r>
        <w:t xml:space="preserve"> Thử nghiệm độ chính xác của hệ thống DWM1001</w:t>
      </w:r>
      <w:bookmarkEnd w:id="198"/>
    </w:p>
    <w:p w14:paraId="21284E29" w14:textId="5C13B3A2" w:rsidR="00AF59D7" w:rsidRDefault="00807D2C" w:rsidP="00AF59D7">
      <w:r>
        <w:t xml:space="preserve">Là một trong những phần quan trọng nhất của hệ thống, việc kiểm thử độ chính xác của hệ thống UWB là rất cần thiết để có thể đánh giá được tính chính xác cũng như tốc độ đáp ứng của </w:t>
      </w:r>
      <w:r w:rsidR="00227E61">
        <w:t>hệ thống.</w:t>
      </w:r>
    </w:p>
    <w:p w14:paraId="0DDDC2EA" w14:textId="5FAB8789" w:rsidR="00AF59D7" w:rsidRDefault="00AF59D7" w:rsidP="00AF59D7">
      <w:r>
        <w:t>Mục tiêu: kiểm tra độ chính xác theo lý thuyết của module là &lt; 10 cm</w:t>
      </w:r>
      <w:r w:rsidR="008F5647">
        <w:t xml:space="preserve"> và khoảng cách tối đa</w:t>
      </w:r>
      <w:r w:rsidR="00E26416">
        <w:t xml:space="preserve"> để giữ được độ chính xác đó</w:t>
      </w:r>
      <w:r w:rsidR="008F5647">
        <w:t xml:space="preserve"> là 60m</w:t>
      </w:r>
      <w:r w:rsidR="00EC4BA8">
        <w:t xml:space="preserve"> trong điều kiện LoS</w:t>
      </w:r>
      <w:r w:rsidR="008F5647">
        <w:t>.</w:t>
      </w:r>
    </w:p>
    <w:p w14:paraId="166BC8D2" w14:textId="60C9CE80" w:rsidR="00AF59D7" w:rsidRDefault="00AF59D7" w:rsidP="00AF59D7">
      <w:r>
        <w:t xml:space="preserve">Kịch bản: </w:t>
      </w:r>
      <w:r w:rsidR="00504336">
        <w:t>h</w:t>
      </w:r>
      <w:r>
        <w:t>ệ thống</w:t>
      </w:r>
      <w:r w:rsidR="00504336">
        <w:t xml:space="preserve"> được cấu hình sử dụng 4 anchor và 1 tag. Khoảng cách của các anchor</w:t>
      </w:r>
      <w:r w:rsidR="0023649D">
        <w:t xml:space="preserve"> và tag</w:t>
      </w:r>
      <w:r w:rsidR="00504336">
        <w:t xml:space="preserve"> sẽ lần lượt được thay đổi</w:t>
      </w:r>
      <w:r w:rsidR="0023649D">
        <w:t>. Kết quả sẽ được theo dõi sử dụng app Android được nhà sản xuất cung cấp. App Android sử dụng giao tiếp BLE để thu thập các thông tin từ các node</w:t>
      </w:r>
      <w:r w:rsidR="000D59DB">
        <w:t>. Các mẫu đo được lấy sau mỗi 5 giây</w:t>
      </w:r>
      <w:r w:rsidR="007B05E5">
        <w:t>, diện tích đo là diện tích mặt phảng được tạo bởi 4 anchor.</w:t>
      </w:r>
    </w:p>
    <w:p w14:paraId="6E8647D5" w14:textId="04E9AE5A" w:rsidR="00E26416" w:rsidRDefault="00E26416" w:rsidP="00E26416">
      <w:pPr>
        <w:pStyle w:val="Caption"/>
        <w:keepNext/>
      </w:pPr>
      <w:bookmarkStart w:id="199" w:name="_Toc110947527"/>
      <w:r>
        <w:t xml:space="preserve">Bảng  </w:t>
      </w:r>
      <w:fldSimple w:instr=" STYLEREF 1 \s ">
        <w:r w:rsidR="007D414B">
          <w:rPr>
            <w:noProof/>
          </w:rPr>
          <w:t>3</w:t>
        </w:r>
      </w:fldSimple>
      <w:r>
        <w:t>.</w:t>
      </w:r>
      <w:fldSimple w:instr=" SEQ Bảng_ \* ARABIC \s 1 ">
        <w:r w:rsidR="007D414B">
          <w:rPr>
            <w:noProof/>
          </w:rPr>
          <w:t>1</w:t>
        </w:r>
      </w:fldSimple>
      <w:r>
        <w:t xml:space="preserve"> Kết quả thử nghiệm tính năng hệ thống DWM1001</w:t>
      </w:r>
      <w:bookmarkEnd w:id="199"/>
    </w:p>
    <w:tbl>
      <w:tblPr>
        <w:tblStyle w:val="TableGrid"/>
        <w:tblW w:w="0" w:type="auto"/>
        <w:tblLayout w:type="fixed"/>
        <w:tblLook w:val="04A0" w:firstRow="1" w:lastRow="0" w:firstColumn="1" w:lastColumn="0" w:noHBand="0" w:noVBand="1"/>
      </w:tblPr>
      <w:tblGrid>
        <w:gridCol w:w="1328"/>
        <w:gridCol w:w="1433"/>
        <w:gridCol w:w="1433"/>
        <w:gridCol w:w="1433"/>
        <w:gridCol w:w="1433"/>
        <w:gridCol w:w="1433"/>
      </w:tblGrid>
      <w:tr w:rsidR="004003BA" w:rsidRPr="0005266F" w14:paraId="46635224" w14:textId="77777777" w:rsidTr="0005266F">
        <w:tc>
          <w:tcPr>
            <w:tcW w:w="1328" w:type="dxa"/>
            <w:vMerge w:val="restart"/>
          </w:tcPr>
          <w:p w14:paraId="064D16F4" w14:textId="77777777" w:rsidR="004003BA" w:rsidRPr="0005266F" w:rsidRDefault="004003BA" w:rsidP="00AF59D7">
            <w:pPr>
              <w:ind w:firstLine="0"/>
              <w:rPr>
                <w:sz w:val="24"/>
                <w:szCs w:val="24"/>
              </w:rPr>
            </w:pPr>
            <w:r w:rsidRPr="0005266F">
              <w:rPr>
                <w:sz w:val="24"/>
                <w:szCs w:val="24"/>
              </w:rPr>
              <w:t>Diện tích</w:t>
            </w:r>
          </w:p>
          <w:p w14:paraId="689B99EF" w14:textId="49DB1DEA" w:rsidR="004003BA" w:rsidRPr="0005266F" w:rsidRDefault="004003BA" w:rsidP="00AF59D7">
            <w:pPr>
              <w:ind w:firstLine="0"/>
              <w:rPr>
                <w:sz w:val="24"/>
                <w:szCs w:val="24"/>
              </w:rPr>
            </w:pPr>
            <w:r w:rsidRPr="0005266F">
              <w:rPr>
                <w:sz w:val="24"/>
                <w:szCs w:val="24"/>
              </w:rPr>
              <w:t>(cm x cm)</w:t>
            </w:r>
          </w:p>
        </w:tc>
        <w:tc>
          <w:tcPr>
            <w:tcW w:w="1433" w:type="dxa"/>
            <w:vMerge w:val="restart"/>
          </w:tcPr>
          <w:p w14:paraId="4B5D28BC" w14:textId="77777777" w:rsidR="004003BA" w:rsidRPr="0005266F" w:rsidRDefault="004003BA" w:rsidP="00AF59D7">
            <w:pPr>
              <w:ind w:firstLine="0"/>
              <w:rPr>
                <w:sz w:val="24"/>
                <w:szCs w:val="24"/>
              </w:rPr>
            </w:pPr>
            <w:r w:rsidRPr="0005266F">
              <w:rPr>
                <w:sz w:val="24"/>
                <w:szCs w:val="24"/>
              </w:rPr>
              <w:t>Lý thuyết</w:t>
            </w:r>
          </w:p>
          <w:p w14:paraId="346D662D" w14:textId="5554CE19" w:rsidR="00730287" w:rsidRPr="0005266F" w:rsidRDefault="00730287" w:rsidP="00AF59D7">
            <w:pPr>
              <w:ind w:firstLine="0"/>
              <w:rPr>
                <w:sz w:val="24"/>
                <w:szCs w:val="24"/>
              </w:rPr>
            </w:pPr>
            <w:r w:rsidRPr="0005266F">
              <w:rPr>
                <w:sz w:val="24"/>
                <w:szCs w:val="24"/>
              </w:rPr>
              <w:t>(cm)</w:t>
            </w:r>
          </w:p>
        </w:tc>
        <w:tc>
          <w:tcPr>
            <w:tcW w:w="5732" w:type="dxa"/>
            <w:gridSpan w:val="4"/>
          </w:tcPr>
          <w:p w14:paraId="62D2A726" w14:textId="38F1E04F" w:rsidR="004003BA" w:rsidRPr="0005266F" w:rsidRDefault="004003BA" w:rsidP="000D59DB">
            <w:pPr>
              <w:ind w:firstLine="0"/>
              <w:jc w:val="center"/>
              <w:rPr>
                <w:sz w:val="24"/>
                <w:szCs w:val="24"/>
              </w:rPr>
            </w:pPr>
            <w:r w:rsidRPr="0005266F">
              <w:rPr>
                <w:sz w:val="24"/>
                <w:szCs w:val="24"/>
              </w:rPr>
              <w:t>Thực đo</w:t>
            </w:r>
            <w:r w:rsidR="00730287" w:rsidRPr="0005266F">
              <w:rPr>
                <w:sz w:val="24"/>
                <w:szCs w:val="24"/>
              </w:rPr>
              <w:t xml:space="preserve"> (cm)</w:t>
            </w:r>
          </w:p>
        </w:tc>
      </w:tr>
      <w:tr w:rsidR="004003BA" w:rsidRPr="0005266F" w14:paraId="3719824B" w14:textId="77777777" w:rsidTr="0005266F">
        <w:tc>
          <w:tcPr>
            <w:tcW w:w="1328" w:type="dxa"/>
            <w:vMerge/>
          </w:tcPr>
          <w:p w14:paraId="6B531A26" w14:textId="426D75AC" w:rsidR="004003BA" w:rsidRPr="0005266F" w:rsidRDefault="004003BA" w:rsidP="00AF59D7">
            <w:pPr>
              <w:ind w:firstLine="0"/>
              <w:rPr>
                <w:sz w:val="24"/>
                <w:szCs w:val="24"/>
              </w:rPr>
            </w:pPr>
          </w:p>
        </w:tc>
        <w:tc>
          <w:tcPr>
            <w:tcW w:w="1433" w:type="dxa"/>
            <w:vMerge/>
          </w:tcPr>
          <w:p w14:paraId="675B39C8" w14:textId="487FAEA1" w:rsidR="004003BA" w:rsidRPr="0005266F" w:rsidRDefault="004003BA" w:rsidP="00AF59D7">
            <w:pPr>
              <w:ind w:firstLine="0"/>
              <w:rPr>
                <w:sz w:val="24"/>
                <w:szCs w:val="24"/>
              </w:rPr>
            </w:pPr>
          </w:p>
        </w:tc>
        <w:tc>
          <w:tcPr>
            <w:tcW w:w="1433" w:type="dxa"/>
          </w:tcPr>
          <w:p w14:paraId="410C90AD" w14:textId="55B80431" w:rsidR="004003BA" w:rsidRPr="0005266F" w:rsidRDefault="004003BA" w:rsidP="00AF59D7">
            <w:pPr>
              <w:ind w:firstLine="0"/>
              <w:rPr>
                <w:sz w:val="24"/>
                <w:szCs w:val="24"/>
              </w:rPr>
            </w:pPr>
            <w:r w:rsidRPr="0005266F">
              <w:rPr>
                <w:sz w:val="24"/>
                <w:szCs w:val="24"/>
              </w:rPr>
              <w:t>Lần 1</w:t>
            </w:r>
            <w:r w:rsidR="00730287" w:rsidRPr="0005266F">
              <w:rPr>
                <w:sz w:val="24"/>
                <w:szCs w:val="24"/>
              </w:rPr>
              <w:t xml:space="preserve"> </w:t>
            </w:r>
          </w:p>
        </w:tc>
        <w:tc>
          <w:tcPr>
            <w:tcW w:w="1433" w:type="dxa"/>
          </w:tcPr>
          <w:p w14:paraId="1A170F1F" w14:textId="6E6AAA81" w:rsidR="004003BA" w:rsidRPr="0005266F" w:rsidRDefault="004003BA" w:rsidP="00AF59D7">
            <w:pPr>
              <w:ind w:firstLine="0"/>
              <w:rPr>
                <w:sz w:val="24"/>
                <w:szCs w:val="24"/>
              </w:rPr>
            </w:pPr>
            <w:r w:rsidRPr="0005266F">
              <w:rPr>
                <w:sz w:val="24"/>
                <w:szCs w:val="24"/>
              </w:rPr>
              <w:t>Lần 2</w:t>
            </w:r>
          </w:p>
        </w:tc>
        <w:tc>
          <w:tcPr>
            <w:tcW w:w="1433" w:type="dxa"/>
          </w:tcPr>
          <w:p w14:paraId="01ABDCAD" w14:textId="1BDCC4D4" w:rsidR="004003BA" w:rsidRPr="0005266F" w:rsidRDefault="004003BA" w:rsidP="00AF59D7">
            <w:pPr>
              <w:ind w:firstLine="0"/>
              <w:rPr>
                <w:sz w:val="24"/>
                <w:szCs w:val="24"/>
              </w:rPr>
            </w:pPr>
            <w:r w:rsidRPr="0005266F">
              <w:rPr>
                <w:sz w:val="24"/>
                <w:szCs w:val="24"/>
              </w:rPr>
              <w:t>Lần 3</w:t>
            </w:r>
          </w:p>
        </w:tc>
        <w:tc>
          <w:tcPr>
            <w:tcW w:w="1433" w:type="dxa"/>
          </w:tcPr>
          <w:p w14:paraId="22050EE7" w14:textId="53E5002C" w:rsidR="004003BA" w:rsidRPr="0005266F" w:rsidRDefault="004003BA" w:rsidP="00AF59D7">
            <w:pPr>
              <w:ind w:firstLine="0"/>
              <w:rPr>
                <w:sz w:val="24"/>
                <w:szCs w:val="24"/>
              </w:rPr>
            </w:pPr>
            <w:r w:rsidRPr="0005266F">
              <w:rPr>
                <w:sz w:val="24"/>
                <w:szCs w:val="24"/>
              </w:rPr>
              <w:t>Lần 4</w:t>
            </w:r>
          </w:p>
        </w:tc>
      </w:tr>
      <w:tr w:rsidR="003748FE" w:rsidRPr="0005266F" w14:paraId="7ADCACEB" w14:textId="77777777" w:rsidTr="0005266F">
        <w:tc>
          <w:tcPr>
            <w:tcW w:w="1328" w:type="dxa"/>
            <w:vMerge w:val="restart"/>
          </w:tcPr>
          <w:p w14:paraId="68A850EF" w14:textId="6CEA6A59" w:rsidR="003748FE" w:rsidRPr="0005266F" w:rsidRDefault="003748FE" w:rsidP="00AF59D7">
            <w:pPr>
              <w:ind w:firstLine="0"/>
              <w:rPr>
                <w:sz w:val="24"/>
                <w:szCs w:val="24"/>
              </w:rPr>
            </w:pPr>
            <w:r w:rsidRPr="0005266F">
              <w:rPr>
                <w:sz w:val="24"/>
                <w:szCs w:val="24"/>
              </w:rPr>
              <w:t>120 x 120</w:t>
            </w:r>
          </w:p>
        </w:tc>
        <w:tc>
          <w:tcPr>
            <w:tcW w:w="1433" w:type="dxa"/>
          </w:tcPr>
          <w:p w14:paraId="1C35CAED" w14:textId="68ACBA8E" w:rsidR="003748FE" w:rsidRPr="0005266F" w:rsidRDefault="003748FE" w:rsidP="00AF59D7">
            <w:pPr>
              <w:ind w:firstLine="0"/>
              <w:rPr>
                <w:sz w:val="24"/>
                <w:szCs w:val="24"/>
              </w:rPr>
            </w:pPr>
            <w:r w:rsidRPr="0005266F">
              <w:rPr>
                <w:sz w:val="24"/>
                <w:szCs w:val="24"/>
              </w:rPr>
              <w:t>(40,0)</w:t>
            </w:r>
          </w:p>
        </w:tc>
        <w:tc>
          <w:tcPr>
            <w:tcW w:w="1433" w:type="dxa"/>
          </w:tcPr>
          <w:p w14:paraId="022AEA19" w14:textId="7520FE36" w:rsidR="003748FE" w:rsidRPr="0005266F" w:rsidRDefault="003748FE" w:rsidP="00AF59D7">
            <w:pPr>
              <w:ind w:firstLine="0"/>
              <w:rPr>
                <w:sz w:val="24"/>
                <w:szCs w:val="24"/>
              </w:rPr>
            </w:pPr>
            <w:r w:rsidRPr="0005266F">
              <w:rPr>
                <w:sz w:val="24"/>
                <w:szCs w:val="24"/>
              </w:rPr>
              <w:t>(33,2)</w:t>
            </w:r>
          </w:p>
        </w:tc>
        <w:tc>
          <w:tcPr>
            <w:tcW w:w="1433" w:type="dxa"/>
          </w:tcPr>
          <w:p w14:paraId="43636CFD" w14:textId="71F0A1F8" w:rsidR="003748FE" w:rsidRPr="0005266F" w:rsidRDefault="003748FE" w:rsidP="00AF59D7">
            <w:pPr>
              <w:ind w:firstLine="0"/>
              <w:rPr>
                <w:sz w:val="24"/>
                <w:szCs w:val="24"/>
              </w:rPr>
            </w:pPr>
            <w:r w:rsidRPr="0005266F">
              <w:rPr>
                <w:sz w:val="24"/>
                <w:szCs w:val="24"/>
              </w:rPr>
              <w:t>(32, 0)</w:t>
            </w:r>
          </w:p>
        </w:tc>
        <w:tc>
          <w:tcPr>
            <w:tcW w:w="1433" w:type="dxa"/>
          </w:tcPr>
          <w:p w14:paraId="56B6A15D" w14:textId="34E43135" w:rsidR="003748FE" w:rsidRPr="0005266F" w:rsidRDefault="003748FE" w:rsidP="00AF59D7">
            <w:pPr>
              <w:ind w:firstLine="0"/>
              <w:rPr>
                <w:sz w:val="24"/>
                <w:szCs w:val="24"/>
              </w:rPr>
            </w:pPr>
            <w:r w:rsidRPr="0005266F">
              <w:rPr>
                <w:sz w:val="24"/>
                <w:szCs w:val="24"/>
              </w:rPr>
              <w:t>(33, 2)</w:t>
            </w:r>
          </w:p>
        </w:tc>
        <w:tc>
          <w:tcPr>
            <w:tcW w:w="1433" w:type="dxa"/>
          </w:tcPr>
          <w:p w14:paraId="375960A0" w14:textId="6F9B7101" w:rsidR="003748FE" w:rsidRPr="0005266F" w:rsidRDefault="003748FE" w:rsidP="00AF59D7">
            <w:pPr>
              <w:ind w:firstLine="0"/>
              <w:rPr>
                <w:sz w:val="24"/>
                <w:szCs w:val="24"/>
              </w:rPr>
            </w:pPr>
            <w:r w:rsidRPr="0005266F">
              <w:rPr>
                <w:sz w:val="24"/>
                <w:szCs w:val="24"/>
              </w:rPr>
              <w:t>(32, 6)</w:t>
            </w:r>
          </w:p>
        </w:tc>
      </w:tr>
      <w:tr w:rsidR="003748FE" w:rsidRPr="0005266F" w14:paraId="1173CD5C" w14:textId="77777777" w:rsidTr="0005266F">
        <w:tc>
          <w:tcPr>
            <w:tcW w:w="1328" w:type="dxa"/>
            <w:vMerge/>
          </w:tcPr>
          <w:p w14:paraId="7EE2A88E" w14:textId="087BC700" w:rsidR="003748FE" w:rsidRPr="0005266F" w:rsidRDefault="003748FE" w:rsidP="00AF59D7">
            <w:pPr>
              <w:ind w:firstLine="0"/>
              <w:rPr>
                <w:sz w:val="24"/>
                <w:szCs w:val="24"/>
              </w:rPr>
            </w:pPr>
          </w:p>
        </w:tc>
        <w:tc>
          <w:tcPr>
            <w:tcW w:w="1433" w:type="dxa"/>
          </w:tcPr>
          <w:p w14:paraId="58695315" w14:textId="3C7DA5A6" w:rsidR="003748FE" w:rsidRPr="0005266F" w:rsidRDefault="003748FE" w:rsidP="00AF59D7">
            <w:pPr>
              <w:ind w:firstLine="0"/>
              <w:rPr>
                <w:sz w:val="24"/>
                <w:szCs w:val="24"/>
              </w:rPr>
            </w:pPr>
            <w:r w:rsidRPr="0005266F">
              <w:rPr>
                <w:sz w:val="24"/>
                <w:szCs w:val="24"/>
              </w:rPr>
              <w:t>(80, 40)</w:t>
            </w:r>
          </w:p>
        </w:tc>
        <w:tc>
          <w:tcPr>
            <w:tcW w:w="1433" w:type="dxa"/>
          </w:tcPr>
          <w:p w14:paraId="07803E89" w14:textId="35B08A92" w:rsidR="003748FE" w:rsidRPr="0005266F" w:rsidRDefault="003748FE" w:rsidP="00AF59D7">
            <w:pPr>
              <w:ind w:firstLine="0"/>
              <w:rPr>
                <w:sz w:val="24"/>
                <w:szCs w:val="24"/>
              </w:rPr>
            </w:pPr>
            <w:r w:rsidRPr="0005266F">
              <w:rPr>
                <w:sz w:val="24"/>
                <w:szCs w:val="24"/>
              </w:rPr>
              <w:t>(75, -8)</w:t>
            </w:r>
          </w:p>
        </w:tc>
        <w:tc>
          <w:tcPr>
            <w:tcW w:w="1433" w:type="dxa"/>
          </w:tcPr>
          <w:p w14:paraId="5DEBC7FD" w14:textId="415DD4F1" w:rsidR="003748FE" w:rsidRPr="0005266F" w:rsidRDefault="003748FE" w:rsidP="00AF59D7">
            <w:pPr>
              <w:ind w:firstLine="0"/>
              <w:rPr>
                <w:sz w:val="24"/>
                <w:szCs w:val="24"/>
              </w:rPr>
            </w:pPr>
            <w:r w:rsidRPr="0005266F">
              <w:rPr>
                <w:sz w:val="24"/>
                <w:szCs w:val="24"/>
              </w:rPr>
              <w:t>(77, 5)</w:t>
            </w:r>
          </w:p>
        </w:tc>
        <w:tc>
          <w:tcPr>
            <w:tcW w:w="1433" w:type="dxa"/>
          </w:tcPr>
          <w:p w14:paraId="5BA54470" w14:textId="7C0AD6EC" w:rsidR="003748FE" w:rsidRPr="0005266F" w:rsidRDefault="003748FE" w:rsidP="00AF59D7">
            <w:pPr>
              <w:ind w:firstLine="0"/>
              <w:rPr>
                <w:sz w:val="24"/>
                <w:szCs w:val="24"/>
              </w:rPr>
            </w:pPr>
            <w:r w:rsidRPr="0005266F">
              <w:rPr>
                <w:sz w:val="24"/>
                <w:szCs w:val="24"/>
              </w:rPr>
              <w:t>(79, 4)</w:t>
            </w:r>
          </w:p>
        </w:tc>
        <w:tc>
          <w:tcPr>
            <w:tcW w:w="1433" w:type="dxa"/>
          </w:tcPr>
          <w:p w14:paraId="6E3F6788" w14:textId="04D5094D" w:rsidR="003748FE" w:rsidRPr="0005266F" w:rsidRDefault="003748FE" w:rsidP="00AF59D7">
            <w:pPr>
              <w:ind w:firstLine="0"/>
              <w:rPr>
                <w:sz w:val="24"/>
                <w:szCs w:val="24"/>
              </w:rPr>
            </w:pPr>
            <w:r w:rsidRPr="0005266F">
              <w:rPr>
                <w:sz w:val="24"/>
                <w:szCs w:val="24"/>
              </w:rPr>
              <w:t>(78, 7)</w:t>
            </w:r>
          </w:p>
        </w:tc>
      </w:tr>
      <w:tr w:rsidR="003748FE" w:rsidRPr="0005266F" w14:paraId="4A5F20AA" w14:textId="77777777" w:rsidTr="0005266F">
        <w:tc>
          <w:tcPr>
            <w:tcW w:w="1328" w:type="dxa"/>
            <w:vMerge/>
          </w:tcPr>
          <w:p w14:paraId="59D650A5" w14:textId="77777777" w:rsidR="003748FE" w:rsidRPr="0005266F" w:rsidRDefault="003748FE" w:rsidP="00AF59D7">
            <w:pPr>
              <w:ind w:firstLine="0"/>
              <w:rPr>
                <w:sz w:val="24"/>
                <w:szCs w:val="24"/>
              </w:rPr>
            </w:pPr>
          </w:p>
        </w:tc>
        <w:tc>
          <w:tcPr>
            <w:tcW w:w="1433" w:type="dxa"/>
          </w:tcPr>
          <w:p w14:paraId="0DE0A43C" w14:textId="1B373C98" w:rsidR="003748FE" w:rsidRPr="0005266F" w:rsidRDefault="003748FE" w:rsidP="00AF59D7">
            <w:pPr>
              <w:ind w:firstLine="0"/>
              <w:rPr>
                <w:sz w:val="24"/>
                <w:szCs w:val="24"/>
              </w:rPr>
            </w:pPr>
            <w:r w:rsidRPr="0005266F">
              <w:rPr>
                <w:sz w:val="24"/>
                <w:szCs w:val="24"/>
              </w:rPr>
              <w:t>(80, 80)</w:t>
            </w:r>
          </w:p>
        </w:tc>
        <w:tc>
          <w:tcPr>
            <w:tcW w:w="1433" w:type="dxa"/>
          </w:tcPr>
          <w:p w14:paraId="7E09578D" w14:textId="03A3E297" w:rsidR="003748FE" w:rsidRPr="0005266F" w:rsidRDefault="003748FE" w:rsidP="00AF59D7">
            <w:pPr>
              <w:ind w:firstLine="0"/>
              <w:rPr>
                <w:sz w:val="24"/>
                <w:szCs w:val="24"/>
              </w:rPr>
            </w:pPr>
            <w:r w:rsidRPr="0005266F">
              <w:rPr>
                <w:sz w:val="24"/>
                <w:szCs w:val="24"/>
              </w:rPr>
              <w:t>(77, 71)</w:t>
            </w:r>
          </w:p>
        </w:tc>
        <w:tc>
          <w:tcPr>
            <w:tcW w:w="1433" w:type="dxa"/>
          </w:tcPr>
          <w:p w14:paraId="4770C08C" w14:textId="4E4054F8" w:rsidR="003748FE" w:rsidRPr="0005266F" w:rsidRDefault="003748FE" w:rsidP="00AF59D7">
            <w:pPr>
              <w:ind w:firstLine="0"/>
              <w:rPr>
                <w:sz w:val="24"/>
                <w:szCs w:val="24"/>
              </w:rPr>
            </w:pPr>
            <w:r w:rsidRPr="0005266F">
              <w:rPr>
                <w:sz w:val="24"/>
                <w:szCs w:val="24"/>
              </w:rPr>
              <w:t>(77, 77)</w:t>
            </w:r>
          </w:p>
        </w:tc>
        <w:tc>
          <w:tcPr>
            <w:tcW w:w="1433" w:type="dxa"/>
          </w:tcPr>
          <w:p w14:paraId="4B978C4E" w14:textId="26897EF1" w:rsidR="003748FE" w:rsidRPr="0005266F" w:rsidRDefault="003748FE" w:rsidP="00AF59D7">
            <w:pPr>
              <w:ind w:firstLine="0"/>
              <w:rPr>
                <w:sz w:val="24"/>
                <w:szCs w:val="24"/>
              </w:rPr>
            </w:pPr>
            <w:r w:rsidRPr="0005266F">
              <w:rPr>
                <w:sz w:val="24"/>
                <w:szCs w:val="24"/>
              </w:rPr>
              <w:t>(77, 82)</w:t>
            </w:r>
          </w:p>
        </w:tc>
        <w:tc>
          <w:tcPr>
            <w:tcW w:w="1433" w:type="dxa"/>
          </w:tcPr>
          <w:p w14:paraId="0FEE7730" w14:textId="4D1FDA14" w:rsidR="003748FE" w:rsidRPr="0005266F" w:rsidRDefault="003748FE" w:rsidP="00AF59D7">
            <w:pPr>
              <w:ind w:firstLine="0"/>
              <w:rPr>
                <w:sz w:val="24"/>
                <w:szCs w:val="24"/>
              </w:rPr>
            </w:pPr>
            <w:r w:rsidRPr="0005266F">
              <w:rPr>
                <w:sz w:val="24"/>
                <w:szCs w:val="24"/>
              </w:rPr>
              <w:t>(78, 84)</w:t>
            </w:r>
          </w:p>
        </w:tc>
      </w:tr>
      <w:tr w:rsidR="003748FE" w:rsidRPr="0005266F" w14:paraId="30D8C035" w14:textId="77777777" w:rsidTr="0005266F">
        <w:tc>
          <w:tcPr>
            <w:tcW w:w="1328" w:type="dxa"/>
          </w:tcPr>
          <w:p w14:paraId="502F52A0" w14:textId="26C36ED9" w:rsidR="003748FE" w:rsidRPr="0005266F" w:rsidRDefault="003748FE" w:rsidP="00AF59D7">
            <w:pPr>
              <w:ind w:firstLine="0"/>
              <w:rPr>
                <w:sz w:val="24"/>
                <w:szCs w:val="24"/>
              </w:rPr>
            </w:pPr>
            <w:r w:rsidRPr="0005266F">
              <w:rPr>
                <w:sz w:val="24"/>
                <w:szCs w:val="24"/>
              </w:rPr>
              <w:t>320 x 320</w:t>
            </w:r>
          </w:p>
        </w:tc>
        <w:tc>
          <w:tcPr>
            <w:tcW w:w="1433" w:type="dxa"/>
          </w:tcPr>
          <w:p w14:paraId="4281A42F" w14:textId="5D95B3EC" w:rsidR="003748FE" w:rsidRPr="0005266F" w:rsidRDefault="003748FE" w:rsidP="00AF59D7">
            <w:pPr>
              <w:ind w:firstLine="0"/>
              <w:rPr>
                <w:sz w:val="24"/>
                <w:szCs w:val="24"/>
              </w:rPr>
            </w:pPr>
            <w:r w:rsidRPr="0005266F">
              <w:rPr>
                <w:sz w:val="24"/>
                <w:szCs w:val="24"/>
              </w:rPr>
              <w:t>(160, 200)</w:t>
            </w:r>
          </w:p>
        </w:tc>
        <w:tc>
          <w:tcPr>
            <w:tcW w:w="1433" w:type="dxa"/>
          </w:tcPr>
          <w:p w14:paraId="028473AC" w14:textId="4B096B9C" w:rsidR="003748FE" w:rsidRPr="0005266F" w:rsidRDefault="003748FE" w:rsidP="00AF59D7">
            <w:pPr>
              <w:ind w:firstLine="0"/>
              <w:rPr>
                <w:sz w:val="24"/>
                <w:szCs w:val="24"/>
              </w:rPr>
            </w:pPr>
            <w:r w:rsidRPr="0005266F">
              <w:rPr>
                <w:sz w:val="24"/>
                <w:szCs w:val="24"/>
              </w:rPr>
              <w:t>(</w:t>
            </w:r>
            <w:r w:rsidR="004E2C89" w:rsidRPr="0005266F">
              <w:rPr>
                <w:sz w:val="24"/>
                <w:szCs w:val="24"/>
              </w:rPr>
              <w:t>156, 198</w:t>
            </w:r>
            <w:r w:rsidRPr="0005266F">
              <w:rPr>
                <w:sz w:val="24"/>
                <w:szCs w:val="24"/>
              </w:rPr>
              <w:t>)</w:t>
            </w:r>
          </w:p>
        </w:tc>
        <w:tc>
          <w:tcPr>
            <w:tcW w:w="1433" w:type="dxa"/>
          </w:tcPr>
          <w:p w14:paraId="2E5643BC" w14:textId="2580FC6B" w:rsidR="003748FE" w:rsidRPr="0005266F" w:rsidRDefault="004E2C89" w:rsidP="00AF59D7">
            <w:pPr>
              <w:ind w:firstLine="0"/>
              <w:rPr>
                <w:sz w:val="24"/>
                <w:szCs w:val="24"/>
              </w:rPr>
            </w:pPr>
            <w:r w:rsidRPr="0005266F">
              <w:rPr>
                <w:sz w:val="24"/>
                <w:szCs w:val="24"/>
              </w:rPr>
              <w:t>(149, 193)</w:t>
            </w:r>
          </w:p>
        </w:tc>
        <w:tc>
          <w:tcPr>
            <w:tcW w:w="1433" w:type="dxa"/>
          </w:tcPr>
          <w:p w14:paraId="3E714A42" w14:textId="7944F415" w:rsidR="003748FE" w:rsidRPr="0005266F" w:rsidRDefault="004E2C89" w:rsidP="00AF59D7">
            <w:pPr>
              <w:ind w:firstLine="0"/>
              <w:rPr>
                <w:sz w:val="24"/>
                <w:szCs w:val="24"/>
              </w:rPr>
            </w:pPr>
            <w:r w:rsidRPr="0005266F">
              <w:rPr>
                <w:sz w:val="24"/>
                <w:szCs w:val="24"/>
              </w:rPr>
              <w:t>(151, 192)</w:t>
            </w:r>
          </w:p>
        </w:tc>
        <w:tc>
          <w:tcPr>
            <w:tcW w:w="1433" w:type="dxa"/>
          </w:tcPr>
          <w:p w14:paraId="1B3A90FB" w14:textId="76CD80FD" w:rsidR="003748FE" w:rsidRPr="0005266F" w:rsidRDefault="004E2C89" w:rsidP="00AF59D7">
            <w:pPr>
              <w:ind w:firstLine="0"/>
              <w:rPr>
                <w:sz w:val="24"/>
                <w:szCs w:val="24"/>
              </w:rPr>
            </w:pPr>
            <w:r w:rsidRPr="0005266F">
              <w:rPr>
                <w:sz w:val="24"/>
                <w:szCs w:val="24"/>
              </w:rPr>
              <w:t>(157, 193)</w:t>
            </w:r>
          </w:p>
        </w:tc>
      </w:tr>
      <w:tr w:rsidR="004E7F57" w:rsidRPr="0005266F" w14:paraId="0DC676FB" w14:textId="77777777" w:rsidTr="0005266F">
        <w:tc>
          <w:tcPr>
            <w:tcW w:w="1328" w:type="dxa"/>
          </w:tcPr>
          <w:p w14:paraId="419964C6" w14:textId="2C970BF8" w:rsidR="004E7F57" w:rsidRPr="0005266F" w:rsidRDefault="004E7F57" w:rsidP="00AF59D7">
            <w:pPr>
              <w:ind w:firstLine="0"/>
              <w:rPr>
                <w:sz w:val="24"/>
                <w:szCs w:val="24"/>
              </w:rPr>
            </w:pPr>
            <w:r w:rsidRPr="0005266F">
              <w:rPr>
                <w:sz w:val="24"/>
                <w:szCs w:val="24"/>
              </w:rPr>
              <w:t>1000x520</w:t>
            </w:r>
          </w:p>
        </w:tc>
        <w:tc>
          <w:tcPr>
            <w:tcW w:w="1433" w:type="dxa"/>
          </w:tcPr>
          <w:p w14:paraId="34BBCE15" w14:textId="177CEE96" w:rsidR="004E7F57" w:rsidRPr="0005266F" w:rsidRDefault="004E7F57" w:rsidP="00AF59D7">
            <w:pPr>
              <w:ind w:firstLine="0"/>
              <w:rPr>
                <w:sz w:val="24"/>
                <w:szCs w:val="24"/>
              </w:rPr>
            </w:pPr>
            <w:r w:rsidRPr="0005266F">
              <w:rPr>
                <w:sz w:val="24"/>
                <w:szCs w:val="24"/>
              </w:rPr>
              <w:t>(640, 320)</w:t>
            </w:r>
          </w:p>
        </w:tc>
        <w:tc>
          <w:tcPr>
            <w:tcW w:w="1433" w:type="dxa"/>
          </w:tcPr>
          <w:p w14:paraId="23DDC06A" w14:textId="4122E311" w:rsidR="004E7F57" w:rsidRPr="0005266F" w:rsidRDefault="004E7F57" w:rsidP="00AF59D7">
            <w:pPr>
              <w:ind w:firstLine="0"/>
              <w:rPr>
                <w:sz w:val="24"/>
                <w:szCs w:val="24"/>
              </w:rPr>
            </w:pPr>
            <w:r w:rsidRPr="0005266F">
              <w:rPr>
                <w:sz w:val="24"/>
                <w:szCs w:val="24"/>
              </w:rPr>
              <w:t>(649, 325)</w:t>
            </w:r>
          </w:p>
        </w:tc>
        <w:tc>
          <w:tcPr>
            <w:tcW w:w="1433" w:type="dxa"/>
          </w:tcPr>
          <w:p w14:paraId="0D2B729C" w14:textId="613A7381" w:rsidR="004E7F57" w:rsidRPr="0005266F" w:rsidRDefault="004E7F57" w:rsidP="00AF59D7">
            <w:pPr>
              <w:ind w:firstLine="0"/>
              <w:rPr>
                <w:sz w:val="24"/>
                <w:szCs w:val="24"/>
              </w:rPr>
            </w:pPr>
            <w:r w:rsidRPr="0005266F">
              <w:rPr>
                <w:sz w:val="24"/>
                <w:szCs w:val="24"/>
              </w:rPr>
              <w:t>(639, 319)</w:t>
            </w:r>
          </w:p>
        </w:tc>
        <w:tc>
          <w:tcPr>
            <w:tcW w:w="1433" w:type="dxa"/>
          </w:tcPr>
          <w:p w14:paraId="56D884D1" w14:textId="01D5907E" w:rsidR="004E7F57" w:rsidRPr="0005266F" w:rsidRDefault="004E7F57" w:rsidP="00AF59D7">
            <w:pPr>
              <w:ind w:firstLine="0"/>
              <w:rPr>
                <w:sz w:val="24"/>
                <w:szCs w:val="24"/>
              </w:rPr>
            </w:pPr>
            <w:r w:rsidRPr="0005266F">
              <w:rPr>
                <w:sz w:val="24"/>
                <w:szCs w:val="24"/>
              </w:rPr>
              <w:t>(645, 323)</w:t>
            </w:r>
          </w:p>
        </w:tc>
        <w:tc>
          <w:tcPr>
            <w:tcW w:w="1433" w:type="dxa"/>
          </w:tcPr>
          <w:p w14:paraId="4B6C1DF7" w14:textId="7B9CD3A5" w:rsidR="004E7F57" w:rsidRPr="0005266F" w:rsidRDefault="004E7F57" w:rsidP="00AF59D7">
            <w:pPr>
              <w:ind w:firstLine="0"/>
              <w:rPr>
                <w:sz w:val="24"/>
                <w:szCs w:val="24"/>
              </w:rPr>
            </w:pPr>
            <w:r w:rsidRPr="0005266F">
              <w:rPr>
                <w:sz w:val="24"/>
                <w:szCs w:val="24"/>
              </w:rPr>
              <w:t>(643, 321)</w:t>
            </w:r>
          </w:p>
        </w:tc>
      </w:tr>
      <w:tr w:rsidR="005C7EF4" w:rsidRPr="0005266F" w14:paraId="43E05571" w14:textId="77777777" w:rsidTr="0005266F">
        <w:tc>
          <w:tcPr>
            <w:tcW w:w="1328" w:type="dxa"/>
          </w:tcPr>
          <w:p w14:paraId="5B961BD7" w14:textId="1A564F58" w:rsidR="005C7EF4" w:rsidRPr="0005266F" w:rsidRDefault="005C7EF4" w:rsidP="00AF59D7">
            <w:pPr>
              <w:ind w:firstLine="0"/>
              <w:rPr>
                <w:sz w:val="24"/>
                <w:szCs w:val="24"/>
              </w:rPr>
            </w:pPr>
            <w:r w:rsidRPr="0005266F">
              <w:rPr>
                <w:sz w:val="24"/>
                <w:szCs w:val="24"/>
              </w:rPr>
              <w:lastRenderedPageBreak/>
              <w:t>3000x2000</w:t>
            </w:r>
          </w:p>
        </w:tc>
        <w:tc>
          <w:tcPr>
            <w:tcW w:w="1433" w:type="dxa"/>
          </w:tcPr>
          <w:p w14:paraId="28B6EA3D" w14:textId="50B303FA" w:rsidR="005C7EF4" w:rsidRPr="0005266F" w:rsidRDefault="005C7EF4" w:rsidP="00AF59D7">
            <w:pPr>
              <w:ind w:firstLine="0"/>
              <w:rPr>
                <w:sz w:val="24"/>
                <w:szCs w:val="24"/>
              </w:rPr>
            </w:pPr>
            <w:r w:rsidRPr="0005266F">
              <w:rPr>
                <w:sz w:val="24"/>
                <w:szCs w:val="24"/>
              </w:rPr>
              <w:t>(2988,19</w:t>
            </w:r>
            <w:r w:rsidR="00922127">
              <w:rPr>
                <w:sz w:val="24"/>
                <w:szCs w:val="24"/>
              </w:rPr>
              <w:t>83</w:t>
            </w:r>
            <w:r w:rsidRPr="0005266F">
              <w:rPr>
                <w:sz w:val="24"/>
                <w:szCs w:val="24"/>
              </w:rPr>
              <w:t>)</w:t>
            </w:r>
          </w:p>
        </w:tc>
        <w:tc>
          <w:tcPr>
            <w:tcW w:w="1433" w:type="dxa"/>
          </w:tcPr>
          <w:p w14:paraId="0C44E58E" w14:textId="524D2162" w:rsidR="005C7EF4" w:rsidRPr="0005266F" w:rsidRDefault="008A4842" w:rsidP="00AF59D7">
            <w:pPr>
              <w:ind w:firstLine="0"/>
              <w:rPr>
                <w:sz w:val="24"/>
                <w:szCs w:val="24"/>
              </w:rPr>
            </w:pPr>
            <w:r w:rsidRPr="0005266F">
              <w:rPr>
                <w:sz w:val="24"/>
                <w:szCs w:val="24"/>
              </w:rPr>
              <w:t>(2992,19</w:t>
            </w:r>
            <w:r w:rsidR="00922127">
              <w:rPr>
                <w:sz w:val="24"/>
                <w:szCs w:val="24"/>
              </w:rPr>
              <w:t>87</w:t>
            </w:r>
            <w:r w:rsidRPr="0005266F">
              <w:rPr>
                <w:sz w:val="24"/>
                <w:szCs w:val="24"/>
              </w:rPr>
              <w:t>)</w:t>
            </w:r>
          </w:p>
        </w:tc>
        <w:tc>
          <w:tcPr>
            <w:tcW w:w="1433" w:type="dxa"/>
          </w:tcPr>
          <w:p w14:paraId="4A271F53" w14:textId="075D92DC" w:rsidR="005C7EF4" w:rsidRPr="0005266F" w:rsidRDefault="008A4842" w:rsidP="00AF59D7">
            <w:pPr>
              <w:ind w:firstLine="0"/>
              <w:rPr>
                <w:sz w:val="24"/>
                <w:szCs w:val="24"/>
              </w:rPr>
            </w:pPr>
            <w:r w:rsidRPr="0005266F">
              <w:rPr>
                <w:sz w:val="24"/>
                <w:szCs w:val="24"/>
              </w:rPr>
              <w:t>(29</w:t>
            </w:r>
            <w:r w:rsidR="00922127">
              <w:rPr>
                <w:sz w:val="24"/>
                <w:szCs w:val="24"/>
              </w:rPr>
              <w:t>85</w:t>
            </w:r>
            <w:r w:rsidRPr="0005266F">
              <w:rPr>
                <w:sz w:val="24"/>
                <w:szCs w:val="24"/>
              </w:rPr>
              <w:t>,19</w:t>
            </w:r>
            <w:r w:rsidR="00922127">
              <w:rPr>
                <w:sz w:val="24"/>
                <w:szCs w:val="24"/>
              </w:rPr>
              <w:t>85</w:t>
            </w:r>
            <w:r w:rsidRPr="0005266F">
              <w:rPr>
                <w:sz w:val="24"/>
                <w:szCs w:val="24"/>
              </w:rPr>
              <w:t>)</w:t>
            </w:r>
          </w:p>
        </w:tc>
        <w:tc>
          <w:tcPr>
            <w:tcW w:w="1433" w:type="dxa"/>
          </w:tcPr>
          <w:p w14:paraId="59E98978" w14:textId="1F1DDF57" w:rsidR="005C7EF4" w:rsidRPr="0005266F" w:rsidRDefault="008A4842" w:rsidP="00AF59D7">
            <w:pPr>
              <w:ind w:firstLine="0"/>
              <w:rPr>
                <w:sz w:val="24"/>
                <w:szCs w:val="24"/>
              </w:rPr>
            </w:pPr>
            <w:r w:rsidRPr="0005266F">
              <w:rPr>
                <w:sz w:val="24"/>
                <w:szCs w:val="24"/>
              </w:rPr>
              <w:t>(29</w:t>
            </w:r>
            <w:r w:rsidR="00922127">
              <w:rPr>
                <w:sz w:val="24"/>
                <w:szCs w:val="24"/>
              </w:rPr>
              <w:t>83</w:t>
            </w:r>
            <w:r w:rsidRPr="0005266F">
              <w:rPr>
                <w:sz w:val="24"/>
                <w:szCs w:val="24"/>
              </w:rPr>
              <w:t>,19</w:t>
            </w:r>
            <w:r w:rsidR="00922127">
              <w:rPr>
                <w:sz w:val="24"/>
                <w:szCs w:val="24"/>
              </w:rPr>
              <w:t>88</w:t>
            </w:r>
            <w:r w:rsidRPr="0005266F">
              <w:rPr>
                <w:sz w:val="24"/>
                <w:szCs w:val="24"/>
              </w:rPr>
              <w:t>)</w:t>
            </w:r>
          </w:p>
        </w:tc>
        <w:tc>
          <w:tcPr>
            <w:tcW w:w="1433" w:type="dxa"/>
          </w:tcPr>
          <w:p w14:paraId="6F4BA405" w14:textId="5D7D1720" w:rsidR="005C7EF4" w:rsidRPr="0005266F" w:rsidRDefault="008A4842" w:rsidP="00AF59D7">
            <w:pPr>
              <w:ind w:firstLine="0"/>
              <w:rPr>
                <w:sz w:val="24"/>
                <w:szCs w:val="24"/>
              </w:rPr>
            </w:pPr>
            <w:r w:rsidRPr="0005266F">
              <w:rPr>
                <w:sz w:val="24"/>
                <w:szCs w:val="24"/>
              </w:rPr>
              <w:t>(29</w:t>
            </w:r>
            <w:r w:rsidR="00922127">
              <w:rPr>
                <w:sz w:val="24"/>
                <w:szCs w:val="24"/>
              </w:rPr>
              <w:t>84</w:t>
            </w:r>
            <w:r w:rsidRPr="0005266F">
              <w:rPr>
                <w:sz w:val="24"/>
                <w:szCs w:val="24"/>
              </w:rPr>
              <w:t>,1992)</w:t>
            </w:r>
          </w:p>
        </w:tc>
      </w:tr>
    </w:tbl>
    <w:p w14:paraId="091EB18A" w14:textId="1EA940D6" w:rsidR="0023649D" w:rsidRDefault="000243EA" w:rsidP="000D59DB">
      <w:pPr>
        <w:tabs>
          <w:tab w:val="left" w:pos="2800"/>
        </w:tabs>
      </w:pPr>
      <w:r>
        <w:t>Dựa trên</w:t>
      </w:r>
      <w:r w:rsidR="00614727">
        <w:t xml:space="preserve"> kết quả thử nghiệm ở bảng 3.1</w:t>
      </w:r>
      <w:r>
        <w:t xml:space="preserve"> cùng với nhiều phép đo riêng lẻ khác</w:t>
      </w:r>
      <w:r w:rsidR="00614727">
        <w:t>, em</w:t>
      </w:r>
      <w:r>
        <w:t xml:space="preserve"> có thể</w:t>
      </w:r>
      <w:r w:rsidR="00614727">
        <w:t xml:space="preserve"> đi đến kết luận, hệ th</w:t>
      </w:r>
      <w:r>
        <w:t>ố</w:t>
      </w:r>
      <w:r w:rsidR="00614727">
        <w:t xml:space="preserve">ng DWM1001 đạt được độ chính xác 10cm ổn định trong mặt phẳng với diện tích </w:t>
      </w:r>
      <w:r w:rsidR="00922127">
        <w:t>3</w:t>
      </w:r>
      <w:r w:rsidR="002D75AE">
        <w:t xml:space="preserve">0m x </w:t>
      </w:r>
      <w:r w:rsidR="00922127">
        <w:t>3</w:t>
      </w:r>
      <w:r w:rsidR="002D75AE">
        <w:t>0m. Với diện tích lớn hơn, độ chính xác sẽ giảm xuống còn khoảng 20 – 30 cm</w:t>
      </w:r>
      <w:r w:rsidR="007D21FC">
        <w:t>.</w:t>
      </w:r>
    </w:p>
    <w:p w14:paraId="6E8AE7A2" w14:textId="45F019C4" w:rsidR="002E7B3C" w:rsidRDefault="00AD1B39" w:rsidP="00A5073E">
      <w:pPr>
        <w:tabs>
          <w:tab w:val="left" w:pos="2800"/>
        </w:tabs>
      </w:pPr>
      <w:r>
        <w:t>Kết quả thử nghiệm trên là một bước quan trọng trong quá trình thiết kế hệ thống, kiểm nghiệm lại tính năng của toàn hệ thống UWB để có thể tự tin hơn trong việc thiết kế Gateway</w:t>
      </w:r>
      <w:r w:rsidR="002E7B3C">
        <w:t xml:space="preserve"> sau này</w:t>
      </w:r>
      <w:r>
        <w:t>.</w:t>
      </w:r>
    </w:p>
    <w:p w14:paraId="61EC16CB" w14:textId="49D22D57" w:rsidR="00807D2C" w:rsidRDefault="00535A24" w:rsidP="000A32EF">
      <w:pPr>
        <w:pStyle w:val="Heading4"/>
      </w:pPr>
      <w:r>
        <w:t>Thử nghiệm hoạt động hệ thống</w:t>
      </w:r>
      <w:r w:rsidR="000A32EF">
        <w:t xml:space="preserve"> DWM1001 kết hợp Gateway</w:t>
      </w:r>
    </w:p>
    <w:p w14:paraId="0D13F9EB" w14:textId="41369281" w:rsidR="005C619A" w:rsidRDefault="00A5073E" w:rsidP="00FE1A76">
      <w:r>
        <w:t>Sau khi đã có kết quả thử nghiệm hệ thống UWB</w:t>
      </w:r>
      <w:r w:rsidR="00A81572">
        <w:t xml:space="preserve"> và đã thiết kế xong Gateway, em tiến hành thử nghiệm tổng thể hệ thống gồm hệ thống UWB</w:t>
      </w:r>
      <w:r w:rsidR="00D96E03">
        <w:t>, Gateway và Cloud.</w:t>
      </w:r>
      <w:r w:rsidR="00FE1A76">
        <w:t xml:space="preserve"> </w:t>
      </w:r>
      <w:r w:rsidR="005C619A">
        <w:t>Môi trường thử nghiệm</w:t>
      </w:r>
      <w:r w:rsidR="0002394F">
        <w:t xml:space="preserve"> gồm môi trường không gian thoáng trong quá trình nghiên cứu, thiết kế gateway và môi trường nhà máy với các điều kiện nhiễu, vật cản.</w:t>
      </w:r>
    </w:p>
    <w:p w14:paraId="50DDFCFF" w14:textId="61A475FB" w:rsidR="005E7A31" w:rsidRDefault="005E7A31" w:rsidP="005E7A31">
      <w:r w:rsidRPr="005E7A31">
        <w:rPr>
          <w:b/>
          <w:bCs/>
        </w:rPr>
        <w:t>Môi trường không gian thoáng</w:t>
      </w:r>
      <w:r>
        <w:t>:</w:t>
      </w:r>
    </w:p>
    <w:p w14:paraId="34739C9C" w14:textId="77777777" w:rsidR="00B96F15" w:rsidRDefault="00B96F15" w:rsidP="00B96F15">
      <w:pPr>
        <w:keepNext/>
        <w:jc w:val="center"/>
      </w:pPr>
      <w:r>
        <w:rPr>
          <w:noProof/>
        </w:rPr>
        <w:drawing>
          <wp:inline distT="0" distB="0" distL="0" distR="0" wp14:anchorId="67ABD1F0" wp14:editId="510D023D">
            <wp:extent cx="4170322" cy="28041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7352" cy="2822302"/>
                    </a:xfrm>
                    <a:prstGeom prst="rect">
                      <a:avLst/>
                    </a:prstGeom>
                  </pic:spPr>
                </pic:pic>
              </a:graphicData>
            </a:graphic>
          </wp:inline>
        </w:drawing>
      </w:r>
    </w:p>
    <w:p w14:paraId="7D4F0F66" w14:textId="40D87357" w:rsidR="00C92E75" w:rsidRDefault="00B96F15" w:rsidP="00B96F15">
      <w:pPr>
        <w:pStyle w:val="Caption"/>
      </w:pPr>
      <w:bookmarkStart w:id="200" w:name="_Toc110947590"/>
      <w:r>
        <w:t xml:space="preserve">Hình </w:t>
      </w:r>
      <w:fldSimple w:instr=" STYLEREF 1 \s ">
        <w:r w:rsidR="007D414B">
          <w:rPr>
            <w:noProof/>
          </w:rPr>
          <w:t>3</w:t>
        </w:r>
      </w:fldSimple>
      <w:r w:rsidR="00A37E54">
        <w:t>.</w:t>
      </w:r>
      <w:fldSimple w:instr=" SEQ Hình \* ARABIC \s 1 ">
        <w:r w:rsidR="007D414B">
          <w:rPr>
            <w:noProof/>
          </w:rPr>
          <w:t>11</w:t>
        </w:r>
      </w:fldSimple>
      <w:r>
        <w:t xml:space="preserve"> Không gian thử nghiệm</w:t>
      </w:r>
      <w:bookmarkEnd w:id="200"/>
      <w:r>
        <w:t xml:space="preserve"> </w:t>
      </w:r>
    </w:p>
    <w:p w14:paraId="6153D66E" w14:textId="671D4F41" w:rsidR="00B96F15" w:rsidRDefault="00B96F15" w:rsidP="00B96F15">
      <w:r>
        <w:t xml:space="preserve">Không giản thử nghiệm có diện tích là 30m x 6m, với </w:t>
      </w:r>
      <w:r w:rsidR="00734FEA">
        <w:t xml:space="preserve">4 anchor ở 4 điểm góc của không gián. Mỗi anchor được đặt ở độ cao 4m để mô phỏng lại vị trí của anchor trong các không gian </w:t>
      </w:r>
      <w:r w:rsidR="00BA25DE">
        <w:t>thực tế.</w:t>
      </w:r>
    </w:p>
    <w:p w14:paraId="5058A80E" w14:textId="35905A0A" w:rsidR="008C4F37" w:rsidRDefault="00DD0BA8" w:rsidP="008C4F37">
      <w:pPr>
        <w:keepNext/>
        <w:jc w:val="center"/>
      </w:pPr>
      <w:r>
        <w:rPr>
          <w:noProof/>
        </w:rPr>
        <w:lastRenderedPageBreak/>
        <w:drawing>
          <wp:inline distT="0" distB="0" distL="0" distR="0" wp14:anchorId="7DDB0ACB" wp14:editId="2C074852">
            <wp:extent cx="4652518" cy="2230582"/>
            <wp:effectExtent l="0" t="0" r="0" b="0"/>
            <wp:docPr id="344068112" name="Picture 34406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2519" cy="2240171"/>
                    </a:xfrm>
                    <a:prstGeom prst="rect">
                      <a:avLst/>
                    </a:prstGeom>
                  </pic:spPr>
                </pic:pic>
              </a:graphicData>
            </a:graphic>
          </wp:inline>
        </w:drawing>
      </w:r>
    </w:p>
    <w:p w14:paraId="6A764FEB" w14:textId="39D5A1D6" w:rsidR="008C4F37" w:rsidRDefault="008C4F37" w:rsidP="008C4F37">
      <w:pPr>
        <w:pStyle w:val="Caption"/>
      </w:pPr>
      <w:bookmarkStart w:id="201" w:name="_Toc110947591"/>
      <w:r>
        <w:t xml:space="preserve">Hình </w:t>
      </w:r>
      <w:fldSimple w:instr=" STYLEREF 1 \s ">
        <w:r w:rsidR="007D414B">
          <w:rPr>
            <w:noProof/>
          </w:rPr>
          <w:t>3</w:t>
        </w:r>
      </w:fldSimple>
      <w:r w:rsidR="00A37E54">
        <w:t>.</w:t>
      </w:r>
      <w:fldSimple w:instr=" SEQ Hình \* ARABIC \s 1 ">
        <w:r w:rsidR="007D414B">
          <w:rPr>
            <w:noProof/>
          </w:rPr>
          <w:t>12</w:t>
        </w:r>
      </w:fldSimple>
      <w:r>
        <w:t xml:space="preserve"> Thiết bị Gateway</w:t>
      </w:r>
      <w:r w:rsidR="00DD0BA8">
        <w:t xml:space="preserve"> và 6 Tag</w:t>
      </w:r>
      <w:bookmarkEnd w:id="201"/>
      <w:r w:rsidR="00DD0BA8">
        <w:t xml:space="preserve"> </w:t>
      </w:r>
    </w:p>
    <w:p w14:paraId="1FC7BAFC" w14:textId="2E97D3AD" w:rsidR="00DD0BA8" w:rsidRDefault="00A52C04" w:rsidP="000A32EF">
      <w:r>
        <w:t xml:space="preserve">Thiết bị gateway </w:t>
      </w:r>
      <w:r w:rsidR="007B5418">
        <w:t>được cấp nguồn 5V từ ắc quy để phục vụ cho thử nghiệm, WiFi được lấy từ nguồn phát điện thoại.</w:t>
      </w:r>
      <w:r w:rsidR="00AE18EF">
        <w:t xml:space="preserve"> </w:t>
      </w:r>
      <w:r w:rsidR="000A32EF">
        <w:t>Kịch bản test tương tự như phần 3.2.2</w:t>
      </w:r>
      <w:r w:rsidR="00FE1A76">
        <w:t xml:space="preserve"> với bài test độ chính xác, thêm vào đó là thử nghiệm kết nối 6 tag cùng một lúc</w:t>
      </w:r>
      <w:r w:rsidR="004B54F7">
        <w:t xml:space="preserve"> để kiểm tra độ ổn định của module quản lý node trên gateway</w:t>
      </w:r>
      <w:r w:rsidR="00FE1A76">
        <w:t>.</w:t>
      </w:r>
    </w:p>
    <w:p w14:paraId="11A05D81" w14:textId="73A00A61" w:rsidR="00821961" w:rsidRDefault="00821961" w:rsidP="000A32EF">
      <w:r>
        <w:t>Hình 3.13 là kết quả của quá trình intialize, gateway kết nối đủ 4 anchor, đọc thông tin và sau đón ngắt kết nối tới 4 anchor đó.</w:t>
      </w:r>
    </w:p>
    <w:p w14:paraId="55DA862F" w14:textId="77777777" w:rsidR="00821961" w:rsidRDefault="00821961" w:rsidP="00821961">
      <w:pPr>
        <w:keepNext/>
        <w:jc w:val="center"/>
      </w:pPr>
      <w:r>
        <w:rPr>
          <w:noProof/>
        </w:rPr>
        <w:drawing>
          <wp:inline distT="0" distB="0" distL="0" distR="0" wp14:anchorId="1B52D37B" wp14:editId="72784AA2">
            <wp:extent cx="4984409" cy="1735667"/>
            <wp:effectExtent l="0" t="0" r="0" b="0"/>
            <wp:docPr id="344068123" name="Picture 3440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948" cy="1738292"/>
                    </a:xfrm>
                    <a:prstGeom prst="rect">
                      <a:avLst/>
                    </a:prstGeom>
                  </pic:spPr>
                </pic:pic>
              </a:graphicData>
            </a:graphic>
          </wp:inline>
        </w:drawing>
      </w:r>
    </w:p>
    <w:p w14:paraId="01FBE2A9" w14:textId="08CE7498" w:rsidR="00821961" w:rsidRDefault="00821961" w:rsidP="00821961">
      <w:pPr>
        <w:pStyle w:val="Caption"/>
      </w:pPr>
      <w:bookmarkStart w:id="202" w:name="_Toc110947592"/>
      <w:r>
        <w:t xml:space="preserve">Hình </w:t>
      </w:r>
      <w:fldSimple w:instr=" STYLEREF 1 \s ">
        <w:r w:rsidR="007D414B">
          <w:rPr>
            <w:noProof/>
          </w:rPr>
          <w:t>3</w:t>
        </w:r>
      </w:fldSimple>
      <w:r w:rsidR="00A37E54">
        <w:t>.</w:t>
      </w:r>
      <w:fldSimple w:instr=" SEQ Hình \* ARABIC \s 1 ">
        <w:r w:rsidR="007D414B">
          <w:rPr>
            <w:noProof/>
          </w:rPr>
          <w:t>13</w:t>
        </w:r>
      </w:fldSimple>
      <w:r>
        <w:t xml:space="preserve"> Quá trình Initialize</w:t>
      </w:r>
      <w:bookmarkEnd w:id="202"/>
    </w:p>
    <w:p w14:paraId="1904F316" w14:textId="633B3DD5" w:rsidR="009950A4" w:rsidRPr="009950A4" w:rsidRDefault="009950A4" w:rsidP="009950A4">
      <w:r>
        <w:t>Sau đó thiết bị sẽ quét tất cả các tag và module quản lý node sẽ hoạt động, quản lý các tag xung quanh nó.</w:t>
      </w:r>
      <w:r w:rsidR="00932876">
        <w:t xml:space="preserve"> Kết quả hiển thị vị trí của 6 tag được mô tả ở hình 3.15.</w:t>
      </w:r>
    </w:p>
    <w:p w14:paraId="3E38CB2A" w14:textId="77777777" w:rsidR="009950A4" w:rsidRDefault="009950A4" w:rsidP="009950A4">
      <w:pPr>
        <w:keepNext/>
      </w:pPr>
      <w:r>
        <w:rPr>
          <w:noProof/>
        </w:rPr>
        <w:lastRenderedPageBreak/>
        <w:drawing>
          <wp:inline distT="0" distB="0" distL="0" distR="0" wp14:anchorId="60382F35" wp14:editId="2C7E8CC4">
            <wp:extent cx="5174615" cy="1221047"/>
            <wp:effectExtent l="0" t="0" r="0" b="0"/>
            <wp:docPr id="344068122" name="Picture 3440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1508" cy="1232112"/>
                    </a:xfrm>
                    <a:prstGeom prst="rect">
                      <a:avLst/>
                    </a:prstGeom>
                  </pic:spPr>
                </pic:pic>
              </a:graphicData>
            </a:graphic>
          </wp:inline>
        </w:drawing>
      </w:r>
    </w:p>
    <w:p w14:paraId="222E5222" w14:textId="00D5963E" w:rsidR="009950A4" w:rsidRPr="009950A4" w:rsidRDefault="009950A4" w:rsidP="009950A4">
      <w:pPr>
        <w:pStyle w:val="Caption"/>
      </w:pPr>
      <w:bookmarkStart w:id="203" w:name="_Toc110947593"/>
      <w:r>
        <w:t xml:space="preserve">Hình </w:t>
      </w:r>
      <w:fldSimple w:instr=" STYLEREF 1 \s ">
        <w:r w:rsidR="007D414B">
          <w:rPr>
            <w:noProof/>
          </w:rPr>
          <w:t>3</w:t>
        </w:r>
      </w:fldSimple>
      <w:r w:rsidR="00A37E54">
        <w:t>.</w:t>
      </w:r>
      <w:fldSimple w:instr=" SEQ Hình \* ARABIC \s 1 ">
        <w:r w:rsidR="007D414B">
          <w:rPr>
            <w:noProof/>
          </w:rPr>
          <w:t>14</w:t>
        </w:r>
      </w:fldSimple>
      <w:r>
        <w:t xml:space="preserve"> Thiết bị kết nối 6 tag</w:t>
      </w:r>
      <w:bookmarkEnd w:id="203"/>
    </w:p>
    <w:p w14:paraId="63F4516E" w14:textId="77777777" w:rsidR="00A37E54" w:rsidRDefault="00705F4C" w:rsidP="00A37E54">
      <w:pPr>
        <w:keepNext/>
        <w:jc w:val="center"/>
      </w:pPr>
      <w:r>
        <w:rPr>
          <w:noProof/>
        </w:rPr>
        <w:drawing>
          <wp:inline distT="0" distB="0" distL="0" distR="0" wp14:anchorId="5369145C" wp14:editId="14FE2A37">
            <wp:extent cx="2287581" cy="2733040"/>
            <wp:effectExtent l="0" t="0" r="0" b="0"/>
            <wp:docPr id="344068119" name="Picture 34406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98447" cy="2746022"/>
                    </a:xfrm>
                    <a:prstGeom prst="rect">
                      <a:avLst/>
                    </a:prstGeom>
                  </pic:spPr>
                </pic:pic>
              </a:graphicData>
            </a:graphic>
          </wp:inline>
        </w:drawing>
      </w:r>
    </w:p>
    <w:p w14:paraId="5F905F47" w14:textId="2FD9B2E7" w:rsidR="00705F4C" w:rsidRPr="00A52C04" w:rsidRDefault="00A37E54" w:rsidP="00715088">
      <w:pPr>
        <w:pStyle w:val="Caption"/>
      </w:pPr>
      <w:bookmarkStart w:id="204" w:name="_Toc110947594"/>
      <w:r>
        <w:t xml:space="preserve">Hình </w:t>
      </w:r>
      <w:fldSimple w:instr=" STYLEREF 1 \s ">
        <w:r w:rsidR="007D414B">
          <w:rPr>
            <w:noProof/>
          </w:rPr>
          <w:t>3</w:t>
        </w:r>
      </w:fldSimple>
      <w:r>
        <w:t>.</w:t>
      </w:r>
      <w:fldSimple w:instr=" SEQ Hình \* ARABIC \s 1 ">
        <w:r w:rsidR="007D414B">
          <w:rPr>
            <w:noProof/>
          </w:rPr>
          <w:t>15</w:t>
        </w:r>
      </w:fldSimple>
      <w:r>
        <w:t xml:space="preserve"> Vị trí của 6 tag hiển thị trên bản đồ</w:t>
      </w:r>
      <w:bookmarkEnd w:id="204"/>
    </w:p>
    <w:p w14:paraId="433C8F4B" w14:textId="46B9C6A6" w:rsidR="005E7A31" w:rsidRDefault="005E7A31" w:rsidP="005E7A31">
      <w:pPr>
        <w:rPr>
          <w:b/>
          <w:bCs/>
        </w:rPr>
      </w:pPr>
      <w:r w:rsidRPr="005E7A31">
        <w:rPr>
          <w:b/>
          <w:bCs/>
        </w:rPr>
        <w:t>Môi trường nhà máy</w:t>
      </w:r>
      <w:r w:rsidR="00EC12CE">
        <w:rPr>
          <w:b/>
          <w:bCs/>
        </w:rPr>
        <w:t xml:space="preserve">: </w:t>
      </w:r>
    </w:p>
    <w:p w14:paraId="6006A6F1" w14:textId="44AA7B85" w:rsidR="00EC12CE" w:rsidRDefault="00EC12CE" w:rsidP="006B5264">
      <w:r>
        <w:t>Bài toán đặt ra tại nhà máy là theo dõi các xe nâng hàng để từ đó xác định được vị trí của các pallet hàng.</w:t>
      </w:r>
      <w:r w:rsidR="00E86CF7">
        <w:t xml:space="preserve"> Hệ thống thử nghiệm bao gồm 4 cột cố định được gắn anchor, với độ cao 2.5m</w:t>
      </w:r>
      <w:r w:rsidR="00225ABC">
        <w:t>, tạo thành diện tích 30</w:t>
      </w:r>
      <w:r w:rsidR="008C10DD">
        <w:t>m</w:t>
      </w:r>
      <w:r w:rsidR="00225ABC">
        <w:t xml:space="preserve"> x </w:t>
      </w:r>
      <w:r w:rsidR="006B5264">
        <w:t>10</w:t>
      </w:r>
      <w:r w:rsidR="00225ABC">
        <w:t>m.</w:t>
      </w:r>
      <w:r w:rsidR="006F3C21">
        <w:t xml:space="preserve"> </w:t>
      </w:r>
      <w:r w:rsidR="008C10DD">
        <w:t xml:space="preserve">Vị trí của Gateway được đặt ở tâm của diện tích, đảm bảo khoảng cách khoảng </w:t>
      </w:r>
      <w:r w:rsidR="00351716">
        <w:t>1</w:t>
      </w:r>
      <w:r w:rsidR="006B5264">
        <w:t>6</w:t>
      </w:r>
      <w:r w:rsidR="008C10DD">
        <w:t>m tới mỗi node anchor.</w:t>
      </w:r>
      <w:r w:rsidR="006B5264">
        <w:t xml:space="preserve"> </w:t>
      </w:r>
    </w:p>
    <w:p w14:paraId="5B517B33" w14:textId="56B1BE4C" w:rsidR="006B5264" w:rsidRPr="00EC12CE" w:rsidRDefault="006B5264" w:rsidP="006B5264">
      <w:r>
        <w:t xml:space="preserve">Tag được gắn trên xe nâng và </w:t>
      </w:r>
      <w:r w:rsidR="00BB4599">
        <w:t>đi theo đường đã được định sẵn.</w:t>
      </w:r>
      <w:r w:rsidR="00E91365">
        <w:t xml:space="preserve"> Kết quả của bài test được mô tả ở hình 3.14.</w:t>
      </w:r>
      <w:r w:rsidR="009A1AE7">
        <w:t xml:space="preserve"> Hình bên trái là kết quả của quá trình đo, hình bên phải là so sánh giữa kết quả đo và kết quả mong muốn. Mỗi ô trên hình tương ứng với kích thước 50 cm x 50 cm</w:t>
      </w:r>
      <w:r w:rsidR="0013147F">
        <w:t>, đối sánh với hình vẽ ta thấy được các điểm kết quả đo không lệch quá 1 ô so với kết quả mong muốn, t</w:t>
      </w:r>
      <w:r w:rsidR="00D90AC2">
        <w:t>ương ứng với</w:t>
      </w:r>
      <w:r w:rsidR="0013147F">
        <w:t xml:space="preserve"> đo chính xác nhỏ hơn 50cm.</w:t>
      </w:r>
      <w:r w:rsidR="009A493A">
        <w:t xml:space="preserve"> Cùng với đó, kết nối và tín hiệu trong môi trường nhà máy ổn định là một dấu hiệu tốt cho bài test.</w:t>
      </w:r>
      <w:r w:rsidR="008F4126">
        <w:t xml:space="preserve"> Do thời gian và hạn chế về cơ sở vật chất được cung cấp tại nhà máy khi thử nghiệm như xe nâng, không gian,…</w:t>
      </w:r>
      <w:r w:rsidR="000B2095">
        <w:t xml:space="preserve"> nên chưa thể thực hiện được nhiều bài test nhất có thể.</w:t>
      </w:r>
    </w:p>
    <w:p w14:paraId="14516954" w14:textId="77777777" w:rsidR="003E2D8B" w:rsidRDefault="003E2D8B" w:rsidP="003E2D8B">
      <w:pPr>
        <w:keepNext/>
        <w:jc w:val="center"/>
      </w:pPr>
      <w:r>
        <w:rPr>
          <w:noProof/>
        </w:rPr>
        <w:lastRenderedPageBreak/>
        <w:drawing>
          <wp:inline distT="0" distB="0" distL="0" distR="0" wp14:anchorId="0639E745" wp14:editId="511732B5">
            <wp:extent cx="3914010" cy="2977911"/>
            <wp:effectExtent l="0" t="0" r="0" b="0"/>
            <wp:docPr id="344068098" name="Picture 3440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3808" cy="2992974"/>
                    </a:xfrm>
                    <a:prstGeom prst="rect">
                      <a:avLst/>
                    </a:prstGeom>
                  </pic:spPr>
                </pic:pic>
              </a:graphicData>
            </a:graphic>
          </wp:inline>
        </w:drawing>
      </w:r>
    </w:p>
    <w:p w14:paraId="12428134" w14:textId="010A5AA3" w:rsidR="003E2D8B" w:rsidRDefault="003E2D8B" w:rsidP="003E2D8B">
      <w:pPr>
        <w:pStyle w:val="Caption"/>
      </w:pPr>
      <w:bookmarkStart w:id="205" w:name="_Toc110947595"/>
      <w:r>
        <w:t xml:space="preserve">Hình </w:t>
      </w:r>
      <w:fldSimple w:instr=" STYLEREF 1 \s ">
        <w:r w:rsidR="007D414B">
          <w:rPr>
            <w:noProof/>
          </w:rPr>
          <w:t>3</w:t>
        </w:r>
      </w:fldSimple>
      <w:r w:rsidR="00A37E54">
        <w:t>.</w:t>
      </w:r>
      <w:fldSimple w:instr=" SEQ Hình \* ARABIC \s 1 ">
        <w:r w:rsidR="007D414B">
          <w:rPr>
            <w:noProof/>
          </w:rPr>
          <w:t>16</w:t>
        </w:r>
      </w:fldSimple>
      <w:r>
        <w:t xml:space="preserve"> Thử nghiệm hệ thống tại hiện trường</w:t>
      </w:r>
      <w:bookmarkEnd w:id="205"/>
    </w:p>
    <w:p w14:paraId="2A0C8A31" w14:textId="754853DD" w:rsidR="006B6E81" w:rsidRDefault="006B5264" w:rsidP="006B6E81">
      <w:pPr>
        <w:keepNext/>
        <w:jc w:val="center"/>
      </w:pPr>
      <w:r>
        <w:rPr>
          <w:noProof/>
        </w:rPr>
        <w:drawing>
          <wp:inline distT="0" distB="0" distL="0" distR="0" wp14:anchorId="72C62F61" wp14:editId="20600FB2">
            <wp:extent cx="3297382" cy="3086501"/>
            <wp:effectExtent l="0" t="0" r="0" b="0"/>
            <wp:docPr id="344068118" name="Picture 3440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12073" cy="3100253"/>
                    </a:xfrm>
                    <a:prstGeom prst="rect">
                      <a:avLst/>
                    </a:prstGeom>
                  </pic:spPr>
                </pic:pic>
              </a:graphicData>
            </a:graphic>
          </wp:inline>
        </w:drawing>
      </w:r>
    </w:p>
    <w:p w14:paraId="4379AD8A" w14:textId="64215098" w:rsidR="00FE5186" w:rsidRDefault="006B6E81" w:rsidP="00FE5186">
      <w:pPr>
        <w:pStyle w:val="Caption"/>
      </w:pPr>
      <w:bookmarkStart w:id="206" w:name="_Toc110947596"/>
      <w:r>
        <w:t xml:space="preserve">Hình </w:t>
      </w:r>
      <w:fldSimple w:instr=" STYLEREF 1 \s ">
        <w:r w:rsidR="007D414B">
          <w:rPr>
            <w:noProof/>
          </w:rPr>
          <w:t>3</w:t>
        </w:r>
      </w:fldSimple>
      <w:r w:rsidR="00A37E54">
        <w:t>.</w:t>
      </w:r>
      <w:fldSimple w:instr=" SEQ Hình \* ARABIC \s 1 ">
        <w:r w:rsidR="007D414B">
          <w:rPr>
            <w:noProof/>
          </w:rPr>
          <w:t>17</w:t>
        </w:r>
      </w:fldSimple>
      <w:r>
        <w:t xml:space="preserve"> Kết quả thử nghiệm hệ thống tại hiện trường</w:t>
      </w:r>
      <w:bookmarkStart w:id="207" w:name="_Toc9864374"/>
      <w:bookmarkStart w:id="208" w:name="_Toc110153572"/>
      <w:bookmarkStart w:id="209" w:name="_Toc110947380"/>
      <w:bookmarkStart w:id="210" w:name="_Toc110947510"/>
      <w:bookmarkEnd w:id="206"/>
    </w:p>
    <w:p w14:paraId="166CCB76" w14:textId="77777777" w:rsidR="00FE5186" w:rsidRDefault="00FE5186" w:rsidP="00FE5186">
      <w:pPr>
        <w:pStyle w:val="Heading2"/>
      </w:pPr>
      <w:r>
        <w:t>Kết luận chương</w:t>
      </w:r>
    </w:p>
    <w:p w14:paraId="339E7464" w14:textId="33E8D513" w:rsidR="00FE5186" w:rsidRDefault="000B52C3" w:rsidP="000B52C3">
      <w:pPr>
        <w:spacing w:before="0" w:after="200" w:line="276" w:lineRule="auto"/>
      </w:pPr>
      <w:r>
        <w:t xml:space="preserve">Chương 3 đã trình bày kết quả sản phẩm gateway, kết quả thử nghiệm của hệ thống UWB dựa trên module DWM1001, hệ thống UWB kết hợp cùng gateway và cloud, giao diện </w:t>
      </w:r>
      <w:r w:rsidR="00A95649">
        <w:t>quản lý dữ liệu, bản đồ vị trí của cloud.</w:t>
      </w:r>
      <w:r w:rsidR="007C4546">
        <w:t xml:space="preserve"> Từ các kết quả trên, hệ thống đã đáp ứng được các mục tiêu đặt ra cho hệ thống ở chương 2 gồm </w:t>
      </w:r>
      <w:r w:rsidR="0059041E">
        <w:t xml:space="preserve">mục tiêu về diện tích tối đa hoạt động ổn định của hệ thống là 30m x 30m, độ chính xác </w:t>
      </w:r>
      <w:r w:rsidR="0059041E">
        <w:lastRenderedPageBreak/>
        <w:t>trong khoảng 10 – 50cm và được thử nghiệm trong môi trường kho với các mục tiêu động như các xe nâng hàng.</w:t>
      </w:r>
    </w:p>
    <w:p w14:paraId="5E6EC5C6" w14:textId="77777777" w:rsidR="00FE5186" w:rsidRDefault="00FE5186">
      <w:pPr>
        <w:spacing w:before="0" w:after="200" w:line="276" w:lineRule="auto"/>
        <w:ind w:firstLine="0"/>
        <w:jc w:val="left"/>
      </w:pPr>
    </w:p>
    <w:p w14:paraId="1986A4AD" w14:textId="758AB1F3" w:rsidR="00FE5186" w:rsidRDefault="00FE5186" w:rsidP="00FE5186"/>
    <w:p w14:paraId="64D9B228" w14:textId="0E94A48A" w:rsidR="00F74EB7" w:rsidRDefault="00F74EB7" w:rsidP="00FE5186"/>
    <w:p w14:paraId="77790D35" w14:textId="79FCAA9A" w:rsidR="00F74EB7" w:rsidRDefault="00F74EB7" w:rsidP="00FE5186"/>
    <w:p w14:paraId="6D29DBFD" w14:textId="79E97776" w:rsidR="00F74EB7" w:rsidRDefault="00F74EB7" w:rsidP="00FE5186"/>
    <w:p w14:paraId="0C98E221" w14:textId="6027D3FE" w:rsidR="00F74EB7" w:rsidRDefault="00F74EB7" w:rsidP="00FE5186"/>
    <w:p w14:paraId="72FCA677" w14:textId="618B1259" w:rsidR="00F74EB7" w:rsidRDefault="00F74EB7" w:rsidP="00FE5186"/>
    <w:p w14:paraId="2F4BC88F" w14:textId="0959E2D4" w:rsidR="00F74EB7" w:rsidRDefault="00F74EB7" w:rsidP="00FE5186"/>
    <w:p w14:paraId="585FA06D" w14:textId="679A6563" w:rsidR="00F74EB7" w:rsidRDefault="00F74EB7" w:rsidP="00FE5186"/>
    <w:p w14:paraId="29308778" w14:textId="45C9CDC7" w:rsidR="00F74EB7" w:rsidRDefault="00F74EB7" w:rsidP="00FE5186"/>
    <w:p w14:paraId="69E81432" w14:textId="075BB841" w:rsidR="00F74EB7" w:rsidRDefault="00F74EB7" w:rsidP="00FE5186"/>
    <w:p w14:paraId="64B85347" w14:textId="0E5FB771" w:rsidR="00F74EB7" w:rsidRDefault="00F74EB7" w:rsidP="00FE5186"/>
    <w:p w14:paraId="090D2C11" w14:textId="59603CA0" w:rsidR="00F74EB7" w:rsidRDefault="00F74EB7" w:rsidP="00FE5186"/>
    <w:p w14:paraId="5C02A5A8" w14:textId="6C9A0E92" w:rsidR="00F74EB7" w:rsidRDefault="00F74EB7" w:rsidP="00FE5186"/>
    <w:p w14:paraId="6D2DF07F" w14:textId="167022EA" w:rsidR="00F74EB7" w:rsidRDefault="00F74EB7" w:rsidP="00FE5186"/>
    <w:p w14:paraId="66F81856" w14:textId="56CA9753" w:rsidR="00F74EB7" w:rsidRDefault="00F74EB7" w:rsidP="00FE5186"/>
    <w:p w14:paraId="351C1D33" w14:textId="12990366" w:rsidR="00F74EB7" w:rsidRDefault="00F74EB7" w:rsidP="00FE5186"/>
    <w:p w14:paraId="132419AD" w14:textId="6AF9CF79" w:rsidR="00F74EB7" w:rsidRDefault="00F74EB7" w:rsidP="00FE5186"/>
    <w:p w14:paraId="0C9935B1" w14:textId="6CAD8DF5" w:rsidR="00F74EB7" w:rsidRDefault="00F74EB7" w:rsidP="00FE5186"/>
    <w:p w14:paraId="4FD70D23" w14:textId="77777777" w:rsidR="00F74EB7" w:rsidRPr="00FE5186" w:rsidRDefault="00F74EB7" w:rsidP="00FE5186"/>
    <w:p w14:paraId="62E82388" w14:textId="44539CDF" w:rsidR="00EE50A3" w:rsidRDefault="00EE50A3" w:rsidP="00FE5186">
      <w:pPr>
        <w:pStyle w:val="Heading1"/>
      </w:pPr>
      <w:r>
        <w:lastRenderedPageBreak/>
        <w:t>KẾT LUẬN</w:t>
      </w:r>
      <w:bookmarkEnd w:id="207"/>
      <w:bookmarkEnd w:id="208"/>
      <w:bookmarkEnd w:id="209"/>
      <w:bookmarkEnd w:id="210"/>
    </w:p>
    <w:p w14:paraId="068FB0F5" w14:textId="05594309" w:rsidR="00732B16" w:rsidRDefault="00EE50A3" w:rsidP="00615FE8">
      <w:pPr>
        <w:pStyle w:val="Heading2"/>
      </w:pPr>
      <w:bookmarkStart w:id="211" w:name="_Toc9864375"/>
      <w:bookmarkStart w:id="212" w:name="_Toc110153573"/>
      <w:bookmarkStart w:id="213" w:name="_Toc110947381"/>
      <w:bookmarkStart w:id="214" w:name="_Toc110947511"/>
      <w:r>
        <w:t>Kết luận chung</w:t>
      </w:r>
      <w:bookmarkEnd w:id="211"/>
      <w:bookmarkEnd w:id="212"/>
      <w:bookmarkEnd w:id="213"/>
      <w:bookmarkEnd w:id="214"/>
    </w:p>
    <w:p w14:paraId="4C6D56DB" w14:textId="69E0D590" w:rsidR="00345DEF" w:rsidRDefault="00FE57D6" w:rsidP="00345DEF">
      <w:r>
        <w:t>Sau thời gian nghiên cứu, phát triển hệ thống</w:t>
      </w:r>
      <w:r w:rsidR="00072C4B">
        <w:t>, em đã đạt được các kết quả sau:</w:t>
      </w:r>
    </w:p>
    <w:p w14:paraId="716DE58D" w14:textId="02EB6923" w:rsidR="00072C4B" w:rsidRDefault="00494601" w:rsidP="00072C4B">
      <w:pPr>
        <w:pStyle w:val="ListParagraph"/>
        <w:numPr>
          <w:ilvl w:val="0"/>
          <w:numId w:val="10"/>
        </w:numPr>
      </w:pPr>
      <w:r>
        <w:t>Phân tích, l</w:t>
      </w:r>
      <w:r w:rsidR="00DA1158">
        <w:t>ựa chọn hệ thống UWB, mô hình mạng</w:t>
      </w:r>
      <w:r w:rsidR="00D81890">
        <w:t xml:space="preserve"> phù hợp với điều kiện kinh tế và ứng dụng.</w:t>
      </w:r>
    </w:p>
    <w:p w14:paraId="20F2D58B" w14:textId="77777777" w:rsidR="00494601" w:rsidRDefault="00494601" w:rsidP="00494601">
      <w:pPr>
        <w:pStyle w:val="ListParagraph"/>
        <w:numPr>
          <w:ilvl w:val="0"/>
          <w:numId w:val="10"/>
        </w:numPr>
      </w:pPr>
      <w:r>
        <w:t>Phân tích, thiết kế phần cứng bao gồm mạch PCB và vỏ hộp, cùng với firmware của thiết bị Gateway phù hợp với các yêu cầu bài toán đặt ra</w:t>
      </w:r>
    </w:p>
    <w:p w14:paraId="78EC905A" w14:textId="77777777" w:rsidR="004F35AA" w:rsidRDefault="00494601" w:rsidP="00494601">
      <w:pPr>
        <w:ind w:left="720" w:firstLine="0"/>
      </w:pPr>
      <w:r>
        <w:t xml:space="preserve">Thiết bị Gateway cùng với hệ thống đã </w:t>
      </w:r>
      <w:r w:rsidR="004F35AA">
        <w:t>đạt được các kết quả:</w:t>
      </w:r>
    </w:p>
    <w:p w14:paraId="46D371F0" w14:textId="0DE6B1C6" w:rsidR="002B435F" w:rsidRDefault="004F35AA" w:rsidP="004F35AA">
      <w:pPr>
        <w:pStyle w:val="ListParagraph"/>
        <w:numPr>
          <w:ilvl w:val="0"/>
          <w:numId w:val="10"/>
        </w:numPr>
      </w:pPr>
      <w:r>
        <w:t>Hệ thống yêu cầu phải có 4 anchor, với ít nhất một initiator trong 4 anchor đó.</w:t>
      </w:r>
      <w:r w:rsidR="00D818CD">
        <w:t xml:space="preserve"> Gateway có thể quản lý 4 anchor và vô hạn các tag.</w:t>
      </w:r>
    </w:p>
    <w:p w14:paraId="663EA702" w14:textId="198C531C" w:rsidR="00AC5D48" w:rsidRDefault="00AC5D48" w:rsidP="004F35AA">
      <w:pPr>
        <w:pStyle w:val="ListParagraph"/>
        <w:numPr>
          <w:ilvl w:val="0"/>
          <w:numId w:val="10"/>
        </w:numPr>
      </w:pPr>
      <w:r>
        <w:t>Độ chính xác của vị trí từ các tag đạt độ ổn định trong khoảng 10 – 30 cm.</w:t>
      </w:r>
      <w:r w:rsidR="0044307D">
        <w:t xml:space="preserve"> Tốc độ cập nhật tối đa vào khoảng 10Hz</w:t>
      </w:r>
      <w:r w:rsidR="00E84256">
        <w:t xml:space="preserve"> và giảm dần dựa trên số lượng tag mà hệ thống quản lý.</w:t>
      </w:r>
    </w:p>
    <w:p w14:paraId="1C2D232E" w14:textId="347C153E" w:rsidR="00494601" w:rsidRDefault="007170B4" w:rsidP="004F35AA">
      <w:pPr>
        <w:pStyle w:val="ListParagraph"/>
        <w:numPr>
          <w:ilvl w:val="0"/>
          <w:numId w:val="10"/>
        </w:numPr>
      </w:pPr>
      <w:r>
        <w:t>Các chức năng WiFi, Ethernet, BLE, giao tiếp Flash, LED RGB, còi chíp hoạt động ổn định</w:t>
      </w:r>
      <w:r w:rsidR="00AC5D48">
        <w:t>.</w:t>
      </w:r>
      <w:r w:rsidR="00494601">
        <w:t xml:space="preserve"> </w:t>
      </w:r>
    </w:p>
    <w:p w14:paraId="1747B76E" w14:textId="75B1D6F8" w:rsidR="00A13EB3" w:rsidRDefault="00A13EB3" w:rsidP="004F35AA">
      <w:pPr>
        <w:pStyle w:val="ListParagraph"/>
        <w:numPr>
          <w:ilvl w:val="0"/>
          <w:numId w:val="10"/>
        </w:numPr>
      </w:pPr>
      <w:r>
        <w:t>Các thông tin trao đổi giữa Gateway và Cloud được bảo mật tuyệt đối sử dụng</w:t>
      </w:r>
      <w:r w:rsidR="00E16C95">
        <w:t xml:space="preserve"> lớp bảo mật</w:t>
      </w:r>
      <w:r>
        <w:t xml:space="preserve"> TLS.</w:t>
      </w:r>
    </w:p>
    <w:p w14:paraId="64033FE7" w14:textId="4589DF85" w:rsidR="00092775" w:rsidRDefault="00092775" w:rsidP="004F35AA">
      <w:pPr>
        <w:pStyle w:val="ListParagraph"/>
        <w:numPr>
          <w:ilvl w:val="0"/>
          <w:numId w:val="10"/>
        </w:numPr>
      </w:pPr>
      <w:r>
        <w:t>Thiết bị đ</w:t>
      </w:r>
      <w:r w:rsidR="0095792D">
        <w:t xml:space="preserve">ược thiết kế chức năng smartconfig và chế độ cấu hình, </w:t>
      </w:r>
      <w:r w:rsidR="0041374B">
        <w:t>cho phép người dùng, người lắp đặt tự cấu hình thiết bị theo ý muốn.</w:t>
      </w:r>
    </w:p>
    <w:p w14:paraId="5550B93F" w14:textId="363DA2ED" w:rsidR="001916E9" w:rsidRDefault="001916E9" w:rsidP="001916E9">
      <w:pPr>
        <w:ind w:left="720" w:firstLine="0"/>
      </w:pPr>
      <w:r>
        <w:t>Tuy nhiên, do thời gian nghiên cứu và thiết kế còn chưa đủ, thiết bị và hệ thống vẫn còn những hạn chế sau:</w:t>
      </w:r>
    </w:p>
    <w:p w14:paraId="75A03BFB" w14:textId="6BA4400D" w:rsidR="001916E9" w:rsidRDefault="00E16C95" w:rsidP="00E16C95">
      <w:pPr>
        <w:pStyle w:val="ListParagraph"/>
        <w:numPr>
          <w:ilvl w:val="0"/>
          <w:numId w:val="10"/>
        </w:numPr>
      </w:pPr>
      <w:r>
        <w:t>Chưa được thử nghiệm với số lượng lớn tag do hạn chế về kinh tế</w:t>
      </w:r>
    </w:p>
    <w:p w14:paraId="173A194D" w14:textId="3CE2EFCC" w:rsidR="00E16C95" w:rsidRDefault="00E16C95" w:rsidP="00E16C95">
      <w:pPr>
        <w:pStyle w:val="ListParagraph"/>
        <w:numPr>
          <w:ilvl w:val="0"/>
          <w:numId w:val="10"/>
        </w:numPr>
      </w:pPr>
      <w:r>
        <w:t xml:space="preserve">Chưa được </w:t>
      </w:r>
      <w:r w:rsidR="004D0980">
        <w:t>tích hợp</w:t>
      </w:r>
      <w:r>
        <w:t xml:space="preserve"> tính năng OTA – cập nhật firmware từ xa </w:t>
      </w:r>
      <w:r w:rsidR="004D0980">
        <w:t>do chưa có server OTA để thử nghiệm</w:t>
      </w:r>
    </w:p>
    <w:p w14:paraId="69163102" w14:textId="4BD8CE22" w:rsidR="00E85A8E" w:rsidRDefault="00E85A8E" w:rsidP="00E16C95">
      <w:pPr>
        <w:pStyle w:val="ListParagraph"/>
        <w:numPr>
          <w:ilvl w:val="0"/>
          <w:numId w:val="10"/>
        </w:numPr>
      </w:pPr>
      <w:r>
        <w:t>Hệ thống chưa được kiểm nghiệm chạy liên tục ở môi trường thực tế như nhà máy</w:t>
      </w:r>
      <w:r w:rsidR="000E05AB">
        <w:t xml:space="preserve"> để kiểm tra độ ổn định tại môi trường nhà máy.</w:t>
      </w:r>
    </w:p>
    <w:p w14:paraId="5768DBBF" w14:textId="1FA4F029" w:rsidR="00A97CF3" w:rsidRPr="00345DEF" w:rsidRDefault="00A97CF3" w:rsidP="00E16C95">
      <w:pPr>
        <w:pStyle w:val="ListParagraph"/>
        <w:numPr>
          <w:ilvl w:val="0"/>
          <w:numId w:val="10"/>
        </w:numPr>
      </w:pPr>
      <w:r>
        <w:t>Luồng cấu hình dữ liệu từ phía Cloud xuống thiết bị chưa được tích hợp do phía Cloud chưa hỗ trợ.</w:t>
      </w:r>
    </w:p>
    <w:p w14:paraId="4EA94810" w14:textId="5C7C7490" w:rsidR="00EE50A3" w:rsidRDefault="00EE50A3" w:rsidP="00535A24">
      <w:pPr>
        <w:pStyle w:val="Heading2"/>
      </w:pPr>
      <w:bookmarkStart w:id="215" w:name="_Toc9864376"/>
      <w:bookmarkStart w:id="216" w:name="_Toc110153574"/>
      <w:bookmarkStart w:id="217" w:name="_Toc110947382"/>
      <w:bookmarkStart w:id="218" w:name="_Toc110947512"/>
      <w:r>
        <w:lastRenderedPageBreak/>
        <w:t>Hướng phát triển</w:t>
      </w:r>
      <w:bookmarkEnd w:id="215"/>
      <w:bookmarkEnd w:id="216"/>
      <w:bookmarkEnd w:id="217"/>
      <w:bookmarkEnd w:id="218"/>
    </w:p>
    <w:p w14:paraId="43827AA1" w14:textId="7BEC31C0" w:rsidR="000D1E61" w:rsidRDefault="000D1E61" w:rsidP="00FD0F2A">
      <w:r>
        <w:t>Sau khi thiết được cung cấp server OTA, thiết bị sẽ cập nhật thêm tính năng OTA để có thể bảo trì, cập nhật firmware cho thiết bị từ xa.</w:t>
      </w:r>
    </w:p>
    <w:p w14:paraId="2F3D9BA5" w14:textId="2485C454" w:rsidR="00FD0F2A" w:rsidRDefault="00FD0F2A" w:rsidP="00FD0F2A">
      <w:r>
        <w:t>Với thiết bị Gateway, sẽ được phát triển để tích hợp thêm các thiết bị BLE xung quanh, trở thành một Gateway chung cho tất cả các thiết bị BLE.</w:t>
      </w:r>
      <w:r w:rsidR="0003681C">
        <w:t xml:space="preserve"> Cùng với đó, luồng dữ liệu cấu hình từ Cloud xuống thiết bị sẽ được triển khai ngay khi có hỗ trợ từ phía Cloud.</w:t>
      </w:r>
    </w:p>
    <w:p w14:paraId="7557B762" w14:textId="6195E7BA" w:rsidR="003927F9" w:rsidRDefault="003927F9" w:rsidP="00FD0F2A">
      <w:r>
        <w:t>Với hệ thống UWB, em sẽ tiếp tục nghiên cứu thêm mô hình sử dụng Bridge Node (thay vì sử dụng BLE, sẽ sử dụng UWB để giao tiếp với các node trong mạng)</w:t>
      </w:r>
      <w:r w:rsidR="00B3221F">
        <w:t>. Khi đó sẽ tận dụng tối đa được tài nguyên của hệ thống</w:t>
      </w:r>
      <w:r w:rsidR="009B66F1">
        <w:t>, tăng tốc độ xử ly và giúp cho tầng quản lý mạng tùy biến dễ dàng hơn với nhiều hệ thống UWB khác nhau.</w:t>
      </w:r>
    </w:p>
    <w:p w14:paraId="025D0AFA" w14:textId="58CB037B" w:rsidR="00933974" w:rsidRDefault="00AA4795" w:rsidP="00A63D3E">
      <w:pPr>
        <w:ind w:left="720"/>
        <w:sectPr w:rsidR="00933974" w:rsidSect="007D414B">
          <w:footerReference w:type="even" r:id="rId96"/>
          <w:footerReference w:type="default" r:id="rId97"/>
          <w:pgSz w:w="11906" w:h="16838" w:code="9"/>
          <w:pgMar w:top="1134" w:right="1418" w:bottom="1134" w:left="1985" w:header="851" w:footer="431" w:gutter="0"/>
          <w:pgNumType w:start="1"/>
          <w:cols w:space="454"/>
          <w:docGrid w:type="lines" w:linePitch="360"/>
        </w:sectPr>
      </w:pPr>
      <w:r>
        <w:br w:type="page"/>
      </w:r>
    </w:p>
    <w:p w14:paraId="6855FD1C" w14:textId="71CD7DDB" w:rsidR="00224C4A" w:rsidRDefault="00A63D3E" w:rsidP="00A63D3E">
      <w:pPr>
        <w:pStyle w:val="Heading1unnumbered"/>
        <w:rPr>
          <w:lang w:val="de-DE"/>
        </w:rPr>
      </w:pPr>
      <w:bookmarkStart w:id="219" w:name="_Toc110947383"/>
      <w:bookmarkStart w:id="220" w:name="_Toc110947513"/>
      <w:bookmarkEnd w:id="0"/>
      <w:r>
        <w:rPr>
          <w:lang w:val="de-DE"/>
        </w:rPr>
        <w:lastRenderedPageBreak/>
        <w:t>TÀI LIỆU THAM KHẢO</w:t>
      </w:r>
      <w:bookmarkEnd w:id="219"/>
      <w:bookmarkEnd w:id="220"/>
    </w:p>
    <w:p w14:paraId="73621F7C" w14:textId="14A05B29" w:rsidR="00A63D3E" w:rsidRDefault="00A63D3E" w:rsidP="00A63D3E">
      <w:pPr>
        <w:ind w:firstLine="0"/>
        <w:rPr>
          <w:lang w:val="de-DE"/>
        </w:rPr>
      </w:pPr>
      <w:r>
        <w:rPr>
          <w:lang w:val="de-DE"/>
        </w:rPr>
        <w:t xml:space="preserve">[1] </w:t>
      </w:r>
      <w:r w:rsidR="00597F05">
        <w:rPr>
          <w:lang w:val="de-DE"/>
        </w:rPr>
        <w:t>[</w:t>
      </w:r>
      <w:r>
        <w:rPr>
          <w:lang w:val="de-DE"/>
        </w:rPr>
        <w:t>Online</w:t>
      </w:r>
      <w:r w:rsidR="00597F05">
        <w:rPr>
          <w:lang w:val="de-DE"/>
        </w:rPr>
        <w:t>]</w:t>
      </w:r>
      <w:r>
        <w:rPr>
          <w:lang w:val="de-DE"/>
        </w:rPr>
        <w:t xml:space="preserve">. Available: </w:t>
      </w:r>
      <w:hyperlink r:id="rId98" w:history="1">
        <w:r w:rsidR="00597F05" w:rsidRPr="007D6C9A">
          <w:rPr>
            <w:rStyle w:val="Hyperlink"/>
            <w:lang w:val="de-DE"/>
          </w:rPr>
          <w:t>https://en.wikipedia.org/wiki/Ultra-wideband</w:t>
        </w:r>
      </w:hyperlink>
    </w:p>
    <w:p w14:paraId="5EFD4EAC" w14:textId="365981FC" w:rsidR="00597F05" w:rsidRDefault="00597F05" w:rsidP="00A63D3E">
      <w:pPr>
        <w:ind w:firstLine="0"/>
        <w:rPr>
          <w:lang w:val="de-DE"/>
        </w:rPr>
      </w:pPr>
      <w:r>
        <w:rPr>
          <w:lang w:val="de-DE"/>
        </w:rPr>
        <w:t>[2] [Online]</w:t>
      </w:r>
      <w:r w:rsidR="004C4B73">
        <w:rPr>
          <w:lang w:val="de-DE"/>
        </w:rPr>
        <w:t xml:space="preserve">. Available: </w:t>
      </w:r>
      <w:hyperlink r:id="rId99" w:history="1">
        <w:r w:rsidR="004C4B73" w:rsidRPr="007D6C9A">
          <w:rPr>
            <w:rStyle w:val="Hyperlink"/>
            <w:lang w:val="de-DE"/>
          </w:rPr>
          <w:t>https://cloud.google.com/iot-core</w:t>
        </w:r>
      </w:hyperlink>
    </w:p>
    <w:p w14:paraId="22DC8328" w14:textId="7A132086" w:rsidR="00456E25" w:rsidRDefault="00456E25" w:rsidP="00456E25">
      <w:pPr>
        <w:ind w:firstLine="0"/>
        <w:jc w:val="left"/>
        <w:rPr>
          <w:lang w:val="de-DE"/>
        </w:rPr>
      </w:pPr>
      <w:r>
        <w:rPr>
          <w:lang w:val="de-DE"/>
        </w:rPr>
        <w:t xml:space="preserve">[3] [Online]. Available: </w:t>
      </w:r>
      <w:r w:rsidRPr="00456E25">
        <w:rPr>
          <w:lang w:val="de-DE"/>
        </w:rPr>
        <w:t>https://tiptopsecurity.com/how-does-https-work-rs</w:t>
      </w:r>
      <w:r>
        <w:rPr>
          <w:lang w:val="de-DE"/>
        </w:rPr>
        <w:t xml:space="preserve">a- </w:t>
      </w:r>
      <w:r w:rsidRPr="00456E25">
        <w:rPr>
          <w:lang w:val="de-DE"/>
        </w:rPr>
        <w:t>encryption-explained</w:t>
      </w:r>
      <w:r>
        <w:rPr>
          <w:lang w:val="de-DE"/>
        </w:rPr>
        <w:t>/</w:t>
      </w:r>
    </w:p>
    <w:p w14:paraId="02299F04" w14:textId="1E93DD51" w:rsidR="00A85EE8" w:rsidRDefault="004C4B73" w:rsidP="00A63D3E">
      <w:pPr>
        <w:ind w:firstLine="0"/>
        <w:rPr>
          <w:lang w:val="de-DE"/>
        </w:rPr>
      </w:pPr>
      <w:r>
        <w:rPr>
          <w:lang w:val="de-DE"/>
        </w:rPr>
        <w:t>[3] Espressif, esp</w:t>
      </w:r>
      <w:r w:rsidR="00A85EE8">
        <w:rPr>
          <w:lang w:val="de-DE"/>
        </w:rPr>
        <w:t>-wroom-32_datasheet_en_v3.3, 2022</w:t>
      </w:r>
    </w:p>
    <w:p w14:paraId="299E3376" w14:textId="6C6B07DE" w:rsidR="00A85EE8" w:rsidRDefault="00A85EE8" w:rsidP="00A63D3E">
      <w:pPr>
        <w:ind w:firstLine="0"/>
        <w:rPr>
          <w:lang w:val="de-DE"/>
        </w:rPr>
      </w:pPr>
      <w:r>
        <w:rPr>
          <w:lang w:val="de-DE"/>
        </w:rPr>
        <w:t>[4] Novel Bits, Intro to Bluetooth Low Energy, 2018</w:t>
      </w:r>
    </w:p>
    <w:p w14:paraId="6119B866" w14:textId="1C5CC07C" w:rsidR="00F7347A" w:rsidRDefault="00F7347A" w:rsidP="00A63D3E">
      <w:pPr>
        <w:ind w:firstLine="0"/>
        <w:rPr>
          <w:lang w:val="de-DE"/>
        </w:rPr>
      </w:pPr>
      <w:r>
        <w:rPr>
          <w:lang w:val="de-DE"/>
        </w:rPr>
        <w:t>[5] NXP, TEA1721 Product Datasheet, 2012</w:t>
      </w:r>
    </w:p>
    <w:p w14:paraId="034DE62A" w14:textId="0C31313E" w:rsidR="00F7347A" w:rsidRDefault="00F7347A" w:rsidP="00A63D3E">
      <w:pPr>
        <w:ind w:firstLine="0"/>
        <w:rPr>
          <w:lang w:val="de-DE"/>
        </w:rPr>
      </w:pPr>
      <w:r>
        <w:rPr>
          <w:lang w:val="de-DE"/>
        </w:rPr>
        <w:t>[6]</w:t>
      </w:r>
      <w:r w:rsidR="005C6ADE">
        <w:rPr>
          <w:lang w:val="de-DE"/>
        </w:rPr>
        <w:t xml:space="preserve"> </w:t>
      </w:r>
      <w:r>
        <w:rPr>
          <w:lang w:val="de-DE"/>
        </w:rPr>
        <w:t>Wiznet, W5500 Datasheet V1.0.2, 2013</w:t>
      </w:r>
    </w:p>
    <w:p w14:paraId="5A43C764" w14:textId="563AC767" w:rsidR="00A66653" w:rsidRDefault="00A66653" w:rsidP="00A63D3E">
      <w:pPr>
        <w:ind w:firstLine="0"/>
        <w:rPr>
          <w:lang w:val="de-DE"/>
        </w:rPr>
      </w:pPr>
      <w:r>
        <w:rPr>
          <w:lang w:val="de-DE"/>
        </w:rPr>
        <w:t>[7]</w:t>
      </w:r>
      <w:r w:rsidR="005C6ADE">
        <w:rPr>
          <w:lang w:val="de-DE"/>
        </w:rPr>
        <w:t xml:space="preserve"> </w:t>
      </w:r>
      <w:r>
        <w:rPr>
          <w:lang w:val="de-DE"/>
        </w:rPr>
        <w:t>Winbond, W25Q128FV Datasheet</w:t>
      </w:r>
      <w:r w:rsidR="0046486C">
        <w:rPr>
          <w:lang w:val="de-DE"/>
        </w:rPr>
        <w:t>, 2021</w:t>
      </w:r>
    </w:p>
    <w:p w14:paraId="319FB518" w14:textId="280096E2" w:rsidR="00F7347A" w:rsidRDefault="00F7347A" w:rsidP="00A63D3E">
      <w:pPr>
        <w:ind w:firstLine="0"/>
        <w:rPr>
          <w:lang w:val="de-DE"/>
        </w:rPr>
      </w:pPr>
      <w:r>
        <w:rPr>
          <w:lang w:val="de-DE"/>
        </w:rPr>
        <w:t>[7]</w:t>
      </w:r>
      <w:r w:rsidR="005C6ADE">
        <w:rPr>
          <w:lang w:val="de-DE"/>
        </w:rPr>
        <w:t xml:space="preserve"> </w:t>
      </w:r>
      <w:r>
        <w:rPr>
          <w:lang w:val="de-DE"/>
        </w:rPr>
        <w:t>DWM</w:t>
      </w:r>
      <w:r w:rsidR="00A66653">
        <w:rPr>
          <w:lang w:val="de-DE"/>
        </w:rPr>
        <w:t>1001 Firmware Application Programming Interface (API) Guide V2.2, 2019</w:t>
      </w:r>
    </w:p>
    <w:p w14:paraId="483F1ABB" w14:textId="39A9151F" w:rsidR="00A66653" w:rsidRDefault="00A66653" w:rsidP="00A63D3E">
      <w:pPr>
        <w:ind w:firstLine="0"/>
        <w:rPr>
          <w:lang w:val="de-DE"/>
        </w:rPr>
      </w:pPr>
      <w:r>
        <w:rPr>
          <w:lang w:val="de-DE"/>
        </w:rPr>
        <w:t>[8]</w:t>
      </w:r>
      <w:r w:rsidR="005C6ADE">
        <w:rPr>
          <w:lang w:val="de-DE"/>
        </w:rPr>
        <w:t xml:space="preserve"> </w:t>
      </w:r>
      <w:r>
        <w:rPr>
          <w:lang w:val="de-DE"/>
        </w:rPr>
        <w:t>DWM1001 System Overview And Performance V2.0, 2018</w:t>
      </w:r>
    </w:p>
    <w:p w14:paraId="092D0134" w14:textId="5B205CD7" w:rsidR="00A85EE8" w:rsidRDefault="00A85EE8" w:rsidP="00A63D3E">
      <w:pPr>
        <w:ind w:firstLine="0"/>
        <w:rPr>
          <w:lang w:val="de-DE"/>
        </w:rPr>
      </w:pPr>
    </w:p>
    <w:p w14:paraId="03969B65" w14:textId="43D42BC3" w:rsidR="00B03978" w:rsidRPr="00B03978" w:rsidRDefault="00B03978" w:rsidP="00B03978">
      <w:pPr>
        <w:rPr>
          <w:lang w:val="de-DE"/>
        </w:rPr>
      </w:pPr>
    </w:p>
    <w:p w14:paraId="3D9FA8EA" w14:textId="311FE104" w:rsidR="00B03978" w:rsidRPr="00B03978" w:rsidRDefault="00B03978" w:rsidP="00B03978">
      <w:pPr>
        <w:rPr>
          <w:lang w:val="de-DE"/>
        </w:rPr>
      </w:pPr>
    </w:p>
    <w:p w14:paraId="2F081F49" w14:textId="65A4FC46" w:rsidR="00B03978" w:rsidRPr="00B03978" w:rsidRDefault="00B03978" w:rsidP="00B03978">
      <w:pPr>
        <w:rPr>
          <w:lang w:val="de-DE"/>
        </w:rPr>
      </w:pPr>
    </w:p>
    <w:p w14:paraId="056EF195" w14:textId="0C36A70A" w:rsidR="00B03978" w:rsidRPr="00B03978" w:rsidRDefault="00B03978" w:rsidP="00B03978">
      <w:pPr>
        <w:rPr>
          <w:lang w:val="de-DE"/>
        </w:rPr>
      </w:pPr>
    </w:p>
    <w:p w14:paraId="281243B2" w14:textId="77777777" w:rsidR="00B03978" w:rsidRPr="00B03978" w:rsidRDefault="00B03978" w:rsidP="00B03978">
      <w:pPr>
        <w:ind w:firstLine="0"/>
        <w:rPr>
          <w:lang w:val="de-DE"/>
        </w:rPr>
      </w:pPr>
    </w:p>
    <w:sectPr w:rsidR="00B03978" w:rsidRPr="00B03978" w:rsidSect="00913A79">
      <w:footerReference w:type="even" r:id="rId100"/>
      <w:footerReference w:type="default" r:id="rId101"/>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960BB" w14:textId="77777777" w:rsidR="00036FDF" w:rsidRDefault="00036FDF" w:rsidP="00877142">
      <w:pPr>
        <w:spacing w:after="0" w:line="240" w:lineRule="auto"/>
      </w:pPr>
      <w:r>
        <w:separator/>
      </w:r>
    </w:p>
  </w:endnote>
  <w:endnote w:type="continuationSeparator" w:id="0">
    <w:p w14:paraId="6F469B0E" w14:textId="77777777" w:rsidR="00036FDF" w:rsidRDefault="00036FDF"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C863B" w14:textId="77777777" w:rsidR="004B32F2" w:rsidRDefault="004B32F2">
    <w:pPr>
      <w:pStyle w:val="Footer"/>
    </w:pPr>
  </w:p>
  <w:p w14:paraId="0B6647E6" w14:textId="77777777" w:rsidR="004B32F2" w:rsidRDefault="004B32F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7ACFE" w14:textId="77777777" w:rsidR="004B32F2" w:rsidRDefault="004B32F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B11DE" w14:textId="77777777" w:rsidR="004B32F2" w:rsidRDefault="004B32F2">
    <w:pPr>
      <w:pStyle w:val="Footer"/>
      <w:jc w:val="right"/>
    </w:pPr>
  </w:p>
  <w:p w14:paraId="52E9675C" w14:textId="305B6C6D" w:rsidR="004B32F2" w:rsidRDefault="00DE1674" w:rsidP="00DE1674">
    <w:pPr>
      <w:pStyle w:val="Footer"/>
      <w:jc w:val="center"/>
    </w:pPr>
    <w:r>
      <w:t>78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C08C7" w14:textId="7EF216CD" w:rsidR="004B32F2" w:rsidRDefault="004B32F2" w:rsidP="00EE3D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FE936" w14:textId="3CBBCA08" w:rsidR="001D44FF" w:rsidRDefault="001D44FF" w:rsidP="001D44FF">
    <w:pPr>
      <w:pStyle w:val="Footer"/>
      <w:tabs>
        <w:tab w:val="clear" w:pos="4680"/>
        <w:tab w:val="clear" w:pos="9360"/>
        <w:tab w:val="left" w:pos="3763"/>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93C11" w14:textId="77777777" w:rsidR="001D44FF" w:rsidRDefault="001D44FF" w:rsidP="00EE3DD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1090" w14:textId="77777777" w:rsidR="001D44FF" w:rsidRDefault="001D44FF" w:rsidP="00EE3DDF">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C9C5A" w14:textId="77777777" w:rsidR="001D44FF" w:rsidRDefault="001D44FF" w:rsidP="00EE3DDF">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77CEB" w14:textId="77777777" w:rsidR="001D44FF" w:rsidRDefault="001D44FF" w:rsidP="001D44FF">
    <w:pPr>
      <w:pStyle w:val="Footer"/>
      <w:tabs>
        <w:tab w:val="clear" w:pos="4680"/>
        <w:tab w:val="clear" w:pos="9360"/>
        <w:tab w:val="left" w:pos="3763"/>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Content>
      <w:p w14:paraId="7C747681"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8</w:t>
        </w:r>
        <w:r>
          <w:rPr>
            <w:noProof/>
          </w:rPr>
          <w:fldChar w:fldCharType="end"/>
        </w:r>
      </w:p>
    </w:sdtContent>
  </w:sdt>
  <w:p w14:paraId="1AF31CBD" w14:textId="77777777" w:rsidR="004B32F2" w:rsidRDefault="004B32F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569028"/>
      <w:docPartObj>
        <w:docPartGallery w:val="Page Numbers (Bottom of Page)"/>
        <w:docPartUnique/>
      </w:docPartObj>
    </w:sdtPr>
    <w:sdtEndPr>
      <w:rPr>
        <w:noProof/>
      </w:rPr>
    </w:sdtEndPr>
    <w:sdtContent>
      <w:p w14:paraId="1E435048" w14:textId="7085C333" w:rsidR="00703C93" w:rsidRDefault="00703C93" w:rsidP="00B039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69066"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DC0B1" w14:textId="77777777" w:rsidR="00036FDF" w:rsidRDefault="00036FDF" w:rsidP="00877142">
      <w:pPr>
        <w:spacing w:after="0" w:line="240" w:lineRule="auto"/>
      </w:pPr>
      <w:r>
        <w:separator/>
      </w:r>
    </w:p>
  </w:footnote>
  <w:footnote w:type="continuationSeparator" w:id="0">
    <w:p w14:paraId="4304E857" w14:textId="77777777" w:rsidR="00036FDF" w:rsidRDefault="00036FDF"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C636600"/>
    <w:multiLevelType w:val="hybridMultilevel"/>
    <w:tmpl w:val="D8D4E5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DF3991"/>
    <w:multiLevelType w:val="hybridMultilevel"/>
    <w:tmpl w:val="43826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2239F9"/>
    <w:multiLevelType w:val="multilevel"/>
    <w:tmpl w:val="E3D0498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120C039D"/>
    <w:multiLevelType w:val="hybridMultilevel"/>
    <w:tmpl w:val="BEECF806"/>
    <w:lvl w:ilvl="0" w:tplc="06CC237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14A74"/>
    <w:multiLevelType w:val="hybridMultilevel"/>
    <w:tmpl w:val="6FA213FC"/>
    <w:lvl w:ilvl="0" w:tplc="5E126F7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B72AB2"/>
    <w:multiLevelType w:val="hybridMultilevel"/>
    <w:tmpl w:val="4A364F78"/>
    <w:lvl w:ilvl="0" w:tplc="B2DAEF4E">
      <w:start w:val="1"/>
      <w:numFmt w:val="decimal"/>
      <w:pStyle w:val="Heading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397CD3"/>
    <w:multiLevelType w:val="hybridMultilevel"/>
    <w:tmpl w:val="F69EC8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2606E7C"/>
    <w:multiLevelType w:val="hybridMultilevel"/>
    <w:tmpl w:val="B95C8F0E"/>
    <w:lvl w:ilvl="0" w:tplc="8B48DA20">
      <w:numFmt w:val="bullet"/>
      <w:lvlText w:val=""/>
      <w:lvlJc w:val="left"/>
      <w:pPr>
        <w:ind w:left="1440" w:hanging="360"/>
      </w:pPr>
      <w:rPr>
        <w:rFonts w:ascii="Symbol" w:eastAsiaTheme="minorHAnsi" w:hAnsi="Symbol"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1A6FF6"/>
    <w:multiLevelType w:val="hybridMultilevel"/>
    <w:tmpl w:val="48CAF686"/>
    <w:lvl w:ilvl="0" w:tplc="729670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B33604"/>
    <w:multiLevelType w:val="hybridMultilevel"/>
    <w:tmpl w:val="9B36ECD8"/>
    <w:lvl w:ilvl="0" w:tplc="A5FEA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2824F2"/>
    <w:multiLevelType w:val="hybridMultilevel"/>
    <w:tmpl w:val="31CCD82A"/>
    <w:lvl w:ilvl="0" w:tplc="1502525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531776C"/>
    <w:multiLevelType w:val="hybridMultilevel"/>
    <w:tmpl w:val="2C9E2E06"/>
    <w:lvl w:ilvl="0" w:tplc="6F44E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661040C"/>
    <w:multiLevelType w:val="hybridMultilevel"/>
    <w:tmpl w:val="D12AC2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BD13583"/>
    <w:multiLevelType w:val="hybridMultilevel"/>
    <w:tmpl w:val="51DCFD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2" w15:restartNumberingAfterBreak="0">
    <w:nsid w:val="6601088A"/>
    <w:multiLevelType w:val="hybridMultilevel"/>
    <w:tmpl w:val="7FE019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78302050">
    <w:abstractNumId w:val="2"/>
  </w:num>
  <w:num w:numId="2" w16cid:durableId="472142752">
    <w:abstractNumId w:val="1"/>
  </w:num>
  <w:num w:numId="3" w16cid:durableId="1976137951">
    <w:abstractNumId w:val="0"/>
  </w:num>
  <w:num w:numId="4" w16cid:durableId="243951320">
    <w:abstractNumId w:val="6"/>
  </w:num>
  <w:num w:numId="5" w16cid:durableId="109785441">
    <w:abstractNumId w:val="21"/>
  </w:num>
  <w:num w:numId="6" w16cid:durableId="1415514916">
    <w:abstractNumId w:val="12"/>
  </w:num>
  <w:num w:numId="7" w16cid:durableId="1889679822">
    <w:abstractNumId w:val="4"/>
  </w:num>
  <w:num w:numId="8" w16cid:durableId="2050253552">
    <w:abstractNumId w:val="16"/>
  </w:num>
  <w:num w:numId="9" w16cid:durableId="261568472">
    <w:abstractNumId w:val="9"/>
  </w:num>
  <w:num w:numId="10" w16cid:durableId="1789853870">
    <w:abstractNumId w:val="8"/>
  </w:num>
  <w:num w:numId="11" w16cid:durableId="1298296342">
    <w:abstractNumId w:val="10"/>
  </w:num>
  <w:num w:numId="12" w16cid:durableId="937712127">
    <w:abstractNumId w:val="22"/>
  </w:num>
  <w:num w:numId="13" w16cid:durableId="1051073047">
    <w:abstractNumId w:val="3"/>
  </w:num>
  <w:num w:numId="14" w16cid:durableId="1846556453">
    <w:abstractNumId w:val="19"/>
  </w:num>
  <w:num w:numId="15" w16cid:durableId="723916089">
    <w:abstractNumId w:val="20"/>
  </w:num>
  <w:num w:numId="16" w16cid:durableId="2011370807">
    <w:abstractNumId w:val="5"/>
  </w:num>
  <w:num w:numId="17" w16cid:durableId="1905527379">
    <w:abstractNumId w:val="11"/>
  </w:num>
  <w:num w:numId="18" w16cid:durableId="977150138">
    <w:abstractNumId w:val="13"/>
  </w:num>
  <w:num w:numId="19" w16cid:durableId="2088503132">
    <w:abstractNumId w:val="7"/>
  </w:num>
  <w:num w:numId="20" w16cid:durableId="541553202">
    <w:abstractNumId w:val="18"/>
  </w:num>
  <w:num w:numId="21" w16cid:durableId="362898917">
    <w:abstractNumId w:val="15"/>
  </w:num>
  <w:num w:numId="22" w16cid:durableId="1841004232">
    <w:abstractNumId w:val="14"/>
  </w:num>
  <w:num w:numId="23" w16cid:durableId="177046393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1AB4"/>
    <w:rsid w:val="00003543"/>
    <w:rsid w:val="0000576E"/>
    <w:rsid w:val="00010CDB"/>
    <w:rsid w:val="00012CC6"/>
    <w:rsid w:val="0001521D"/>
    <w:rsid w:val="000153B1"/>
    <w:rsid w:val="0001618C"/>
    <w:rsid w:val="0001657D"/>
    <w:rsid w:val="00017402"/>
    <w:rsid w:val="00017704"/>
    <w:rsid w:val="00017E99"/>
    <w:rsid w:val="00017F77"/>
    <w:rsid w:val="00020BE9"/>
    <w:rsid w:val="0002394F"/>
    <w:rsid w:val="00023B83"/>
    <w:rsid w:val="000243EA"/>
    <w:rsid w:val="00026018"/>
    <w:rsid w:val="00026080"/>
    <w:rsid w:val="00026510"/>
    <w:rsid w:val="00026DA0"/>
    <w:rsid w:val="000276B4"/>
    <w:rsid w:val="00027C8A"/>
    <w:rsid w:val="0003494B"/>
    <w:rsid w:val="00035FA9"/>
    <w:rsid w:val="0003681C"/>
    <w:rsid w:val="00036AD3"/>
    <w:rsid w:val="00036E0F"/>
    <w:rsid w:val="00036FDF"/>
    <w:rsid w:val="00041274"/>
    <w:rsid w:val="00043C54"/>
    <w:rsid w:val="000444B3"/>
    <w:rsid w:val="00045381"/>
    <w:rsid w:val="00046BF8"/>
    <w:rsid w:val="00051EEB"/>
    <w:rsid w:val="0005266F"/>
    <w:rsid w:val="00055CD7"/>
    <w:rsid w:val="00056422"/>
    <w:rsid w:val="000565A6"/>
    <w:rsid w:val="00057DFD"/>
    <w:rsid w:val="000600BD"/>
    <w:rsid w:val="000603BD"/>
    <w:rsid w:val="0006047B"/>
    <w:rsid w:val="000609DB"/>
    <w:rsid w:val="00060AE7"/>
    <w:rsid w:val="000617F0"/>
    <w:rsid w:val="000625DF"/>
    <w:rsid w:val="00063C51"/>
    <w:rsid w:val="00065622"/>
    <w:rsid w:val="00065F9D"/>
    <w:rsid w:val="00066D27"/>
    <w:rsid w:val="000720B9"/>
    <w:rsid w:val="0007291D"/>
    <w:rsid w:val="00072C4B"/>
    <w:rsid w:val="00072F60"/>
    <w:rsid w:val="000739A3"/>
    <w:rsid w:val="00074C8C"/>
    <w:rsid w:val="0007702E"/>
    <w:rsid w:val="00077E54"/>
    <w:rsid w:val="000821F8"/>
    <w:rsid w:val="0008354F"/>
    <w:rsid w:val="00085FFF"/>
    <w:rsid w:val="00086304"/>
    <w:rsid w:val="000923E4"/>
    <w:rsid w:val="0009262A"/>
    <w:rsid w:val="0009275E"/>
    <w:rsid w:val="00092775"/>
    <w:rsid w:val="000928DC"/>
    <w:rsid w:val="00093F91"/>
    <w:rsid w:val="00094A53"/>
    <w:rsid w:val="00094FE4"/>
    <w:rsid w:val="000951D7"/>
    <w:rsid w:val="000958D5"/>
    <w:rsid w:val="00097C34"/>
    <w:rsid w:val="000A05B3"/>
    <w:rsid w:val="000A1481"/>
    <w:rsid w:val="000A1774"/>
    <w:rsid w:val="000A1874"/>
    <w:rsid w:val="000A32EF"/>
    <w:rsid w:val="000A5962"/>
    <w:rsid w:val="000A6135"/>
    <w:rsid w:val="000A618D"/>
    <w:rsid w:val="000A7272"/>
    <w:rsid w:val="000B0225"/>
    <w:rsid w:val="000B07A1"/>
    <w:rsid w:val="000B0DAD"/>
    <w:rsid w:val="000B0DE3"/>
    <w:rsid w:val="000B2095"/>
    <w:rsid w:val="000B21D0"/>
    <w:rsid w:val="000B23AF"/>
    <w:rsid w:val="000B2C4E"/>
    <w:rsid w:val="000B2F80"/>
    <w:rsid w:val="000B52C3"/>
    <w:rsid w:val="000B6F96"/>
    <w:rsid w:val="000B7749"/>
    <w:rsid w:val="000C01A1"/>
    <w:rsid w:val="000C1DC4"/>
    <w:rsid w:val="000C1FB5"/>
    <w:rsid w:val="000C42F1"/>
    <w:rsid w:val="000C6469"/>
    <w:rsid w:val="000C71D3"/>
    <w:rsid w:val="000C7D23"/>
    <w:rsid w:val="000D0A8C"/>
    <w:rsid w:val="000D1E61"/>
    <w:rsid w:val="000D2A6A"/>
    <w:rsid w:val="000D3D56"/>
    <w:rsid w:val="000D4D78"/>
    <w:rsid w:val="000D59DB"/>
    <w:rsid w:val="000D791D"/>
    <w:rsid w:val="000E05AB"/>
    <w:rsid w:val="000E0ACA"/>
    <w:rsid w:val="000E1238"/>
    <w:rsid w:val="000E1266"/>
    <w:rsid w:val="000E26A2"/>
    <w:rsid w:val="000E3631"/>
    <w:rsid w:val="000E3F49"/>
    <w:rsid w:val="000E4884"/>
    <w:rsid w:val="000E675F"/>
    <w:rsid w:val="000E734F"/>
    <w:rsid w:val="000E7E91"/>
    <w:rsid w:val="000F0472"/>
    <w:rsid w:val="000F3BB9"/>
    <w:rsid w:val="000F4018"/>
    <w:rsid w:val="000F48C8"/>
    <w:rsid w:val="00101160"/>
    <w:rsid w:val="0010238C"/>
    <w:rsid w:val="001025BE"/>
    <w:rsid w:val="00105419"/>
    <w:rsid w:val="00105D08"/>
    <w:rsid w:val="00112229"/>
    <w:rsid w:val="0011367F"/>
    <w:rsid w:val="00113757"/>
    <w:rsid w:val="00114F78"/>
    <w:rsid w:val="00116B30"/>
    <w:rsid w:val="00117E04"/>
    <w:rsid w:val="0012074D"/>
    <w:rsid w:val="00122CA7"/>
    <w:rsid w:val="00124054"/>
    <w:rsid w:val="00124C0C"/>
    <w:rsid w:val="00124D45"/>
    <w:rsid w:val="0012607A"/>
    <w:rsid w:val="00126341"/>
    <w:rsid w:val="00130091"/>
    <w:rsid w:val="0013147F"/>
    <w:rsid w:val="00131948"/>
    <w:rsid w:val="00131982"/>
    <w:rsid w:val="00131A30"/>
    <w:rsid w:val="00131B0E"/>
    <w:rsid w:val="00131C40"/>
    <w:rsid w:val="001328BD"/>
    <w:rsid w:val="00132C85"/>
    <w:rsid w:val="0013376F"/>
    <w:rsid w:val="001372C3"/>
    <w:rsid w:val="00137FAB"/>
    <w:rsid w:val="00140C11"/>
    <w:rsid w:val="00141CE4"/>
    <w:rsid w:val="00145C7F"/>
    <w:rsid w:val="00146193"/>
    <w:rsid w:val="001471DD"/>
    <w:rsid w:val="00147AF1"/>
    <w:rsid w:val="00150DD6"/>
    <w:rsid w:val="0015188B"/>
    <w:rsid w:val="00152131"/>
    <w:rsid w:val="001529DC"/>
    <w:rsid w:val="0015417C"/>
    <w:rsid w:val="00154865"/>
    <w:rsid w:val="00154ED9"/>
    <w:rsid w:val="001553DF"/>
    <w:rsid w:val="00155BF8"/>
    <w:rsid w:val="00157EA0"/>
    <w:rsid w:val="0016067A"/>
    <w:rsid w:val="00160752"/>
    <w:rsid w:val="00160826"/>
    <w:rsid w:val="00160A39"/>
    <w:rsid w:val="00160B2F"/>
    <w:rsid w:val="0016117D"/>
    <w:rsid w:val="001619FC"/>
    <w:rsid w:val="001620E5"/>
    <w:rsid w:val="00162A1B"/>
    <w:rsid w:val="00165B78"/>
    <w:rsid w:val="00165DCF"/>
    <w:rsid w:val="001671A0"/>
    <w:rsid w:val="0017258B"/>
    <w:rsid w:val="00172F7F"/>
    <w:rsid w:val="001771FB"/>
    <w:rsid w:val="00177288"/>
    <w:rsid w:val="001806D1"/>
    <w:rsid w:val="00180B97"/>
    <w:rsid w:val="00180C60"/>
    <w:rsid w:val="00180DE2"/>
    <w:rsid w:val="00186024"/>
    <w:rsid w:val="00190D23"/>
    <w:rsid w:val="001916E9"/>
    <w:rsid w:val="00194288"/>
    <w:rsid w:val="00194B74"/>
    <w:rsid w:val="00195158"/>
    <w:rsid w:val="001963DF"/>
    <w:rsid w:val="001978DF"/>
    <w:rsid w:val="001A1E92"/>
    <w:rsid w:val="001A38A3"/>
    <w:rsid w:val="001A54B1"/>
    <w:rsid w:val="001A6A50"/>
    <w:rsid w:val="001A6ED0"/>
    <w:rsid w:val="001A7111"/>
    <w:rsid w:val="001B0CD8"/>
    <w:rsid w:val="001B3321"/>
    <w:rsid w:val="001B342A"/>
    <w:rsid w:val="001B3B07"/>
    <w:rsid w:val="001B42D7"/>
    <w:rsid w:val="001B55A1"/>
    <w:rsid w:val="001B665A"/>
    <w:rsid w:val="001C0764"/>
    <w:rsid w:val="001C0D75"/>
    <w:rsid w:val="001C12B3"/>
    <w:rsid w:val="001C1CC2"/>
    <w:rsid w:val="001C3B9D"/>
    <w:rsid w:val="001C4078"/>
    <w:rsid w:val="001C6085"/>
    <w:rsid w:val="001D207E"/>
    <w:rsid w:val="001D2968"/>
    <w:rsid w:val="001D320E"/>
    <w:rsid w:val="001D371D"/>
    <w:rsid w:val="001D44FF"/>
    <w:rsid w:val="001D5275"/>
    <w:rsid w:val="001D584C"/>
    <w:rsid w:val="001D67B9"/>
    <w:rsid w:val="001D6B3A"/>
    <w:rsid w:val="001D6D4E"/>
    <w:rsid w:val="001D74C0"/>
    <w:rsid w:val="001D773A"/>
    <w:rsid w:val="001D7CD0"/>
    <w:rsid w:val="001E12BD"/>
    <w:rsid w:val="001E201D"/>
    <w:rsid w:val="001E3FC9"/>
    <w:rsid w:val="001E4C07"/>
    <w:rsid w:val="001E60EF"/>
    <w:rsid w:val="001F0C93"/>
    <w:rsid w:val="001F0D41"/>
    <w:rsid w:val="001F46A0"/>
    <w:rsid w:val="001F5213"/>
    <w:rsid w:val="001F618F"/>
    <w:rsid w:val="00200E02"/>
    <w:rsid w:val="00206DBE"/>
    <w:rsid w:val="00206FB8"/>
    <w:rsid w:val="00207BC8"/>
    <w:rsid w:val="002109D5"/>
    <w:rsid w:val="002124F5"/>
    <w:rsid w:val="00213396"/>
    <w:rsid w:val="00215FEF"/>
    <w:rsid w:val="0021705F"/>
    <w:rsid w:val="0021771B"/>
    <w:rsid w:val="00220371"/>
    <w:rsid w:val="0022056D"/>
    <w:rsid w:val="00220F51"/>
    <w:rsid w:val="00224668"/>
    <w:rsid w:val="00224765"/>
    <w:rsid w:val="00224823"/>
    <w:rsid w:val="00224C4A"/>
    <w:rsid w:val="00224C5E"/>
    <w:rsid w:val="00224E3F"/>
    <w:rsid w:val="00225490"/>
    <w:rsid w:val="00225ABC"/>
    <w:rsid w:val="00225AD1"/>
    <w:rsid w:val="00227E61"/>
    <w:rsid w:val="00231724"/>
    <w:rsid w:val="0023191E"/>
    <w:rsid w:val="002325C2"/>
    <w:rsid w:val="0023412C"/>
    <w:rsid w:val="0023649D"/>
    <w:rsid w:val="0023697C"/>
    <w:rsid w:val="00236FE9"/>
    <w:rsid w:val="0024068D"/>
    <w:rsid w:val="00241567"/>
    <w:rsid w:val="0024184B"/>
    <w:rsid w:val="002421BE"/>
    <w:rsid w:val="0024449C"/>
    <w:rsid w:val="00244F60"/>
    <w:rsid w:val="0024781C"/>
    <w:rsid w:val="00247AB0"/>
    <w:rsid w:val="00247F30"/>
    <w:rsid w:val="00250540"/>
    <w:rsid w:val="00251C58"/>
    <w:rsid w:val="00251D11"/>
    <w:rsid w:val="00252006"/>
    <w:rsid w:val="00253290"/>
    <w:rsid w:val="00255648"/>
    <w:rsid w:val="00255BB2"/>
    <w:rsid w:val="00256079"/>
    <w:rsid w:val="00256FC0"/>
    <w:rsid w:val="002601F9"/>
    <w:rsid w:val="002604A1"/>
    <w:rsid w:val="00260A2D"/>
    <w:rsid w:val="002613B3"/>
    <w:rsid w:val="0026635D"/>
    <w:rsid w:val="00267C1D"/>
    <w:rsid w:val="00270476"/>
    <w:rsid w:val="00271EF1"/>
    <w:rsid w:val="00274057"/>
    <w:rsid w:val="00276EAD"/>
    <w:rsid w:val="00281FD2"/>
    <w:rsid w:val="00282041"/>
    <w:rsid w:val="00282850"/>
    <w:rsid w:val="00284288"/>
    <w:rsid w:val="002842DA"/>
    <w:rsid w:val="002879D2"/>
    <w:rsid w:val="00293795"/>
    <w:rsid w:val="00293BDF"/>
    <w:rsid w:val="00294527"/>
    <w:rsid w:val="00294D08"/>
    <w:rsid w:val="00296986"/>
    <w:rsid w:val="002A07CC"/>
    <w:rsid w:val="002A0923"/>
    <w:rsid w:val="002A1600"/>
    <w:rsid w:val="002A1D3E"/>
    <w:rsid w:val="002A2AE4"/>
    <w:rsid w:val="002A3255"/>
    <w:rsid w:val="002A5A00"/>
    <w:rsid w:val="002A601A"/>
    <w:rsid w:val="002A624C"/>
    <w:rsid w:val="002A7499"/>
    <w:rsid w:val="002A7B92"/>
    <w:rsid w:val="002B0982"/>
    <w:rsid w:val="002B435F"/>
    <w:rsid w:val="002B44AF"/>
    <w:rsid w:val="002B469D"/>
    <w:rsid w:val="002B529C"/>
    <w:rsid w:val="002B607F"/>
    <w:rsid w:val="002B6849"/>
    <w:rsid w:val="002B6F6B"/>
    <w:rsid w:val="002B776B"/>
    <w:rsid w:val="002B7C2D"/>
    <w:rsid w:val="002B7D3B"/>
    <w:rsid w:val="002C0184"/>
    <w:rsid w:val="002C0779"/>
    <w:rsid w:val="002C0B6A"/>
    <w:rsid w:val="002C350B"/>
    <w:rsid w:val="002D0E1F"/>
    <w:rsid w:val="002D3384"/>
    <w:rsid w:val="002D36CC"/>
    <w:rsid w:val="002D3D1B"/>
    <w:rsid w:val="002D48C2"/>
    <w:rsid w:val="002D51C1"/>
    <w:rsid w:val="002D5976"/>
    <w:rsid w:val="002D599D"/>
    <w:rsid w:val="002D6B79"/>
    <w:rsid w:val="002D75AE"/>
    <w:rsid w:val="002E4821"/>
    <w:rsid w:val="002E65B5"/>
    <w:rsid w:val="002E7834"/>
    <w:rsid w:val="002E7B3C"/>
    <w:rsid w:val="002F227A"/>
    <w:rsid w:val="002F3225"/>
    <w:rsid w:val="002F46A9"/>
    <w:rsid w:val="002F4E19"/>
    <w:rsid w:val="002F54FD"/>
    <w:rsid w:val="002F60CE"/>
    <w:rsid w:val="00300A5D"/>
    <w:rsid w:val="00300D58"/>
    <w:rsid w:val="003043F5"/>
    <w:rsid w:val="003044C6"/>
    <w:rsid w:val="0030535A"/>
    <w:rsid w:val="003055D2"/>
    <w:rsid w:val="003064FD"/>
    <w:rsid w:val="00307202"/>
    <w:rsid w:val="00307C7D"/>
    <w:rsid w:val="00310C38"/>
    <w:rsid w:val="00311499"/>
    <w:rsid w:val="0031452D"/>
    <w:rsid w:val="003145BA"/>
    <w:rsid w:val="0031596E"/>
    <w:rsid w:val="003159CD"/>
    <w:rsid w:val="00315D76"/>
    <w:rsid w:val="00320609"/>
    <w:rsid w:val="003208C9"/>
    <w:rsid w:val="00321414"/>
    <w:rsid w:val="003218B5"/>
    <w:rsid w:val="0032288C"/>
    <w:rsid w:val="00322ECF"/>
    <w:rsid w:val="00323C89"/>
    <w:rsid w:val="00324030"/>
    <w:rsid w:val="0032524C"/>
    <w:rsid w:val="0032718F"/>
    <w:rsid w:val="0033051E"/>
    <w:rsid w:val="003306AB"/>
    <w:rsid w:val="0033392C"/>
    <w:rsid w:val="00334CD6"/>
    <w:rsid w:val="00334EE7"/>
    <w:rsid w:val="0034077B"/>
    <w:rsid w:val="003407FD"/>
    <w:rsid w:val="00341B06"/>
    <w:rsid w:val="00342F6B"/>
    <w:rsid w:val="00344FB6"/>
    <w:rsid w:val="00345315"/>
    <w:rsid w:val="003454C6"/>
    <w:rsid w:val="00345AB1"/>
    <w:rsid w:val="00345DEF"/>
    <w:rsid w:val="003501DD"/>
    <w:rsid w:val="00350845"/>
    <w:rsid w:val="00351285"/>
    <w:rsid w:val="00351716"/>
    <w:rsid w:val="00354A1F"/>
    <w:rsid w:val="00355880"/>
    <w:rsid w:val="003567F4"/>
    <w:rsid w:val="003577AF"/>
    <w:rsid w:val="00357B92"/>
    <w:rsid w:val="00360068"/>
    <w:rsid w:val="0036032C"/>
    <w:rsid w:val="00361EC6"/>
    <w:rsid w:val="00362C50"/>
    <w:rsid w:val="00362DF8"/>
    <w:rsid w:val="00362F17"/>
    <w:rsid w:val="00366C73"/>
    <w:rsid w:val="00367103"/>
    <w:rsid w:val="0037350F"/>
    <w:rsid w:val="003747B1"/>
    <w:rsid w:val="003748FE"/>
    <w:rsid w:val="003749D2"/>
    <w:rsid w:val="00374D5D"/>
    <w:rsid w:val="00374FCD"/>
    <w:rsid w:val="00376233"/>
    <w:rsid w:val="003800ED"/>
    <w:rsid w:val="0038063B"/>
    <w:rsid w:val="0038640F"/>
    <w:rsid w:val="003901D2"/>
    <w:rsid w:val="003902B7"/>
    <w:rsid w:val="003927F9"/>
    <w:rsid w:val="00392A0F"/>
    <w:rsid w:val="00393DA8"/>
    <w:rsid w:val="00394C10"/>
    <w:rsid w:val="00395597"/>
    <w:rsid w:val="00397DB1"/>
    <w:rsid w:val="003A0F70"/>
    <w:rsid w:val="003A18DB"/>
    <w:rsid w:val="003A290E"/>
    <w:rsid w:val="003A3697"/>
    <w:rsid w:val="003A40FD"/>
    <w:rsid w:val="003A4336"/>
    <w:rsid w:val="003A5B47"/>
    <w:rsid w:val="003A6345"/>
    <w:rsid w:val="003B3FDF"/>
    <w:rsid w:val="003B4650"/>
    <w:rsid w:val="003B52DD"/>
    <w:rsid w:val="003B542A"/>
    <w:rsid w:val="003B58AE"/>
    <w:rsid w:val="003C13D0"/>
    <w:rsid w:val="003C2D09"/>
    <w:rsid w:val="003C439F"/>
    <w:rsid w:val="003C52A0"/>
    <w:rsid w:val="003C5E03"/>
    <w:rsid w:val="003C63B0"/>
    <w:rsid w:val="003C7735"/>
    <w:rsid w:val="003C79B3"/>
    <w:rsid w:val="003C7B22"/>
    <w:rsid w:val="003D3858"/>
    <w:rsid w:val="003D5A02"/>
    <w:rsid w:val="003D6182"/>
    <w:rsid w:val="003E018B"/>
    <w:rsid w:val="003E0964"/>
    <w:rsid w:val="003E0A64"/>
    <w:rsid w:val="003E1588"/>
    <w:rsid w:val="003E20B0"/>
    <w:rsid w:val="003E2D8B"/>
    <w:rsid w:val="003E2F4B"/>
    <w:rsid w:val="003E3B5E"/>
    <w:rsid w:val="003F10C2"/>
    <w:rsid w:val="003F11BB"/>
    <w:rsid w:val="003F15E4"/>
    <w:rsid w:val="003F2C46"/>
    <w:rsid w:val="003F38D0"/>
    <w:rsid w:val="003F4653"/>
    <w:rsid w:val="003F5A08"/>
    <w:rsid w:val="003F6124"/>
    <w:rsid w:val="003F6649"/>
    <w:rsid w:val="004003BA"/>
    <w:rsid w:val="00402284"/>
    <w:rsid w:val="00402B38"/>
    <w:rsid w:val="00403A5C"/>
    <w:rsid w:val="00406FC7"/>
    <w:rsid w:val="00410136"/>
    <w:rsid w:val="0041090F"/>
    <w:rsid w:val="004130D3"/>
    <w:rsid w:val="0041374B"/>
    <w:rsid w:val="00413B6E"/>
    <w:rsid w:val="00413F11"/>
    <w:rsid w:val="004141F2"/>
    <w:rsid w:val="00414FA6"/>
    <w:rsid w:val="004157F8"/>
    <w:rsid w:val="00417AD0"/>
    <w:rsid w:val="004202D8"/>
    <w:rsid w:val="00420BA4"/>
    <w:rsid w:val="00420EB1"/>
    <w:rsid w:val="004210E2"/>
    <w:rsid w:val="00421401"/>
    <w:rsid w:val="00421767"/>
    <w:rsid w:val="00422586"/>
    <w:rsid w:val="00422B53"/>
    <w:rsid w:val="00422E5F"/>
    <w:rsid w:val="00424822"/>
    <w:rsid w:val="004251C7"/>
    <w:rsid w:val="004254D4"/>
    <w:rsid w:val="004265EB"/>
    <w:rsid w:val="004277E8"/>
    <w:rsid w:val="004326FC"/>
    <w:rsid w:val="0043376C"/>
    <w:rsid w:val="00435C27"/>
    <w:rsid w:val="004361E4"/>
    <w:rsid w:val="004364CE"/>
    <w:rsid w:val="00436973"/>
    <w:rsid w:val="0044070A"/>
    <w:rsid w:val="00440B9E"/>
    <w:rsid w:val="00440C8F"/>
    <w:rsid w:val="00441209"/>
    <w:rsid w:val="00441354"/>
    <w:rsid w:val="0044307D"/>
    <w:rsid w:val="00443AA0"/>
    <w:rsid w:val="00444315"/>
    <w:rsid w:val="00446290"/>
    <w:rsid w:val="00446398"/>
    <w:rsid w:val="00446528"/>
    <w:rsid w:val="00446B32"/>
    <w:rsid w:val="0044777E"/>
    <w:rsid w:val="00450B1D"/>
    <w:rsid w:val="004538D8"/>
    <w:rsid w:val="00454D42"/>
    <w:rsid w:val="00455238"/>
    <w:rsid w:val="00455526"/>
    <w:rsid w:val="004562CB"/>
    <w:rsid w:val="00456E25"/>
    <w:rsid w:val="00457A89"/>
    <w:rsid w:val="00461573"/>
    <w:rsid w:val="00463065"/>
    <w:rsid w:val="00464800"/>
    <w:rsid w:val="0046486C"/>
    <w:rsid w:val="004657C6"/>
    <w:rsid w:val="00465A71"/>
    <w:rsid w:val="0046637D"/>
    <w:rsid w:val="00466706"/>
    <w:rsid w:val="00466883"/>
    <w:rsid w:val="004719FA"/>
    <w:rsid w:val="00471C18"/>
    <w:rsid w:val="004745E1"/>
    <w:rsid w:val="00474FCE"/>
    <w:rsid w:val="00475286"/>
    <w:rsid w:val="00475BB8"/>
    <w:rsid w:val="00483841"/>
    <w:rsid w:val="00484B02"/>
    <w:rsid w:val="004932AA"/>
    <w:rsid w:val="00493C27"/>
    <w:rsid w:val="00494601"/>
    <w:rsid w:val="00494EDD"/>
    <w:rsid w:val="004966FA"/>
    <w:rsid w:val="004969A9"/>
    <w:rsid w:val="00496AFB"/>
    <w:rsid w:val="004977AE"/>
    <w:rsid w:val="004A15D2"/>
    <w:rsid w:val="004A172F"/>
    <w:rsid w:val="004A5D0D"/>
    <w:rsid w:val="004A6AF7"/>
    <w:rsid w:val="004A73FE"/>
    <w:rsid w:val="004A7404"/>
    <w:rsid w:val="004B1297"/>
    <w:rsid w:val="004B1D14"/>
    <w:rsid w:val="004B23DB"/>
    <w:rsid w:val="004B2D17"/>
    <w:rsid w:val="004B32F2"/>
    <w:rsid w:val="004B356E"/>
    <w:rsid w:val="004B475C"/>
    <w:rsid w:val="004B54F7"/>
    <w:rsid w:val="004B700C"/>
    <w:rsid w:val="004C1DC8"/>
    <w:rsid w:val="004C2D17"/>
    <w:rsid w:val="004C3576"/>
    <w:rsid w:val="004C3A04"/>
    <w:rsid w:val="004C3E98"/>
    <w:rsid w:val="004C4B73"/>
    <w:rsid w:val="004C63C1"/>
    <w:rsid w:val="004C72E8"/>
    <w:rsid w:val="004D0330"/>
    <w:rsid w:val="004D07E8"/>
    <w:rsid w:val="004D0980"/>
    <w:rsid w:val="004D0C0A"/>
    <w:rsid w:val="004D1295"/>
    <w:rsid w:val="004D2FF4"/>
    <w:rsid w:val="004D34B3"/>
    <w:rsid w:val="004D4248"/>
    <w:rsid w:val="004D46B4"/>
    <w:rsid w:val="004D51A3"/>
    <w:rsid w:val="004D51B6"/>
    <w:rsid w:val="004D65FB"/>
    <w:rsid w:val="004D6F41"/>
    <w:rsid w:val="004D7646"/>
    <w:rsid w:val="004D78B1"/>
    <w:rsid w:val="004E023D"/>
    <w:rsid w:val="004E03E1"/>
    <w:rsid w:val="004E0BF5"/>
    <w:rsid w:val="004E2C89"/>
    <w:rsid w:val="004E41E1"/>
    <w:rsid w:val="004E7F57"/>
    <w:rsid w:val="004F12C3"/>
    <w:rsid w:val="004F2089"/>
    <w:rsid w:val="004F23D2"/>
    <w:rsid w:val="004F2846"/>
    <w:rsid w:val="004F35AA"/>
    <w:rsid w:val="004F3600"/>
    <w:rsid w:val="004F3C69"/>
    <w:rsid w:val="004F4E53"/>
    <w:rsid w:val="004F599F"/>
    <w:rsid w:val="004F6367"/>
    <w:rsid w:val="0050094A"/>
    <w:rsid w:val="005010C1"/>
    <w:rsid w:val="00502E38"/>
    <w:rsid w:val="0050416F"/>
    <w:rsid w:val="00504336"/>
    <w:rsid w:val="005049FB"/>
    <w:rsid w:val="00504FCE"/>
    <w:rsid w:val="00505664"/>
    <w:rsid w:val="00505F1B"/>
    <w:rsid w:val="0051122E"/>
    <w:rsid w:val="00512409"/>
    <w:rsid w:val="005126B5"/>
    <w:rsid w:val="00516698"/>
    <w:rsid w:val="00516BBC"/>
    <w:rsid w:val="00516C57"/>
    <w:rsid w:val="00517A34"/>
    <w:rsid w:val="0052004B"/>
    <w:rsid w:val="005202D3"/>
    <w:rsid w:val="00520A78"/>
    <w:rsid w:val="00521C66"/>
    <w:rsid w:val="005225AE"/>
    <w:rsid w:val="00522CBE"/>
    <w:rsid w:val="005242CC"/>
    <w:rsid w:val="005242E9"/>
    <w:rsid w:val="0052488B"/>
    <w:rsid w:val="00524BEA"/>
    <w:rsid w:val="005255A2"/>
    <w:rsid w:val="00526975"/>
    <w:rsid w:val="00527BF2"/>
    <w:rsid w:val="00530844"/>
    <w:rsid w:val="00530986"/>
    <w:rsid w:val="00530DD6"/>
    <w:rsid w:val="00533E3E"/>
    <w:rsid w:val="0053539A"/>
    <w:rsid w:val="005356B2"/>
    <w:rsid w:val="00535A24"/>
    <w:rsid w:val="00535FB6"/>
    <w:rsid w:val="00536303"/>
    <w:rsid w:val="0053683C"/>
    <w:rsid w:val="005373C9"/>
    <w:rsid w:val="0054056A"/>
    <w:rsid w:val="00542318"/>
    <w:rsid w:val="00542B73"/>
    <w:rsid w:val="005434D5"/>
    <w:rsid w:val="00546F08"/>
    <w:rsid w:val="00550ACD"/>
    <w:rsid w:val="00552666"/>
    <w:rsid w:val="00552B4A"/>
    <w:rsid w:val="0055416C"/>
    <w:rsid w:val="00555DA4"/>
    <w:rsid w:val="0056012D"/>
    <w:rsid w:val="005607E6"/>
    <w:rsid w:val="00561A90"/>
    <w:rsid w:val="005626DF"/>
    <w:rsid w:val="00563B13"/>
    <w:rsid w:val="00564258"/>
    <w:rsid w:val="00564C5D"/>
    <w:rsid w:val="00564FC4"/>
    <w:rsid w:val="00565477"/>
    <w:rsid w:val="00566390"/>
    <w:rsid w:val="00566A64"/>
    <w:rsid w:val="005671DD"/>
    <w:rsid w:val="00570F72"/>
    <w:rsid w:val="00571C46"/>
    <w:rsid w:val="0057558F"/>
    <w:rsid w:val="005774DD"/>
    <w:rsid w:val="00577A5C"/>
    <w:rsid w:val="00580FD7"/>
    <w:rsid w:val="00581C02"/>
    <w:rsid w:val="00582089"/>
    <w:rsid w:val="00582F8E"/>
    <w:rsid w:val="00583376"/>
    <w:rsid w:val="00583791"/>
    <w:rsid w:val="00583A0A"/>
    <w:rsid w:val="00584478"/>
    <w:rsid w:val="005850ED"/>
    <w:rsid w:val="00586090"/>
    <w:rsid w:val="0058746E"/>
    <w:rsid w:val="0059041E"/>
    <w:rsid w:val="00590751"/>
    <w:rsid w:val="00590837"/>
    <w:rsid w:val="00591907"/>
    <w:rsid w:val="00591BE6"/>
    <w:rsid w:val="005927C1"/>
    <w:rsid w:val="00593059"/>
    <w:rsid w:val="00594C8D"/>
    <w:rsid w:val="0059685F"/>
    <w:rsid w:val="00596A73"/>
    <w:rsid w:val="00596E5A"/>
    <w:rsid w:val="005974B1"/>
    <w:rsid w:val="00597680"/>
    <w:rsid w:val="00597F05"/>
    <w:rsid w:val="005A049B"/>
    <w:rsid w:val="005A313F"/>
    <w:rsid w:val="005A374E"/>
    <w:rsid w:val="005A3FEF"/>
    <w:rsid w:val="005A47E8"/>
    <w:rsid w:val="005A4D20"/>
    <w:rsid w:val="005A4F21"/>
    <w:rsid w:val="005A5426"/>
    <w:rsid w:val="005A5BA2"/>
    <w:rsid w:val="005A638A"/>
    <w:rsid w:val="005A65A3"/>
    <w:rsid w:val="005A6D5C"/>
    <w:rsid w:val="005A77D0"/>
    <w:rsid w:val="005B13D8"/>
    <w:rsid w:val="005B17B9"/>
    <w:rsid w:val="005B1921"/>
    <w:rsid w:val="005B2555"/>
    <w:rsid w:val="005B2CEE"/>
    <w:rsid w:val="005B3791"/>
    <w:rsid w:val="005B57E5"/>
    <w:rsid w:val="005B7CC9"/>
    <w:rsid w:val="005C00B0"/>
    <w:rsid w:val="005C33B1"/>
    <w:rsid w:val="005C4790"/>
    <w:rsid w:val="005C4C00"/>
    <w:rsid w:val="005C5CF7"/>
    <w:rsid w:val="005C5DFF"/>
    <w:rsid w:val="005C619A"/>
    <w:rsid w:val="005C6ADE"/>
    <w:rsid w:val="005C74EF"/>
    <w:rsid w:val="005C761C"/>
    <w:rsid w:val="005C7EF4"/>
    <w:rsid w:val="005D22FA"/>
    <w:rsid w:val="005D39A2"/>
    <w:rsid w:val="005D57C9"/>
    <w:rsid w:val="005D6EA8"/>
    <w:rsid w:val="005D74F4"/>
    <w:rsid w:val="005E1E9A"/>
    <w:rsid w:val="005E213B"/>
    <w:rsid w:val="005E26C8"/>
    <w:rsid w:val="005E30BF"/>
    <w:rsid w:val="005E4E3E"/>
    <w:rsid w:val="005E687B"/>
    <w:rsid w:val="005E6C32"/>
    <w:rsid w:val="005E7A31"/>
    <w:rsid w:val="005F086E"/>
    <w:rsid w:val="005F1677"/>
    <w:rsid w:val="005F18CE"/>
    <w:rsid w:val="005F55AA"/>
    <w:rsid w:val="005F5C6B"/>
    <w:rsid w:val="005F6464"/>
    <w:rsid w:val="005F6797"/>
    <w:rsid w:val="00601743"/>
    <w:rsid w:val="006019BD"/>
    <w:rsid w:val="00602DBE"/>
    <w:rsid w:val="00604F28"/>
    <w:rsid w:val="00605545"/>
    <w:rsid w:val="0060703A"/>
    <w:rsid w:val="0061195F"/>
    <w:rsid w:val="00614727"/>
    <w:rsid w:val="00615FE8"/>
    <w:rsid w:val="00617533"/>
    <w:rsid w:val="00622126"/>
    <w:rsid w:val="00622444"/>
    <w:rsid w:val="0062294A"/>
    <w:rsid w:val="00626308"/>
    <w:rsid w:val="006264E8"/>
    <w:rsid w:val="006312A5"/>
    <w:rsid w:val="006319CF"/>
    <w:rsid w:val="00631C6F"/>
    <w:rsid w:val="00631DF5"/>
    <w:rsid w:val="00632F0E"/>
    <w:rsid w:val="00634897"/>
    <w:rsid w:val="006357BF"/>
    <w:rsid w:val="00636F98"/>
    <w:rsid w:val="006376F4"/>
    <w:rsid w:val="00637AB5"/>
    <w:rsid w:val="006404EF"/>
    <w:rsid w:val="006445E8"/>
    <w:rsid w:val="006446E7"/>
    <w:rsid w:val="0064481B"/>
    <w:rsid w:val="006448A7"/>
    <w:rsid w:val="00645EC8"/>
    <w:rsid w:val="00651E26"/>
    <w:rsid w:val="00652E7A"/>
    <w:rsid w:val="0065458C"/>
    <w:rsid w:val="00657852"/>
    <w:rsid w:val="00660515"/>
    <w:rsid w:val="006605FD"/>
    <w:rsid w:val="00661FE8"/>
    <w:rsid w:val="00664631"/>
    <w:rsid w:val="00665CFC"/>
    <w:rsid w:val="006660AD"/>
    <w:rsid w:val="006661F3"/>
    <w:rsid w:val="00666C0E"/>
    <w:rsid w:val="00667632"/>
    <w:rsid w:val="0067237B"/>
    <w:rsid w:val="006732D2"/>
    <w:rsid w:val="00675086"/>
    <w:rsid w:val="0067510E"/>
    <w:rsid w:val="006757A6"/>
    <w:rsid w:val="0067602D"/>
    <w:rsid w:val="00677AC4"/>
    <w:rsid w:val="00680F99"/>
    <w:rsid w:val="00681705"/>
    <w:rsid w:val="00682380"/>
    <w:rsid w:val="00682A08"/>
    <w:rsid w:val="006839D0"/>
    <w:rsid w:val="006848A9"/>
    <w:rsid w:val="006851AB"/>
    <w:rsid w:val="00685690"/>
    <w:rsid w:val="00686263"/>
    <w:rsid w:val="0068637B"/>
    <w:rsid w:val="00690A70"/>
    <w:rsid w:val="0069328B"/>
    <w:rsid w:val="00693C32"/>
    <w:rsid w:val="00694224"/>
    <w:rsid w:val="00694348"/>
    <w:rsid w:val="00695365"/>
    <w:rsid w:val="006955BD"/>
    <w:rsid w:val="006957A1"/>
    <w:rsid w:val="006A021C"/>
    <w:rsid w:val="006A1300"/>
    <w:rsid w:val="006A1576"/>
    <w:rsid w:val="006A42B1"/>
    <w:rsid w:val="006A43A0"/>
    <w:rsid w:val="006A43F2"/>
    <w:rsid w:val="006A474D"/>
    <w:rsid w:val="006A4759"/>
    <w:rsid w:val="006A70A5"/>
    <w:rsid w:val="006A725A"/>
    <w:rsid w:val="006A76B5"/>
    <w:rsid w:val="006B1FB7"/>
    <w:rsid w:val="006B3515"/>
    <w:rsid w:val="006B435E"/>
    <w:rsid w:val="006B5264"/>
    <w:rsid w:val="006B5F7D"/>
    <w:rsid w:val="006B6BC2"/>
    <w:rsid w:val="006B6E81"/>
    <w:rsid w:val="006C0D9E"/>
    <w:rsid w:val="006C171C"/>
    <w:rsid w:val="006C3417"/>
    <w:rsid w:val="006C4ED4"/>
    <w:rsid w:val="006D324F"/>
    <w:rsid w:val="006D40C5"/>
    <w:rsid w:val="006D4D9F"/>
    <w:rsid w:val="006D6F71"/>
    <w:rsid w:val="006E0177"/>
    <w:rsid w:val="006E11DA"/>
    <w:rsid w:val="006E35D5"/>
    <w:rsid w:val="006E5614"/>
    <w:rsid w:val="006E61F2"/>
    <w:rsid w:val="006E7363"/>
    <w:rsid w:val="006F12A3"/>
    <w:rsid w:val="006F1D13"/>
    <w:rsid w:val="006F3C21"/>
    <w:rsid w:val="006F4FE1"/>
    <w:rsid w:val="006F5124"/>
    <w:rsid w:val="006F52B9"/>
    <w:rsid w:val="006F75FA"/>
    <w:rsid w:val="006F7672"/>
    <w:rsid w:val="00700D9B"/>
    <w:rsid w:val="00700DB3"/>
    <w:rsid w:val="00701571"/>
    <w:rsid w:val="00703C93"/>
    <w:rsid w:val="00703D76"/>
    <w:rsid w:val="00703DFD"/>
    <w:rsid w:val="00703F2B"/>
    <w:rsid w:val="007047C5"/>
    <w:rsid w:val="00704ADC"/>
    <w:rsid w:val="00705F4C"/>
    <w:rsid w:val="0070635B"/>
    <w:rsid w:val="007065A2"/>
    <w:rsid w:val="007069FD"/>
    <w:rsid w:val="00711A9A"/>
    <w:rsid w:val="00712A63"/>
    <w:rsid w:val="00715088"/>
    <w:rsid w:val="007170B4"/>
    <w:rsid w:val="00722EEB"/>
    <w:rsid w:val="00723CB4"/>
    <w:rsid w:val="0072527E"/>
    <w:rsid w:val="00725500"/>
    <w:rsid w:val="0072587A"/>
    <w:rsid w:val="00725E11"/>
    <w:rsid w:val="0072680B"/>
    <w:rsid w:val="007276D5"/>
    <w:rsid w:val="00730287"/>
    <w:rsid w:val="007311AA"/>
    <w:rsid w:val="007326C4"/>
    <w:rsid w:val="0073283A"/>
    <w:rsid w:val="00732B16"/>
    <w:rsid w:val="00734606"/>
    <w:rsid w:val="00734FEA"/>
    <w:rsid w:val="00735E67"/>
    <w:rsid w:val="0073662C"/>
    <w:rsid w:val="007422DB"/>
    <w:rsid w:val="00742467"/>
    <w:rsid w:val="00742D86"/>
    <w:rsid w:val="007436BD"/>
    <w:rsid w:val="0074473B"/>
    <w:rsid w:val="007461D2"/>
    <w:rsid w:val="007467A4"/>
    <w:rsid w:val="00750211"/>
    <w:rsid w:val="0075096B"/>
    <w:rsid w:val="00750B7B"/>
    <w:rsid w:val="00751AF1"/>
    <w:rsid w:val="00752304"/>
    <w:rsid w:val="0075250F"/>
    <w:rsid w:val="007533BF"/>
    <w:rsid w:val="0075553E"/>
    <w:rsid w:val="00755C2E"/>
    <w:rsid w:val="007567F2"/>
    <w:rsid w:val="00756BC5"/>
    <w:rsid w:val="007615F1"/>
    <w:rsid w:val="0076273D"/>
    <w:rsid w:val="00762A8C"/>
    <w:rsid w:val="00762CDE"/>
    <w:rsid w:val="007630EC"/>
    <w:rsid w:val="00763190"/>
    <w:rsid w:val="007703E5"/>
    <w:rsid w:val="00771104"/>
    <w:rsid w:val="00771507"/>
    <w:rsid w:val="007717BC"/>
    <w:rsid w:val="007718D8"/>
    <w:rsid w:val="007725B0"/>
    <w:rsid w:val="007733EC"/>
    <w:rsid w:val="00773B8E"/>
    <w:rsid w:val="00773CA9"/>
    <w:rsid w:val="007749F9"/>
    <w:rsid w:val="00774E9D"/>
    <w:rsid w:val="00775912"/>
    <w:rsid w:val="007764D5"/>
    <w:rsid w:val="00777417"/>
    <w:rsid w:val="00780008"/>
    <w:rsid w:val="007809FD"/>
    <w:rsid w:val="00781C36"/>
    <w:rsid w:val="007845B2"/>
    <w:rsid w:val="00784FF9"/>
    <w:rsid w:val="00785C2D"/>
    <w:rsid w:val="00786A9A"/>
    <w:rsid w:val="0079037F"/>
    <w:rsid w:val="007907C8"/>
    <w:rsid w:val="00791CCC"/>
    <w:rsid w:val="00792020"/>
    <w:rsid w:val="00792A7B"/>
    <w:rsid w:val="00793071"/>
    <w:rsid w:val="00797039"/>
    <w:rsid w:val="00797195"/>
    <w:rsid w:val="007A06EA"/>
    <w:rsid w:val="007A2B15"/>
    <w:rsid w:val="007A3A02"/>
    <w:rsid w:val="007A546C"/>
    <w:rsid w:val="007A62E9"/>
    <w:rsid w:val="007B05E5"/>
    <w:rsid w:val="007B2E73"/>
    <w:rsid w:val="007B2FEA"/>
    <w:rsid w:val="007B31B6"/>
    <w:rsid w:val="007B396C"/>
    <w:rsid w:val="007B3D32"/>
    <w:rsid w:val="007B5418"/>
    <w:rsid w:val="007B5456"/>
    <w:rsid w:val="007B5A6F"/>
    <w:rsid w:val="007B68B5"/>
    <w:rsid w:val="007B7D48"/>
    <w:rsid w:val="007C01F4"/>
    <w:rsid w:val="007C3E3B"/>
    <w:rsid w:val="007C4546"/>
    <w:rsid w:val="007C4D2C"/>
    <w:rsid w:val="007C5BBD"/>
    <w:rsid w:val="007C724C"/>
    <w:rsid w:val="007C7E79"/>
    <w:rsid w:val="007D0D5A"/>
    <w:rsid w:val="007D21FC"/>
    <w:rsid w:val="007D3F6F"/>
    <w:rsid w:val="007D414B"/>
    <w:rsid w:val="007D537F"/>
    <w:rsid w:val="007D5FCC"/>
    <w:rsid w:val="007D6177"/>
    <w:rsid w:val="007D6B52"/>
    <w:rsid w:val="007D6CEF"/>
    <w:rsid w:val="007E0966"/>
    <w:rsid w:val="007E1CCC"/>
    <w:rsid w:val="007E1D17"/>
    <w:rsid w:val="007E4065"/>
    <w:rsid w:val="007E5A43"/>
    <w:rsid w:val="007E6ABE"/>
    <w:rsid w:val="007E73F3"/>
    <w:rsid w:val="007E75BB"/>
    <w:rsid w:val="007E773B"/>
    <w:rsid w:val="007E7C58"/>
    <w:rsid w:val="007F212D"/>
    <w:rsid w:val="007F2165"/>
    <w:rsid w:val="007F21DD"/>
    <w:rsid w:val="007F2543"/>
    <w:rsid w:val="007F2779"/>
    <w:rsid w:val="007F4122"/>
    <w:rsid w:val="007F4DBC"/>
    <w:rsid w:val="007F6DA5"/>
    <w:rsid w:val="007F6E58"/>
    <w:rsid w:val="007F7119"/>
    <w:rsid w:val="007F7646"/>
    <w:rsid w:val="007F77B4"/>
    <w:rsid w:val="00802629"/>
    <w:rsid w:val="00807D2C"/>
    <w:rsid w:val="008105E8"/>
    <w:rsid w:val="00810C6E"/>
    <w:rsid w:val="00810CDF"/>
    <w:rsid w:val="008114FF"/>
    <w:rsid w:val="00811B25"/>
    <w:rsid w:val="00812127"/>
    <w:rsid w:val="00812F38"/>
    <w:rsid w:val="00814038"/>
    <w:rsid w:val="00820A45"/>
    <w:rsid w:val="00821961"/>
    <w:rsid w:val="00823B5C"/>
    <w:rsid w:val="00824195"/>
    <w:rsid w:val="00824632"/>
    <w:rsid w:val="0082504C"/>
    <w:rsid w:val="00830216"/>
    <w:rsid w:val="00830509"/>
    <w:rsid w:val="00830E33"/>
    <w:rsid w:val="008314D5"/>
    <w:rsid w:val="00834275"/>
    <w:rsid w:val="00834CD6"/>
    <w:rsid w:val="0083510D"/>
    <w:rsid w:val="00835E07"/>
    <w:rsid w:val="00836946"/>
    <w:rsid w:val="00837070"/>
    <w:rsid w:val="00840506"/>
    <w:rsid w:val="008411B6"/>
    <w:rsid w:val="00842581"/>
    <w:rsid w:val="00843D46"/>
    <w:rsid w:val="00846379"/>
    <w:rsid w:val="00847003"/>
    <w:rsid w:val="008511BC"/>
    <w:rsid w:val="00851202"/>
    <w:rsid w:val="00851E28"/>
    <w:rsid w:val="0085434B"/>
    <w:rsid w:val="00856F0D"/>
    <w:rsid w:val="0086086D"/>
    <w:rsid w:val="0086131C"/>
    <w:rsid w:val="00862853"/>
    <w:rsid w:val="008628FE"/>
    <w:rsid w:val="0086373A"/>
    <w:rsid w:val="008653EA"/>
    <w:rsid w:val="00867D8E"/>
    <w:rsid w:val="00870351"/>
    <w:rsid w:val="008714BE"/>
    <w:rsid w:val="008723E3"/>
    <w:rsid w:val="00872E98"/>
    <w:rsid w:val="008734E6"/>
    <w:rsid w:val="00873B2E"/>
    <w:rsid w:val="00873D8B"/>
    <w:rsid w:val="008754D6"/>
    <w:rsid w:val="0087669C"/>
    <w:rsid w:val="00877142"/>
    <w:rsid w:val="008777E9"/>
    <w:rsid w:val="008815C8"/>
    <w:rsid w:val="00881784"/>
    <w:rsid w:val="008820DC"/>
    <w:rsid w:val="0088377C"/>
    <w:rsid w:val="00885085"/>
    <w:rsid w:val="00887897"/>
    <w:rsid w:val="0089079F"/>
    <w:rsid w:val="00890FF2"/>
    <w:rsid w:val="008931BD"/>
    <w:rsid w:val="0089321D"/>
    <w:rsid w:val="00897B46"/>
    <w:rsid w:val="008A0765"/>
    <w:rsid w:val="008A3D4A"/>
    <w:rsid w:val="008A460A"/>
    <w:rsid w:val="008A4842"/>
    <w:rsid w:val="008A6229"/>
    <w:rsid w:val="008B037D"/>
    <w:rsid w:val="008B0BF3"/>
    <w:rsid w:val="008B19AF"/>
    <w:rsid w:val="008B1B1A"/>
    <w:rsid w:val="008B3B5A"/>
    <w:rsid w:val="008B3C78"/>
    <w:rsid w:val="008B3D4D"/>
    <w:rsid w:val="008B4296"/>
    <w:rsid w:val="008B466E"/>
    <w:rsid w:val="008B561D"/>
    <w:rsid w:val="008B62BF"/>
    <w:rsid w:val="008B6909"/>
    <w:rsid w:val="008B75EA"/>
    <w:rsid w:val="008C058F"/>
    <w:rsid w:val="008C09B7"/>
    <w:rsid w:val="008C0DE1"/>
    <w:rsid w:val="008C10DD"/>
    <w:rsid w:val="008C1E27"/>
    <w:rsid w:val="008C3560"/>
    <w:rsid w:val="008C4F37"/>
    <w:rsid w:val="008C53F1"/>
    <w:rsid w:val="008C5D1B"/>
    <w:rsid w:val="008C6356"/>
    <w:rsid w:val="008C675A"/>
    <w:rsid w:val="008D1E68"/>
    <w:rsid w:val="008D26B0"/>
    <w:rsid w:val="008D339D"/>
    <w:rsid w:val="008D3E83"/>
    <w:rsid w:val="008D566E"/>
    <w:rsid w:val="008D580A"/>
    <w:rsid w:val="008E11E3"/>
    <w:rsid w:val="008E1268"/>
    <w:rsid w:val="008E2129"/>
    <w:rsid w:val="008E31FF"/>
    <w:rsid w:val="008E4253"/>
    <w:rsid w:val="008E4699"/>
    <w:rsid w:val="008E49B4"/>
    <w:rsid w:val="008E6406"/>
    <w:rsid w:val="008E6CF1"/>
    <w:rsid w:val="008E7825"/>
    <w:rsid w:val="008F3299"/>
    <w:rsid w:val="008F4126"/>
    <w:rsid w:val="008F4A95"/>
    <w:rsid w:val="008F54B2"/>
    <w:rsid w:val="008F5647"/>
    <w:rsid w:val="008F7EFC"/>
    <w:rsid w:val="00901371"/>
    <w:rsid w:val="00903079"/>
    <w:rsid w:val="00904FA4"/>
    <w:rsid w:val="009053E7"/>
    <w:rsid w:val="00905909"/>
    <w:rsid w:val="00906061"/>
    <w:rsid w:val="009070C8"/>
    <w:rsid w:val="00910B3C"/>
    <w:rsid w:val="00910F1F"/>
    <w:rsid w:val="00911220"/>
    <w:rsid w:val="00911A8E"/>
    <w:rsid w:val="00911B88"/>
    <w:rsid w:val="0091295F"/>
    <w:rsid w:val="00913A79"/>
    <w:rsid w:val="009145A6"/>
    <w:rsid w:val="00914F0B"/>
    <w:rsid w:val="00921A97"/>
    <w:rsid w:val="00922127"/>
    <w:rsid w:val="0092359F"/>
    <w:rsid w:val="009235AA"/>
    <w:rsid w:val="00923845"/>
    <w:rsid w:val="00925326"/>
    <w:rsid w:val="00925FAF"/>
    <w:rsid w:val="00927517"/>
    <w:rsid w:val="009275C0"/>
    <w:rsid w:val="0093080F"/>
    <w:rsid w:val="00932876"/>
    <w:rsid w:val="00932D75"/>
    <w:rsid w:val="009332D1"/>
    <w:rsid w:val="00933439"/>
    <w:rsid w:val="00933974"/>
    <w:rsid w:val="00935782"/>
    <w:rsid w:val="00935B2F"/>
    <w:rsid w:val="00935DF2"/>
    <w:rsid w:val="00936EA1"/>
    <w:rsid w:val="00937F17"/>
    <w:rsid w:val="0094151C"/>
    <w:rsid w:val="00941F69"/>
    <w:rsid w:val="00943495"/>
    <w:rsid w:val="00943635"/>
    <w:rsid w:val="00947388"/>
    <w:rsid w:val="009473A9"/>
    <w:rsid w:val="0094787F"/>
    <w:rsid w:val="00950E60"/>
    <w:rsid w:val="00951245"/>
    <w:rsid w:val="00951E6E"/>
    <w:rsid w:val="00952F79"/>
    <w:rsid w:val="009533C4"/>
    <w:rsid w:val="00953A0E"/>
    <w:rsid w:val="009543D7"/>
    <w:rsid w:val="00954CB3"/>
    <w:rsid w:val="00954D3F"/>
    <w:rsid w:val="00955421"/>
    <w:rsid w:val="009577AD"/>
    <w:rsid w:val="0095792D"/>
    <w:rsid w:val="009640C2"/>
    <w:rsid w:val="009655FE"/>
    <w:rsid w:val="0096673F"/>
    <w:rsid w:val="00966F7D"/>
    <w:rsid w:val="009702B7"/>
    <w:rsid w:val="009727C5"/>
    <w:rsid w:val="00973B19"/>
    <w:rsid w:val="00973CF6"/>
    <w:rsid w:val="00974262"/>
    <w:rsid w:val="00974F87"/>
    <w:rsid w:val="00977907"/>
    <w:rsid w:val="00982A4A"/>
    <w:rsid w:val="00982D5F"/>
    <w:rsid w:val="00985569"/>
    <w:rsid w:val="00985638"/>
    <w:rsid w:val="009860C3"/>
    <w:rsid w:val="00987616"/>
    <w:rsid w:val="009920C7"/>
    <w:rsid w:val="0099364A"/>
    <w:rsid w:val="0099392F"/>
    <w:rsid w:val="009940F3"/>
    <w:rsid w:val="00995091"/>
    <w:rsid w:val="009950A4"/>
    <w:rsid w:val="00995C06"/>
    <w:rsid w:val="00996736"/>
    <w:rsid w:val="009968D7"/>
    <w:rsid w:val="009A0939"/>
    <w:rsid w:val="009A11E6"/>
    <w:rsid w:val="009A1AE7"/>
    <w:rsid w:val="009A1FF5"/>
    <w:rsid w:val="009A272E"/>
    <w:rsid w:val="009A3A73"/>
    <w:rsid w:val="009A4250"/>
    <w:rsid w:val="009A47B4"/>
    <w:rsid w:val="009A493A"/>
    <w:rsid w:val="009A4F3A"/>
    <w:rsid w:val="009A4FE2"/>
    <w:rsid w:val="009A5791"/>
    <w:rsid w:val="009A647C"/>
    <w:rsid w:val="009B0B00"/>
    <w:rsid w:val="009B0BA7"/>
    <w:rsid w:val="009B0D65"/>
    <w:rsid w:val="009B1E04"/>
    <w:rsid w:val="009B2DCC"/>
    <w:rsid w:val="009B2E9E"/>
    <w:rsid w:val="009B327D"/>
    <w:rsid w:val="009B363C"/>
    <w:rsid w:val="009B3E13"/>
    <w:rsid w:val="009B3EA9"/>
    <w:rsid w:val="009B4132"/>
    <w:rsid w:val="009B416F"/>
    <w:rsid w:val="009B4297"/>
    <w:rsid w:val="009B5371"/>
    <w:rsid w:val="009B66F1"/>
    <w:rsid w:val="009B7299"/>
    <w:rsid w:val="009C0175"/>
    <w:rsid w:val="009C0907"/>
    <w:rsid w:val="009C0B8C"/>
    <w:rsid w:val="009C0C2F"/>
    <w:rsid w:val="009C1676"/>
    <w:rsid w:val="009C36F7"/>
    <w:rsid w:val="009C393A"/>
    <w:rsid w:val="009C3AAC"/>
    <w:rsid w:val="009C6F2A"/>
    <w:rsid w:val="009C7E6B"/>
    <w:rsid w:val="009D1C40"/>
    <w:rsid w:val="009D379D"/>
    <w:rsid w:val="009D4A7D"/>
    <w:rsid w:val="009D651A"/>
    <w:rsid w:val="009D76AB"/>
    <w:rsid w:val="009D7A1F"/>
    <w:rsid w:val="009D7ACA"/>
    <w:rsid w:val="009E0774"/>
    <w:rsid w:val="009E08EB"/>
    <w:rsid w:val="009E2927"/>
    <w:rsid w:val="009E378F"/>
    <w:rsid w:val="009E3B6A"/>
    <w:rsid w:val="009E4D45"/>
    <w:rsid w:val="009E5B11"/>
    <w:rsid w:val="009E5DD5"/>
    <w:rsid w:val="009E652B"/>
    <w:rsid w:val="009F5C59"/>
    <w:rsid w:val="009F7033"/>
    <w:rsid w:val="009F7D8A"/>
    <w:rsid w:val="00A01FE1"/>
    <w:rsid w:val="00A02047"/>
    <w:rsid w:val="00A025F9"/>
    <w:rsid w:val="00A03F52"/>
    <w:rsid w:val="00A04E7D"/>
    <w:rsid w:val="00A06443"/>
    <w:rsid w:val="00A07904"/>
    <w:rsid w:val="00A07AB2"/>
    <w:rsid w:val="00A07B78"/>
    <w:rsid w:val="00A07D2F"/>
    <w:rsid w:val="00A11C8D"/>
    <w:rsid w:val="00A120E5"/>
    <w:rsid w:val="00A129ED"/>
    <w:rsid w:val="00A13EB3"/>
    <w:rsid w:val="00A14D23"/>
    <w:rsid w:val="00A1671E"/>
    <w:rsid w:val="00A2062E"/>
    <w:rsid w:val="00A21AC2"/>
    <w:rsid w:val="00A21FD3"/>
    <w:rsid w:val="00A22808"/>
    <w:rsid w:val="00A25CA2"/>
    <w:rsid w:val="00A269BC"/>
    <w:rsid w:val="00A26ECB"/>
    <w:rsid w:val="00A26ECF"/>
    <w:rsid w:val="00A300C4"/>
    <w:rsid w:val="00A31A16"/>
    <w:rsid w:val="00A33210"/>
    <w:rsid w:val="00A341BE"/>
    <w:rsid w:val="00A34D60"/>
    <w:rsid w:val="00A357BF"/>
    <w:rsid w:val="00A35B67"/>
    <w:rsid w:val="00A37E54"/>
    <w:rsid w:val="00A4158E"/>
    <w:rsid w:val="00A43B1A"/>
    <w:rsid w:val="00A44B69"/>
    <w:rsid w:val="00A467F2"/>
    <w:rsid w:val="00A4696E"/>
    <w:rsid w:val="00A47EB2"/>
    <w:rsid w:val="00A5073E"/>
    <w:rsid w:val="00A51086"/>
    <w:rsid w:val="00A513E0"/>
    <w:rsid w:val="00A51FE8"/>
    <w:rsid w:val="00A526B2"/>
    <w:rsid w:val="00A52C04"/>
    <w:rsid w:val="00A535B1"/>
    <w:rsid w:val="00A5375A"/>
    <w:rsid w:val="00A53916"/>
    <w:rsid w:val="00A54576"/>
    <w:rsid w:val="00A55C98"/>
    <w:rsid w:val="00A566A5"/>
    <w:rsid w:val="00A575B9"/>
    <w:rsid w:val="00A57875"/>
    <w:rsid w:val="00A57CDB"/>
    <w:rsid w:val="00A60B4D"/>
    <w:rsid w:val="00A611C6"/>
    <w:rsid w:val="00A613B8"/>
    <w:rsid w:val="00A616AE"/>
    <w:rsid w:val="00A63ABE"/>
    <w:rsid w:val="00A63D3E"/>
    <w:rsid w:val="00A64343"/>
    <w:rsid w:val="00A64E12"/>
    <w:rsid w:val="00A66653"/>
    <w:rsid w:val="00A66949"/>
    <w:rsid w:val="00A6702B"/>
    <w:rsid w:val="00A70F20"/>
    <w:rsid w:val="00A710BD"/>
    <w:rsid w:val="00A729A8"/>
    <w:rsid w:val="00A72ADF"/>
    <w:rsid w:val="00A73C7D"/>
    <w:rsid w:val="00A74D9A"/>
    <w:rsid w:val="00A76418"/>
    <w:rsid w:val="00A76D1C"/>
    <w:rsid w:val="00A77131"/>
    <w:rsid w:val="00A77466"/>
    <w:rsid w:val="00A801C2"/>
    <w:rsid w:val="00A80371"/>
    <w:rsid w:val="00A80657"/>
    <w:rsid w:val="00A81572"/>
    <w:rsid w:val="00A81583"/>
    <w:rsid w:val="00A819D5"/>
    <w:rsid w:val="00A82D39"/>
    <w:rsid w:val="00A8356E"/>
    <w:rsid w:val="00A852A8"/>
    <w:rsid w:val="00A853FD"/>
    <w:rsid w:val="00A85EE8"/>
    <w:rsid w:val="00A867E4"/>
    <w:rsid w:val="00A86C10"/>
    <w:rsid w:val="00A90ABF"/>
    <w:rsid w:val="00A92036"/>
    <w:rsid w:val="00A9298F"/>
    <w:rsid w:val="00A95649"/>
    <w:rsid w:val="00A964A3"/>
    <w:rsid w:val="00A96D42"/>
    <w:rsid w:val="00A97280"/>
    <w:rsid w:val="00A97CF3"/>
    <w:rsid w:val="00A97E9D"/>
    <w:rsid w:val="00AA08CD"/>
    <w:rsid w:val="00AA1082"/>
    <w:rsid w:val="00AA2C20"/>
    <w:rsid w:val="00AA2C51"/>
    <w:rsid w:val="00AA2CAC"/>
    <w:rsid w:val="00AA2D20"/>
    <w:rsid w:val="00AA3AED"/>
    <w:rsid w:val="00AA4795"/>
    <w:rsid w:val="00AA54D2"/>
    <w:rsid w:val="00AA5555"/>
    <w:rsid w:val="00AA7417"/>
    <w:rsid w:val="00AB0D84"/>
    <w:rsid w:val="00AB1F4F"/>
    <w:rsid w:val="00AB5639"/>
    <w:rsid w:val="00AB6014"/>
    <w:rsid w:val="00AC1E2A"/>
    <w:rsid w:val="00AC2E32"/>
    <w:rsid w:val="00AC418B"/>
    <w:rsid w:val="00AC5C98"/>
    <w:rsid w:val="00AC5D48"/>
    <w:rsid w:val="00AC66F1"/>
    <w:rsid w:val="00AC6B61"/>
    <w:rsid w:val="00AC6BDE"/>
    <w:rsid w:val="00AC7139"/>
    <w:rsid w:val="00AC7213"/>
    <w:rsid w:val="00AD0229"/>
    <w:rsid w:val="00AD061A"/>
    <w:rsid w:val="00AD17BA"/>
    <w:rsid w:val="00AD1B39"/>
    <w:rsid w:val="00AD1B4D"/>
    <w:rsid w:val="00AD41D9"/>
    <w:rsid w:val="00AD49A3"/>
    <w:rsid w:val="00AD67FC"/>
    <w:rsid w:val="00AD68F4"/>
    <w:rsid w:val="00AD6BDA"/>
    <w:rsid w:val="00AD6C9A"/>
    <w:rsid w:val="00AD72D9"/>
    <w:rsid w:val="00AD7602"/>
    <w:rsid w:val="00AD7FEA"/>
    <w:rsid w:val="00AE18EF"/>
    <w:rsid w:val="00AE1D2E"/>
    <w:rsid w:val="00AE31A5"/>
    <w:rsid w:val="00AE37F9"/>
    <w:rsid w:val="00AE7570"/>
    <w:rsid w:val="00AE7CF4"/>
    <w:rsid w:val="00AF036E"/>
    <w:rsid w:val="00AF1064"/>
    <w:rsid w:val="00AF1DD9"/>
    <w:rsid w:val="00AF3BF3"/>
    <w:rsid w:val="00AF3D82"/>
    <w:rsid w:val="00AF48E2"/>
    <w:rsid w:val="00AF5019"/>
    <w:rsid w:val="00AF59D7"/>
    <w:rsid w:val="00AF63A2"/>
    <w:rsid w:val="00AF63FF"/>
    <w:rsid w:val="00AF79CD"/>
    <w:rsid w:val="00AF7FAA"/>
    <w:rsid w:val="00B0002D"/>
    <w:rsid w:val="00B03978"/>
    <w:rsid w:val="00B03C37"/>
    <w:rsid w:val="00B05C36"/>
    <w:rsid w:val="00B069DE"/>
    <w:rsid w:val="00B1021F"/>
    <w:rsid w:val="00B104D1"/>
    <w:rsid w:val="00B111BE"/>
    <w:rsid w:val="00B12ECE"/>
    <w:rsid w:val="00B144E5"/>
    <w:rsid w:val="00B152BD"/>
    <w:rsid w:val="00B15EB1"/>
    <w:rsid w:val="00B16C1A"/>
    <w:rsid w:val="00B17E4F"/>
    <w:rsid w:val="00B17F5C"/>
    <w:rsid w:val="00B20828"/>
    <w:rsid w:val="00B220DF"/>
    <w:rsid w:val="00B2385B"/>
    <w:rsid w:val="00B23E11"/>
    <w:rsid w:val="00B25808"/>
    <w:rsid w:val="00B25901"/>
    <w:rsid w:val="00B279FA"/>
    <w:rsid w:val="00B30F70"/>
    <w:rsid w:val="00B31357"/>
    <w:rsid w:val="00B316A5"/>
    <w:rsid w:val="00B3221F"/>
    <w:rsid w:val="00B32DC8"/>
    <w:rsid w:val="00B3353C"/>
    <w:rsid w:val="00B33F2A"/>
    <w:rsid w:val="00B35C3A"/>
    <w:rsid w:val="00B37804"/>
    <w:rsid w:val="00B40576"/>
    <w:rsid w:val="00B449DB"/>
    <w:rsid w:val="00B458ED"/>
    <w:rsid w:val="00B47649"/>
    <w:rsid w:val="00B47B54"/>
    <w:rsid w:val="00B47C6C"/>
    <w:rsid w:val="00B50E6D"/>
    <w:rsid w:val="00B529DF"/>
    <w:rsid w:val="00B52ED5"/>
    <w:rsid w:val="00B54494"/>
    <w:rsid w:val="00B5518A"/>
    <w:rsid w:val="00B60B00"/>
    <w:rsid w:val="00B610DD"/>
    <w:rsid w:val="00B63DBE"/>
    <w:rsid w:val="00B64514"/>
    <w:rsid w:val="00B6528C"/>
    <w:rsid w:val="00B66E85"/>
    <w:rsid w:val="00B66FCA"/>
    <w:rsid w:val="00B74CB4"/>
    <w:rsid w:val="00B77DCD"/>
    <w:rsid w:val="00B80D7A"/>
    <w:rsid w:val="00B81D53"/>
    <w:rsid w:val="00B836A5"/>
    <w:rsid w:val="00B83717"/>
    <w:rsid w:val="00B8463C"/>
    <w:rsid w:val="00B84794"/>
    <w:rsid w:val="00B8599A"/>
    <w:rsid w:val="00B86498"/>
    <w:rsid w:val="00B8652B"/>
    <w:rsid w:val="00B87B4D"/>
    <w:rsid w:val="00B931B0"/>
    <w:rsid w:val="00B938B0"/>
    <w:rsid w:val="00B93BE1"/>
    <w:rsid w:val="00B93E70"/>
    <w:rsid w:val="00B93FFF"/>
    <w:rsid w:val="00B95DE1"/>
    <w:rsid w:val="00B95E02"/>
    <w:rsid w:val="00B96DD5"/>
    <w:rsid w:val="00B96F15"/>
    <w:rsid w:val="00B9767C"/>
    <w:rsid w:val="00B97FA2"/>
    <w:rsid w:val="00BA0899"/>
    <w:rsid w:val="00BA0D75"/>
    <w:rsid w:val="00BA15CC"/>
    <w:rsid w:val="00BA25DE"/>
    <w:rsid w:val="00BA2B2C"/>
    <w:rsid w:val="00BA2D32"/>
    <w:rsid w:val="00BA3B6F"/>
    <w:rsid w:val="00BA4A97"/>
    <w:rsid w:val="00BA4D0F"/>
    <w:rsid w:val="00BA6734"/>
    <w:rsid w:val="00BB07D9"/>
    <w:rsid w:val="00BB156B"/>
    <w:rsid w:val="00BB2436"/>
    <w:rsid w:val="00BB287D"/>
    <w:rsid w:val="00BB2DA4"/>
    <w:rsid w:val="00BB2E67"/>
    <w:rsid w:val="00BB4115"/>
    <w:rsid w:val="00BB4599"/>
    <w:rsid w:val="00BB63F2"/>
    <w:rsid w:val="00BB791B"/>
    <w:rsid w:val="00BC0609"/>
    <w:rsid w:val="00BC0B44"/>
    <w:rsid w:val="00BC16B1"/>
    <w:rsid w:val="00BC20D7"/>
    <w:rsid w:val="00BC2B5C"/>
    <w:rsid w:val="00BC402C"/>
    <w:rsid w:val="00BC40D6"/>
    <w:rsid w:val="00BC4456"/>
    <w:rsid w:val="00BC774C"/>
    <w:rsid w:val="00BC7C00"/>
    <w:rsid w:val="00BD1089"/>
    <w:rsid w:val="00BD1C70"/>
    <w:rsid w:val="00BD4EAB"/>
    <w:rsid w:val="00BE4B52"/>
    <w:rsid w:val="00BE5184"/>
    <w:rsid w:val="00BE5754"/>
    <w:rsid w:val="00BE60A9"/>
    <w:rsid w:val="00BE6CF7"/>
    <w:rsid w:val="00BF06B7"/>
    <w:rsid w:val="00BF0A5E"/>
    <w:rsid w:val="00BF0F75"/>
    <w:rsid w:val="00BF2242"/>
    <w:rsid w:val="00BF2BA3"/>
    <w:rsid w:val="00BF37B9"/>
    <w:rsid w:val="00BF4DF4"/>
    <w:rsid w:val="00BF56C5"/>
    <w:rsid w:val="00BF7BC8"/>
    <w:rsid w:val="00C00B69"/>
    <w:rsid w:val="00C00E43"/>
    <w:rsid w:val="00C0119A"/>
    <w:rsid w:val="00C03DAA"/>
    <w:rsid w:val="00C04DBA"/>
    <w:rsid w:val="00C10738"/>
    <w:rsid w:val="00C10D52"/>
    <w:rsid w:val="00C1227E"/>
    <w:rsid w:val="00C126A0"/>
    <w:rsid w:val="00C12E00"/>
    <w:rsid w:val="00C15C7A"/>
    <w:rsid w:val="00C15D6B"/>
    <w:rsid w:val="00C166CB"/>
    <w:rsid w:val="00C16EC8"/>
    <w:rsid w:val="00C17EBE"/>
    <w:rsid w:val="00C2012E"/>
    <w:rsid w:val="00C2021D"/>
    <w:rsid w:val="00C20F4D"/>
    <w:rsid w:val="00C217E2"/>
    <w:rsid w:val="00C22CF5"/>
    <w:rsid w:val="00C2388E"/>
    <w:rsid w:val="00C24339"/>
    <w:rsid w:val="00C2450B"/>
    <w:rsid w:val="00C24F56"/>
    <w:rsid w:val="00C251F9"/>
    <w:rsid w:val="00C25F7E"/>
    <w:rsid w:val="00C262DD"/>
    <w:rsid w:val="00C310C3"/>
    <w:rsid w:val="00C31578"/>
    <w:rsid w:val="00C31AAC"/>
    <w:rsid w:val="00C33879"/>
    <w:rsid w:val="00C34A65"/>
    <w:rsid w:val="00C34B1D"/>
    <w:rsid w:val="00C3687C"/>
    <w:rsid w:val="00C368DE"/>
    <w:rsid w:val="00C36E64"/>
    <w:rsid w:val="00C37A0B"/>
    <w:rsid w:val="00C40018"/>
    <w:rsid w:val="00C4066E"/>
    <w:rsid w:val="00C4201B"/>
    <w:rsid w:val="00C43533"/>
    <w:rsid w:val="00C4392D"/>
    <w:rsid w:val="00C43F8E"/>
    <w:rsid w:val="00C43FBD"/>
    <w:rsid w:val="00C44C8E"/>
    <w:rsid w:val="00C44E0B"/>
    <w:rsid w:val="00C45235"/>
    <w:rsid w:val="00C45266"/>
    <w:rsid w:val="00C454F5"/>
    <w:rsid w:val="00C45B50"/>
    <w:rsid w:val="00C5021E"/>
    <w:rsid w:val="00C522E8"/>
    <w:rsid w:val="00C53E0F"/>
    <w:rsid w:val="00C54BB8"/>
    <w:rsid w:val="00C55126"/>
    <w:rsid w:val="00C55560"/>
    <w:rsid w:val="00C5730C"/>
    <w:rsid w:val="00C60C86"/>
    <w:rsid w:val="00C61D8F"/>
    <w:rsid w:val="00C64F68"/>
    <w:rsid w:val="00C70D0F"/>
    <w:rsid w:val="00C71DC4"/>
    <w:rsid w:val="00C7219E"/>
    <w:rsid w:val="00C72AFC"/>
    <w:rsid w:val="00C7685F"/>
    <w:rsid w:val="00C7709D"/>
    <w:rsid w:val="00C77B39"/>
    <w:rsid w:val="00C8265C"/>
    <w:rsid w:val="00C82A1F"/>
    <w:rsid w:val="00C82B07"/>
    <w:rsid w:val="00C85307"/>
    <w:rsid w:val="00C87F29"/>
    <w:rsid w:val="00C9135E"/>
    <w:rsid w:val="00C914AA"/>
    <w:rsid w:val="00C923CF"/>
    <w:rsid w:val="00C92E75"/>
    <w:rsid w:val="00C941C3"/>
    <w:rsid w:val="00C944DF"/>
    <w:rsid w:val="00C95A90"/>
    <w:rsid w:val="00C95FA7"/>
    <w:rsid w:val="00C965AB"/>
    <w:rsid w:val="00C96D00"/>
    <w:rsid w:val="00C977C4"/>
    <w:rsid w:val="00CA08E5"/>
    <w:rsid w:val="00CA2AEA"/>
    <w:rsid w:val="00CA376A"/>
    <w:rsid w:val="00CA392F"/>
    <w:rsid w:val="00CA7A2A"/>
    <w:rsid w:val="00CA7B25"/>
    <w:rsid w:val="00CB0871"/>
    <w:rsid w:val="00CB0BA6"/>
    <w:rsid w:val="00CB2630"/>
    <w:rsid w:val="00CB34D1"/>
    <w:rsid w:val="00CB5023"/>
    <w:rsid w:val="00CB7C4E"/>
    <w:rsid w:val="00CC2714"/>
    <w:rsid w:val="00CC388C"/>
    <w:rsid w:val="00CC3C07"/>
    <w:rsid w:val="00CC4C92"/>
    <w:rsid w:val="00CC557B"/>
    <w:rsid w:val="00CC63C7"/>
    <w:rsid w:val="00CC6720"/>
    <w:rsid w:val="00CC7281"/>
    <w:rsid w:val="00CC7B83"/>
    <w:rsid w:val="00CD06B6"/>
    <w:rsid w:val="00CD209C"/>
    <w:rsid w:val="00CD439E"/>
    <w:rsid w:val="00CD4AD0"/>
    <w:rsid w:val="00CD5BE0"/>
    <w:rsid w:val="00CD62F5"/>
    <w:rsid w:val="00CD723F"/>
    <w:rsid w:val="00CD7A29"/>
    <w:rsid w:val="00CE0748"/>
    <w:rsid w:val="00CE0D53"/>
    <w:rsid w:val="00CE133A"/>
    <w:rsid w:val="00CE2381"/>
    <w:rsid w:val="00CE39A3"/>
    <w:rsid w:val="00CE4744"/>
    <w:rsid w:val="00CE4AFC"/>
    <w:rsid w:val="00CE4FBA"/>
    <w:rsid w:val="00CE5083"/>
    <w:rsid w:val="00CE570D"/>
    <w:rsid w:val="00CE5D91"/>
    <w:rsid w:val="00CE6C6B"/>
    <w:rsid w:val="00CF2942"/>
    <w:rsid w:val="00CF2B48"/>
    <w:rsid w:val="00CF3AE3"/>
    <w:rsid w:val="00CF51DB"/>
    <w:rsid w:val="00D00D79"/>
    <w:rsid w:val="00D019E6"/>
    <w:rsid w:val="00D0242B"/>
    <w:rsid w:val="00D02E81"/>
    <w:rsid w:val="00D038FA"/>
    <w:rsid w:val="00D05B1F"/>
    <w:rsid w:val="00D05CAE"/>
    <w:rsid w:val="00D05E9C"/>
    <w:rsid w:val="00D070E5"/>
    <w:rsid w:val="00D11694"/>
    <w:rsid w:val="00D13221"/>
    <w:rsid w:val="00D134F1"/>
    <w:rsid w:val="00D13A29"/>
    <w:rsid w:val="00D14A1D"/>
    <w:rsid w:val="00D159C2"/>
    <w:rsid w:val="00D16CC3"/>
    <w:rsid w:val="00D221E3"/>
    <w:rsid w:val="00D2257A"/>
    <w:rsid w:val="00D22D8E"/>
    <w:rsid w:val="00D247BC"/>
    <w:rsid w:val="00D260E2"/>
    <w:rsid w:val="00D309B3"/>
    <w:rsid w:val="00D30F38"/>
    <w:rsid w:val="00D341BB"/>
    <w:rsid w:val="00D35692"/>
    <w:rsid w:val="00D35CCC"/>
    <w:rsid w:val="00D37722"/>
    <w:rsid w:val="00D37A6D"/>
    <w:rsid w:val="00D40574"/>
    <w:rsid w:val="00D4457B"/>
    <w:rsid w:val="00D45A66"/>
    <w:rsid w:val="00D45ED2"/>
    <w:rsid w:val="00D475D7"/>
    <w:rsid w:val="00D47B7B"/>
    <w:rsid w:val="00D5299E"/>
    <w:rsid w:val="00D55290"/>
    <w:rsid w:val="00D55D72"/>
    <w:rsid w:val="00D56513"/>
    <w:rsid w:val="00D567ED"/>
    <w:rsid w:val="00D61131"/>
    <w:rsid w:val="00D61C39"/>
    <w:rsid w:val="00D63788"/>
    <w:rsid w:val="00D63891"/>
    <w:rsid w:val="00D65CD4"/>
    <w:rsid w:val="00D701B1"/>
    <w:rsid w:val="00D73C25"/>
    <w:rsid w:val="00D73FC9"/>
    <w:rsid w:val="00D74ED6"/>
    <w:rsid w:val="00D75E85"/>
    <w:rsid w:val="00D769DB"/>
    <w:rsid w:val="00D76C52"/>
    <w:rsid w:val="00D779DD"/>
    <w:rsid w:val="00D81890"/>
    <w:rsid w:val="00D818CD"/>
    <w:rsid w:val="00D82D21"/>
    <w:rsid w:val="00D83BE6"/>
    <w:rsid w:val="00D84378"/>
    <w:rsid w:val="00D84F72"/>
    <w:rsid w:val="00D8719A"/>
    <w:rsid w:val="00D872BB"/>
    <w:rsid w:val="00D87DBB"/>
    <w:rsid w:val="00D9045C"/>
    <w:rsid w:val="00D90AC2"/>
    <w:rsid w:val="00D92041"/>
    <w:rsid w:val="00D92CD3"/>
    <w:rsid w:val="00D9447B"/>
    <w:rsid w:val="00D94780"/>
    <w:rsid w:val="00D96443"/>
    <w:rsid w:val="00D96E03"/>
    <w:rsid w:val="00DA0592"/>
    <w:rsid w:val="00DA1158"/>
    <w:rsid w:val="00DA1C75"/>
    <w:rsid w:val="00DA1FBE"/>
    <w:rsid w:val="00DA2985"/>
    <w:rsid w:val="00DA3066"/>
    <w:rsid w:val="00DA3486"/>
    <w:rsid w:val="00DA3A5E"/>
    <w:rsid w:val="00DA4026"/>
    <w:rsid w:val="00DA4310"/>
    <w:rsid w:val="00DA5531"/>
    <w:rsid w:val="00DA6DF5"/>
    <w:rsid w:val="00DA714D"/>
    <w:rsid w:val="00DB150D"/>
    <w:rsid w:val="00DB1778"/>
    <w:rsid w:val="00DB2DDD"/>
    <w:rsid w:val="00DB45A9"/>
    <w:rsid w:val="00DB4FDC"/>
    <w:rsid w:val="00DB5086"/>
    <w:rsid w:val="00DB5BAF"/>
    <w:rsid w:val="00DC0045"/>
    <w:rsid w:val="00DC2872"/>
    <w:rsid w:val="00DC40FE"/>
    <w:rsid w:val="00DC42C0"/>
    <w:rsid w:val="00DC50F9"/>
    <w:rsid w:val="00DC6938"/>
    <w:rsid w:val="00DC69D1"/>
    <w:rsid w:val="00DC6F60"/>
    <w:rsid w:val="00DC70D3"/>
    <w:rsid w:val="00DD0BA8"/>
    <w:rsid w:val="00DD1A4E"/>
    <w:rsid w:val="00DD2539"/>
    <w:rsid w:val="00DD27CC"/>
    <w:rsid w:val="00DD4AD3"/>
    <w:rsid w:val="00DD4BAC"/>
    <w:rsid w:val="00DD7189"/>
    <w:rsid w:val="00DD7E08"/>
    <w:rsid w:val="00DE0BDC"/>
    <w:rsid w:val="00DE1674"/>
    <w:rsid w:val="00DE21AD"/>
    <w:rsid w:val="00DE2CF6"/>
    <w:rsid w:val="00DE317C"/>
    <w:rsid w:val="00DE46F6"/>
    <w:rsid w:val="00DE4C45"/>
    <w:rsid w:val="00DE5494"/>
    <w:rsid w:val="00DE6121"/>
    <w:rsid w:val="00DE6858"/>
    <w:rsid w:val="00DE779D"/>
    <w:rsid w:val="00DE7EB8"/>
    <w:rsid w:val="00DF198E"/>
    <w:rsid w:val="00DF21FA"/>
    <w:rsid w:val="00DF3FC8"/>
    <w:rsid w:val="00DF51EC"/>
    <w:rsid w:val="00DF630D"/>
    <w:rsid w:val="00DF7332"/>
    <w:rsid w:val="00DF761F"/>
    <w:rsid w:val="00DF7A64"/>
    <w:rsid w:val="00DF7D1E"/>
    <w:rsid w:val="00E00700"/>
    <w:rsid w:val="00E02185"/>
    <w:rsid w:val="00E06CC2"/>
    <w:rsid w:val="00E0790D"/>
    <w:rsid w:val="00E1067A"/>
    <w:rsid w:val="00E11277"/>
    <w:rsid w:val="00E11294"/>
    <w:rsid w:val="00E11ED6"/>
    <w:rsid w:val="00E1477A"/>
    <w:rsid w:val="00E14C9F"/>
    <w:rsid w:val="00E15E91"/>
    <w:rsid w:val="00E16C95"/>
    <w:rsid w:val="00E206FD"/>
    <w:rsid w:val="00E2083E"/>
    <w:rsid w:val="00E21932"/>
    <w:rsid w:val="00E21EA1"/>
    <w:rsid w:val="00E22EFE"/>
    <w:rsid w:val="00E237A2"/>
    <w:rsid w:val="00E2610F"/>
    <w:rsid w:val="00E26416"/>
    <w:rsid w:val="00E26601"/>
    <w:rsid w:val="00E26E82"/>
    <w:rsid w:val="00E27AA9"/>
    <w:rsid w:val="00E3168D"/>
    <w:rsid w:val="00E321ED"/>
    <w:rsid w:val="00E323A2"/>
    <w:rsid w:val="00E334C9"/>
    <w:rsid w:val="00E34B1E"/>
    <w:rsid w:val="00E34E12"/>
    <w:rsid w:val="00E36181"/>
    <w:rsid w:val="00E37554"/>
    <w:rsid w:val="00E37602"/>
    <w:rsid w:val="00E37D0C"/>
    <w:rsid w:val="00E37E04"/>
    <w:rsid w:val="00E43417"/>
    <w:rsid w:val="00E44579"/>
    <w:rsid w:val="00E446DE"/>
    <w:rsid w:val="00E44CA8"/>
    <w:rsid w:val="00E466C5"/>
    <w:rsid w:val="00E467A1"/>
    <w:rsid w:val="00E502B2"/>
    <w:rsid w:val="00E517B6"/>
    <w:rsid w:val="00E519D1"/>
    <w:rsid w:val="00E519E3"/>
    <w:rsid w:val="00E53B4C"/>
    <w:rsid w:val="00E54476"/>
    <w:rsid w:val="00E54D5A"/>
    <w:rsid w:val="00E56D48"/>
    <w:rsid w:val="00E640C4"/>
    <w:rsid w:val="00E713E7"/>
    <w:rsid w:val="00E71F65"/>
    <w:rsid w:val="00E7754F"/>
    <w:rsid w:val="00E77667"/>
    <w:rsid w:val="00E77732"/>
    <w:rsid w:val="00E81C97"/>
    <w:rsid w:val="00E83E67"/>
    <w:rsid w:val="00E84256"/>
    <w:rsid w:val="00E84E7E"/>
    <w:rsid w:val="00E85203"/>
    <w:rsid w:val="00E85A8E"/>
    <w:rsid w:val="00E85EDF"/>
    <w:rsid w:val="00E86CF7"/>
    <w:rsid w:val="00E87797"/>
    <w:rsid w:val="00E91365"/>
    <w:rsid w:val="00E92869"/>
    <w:rsid w:val="00E934B9"/>
    <w:rsid w:val="00E93610"/>
    <w:rsid w:val="00E94186"/>
    <w:rsid w:val="00E94C3D"/>
    <w:rsid w:val="00E95EA8"/>
    <w:rsid w:val="00E96711"/>
    <w:rsid w:val="00E96BB0"/>
    <w:rsid w:val="00E975E6"/>
    <w:rsid w:val="00EA0480"/>
    <w:rsid w:val="00EA352F"/>
    <w:rsid w:val="00EA3BF8"/>
    <w:rsid w:val="00EB2734"/>
    <w:rsid w:val="00EB4AB4"/>
    <w:rsid w:val="00EB66D0"/>
    <w:rsid w:val="00EB6F96"/>
    <w:rsid w:val="00EB76D6"/>
    <w:rsid w:val="00EC0CBC"/>
    <w:rsid w:val="00EC12CE"/>
    <w:rsid w:val="00EC1FE1"/>
    <w:rsid w:val="00EC4274"/>
    <w:rsid w:val="00EC4BA8"/>
    <w:rsid w:val="00EC5483"/>
    <w:rsid w:val="00EC5518"/>
    <w:rsid w:val="00EC5F0B"/>
    <w:rsid w:val="00EC75CA"/>
    <w:rsid w:val="00ED1090"/>
    <w:rsid w:val="00ED1EE6"/>
    <w:rsid w:val="00ED2053"/>
    <w:rsid w:val="00ED2649"/>
    <w:rsid w:val="00ED29EB"/>
    <w:rsid w:val="00ED3633"/>
    <w:rsid w:val="00ED3BC2"/>
    <w:rsid w:val="00ED4392"/>
    <w:rsid w:val="00ED499C"/>
    <w:rsid w:val="00ED50C4"/>
    <w:rsid w:val="00ED5E8C"/>
    <w:rsid w:val="00ED7A1C"/>
    <w:rsid w:val="00EE0300"/>
    <w:rsid w:val="00EE2422"/>
    <w:rsid w:val="00EE2C08"/>
    <w:rsid w:val="00EE3DDF"/>
    <w:rsid w:val="00EE43A2"/>
    <w:rsid w:val="00EE4ECD"/>
    <w:rsid w:val="00EE50A3"/>
    <w:rsid w:val="00EE539C"/>
    <w:rsid w:val="00EE6B86"/>
    <w:rsid w:val="00EE7877"/>
    <w:rsid w:val="00EE7DE2"/>
    <w:rsid w:val="00EF1A92"/>
    <w:rsid w:val="00EF27DF"/>
    <w:rsid w:val="00EF36F6"/>
    <w:rsid w:val="00EF4972"/>
    <w:rsid w:val="00EF5286"/>
    <w:rsid w:val="00EF566C"/>
    <w:rsid w:val="00EF5C12"/>
    <w:rsid w:val="00EF744A"/>
    <w:rsid w:val="00F002E0"/>
    <w:rsid w:val="00F01F61"/>
    <w:rsid w:val="00F026CD"/>
    <w:rsid w:val="00F02751"/>
    <w:rsid w:val="00F0550A"/>
    <w:rsid w:val="00F0563D"/>
    <w:rsid w:val="00F067AA"/>
    <w:rsid w:val="00F07229"/>
    <w:rsid w:val="00F07EF6"/>
    <w:rsid w:val="00F10E1F"/>
    <w:rsid w:val="00F11B21"/>
    <w:rsid w:val="00F125AD"/>
    <w:rsid w:val="00F13360"/>
    <w:rsid w:val="00F14638"/>
    <w:rsid w:val="00F1489C"/>
    <w:rsid w:val="00F17798"/>
    <w:rsid w:val="00F21285"/>
    <w:rsid w:val="00F2297E"/>
    <w:rsid w:val="00F2384C"/>
    <w:rsid w:val="00F23F3C"/>
    <w:rsid w:val="00F25405"/>
    <w:rsid w:val="00F2622B"/>
    <w:rsid w:val="00F2782F"/>
    <w:rsid w:val="00F32397"/>
    <w:rsid w:val="00F3268E"/>
    <w:rsid w:val="00F33D4A"/>
    <w:rsid w:val="00F34159"/>
    <w:rsid w:val="00F3531D"/>
    <w:rsid w:val="00F3581E"/>
    <w:rsid w:val="00F358B3"/>
    <w:rsid w:val="00F360A7"/>
    <w:rsid w:val="00F3713F"/>
    <w:rsid w:val="00F40827"/>
    <w:rsid w:val="00F4372A"/>
    <w:rsid w:val="00F447B0"/>
    <w:rsid w:val="00F451DB"/>
    <w:rsid w:val="00F45A37"/>
    <w:rsid w:val="00F50604"/>
    <w:rsid w:val="00F524D7"/>
    <w:rsid w:val="00F53CC2"/>
    <w:rsid w:val="00F560C7"/>
    <w:rsid w:val="00F56376"/>
    <w:rsid w:val="00F6098A"/>
    <w:rsid w:val="00F63406"/>
    <w:rsid w:val="00F63E8A"/>
    <w:rsid w:val="00F64710"/>
    <w:rsid w:val="00F64E0B"/>
    <w:rsid w:val="00F64E57"/>
    <w:rsid w:val="00F65402"/>
    <w:rsid w:val="00F66DE4"/>
    <w:rsid w:val="00F676E2"/>
    <w:rsid w:val="00F70503"/>
    <w:rsid w:val="00F7050B"/>
    <w:rsid w:val="00F71A0F"/>
    <w:rsid w:val="00F72331"/>
    <w:rsid w:val="00F7347A"/>
    <w:rsid w:val="00F73C99"/>
    <w:rsid w:val="00F73E43"/>
    <w:rsid w:val="00F74EB7"/>
    <w:rsid w:val="00F77084"/>
    <w:rsid w:val="00F771B0"/>
    <w:rsid w:val="00F8096B"/>
    <w:rsid w:val="00F81A1A"/>
    <w:rsid w:val="00F826CC"/>
    <w:rsid w:val="00F871B0"/>
    <w:rsid w:val="00F872C0"/>
    <w:rsid w:val="00F87311"/>
    <w:rsid w:val="00F909B7"/>
    <w:rsid w:val="00F92314"/>
    <w:rsid w:val="00F930A1"/>
    <w:rsid w:val="00F94882"/>
    <w:rsid w:val="00F94F94"/>
    <w:rsid w:val="00F96BBD"/>
    <w:rsid w:val="00FA233F"/>
    <w:rsid w:val="00FA2B51"/>
    <w:rsid w:val="00FA3A12"/>
    <w:rsid w:val="00FA3A75"/>
    <w:rsid w:val="00FA3C3F"/>
    <w:rsid w:val="00FA4AB1"/>
    <w:rsid w:val="00FA6735"/>
    <w:rsid w:val="00FA6E6C"/>
    <w:rsid w:val="00FA71B8"/>
    <w:rsid w:val="00FB1B04"/>
    <w:rsid w:val="00FB26A2"/>
    <w:rsid w:val="00FB2725"/>
    <w:rsid w:val="00FB6186"/>
    <w:rsid w:val="00FC1332"/>
    <w:rsid w:val="00FC3058"/>
    <w:rsid w:val="00FC465A"/>
    <w:rsid w:val="00FC5AE6"/>
    <w:rsid w:val="00FC5F9B"/>
    <w:rsid w:val="00FC5FE1"/>
    <w:rsid w:val="00FC6BB8"/>
    <w:rsid w:val="00FC7BA6"/>
    <w:rsid w:val="00FC7BD2"/>
    <w:rsid w:val="00FD0A12"/>
    <w:rsid w:val="00FD0F2A"/>
    <w:rsid w:val="00FD1157"/>
    <w:rsid w:val="00FD1929"/>
    <w:rsid w:val="00FD2AE8"/>
    <w:rsid w:val="00FD4626"/>
    <w:rsid w:val="00FD5C50"/>
    <w:rsid w:val="00FD6B7B"/>
    <w:rsid w:val="00FD7065"/>
    <w:rsid w:val="00FD7135"/>
    <w:rsid w:val="00FE1A76"/>
    <w:rsid w:val="00FE224E"/>
    <w:rsid w:val="00FE2819"/>
    <w:rsid w:val="00FE324C"/>
    <w:rsid w:val="00FE3F11"/>
    <w:rsid w:val="00FE4235"/>
    <w:rsid w:val="00FE48E3"/>
    <w:rsid w:val="00FE5186"/>
    <w:rsid w:val="00FE5499"/>
    <w:rsid w:val="00FE57D6"/>
    <w:rsid w:val="00FF1CC0"/>
    <w:rsid w:val="00FF230E"/>
    <w:rsid w:val="00FF2E22"/>
    <w:rsid w:val="00FF2F82"/>
    <w:rsid w:val="00FF3707"/>
    <w:rsid w:val="00FF372A"/>
    <w:rsid w:val="00FF42D1"/>
    <w:rsid w:val="00FF46C4"/>
    <w:rsid w:val="00FF4D01"/>
    <w:rsid w:val="00FF6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F8038"/>
  <w15:docId w15:val="{D6699DC5-44AF-44B4-A7A7-3E4B19798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7C5"/>
    <w:pPr>
      <w:spacing w:before="120" w:after="120" w:line="288"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0E1238"/>
    <w:pPr>
      <w:keepNext/>
      <w:keepLines/>
      <w:numPr>
        <w:ilvl w:val="4"/>
        <w:numId w:val="4"/>
      </w:numPr>
      <w:spacing w:before="20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D63891"/>
    <w:pPr>
      <w:keepNext/>
      <w:keepLines/>
      <w:numPr>
        <w:numId w:val="9"/>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qFormat/>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0E1238"/>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D63891"/>
    <w:rPr>
      <w:rFonts w:ascii="Times New Roman" w:eastAsiaTheme="majorEastAsia" w:hAnsi="Times New Roman" w:cstheme="majorBidi"/>
      <w:i/>
      <w:iCs/>
      <w:color w:val="243F60" w:themeColor="accent1" w:themeShade="7F"/>
      <w:sz w:val="26"/>
    </w:rPr>
  </w:style>
  <w:style w:type="character" w:customStyle="1" w:styleId="Heading7Char">
    <w:name w:val="Heading 7 Char"/>
    <w:basedOn w:val="DefaultParagraphFont"/>
    <w:link w:val="Heading7"/>
    <w:uiPriority w:val="9"/>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8F7EFC"/>
    <w:pPr>
      <w:numPr>
        <w:numId w:val="0"/>
      </w:numPr>
      <w:spacing w:before="120" w:after="720"/>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UnresolvedMention">
    <w:name w:val="Unresolved Mention"/>
    <w:basedOn w:val="DefaultParagraphFont"/>
    <w:uiPriority w:val="99"/>
    <w:semiHidden/>
    <w:unhideWhenUsed/>
    <w:rsid w:val="00C71DC4"/>
    <w:rPr>
      <w:color w:val="605E5C"/>
      <w:shd w:val="clear" w:color="auto" w:fill="E1DFDD"/>
    </w:rPr>
  </w:style>
  <w:style w:type="paragraph" w:styleId="TOCHeading">
    <w:name w:val="TOC Heading"/>
    <w:basedOn w:val="Heading1"/>
    <w:next w:val="Normal"/>
    <w:uiPriority w:val="39"/>
    <w:unhideWhenUsed/>
    <w:qFormat/>
    <w:rsid w:val="00C77B39"/>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customStyle="1" w:styleId="fontstyle01">
    <w:name w:val="fontstyle01"/>
    <w:basedOn w:val="DefaultParagraphFont"/>
    <w:rsid w:val="000E0ACA"/>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133">
      <w:bodyDiv w:val="1"/>
      <w:marLeft w:val="0"/>
      <w:marRight w:val="0"/>
      <w:marTop w:val="0"/>
      <w:marBottom w:val="0"/>
      <w:divBdr>
        <w:top w:val="none" w:sz="0" w:space="0" w:color="auto"/>
        <w:left w:val="none" w:sz="0" w:space="0" w:color="auto"/>
        <w:bottom w:val="none" w:sz="0" w:space="0" w:color="auto"/>
        <w:right w:val="none" w:sz="0" w:space="0" w:color="auto"/>
      </w:divBdr>
    </w:div>
    <w:div w:id="971986429">
      <w:bodyDiv w:val="1"/>
      <w:marLeft w:val="0"/>
      <w:marRight w:val="0"/>
      <w:marTop w:val="0"/>
      <w:marBottom w:val="0"/>
      <w:divBdr>
        <w:top w:val="none" w:sz="0" w:space="0" w:color="auto"/>
        <w:left w:val="none" w:sz="0" w:space="0" w:color="auto"/>
        <w:bottom w:val="none" w:sz="0" w:space="0" w:color="auto"/>
        <w:right w:val="none" w:sz="0" w:space="0" w:color="auto"/>
      </w:divBdr>
    </w:div>
    <w:div w:id="982854341">
      <w:bodyDiv w:val="1"/>
      <w:marLeft w:val="0"/>
      <w:marRight w:val="0"/>
      <w:marTop w:val="0"/>
      <w:marBottom w:val="0"/>
      <w:divBdr>
        <w:top w:val="none" w:sz="0" w:space="0" w:color="auto"/>
        <w:left w:val="none" w:sz="0" w:space="0" w:color="auto"/>
        <w:bottom w:val="none" w:sz="0" w:space="0" w:color="auto"/>
        <w:right w:val="none" w:sz="0" w:space="0" w:color="auto"/>
      </w:divBdr>
    </w:div>
    <w:div w:id="995958650">
      <w:bodyDiv w:val="1"/>
      <w:marLeft w:val="0"/>
      <w:marRight w:val="0"/>
      <w:marTop w:val="0"/>
      <w:marBottom w:val="0"/>
      <w:divBdr>
        <w:top w:val="none" w:sz="0" w:space="0" w:color="auto"/>
        <w:left w:val="none" w:sz="0" w:space="0" w:color="auto"/>
        <w:bottom w:val="none" w:sz="0" w:space="0" w:color="auto"/>
        <w:right w:val="none" w:sz="0" w:space="0" w:color="auto"/>
      </w:divBdr>
      <w:divsChild>
        <w:div w:id="1717777133">
          <w:marLeft w:val="0"/>
          <w:marRight w:val="0"/>
          <w:marTop w:val="0"/>
          <w:marBottom w:val="0"/>
          <w:divBdr>
            <w:top w:val="none" w:sz="0" w:space="0" w:color="auto"/>
            <w:left w:val="none" w:sz="0" w:space="0" w:color="auto"/>
            <w:bottom w:val="none" w:sz="0" w:space="0" w:color="auto"/>
            <w:right w:val="none" w:sz="0" w:space="0" w:color="auto"/>
          </w:divBdr>
          <w:divsChild>
            <w:div w:id="3652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1672">
      <w:bodyDiv w:val="1"/>
      <w:marLeft w:val="0"/>
      <w:marRight w:val="0"/>
      <w:marTop w:val="0"/>
      <w:marBottom w:val="0"/>
      <w:divBdr>
        <w:top w:val="none" w:sz="0" w:space="0" w:color="auto"/>
        <w:left w:val="none" w:sz="0" w:space="0" w:color="auto"/>
        <w:bottom w:val="none" w:sz="0" w:space="0" w:color="auto"/>
        <w:right w:val="none" w:sz="0" w:space="0" w:color="auto"/>
      </w:divBdr>
      <w:divsChild>
        <w:div w:id="839855803">
          <w:marLeft w:val="0"/>
          <w:marRight w:val="0"/>
          <w:marTop w:val="0"/>
          <w:marBottom w:val="0"/>
          <w:divBdr>
            <w:top w:val="none" w:sz="0" w:space="0" w:color="auto"/>
            <w:left w:val="none" w:sz="0" w:space="0" w:color="auto"/>
            <w:bottom w:val="none" w:sz="0" w:space="0" w:color="auto"/>
            <w:right w:val="none" w:sz="0" w:space="0" w:color="auto"/>
          </w:divBdr>
          <w:divsChild>
            <w:div w:id="5658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88">
      <w:bodyDiv w:val="1"/>
      <w:marLeft w:val="0"/>
      <w:marRight w:val="0"/>
      <w:marTop w:val="0"/>
      <w:marBottom w:val="0"/>
      <w:divBdr>
        <w:top w:val="none" w:sz="0" w:space="0" w:color="auto"/>
        <w:left w:val="none" w:sz="0" w:space="0" w:color="auto"/>
        <w:bottom w:val="none" w:sz="0" w:space="0" w:color="auto"/>
        <w:right w:val="none" w:sz="0" w:space="0" w:color="auto"/>
      </w:divBdr>
    </w:div>
    <w:div w:id="2018000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7.xml"/><Relationship Id="rId11" Type="http://schemas.openxmlformats.org/officeDocument/2006/relationships/footer" Target="footer3.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footer" Target="footer4.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depletionregion.blogspot.com/2013/10/cc3000-smart-config-transmitting-ssid.html" TargetMode="External"/><Relationship Id="rId83" Type="http://schemas.openxmlformats.org/officeDocument/2006/relationships/image" Target="media/image66.png"/><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s://cloud.google.com/iot-core" TargetMode="External"/><Relationship Id="rId101"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DATN\DATN_RTLS_Gateway\DoAnhDung_DATN_v1.0.docx" TargetMode="External"/><Relationship Id="rId18" Type="http://schemas.openxmlformats.org/officeDocument/2006/relationships/image" Target="media/image3.png"/><Relationship Id="rId39" Type="http://schemas.openxmlformats.org/officeDocument/2006/relationships/hyperlink" Target="https://www.bluetooth.com/specifications/assigned-numbers/"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4.jpeg"/><Relationship Id="rId14" Type="http://schemas.openxmlformats.org/officeDocument/2006/relationships/footer" Target="footer5.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hyperlink" Target="https://en.wikipedia.org/wiki/Ultra-wideband"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D860D-A6CE-4D56-89F4-3D6FA4B50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84</TotalTime>
  <Pages>90</Pages>
  <Words>16577</Words>
  <Characters>94493</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dung10a2gt@gmail.com</cp:lastModifiedBy>
  <cp:revision>34</cp:revision>
  <cp:lastPrinted>2022-08-09T14:25:00Z</cp:lastPrinted>
  <dcterms:created xsi:type="dcterms:W3CDTF">2022-08-09T07:11:00Z</dcterms:created>
  <dcterms:modified xsi:type="dcterms:W3CDTF">2022-08-09T14:26:00Z</dcterms:modified>
</cp:coreProperties>
</file>